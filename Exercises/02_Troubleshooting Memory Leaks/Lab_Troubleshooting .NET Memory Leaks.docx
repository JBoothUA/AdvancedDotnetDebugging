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9906E" w14:textId="77777777" w:rsidR="007A38CC" w:rsidRDefault="007A38CC" w:rsidP="001160AD"/>
    <w:p w14:paraId="6C49906F" w14:textId="7E348503" w:rsidR="007A38CC" w:rsidRPr="00F72517" w:rsidRDefault="00CB45AE" w:rsidP="00F72517">
      <w:pPr>
        <w:pStyle w:val="DocumentTitle"/>
      </w:pPr>
      <w:r>
        <w:t>Troubleshooting .NET Memory Issues</w:t>
      </w:r>
    </w:p>
    <w:p w14:paraId="6C499070" w14:textId="77777777" w:rsidR="007A38CC" w:rsidRDefault="007A38CC" w:rsidP="001160AD">
      <w:r>
        <w:rPr>
          <w:noProof/>
          <w:lang w:eastAsia="en-US"/>
        </w:rPr>
        <w:drawing>
          <wp:anchor distT="0" distB="0" distL="114300" distR="114300" simplePos="0" relativeHeight="251684864" behindDoc="1" locked="0" layoutInCell="1" allowOverlap="1" wp14:anchorId="6C499286" wp14:editId="6C499287">
            <wp:simplePos x="0" y="0"/>
            <wp:positionH relativeFrom="column">
              <wp:posOffset>4229100</wp:posOffset>
            </wp:positionH>
            <wp:positionV relativeFrom="paragraph">
              <wp:posOffset>-678180</wp:posOffset>
            </wp:positionV>
            <wp:extent cx="1952625" cy="4572000"/>
            <wp:effectExtent l="19050" t="0" r="9525" b="0"/>
            <wp:wrapNone/>
            <wp:docPr id="61" name="Picture 36"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nt_Splash"/>
                    <pic:cNvPicPr>
                      <a:picLocks noChangeAspect="1" noChangeArrowheads="1"/>
                    </pic:cNvPicPr>
                  </pic:nvPicPr>
                  <pic:blipFill>
                    <a:blip r:embed="rId11"/>
                    <a:srcRect/>
                    <a:stretch>
                      <a:fillRect/>
                    </a:stretch>
                  </pic:blipFill>
                  <pic:spPr bwMode="auto">
                    <a:xfrm>
                      <a:off x="0" y="0"/>
                      <a:ext cx="1952625" cy="45720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85888" behindDoc="0" locked="0" layoutInCell="1" allowOverlap="1" wp14:anchorId="6C499288" wp14:editId="6C499289">
            <wp:simplePos x="0" y="0"/>
            <wp:positionH relativeFrom="column">
              <wp:posOffset>4000500</wp:posOffset>
            </wp:positionH>
            <wp:positionV relativeFrom="paragraph">
              <wp:posOffset>-2358390</wp:posOffset>
            </wp:positionV>
            <wp:extent cx="2152650" cy="447675"/>
            <wp:effectExtent l="19050" t="0" r="0" b="0"/>
            <wp:wrapSquare wrapText="bothSides"/>
            <wp:docPr id="62" name="Picture 37" descr="Logo_Services_blac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Services_black_300"/>
                    <pic:cNvPicPr>
                      <a:picLocks noChangeAspect="1" noChangeArrowheads="1"/>
                    </pic:cNvPicPr>
                  </pic:nvPicPr>
                  <pic:blipFill>
                    <a:blip r:embed="rId12"/>
                    <a:srcRect/>
                    <a:stretch>
                      <a:fillRect/>
                    </a:stretch>
                  </pic:blipFill>
                  <pic:spPr bwMode="auto">
                    <a:xfrm>
                      <a:off x="0" y="0"/>
                      <a:ext cx="2152650" cy="447675"/>
                    </a:xfrm>
                    <a:prstGeom prst="rect">
                      <a:avLst/>
                    </a:prstGeom>
                    <a:noFill/>
                    <a:ln w="9525">
                      <a:noFill/>
                      <a:miter lim="800000"/>
                      <a:headEnd/>
                      <a:tailEnd/>
                    </a:ln>
                  </pic:spPr>
                </pic:pic>
              </a:graphicData>
            </a:graphic>
          </wp:anchor>
        </w:drawing>
      </w:r>
    </w:p>
    <w:p w14:paraId="6C499071" w14:textId="77777777" w:rsidR="007A38CC" w:rsidRPr="002F5608" w:rsidRDefault="007A38CC" w:rsidP="00B90036">
      <w:pPr>
        <w:pStyle w:val="Pb"/>
        <w:framePr w:wrap="around"/>
      </w:pPr>
    </w:p>
    <w:p w14:paraId="6C499072" w14:textId="77777777" w:rsidR="007A38CC" w:rsidRPr="00072E76" w:rsidRDefault="007A38CC" w:rsidP="001160AD">
      <w:pPr>
        <w:pStyle w:val="Legalese"/>
      </w:pPr>
      <w:r w:rsidRPr="00072E76">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These materials are intended for distribution to and use only by Microsoft Premier Customers.  Use or distribution of these materials by any other persons is prohibited without the express written permission of Microsoft Corporation.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C499073" w14:textId="77777777" w:rsidR="007A38CC" w:rsidRPr="00072E76" w:rsidRDefault="007A38CC" w:rsidP="001160AD">
      <w:pPr>
        <w:pStyle w:val="Legalese"/>
      </w:pPr>
      <w:r w:rsidRPr="00072E76">
        <w:t xml:space="preserve"> </w:t>
      </w:r>
    </w:p>
    <w:p w14:paraId="6C499074" w14:textId="77777777" w:rsidR="007A38CC" w:rsidRPr="00072E76" w:rsidRDefault="007A38CC" w:rsidP="001160AD">
      <w:pPr>
        <w:pStyle w:val="Legalese"/>
      </w:pPr>
      <w:r w:rsidRPr="00072E76">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6C499075" w14:textId="77777777" w:rsidR="007A38CC" w:rsidRPr="00072E76" w:rsidRDefault="007A38CC" w:rsidP="001160AD">
      <w:pPr>
        <w:pStyle w:val="Legalese"/>
      </w:pPr>
      <w:r w:rsidRPr="00072E76">
        <w:t xml:space="preserve"> </w:t>
      </w:r>
    </w:p>
    <w:p w14:paraId="6C499076" w14:textId="4E736E8D" w:rsidR="007A38CC" w:rsidRPr="00072E76" w:rsidRDefault="007A38CC" w:rsidP="001160AD">
      <w:pPr>
        <w:pStyle w:val="Legalese"/>
      </w:pPr>
      <w:r w:rsidRPr="00072E76">
        <w:t>©20</w:t>
      </w:r>
      <w:r w:rsidR="00CB45AE">
        <w:t>1</w:t>
      </w:r>
      <w:r w:rsidR="009B0AD2">
        <w:t>5</w:t>
      </w:r>
      <w:r w:rsidRPr="00072E76">
        <w:t xml:space="preserve"> Microsoft Corporation. All rights reserved.</w:t>
      </w:r>
    </w:p>
    <w:p w14:paraId="6C499077" w14:textId="77777777" w:rsidR="007A38CC" w:rsidRPr="00072E76" w:rsidRDefault="007A38CC" w:rsidP="001160AD">
      <w:pPr>
        <w:pStyle w:val="Legalese"/>
      </w:pPr>
      <w:r w:rsidRPr="00072E76">
        <w:t xml:space="preserve"> </w:t>
      </w:r>
    </w:p>
    <w:p w14:paraId="6C499078" w14:textId="77777777" w:rsidR="007A38CC" w:rsidRPr="00B90036" w:rsidRDefault="007A38CC" w:rsidP="00B90036">
      <w:pPr>
        <w:pStyle w:val="Legalese"/>
      </w:pPr>
      <w:r w:rsidRPr="00072E76">
        <w:t xml:space="preserve">Microsoft, Windows, Windows </w:t>
      </w:r>
      <w:r>
        <w:t>Server</w:t>
      </w:r>
      <w:r w:rsidRPr="00072E76">
        <w:t xml:space="preserve">, </w:t>
      </w:r>
      <w:r>
        <w:t>Internet Explorer, and Visual Studio</w:t>
      </w:r>
      <w:r w:rsidRPr="00072E76">
        <w:t xml:space="preserve"> are either registered trademarks or trademarks of </w:t>
      </w:r>
      <w:r w:rsidRPr="00B90036">
        <w:t>Microsoft Corporation in the United States and/or other countries.</w:t>
      </w:r>
    </w:p>
    <w:p w14:paraId="6C499079" w14:textId="77777777" w:rsidR="007A38CC" w:rsidRPr="00B90036" w:rsidRDefault="007A38CC" w:rsidP="00B90036">
      <w:pPr>
        <w:pStyle w:val="Legalese"/>
      </w:pPr>
      <w:r w:rsidRPr="00B90036">
        <w:t xml:space="preserve"> </w:t>
      </w:r>
    </w:p>
    <w:p w14:paraId="6C49907A" w14:textId="77777777" w:rsidR="007A38CC" w:rsidRPr="006647C3" w:rsidRDefault="007A38CC" w:rsidP="00990C10">
      <w:pPr>
        <w:pStyle w:val="Legalese"/>
      </w:pPr>
      <w:r w:rsidRPr="00B90036">
        <w:t>The names of actual companies and products mentioned herein may be the trademarks of their respective owners.</w:t>
      </w:r>
      <w:r w:rsidRPr="00B90036" w:rsidDel="00B90036">
        <w:t xml:space="preserve"> </w:t>
      </w:r>
    </w:p>
    <w:p w14:paraId="6C49907B" w14:textId="77777777" w:rsidR="007A38CC" w:rsidRDefault="007A38CC" w:rsidP="00990C10"/>
    <w:p w14:paraId="6C49907C" w14:textId="77777777" w:rsidR="007A38CC" w:rsidRPr="006647C3" w:rsidRDefault="007A38CC" w:rsidP="00990C10">
      <w:pPr>
        <w:pStyle w:val="Pb"/>
        <w:framePr w:wrap="around"/>
      </w:pPr>
    </w:p>
    <w:p w14:paraId="6C49907D" w14:textId="799C890A" w:rsidR="007A38CC" w:rsidRPr="006647C3" w:rsidRDefault="007A38CC" w:rsidP="00990C10">
      <w:pPr>
        <w:pStyle w:val="Heading2"/>
      </w:pPr>
      <w:bookmarkStart w:id="0" w:name="_Toc176425236"/>
      <w:r w:rsidRPr="006647C3">
        <w:t xml:space="preserve">Lab: </w:t>
      </w:r>
      <w:bookmarkEnd w:id="0"/>
      <w:r w:rsidR="00CB45AE">
        <w:t>Troubleshooting .NET Memory Issues</w:t>
      </w:r>
    </w:p>
    <w:p w14:paraId="6C49907E" w14:textId="77777777" w:rsidR="007A38CC" w:rsidRDefault="007A38CC" w:rsidP="00B90036">
      <w:pPr>
        <w:pStyle w:val="Art"/>
      </w:pPr>
    </w:p>
    <w:p w14:paraId="6C49907F" w14:textId="77777777" w:rsidR="007A38CC" w:rsidRPr="002F5608" w:rsidRDefault="007A38CC" w:rsidP="00F30A81">
      <w:pPr>
        <w:pStyle w:val="Heading4"/>
      </w:pPr>
      <w:r w:rsidRPr="002F5608">
        <w:t>Objectives</w:t>
      </w:r>
    </w:p>
    <w:p w14:paraId="6C499080" w14:textId="77777777" w:rsidR="007A38CC" w:rsidRPr="00C16CCD" w:rsidRDefault="007A38CC" w:rsidP="00C16CCD">
      <w:r w:rsidRPr="00C16CCD">
        <w:t>After completing this lab, you will be able to:</w:t>
      </w:r>
    </w:p>
    <w:p w14:paraId="6C499081" w14:textId="77777777" w:rsidR="007A38CC" w:rsidRPr="00C16CCD" w:rsidRDefault="007A38CC" w:rsidP="00C16CCD">
      <w:pPr>
        <w:pStyle w:val="Lb1"/>
      </w:pPr>
      <w:r>
        <w:t>H</w:t>
      </w:r>
      <w:r w:rsidRPr="00C16CCD">
        <w:t>ave a greater understanding</w:t>
      </w:r>
      <w:r>
        <w:t>,</w:t>
      </w:r>
      <w:r w:rsidRPr="00C16CCD">
        <w:t xml:space="preserve"> </w:t>
      </w:r>
      <w:r>
        <w:t xml:space="preserve">from a debugging perspective, </w:t>
      </w:r>
      <w:r w:rsidRPr="00C16CCD">
        <w:t>of how .NET manages memory</w:t>
      </w:r>
      <w:r>
        <w:t>.</w:t>
      </w:r>
      <w:r w:rsidRPr="00C16CCD">
        <w:t xml:space="preserve"> </w:t>
      </w:r>
    </w:p>
    <w:p w14:paraId="6C499082" w14:textId="77777777" w:rsidR="007A38CC" w:rsidRPr="00C16CCD" w:rsidRDefault="007A38CC" w:rsidP="00C16CCD">
      <w:pPr>
        <w:pStyle w:val="Lb1"/>
      </w:pPr>
      <w:r w:rsidRPr="00C16CCD">
        <w:t xml:space="preserve">Use </w:t>
      </w:r>
      <w:proofErr w:type="spellStart"/>
      <w:r w:rsidRPr="00C16CCD">
        <w:t>Perfmon</w:t>
      </w:r>
      <w:proofErr w:type="spellEnd"/>
      <w:r w:rsidRPr="00C16CCD">
        <w:t xml:space="preserve"> to identify a managed memory leak.</w:t>
      </w:r>
    </w:p>
    <w:p w14:paraId="6C499083" w14:textId="05423029" w:rsidR="007A38CC" w:rsidRDefault="007A38CC" w:rsidP="0062526B">
      <w:pPr>
        <w:pStyle w:val="Lb1"/>
      </w:pPr>
      <w:r w:rsidRPr="00C16CCD">
        <w:t xml:space="preserve">Use </w:t>
      </w:r>
      <w:proofErr w:type="spellStart"/>
      <w:r>
        <w:t>WinDBG</w:t>
      </w:r>
      <w:proofErr w:type="spellEnd"/>
      <w:r w:rsidRPr="00C16CCD">
        <w:t xml:space="preserve"> and SOS to determine where managed memory is increasing and perform further troubleshooting to find </w:t>
      </w:r>
      <w:r>
        <w:t xml:space="preserve">the </w:t>
      </w:r>
      <w:r w:rsidRPr="00C16CCD">
        <w:t>root cause of the problem.</w:t>
      </w:r>
      <w:r w:rsidRPr="00B90036">
        <w:t xml:space="preserve"> </w:t>
      </w:r>
    </w:p>
    <w:p w14:paraId="527B5FD0" w14:textId="484594C1" w:rsidR="0091788F" w:rsidRDefault="0091788F" w:rsidP="0062526B">
      <w:pPr>
        <w:pStyle w:val="Lb1"/>
      </w:pPr>
      <w:r w:rsidRPr="0067400F">
        <w:t>Stress an ASP.NET application, and troubleshoot a high memory situation in that application.</w:t>
      </w:r>
    </w:p>
    <w:p w14:paraId="6C499084" w14:textId="77777777" w:rsidR="007A38CC" w:rsidRDefault="007A38CC" w:rsidP="00B90036">
      <w:pPr>
        <w:pStyle w:val="Le"/>
        <w:rPr>
          <w:rStyle w:val="Strong"/>
        </w:rPr>
      </w:pPr>
    </w:p>
    <w:p w14:paraId="6C499085" w14:textId="686EB96B" w:rsidR="007A38CC" w:rsidRDefault="007A38CC" w:rsidP="00B90036">
      <w:r w:rsidRPr="007C3EC0">
        <w:rPr>
          <w:rStyle w:val="Strong"/>
        </w:rPr>
        <w:t xml:space="preserve">Estimated time to complete this lab: </w:t>
      </w:r>
      <w:r w:rsidR="0091788F">
        <w:rPr>
          <w:rStyle w:val="Strong"/>
        </w:rPr>
        <w:t>90</w:t>
      </w:r>
      <w:r w:rsidRPr="007C3EC0">
        <w:rPr>
          <w:rStyle w:val="Strong"/>
        </w:rPr>
        <w:t xml:space="preserve"> minutes</w:t>
      </w:r>
      <w:r w:rsidRPr="00B90036">
        <w:t xml:space="preserve"> </w:t>
      </w:r>
    </w:p>
    <w:p w14:paraId="6C499086" w14:textId="77777777" w:rsidR="007A38CC" w:rsidRDefault="007A38CC" w:rsidP="00AB6020">
      <w:pPr>
        <w:pStyle w:val="Le"/>
      </w:pPr>
    </w:p>
    <w:p w14:paraId="6C49908B" w14:textId="77777777" w:rsidR="007A38CC" w:rsidRPr="00276821" w:rsidRDefault="007A38CC" w:rsidP="00AB6020">
      <w:pPr>
        <w:pStyle w:val="Note"/>
      </w:pPr>
      <w:r w:rsidRPr="00697567">
        <w:rPr>
          <w:rStyle w:val="NotePrefix"/>
        </w:rPr>
        <w:t xml:space="preserve">Note: </w:t>
      </w:r>
      <w:r w:rsidRPr="00276821">
        <w:t xml:space="preserve">This lab focuses on the concepts in this module and as a result </w:t>
      </w:r>
      <w:r>
        <w:t>might</w:t>
      </w:r>
      <w:r w:rsidRPr="00276821">
        <w:t xml:space="preserve"> not comply with Microsoft</w:t>
      </w:r>
      <w:r>
        <w:t>®</w:t>
      </w:r>
      <w:r w:rsidRPr="00276821">
        <w:t xml:space="preserve"> security recommendations.</w:t>
      </w:r>
    </w:p>
    <w:p w14:paraId="6C49908C" w14:textId="77777777" w:rsidR="007A38CC" w:rsidRPr="00B90036" w:rsidRDefault="007A38CC" w:rsidP="00AB6020">
      <w:pPr>
        <w:pStyle w:val="Le"/>
      </w:pPr>
    </w:p>
    <w:p w14:paraId="6C49908D" w14:textId="77777777" w:rsidR="007A38CC" w:rsidRDefault="007A38CC" w:rsidP="001160AD">
      <w:pPr>
        <w:pStyle w:val="Pb"/>
        <w:framePr w:wrap="around"/>
      </w:pPr>
    </w:p>
    <w:p w14:paraId="6C49908E" w14:textId="77777777" w:rsidR="007A38CC" w:rsidRPr="00C16CCD" w:rsidRDefault="007A38CC" w:rsidP="00B90036">
      <w:pPr>
        <w:pStyle w:val="Heading3"/>
      </w:pPr>
      <w:bookmarkStart w:id="1" w:name="_Toc176425237"/>
      <w:r w:rsidRPr="00C16CCD">
        <w:t xml:space="preserve">Exercise </w:t>
      </w:r>
      <w:r>
        <w:t>1</w:t>
      </w:r>
      <w:r w:rsidRPr="00C16CCD">
        <w:t xml:space="preserve">: </w:t>
      </w:r>
      <w:r>
        <w:t>Diagnosing and Debugging Memory Increase</w:t>
      </w:r>
      <w:bookmarkEnd w:id="1"/>
    </w:p>
    <w:p w14:paraId="6C49908F" w14:textId="77777777" w:rsidR="007A38CC" w:rsidRPr="00C16CCD" w:rsidRDefault="007A38CC" w:rsidP="00B90036">
      <w:pPr>
        <w:pStyle w:val="Art"/>
      </w:pPr>
    </w:p>
    <w:p w14:paraId="6C499090" w14:textId="1BCA783E" w:rsidR="007A38CC" w:rsidRPr="00C16CCD" w:rsidRDefault="007A38CC" w:rsidP="00C16CCD">
      <w:r w:rsidRPr="00C16CCD">
        <w:t xml:space="preserve">In this exercise, you will use </w:t>
      </w:r>
      <w:proofErr w:type="spellStart"/>
      <w:r w:rsidRPr="00C16CCD">
        <w:t>Perfmon</w:t>
      </w:r>
      <w:proofErr w:type="spellEnd"/>
      <w:r w:rsidRPr="00C16CCD">
        <w:t xml:space="preserve"> to diagnose an increase in memory</w:t>
      </w:r>
      <w:r>
        <w:t xml:space="preserve"> and determine whether it</w:t>
      </w:r>
      <w:r w:rsidRPr="00C16CCD">
        <w:t xml:space="preserve"> </w:t>
      </w:r>
      <w:r>
        <w:t>is</w:t>
      </w:r>
      <w:r w:rsidRPr="00C16CCD">
        <w:t xml:space="preserve"> a managed or native issue. From there, you will use </w:t>
      </w:r>
      <w:proofErr w:type="spellStart"/>
      <w:r>
        <w:t>WinDBG</w:t>
      </w:r>
      <w:proofErr w:type="spellEnd"/>
      <w:r w:rsidRPr="00C16CCD">
        <w:t xml:space="preserve"> and SOS to debug the issue </w:t>
      </w:r>
      <w:r>
        <w:t>and</w:t>
      </w:r>
      <w:r w:rsidRPr="00C16CCD">
        <w:t xml:space="preserve"> find </w:t>
      </w:r>
      <w:r>
        <w:t xml:space="preserve">the </w:t>
      </w:r>
      <w:r w:rsidRPr="00C16CCD">
        <w:t>root cause.</w:t>
      </w:r>
    </w:p>
    <w:p w14:paraId="6C499091" w14:textId="77777777" w:rsidR="007A38CC" w:rsidRPr="00C16CCD" w:rsidRDefault="007A38CC" w:rsidP="00C16CCD">
      <w:pPr>
        <w:pStyle w:val="Le"/>
      </w:pPr>
    </w:p>
    <w:p w14:paraId="6C499092" w14:textId="77777777" w:rsidR="007A38CC" w:rsidRPr="00C16CCD" w:rsidRDefault="007A38CC" w:rsidP="00C16CCD">
      <w:pPr>
        <w:pStyle w:val="Procedureheading"/>
      </w:pPr>
      <w:r w:rsidRPr="00C16CCD">
        <w:t>Task Description</w:t>
      </w:r>
    </w:p>
    <w:p w14:paraId="6C499093" w14:textId="77777777" w:rsidR="007A38CC" w:rsidRPr="00B135D6" w:rsidRDefault="007A38CC" w:rsidP="007A38CC">
      <w:pPr>
        <w:pStyle w:val="Ln1"/>
        <w:numPr>
          <w:ilvl w:val="0"/>
          <w:numId w:val="7"/>
        </w:numPr>
        <w:rPr>
          <w:rStyle w:val="Hidden"/>
        </w:rPr>
      </w:pPr>
      <w:r w:rsidRPr="00B135D6">
        <w:rPr>
          <w:rStyle w:val="Hidden"/>
        </w:rPr>
        <w:fldChar w:fldCharType="begin"/>
      </w:r>
      <w:r w:rsidRPr="00B135D6">
        <w:rPr>
          <w:rStyle w:val="Hidden"/>
        </w:rPr>
        <w:instrText xml:space="preserve"> LISTNUM  \l 1 \s 0 </w:instrText>
      </w:r>
      <w:r w:rsidRPr="00B135D6">
        <w:rPr>
          <w:rStyle w:val="Hidden"/>
        </w:rPr>
        <w:fldChar w:fldCharType="separate"/>
      </w:r>
      <w:r>
        <w:t>0.</w:t>
      </w:r>
      <w:r w:rsidRPr="00B135D6">
        <w:rPr>
          <w:rStyle w:val="Hidden"/>
        </w:rPr>
        <w:fldChar w:fldCharType="end">
          <w:numberingChange w:id="2" w:author="Wolfgang Kroneder" w:date="2015-02-21T11:44:00Z" w:original="0."/>
        </w:fldChar>
      </w:r>
    </w:p>
    <w:p w14:paraId="6C499094" w14:textId="77777777" w:rsidR="007A38CC" w:rsidRPr="00C16CCD" w:rsidRDefault="007A38CC" w:rsidP="007A38CC">
      <w:pPr>
        <w:pStyle w:val="Ln1"/>
        <w:numPr>
          <w:ilvl w:val="0"/>
          <w:numId w:val="7"/>
        </w:numPr>
      </w:pPr>
      <w:r w:rsidRPr="00C16CCD">
        <w:t xml:space="preserve">Open </w:t>
      </w:r>
      <w:proofErr w:type="spellStart"/>
      <w:r w:rsidRPr="00C16CCD">
        <w:t>FotoVision</w:t>
      </w:r>
      <w:proofErr w:type="spellEnd"/>
      <w:r w:rsidRPr="00C16CCD">
        <w:t>.</w:t>
      </w:r>
    </w:p>
    <w:p w14:paraId="6C499095" w14:textId="08E68B32" w:rsidR="007A38CC" w:rsidRPr="00C16CCD" w:rsidRDefault="007A38CC" w:rsidP="007A38CC">
      <w:pPr>
        <w:pStyle w:val="Ln1"/>
        <w:numPr>
          <w:ilvl w:val="1"/>
          <w:numId w:val="7"/>
        </w:numPr>
      </w:pPr>
      <w:r w:rsidRPr="00C16CCD">
        <w:t xml:space="preserve">In Windows Explorer, go to </w:t>
      </w:r>
      <w:r>
        <w:t>&lt;</w:t>
      </w:r>
      <w:proofErr w:type="spellStart"/>
      <w:r>
        <w:t>FotoVisionDir</w:t>
      </w:r>
      <w:proofErr w:type="spellEnd"/>
      <w:r>
        <w:t>&gt;\</w:t>
      </w:r>
      <w:r w:rsidR="00AF106C">
        <w:t>C#\</w:t>
      </w:r>
      <w:r w:rsidRPr="00C16CCD">
        <w:t xml:space="preserve">Desktop\Bin and double-click </w:t>
      </w:r>
      <w:r w:rsidRPr="00B90036">
        <w:rPr>
          <w:rStyle w:val="Strong"/>
        </w:rPr>
        <w:t>FotoVision.exe</w:t>
      </w:r>
      <w:r w:rsidRPr="00C16CCD">
        <w:t>.</w:t>
      </w:r>
    </w:p>
    <w:p w14:paraId="6C499096" w14:textId="77777777" w:rsidR="007A38CC" w:rsidRPr="00C16CCD" w:rsidRDefault="007A38CC" w:rsidP="007A38CC">
      <w:pPr>
        <w:pStyle w:val="Ln1"/>
        <w:numPr>
          <w:ilvl w:val="0"/>
          <w:numId w:val="7"/>
        </w:numPr>
      </w:pPr>
      <w:r w:rsidRPr="00C16CCD">
        <w:t xml:space="preserve">Start </w:t>
      </w:r>
      <w:proofErr w:type="spellStart"/>
      <w:r w:rsidRPr="00C16CCD">
        <w:t>Perfmon</w:t>
      </w:r>
      <w:proofErr w:type="spellEnd"/>
      <w:r>
        <w:t>.</w:t>
      </w:r>
    </w:p>
    <w:p w14:paraId="6C499097" w14:textId="0F76C506" w:rsidR="007A38CC" w:rsidRPr="00C16CCD" w:rsidRDefault="007A38CC" w:rsidP="007A38CC">
      <w:pPr>
        <w:pStyle w:val="Ln1"/>
        <w:numPr>
          <w:ilvl w:val="1"/>
          <w:numId w:val="7"/>
        </w:numPr>
      </w:pPr>
      <w:r>
        <w:t>On the</w:t>
      </w:r>
      <w:r w:rsidRPr="00C16CCD">
        <w:t xml:space="preserve"> Start</w:t>
      </w:r>
      <w:r>
        <w:t xml:space="preserve"> menu</w:t>
      </w:r>
      <w:r w:rsidRPr="00C16CCD">
        <w:t>,</w:t>
      </w:r>
      <w:r>
        <w:t xml:space="preserve"> click</w:t>
      </w:r>
      <w:r w:rsidRPr="00C16CCD">
        <w:t xml:space="preserve"> Run, </w:t>
      </w:r>
      <w:r>
        <w:t xml:space="preserve">and then type </w:t>
      </w:r>
      <w:r>
        <w:rPr>
          <w:rStyle w:val="Strong"/>
        </w:rPr>
        <w:t>&lt;</w:t>
      </w:r>
      <w:proofErr w:type="spellStart"/>
      <w:r>
        <w:rPr>
          <w:rStyle w:val="Strong"/>
        </w:rPr>
        <w:t>FotoVisionDir</w:t>
      </w:r>
      <w:proofErr w:type="spellEnd"/>
      <w:r>
        <w:rPr>
          <w:rStyle w:val="Strong"/>
        </w:rPr>
        <w:t>&gt;</w:t>
      </w:r>
      <w:r w:rsidRPr="00B90036">
        <w:rPr>
          <w:rStyle w:val="Strong"/>
        </w:rPr>
        <w:t>\</w:t>
      </w:r>
      <w:r w:rsidR="00AF106C">
        <w:rPr>
          <w:rStyle w:val="Strong"/>
        </w:rPr>
        <w:t>C#\</w:t>
      </w:r>
      <w:r w:rsidRPr="00B90036">
        <w:rPr>
          <w:rStyle w:val="Strong"/>
        </w:rPr>
        <w:t>Desktop\Lab3_Ex1.msc</w:t>
      </w:r>
    </w:p>
    <w:p w14:paraId="2C2EF61F" w14:textId="4754227D" w:rsidR="00D043CD" w:rsidRDefault="00D043CD" w:rsidP="0062526B">
      <w:pPr>
        <w:pStyle w:val="Ln1"/>
        <w:numPr>
          <w:ilvl w:val="0"/>
          <w:numId w:val="7"/>
        </w:numPr>
      </w:pPr>
      <w:r>
        <w:t xml:space="preserve">Play with the application so the </w:t>
      </w:r>
      <w:proofErr w:type="spellStart"/>
      <w:r>
        <w:t>Perfmon</w:t>
      </w:r>
      <w:proofErr w:type="spellEnd"/>
      <w:r>
        <w:t xml:space="preserve"> counters are getting updated. </w:t>
      </w:r>
    </w:p>
    <w:p w14:paraId="65A6B3FF" w14:textId="16ECD8E4" w:rsidR="00D043CD" w:rsidRDefault="00D043CD" w:rsidP="007B2519">
      <w:pPr>
        <w:pStyle w:val="Ln1"/>
        <w:numPr>
          <w:ilvl w:val="1"/>
          <w:numId w:val="7"/>
        </w:numPr>
      </w:pPr>
      <w:r>
        <w:t>Double click on few of the photos</w:t>
      </w:r>
    </w:p>
    <w:p w14:paraId="1ED15988" w14:textId="054A618B" w:rsidR="00ED738F" w:rsidRDefault="00D043CD" w:rsidP="007B2519">
      <w:pPr>
        <w:pStyle w:val="Ln1"/>
        <w:numPr>
          <w:ilvl w:val="1"/>
          <w:numId w:val="7"/>
        </w:numPr>
      </w:pPr>
      <w:r>
        <w:t xml:space="preserve">Click on the Photo Actions button </w:t>
      </w:r>
      <w:r w:rsidR="00ED738F">
        <w:t>:</w:t>
      </w:r>
      <w:r w:rsidR="00ED738F">
        <w:br/>
      </w:r>
    </w:p>
    <w:p w14:paraId="089D8500" w14:textId="77777777" w:rsidR="00ED738F" w:rsidRDefault="00ED738F" w:rsidP="007B2519">
      <w:pPr>
        <w:pStyle w:val="Ln1"/>
        <w:tabs>
          <w:tab w:val="clear" w:pos="1080"/>
        </w:tabs>
        <w:ind w:left="1440" w:firstLine="0"/>
      </w:pPr>
    </w:p>
    <w:p w14:paraId="1E03FFFC" w14:textId="77777777" w:rsidR="00ED738F" w:rsidRDefault="00ED738F" w:rsidP="007B2519">
      <w:pPr>
        <w:pStyle w:val="Ln1"/>
        <w:tabs>
          <w:tab w:val="clear" w:pos="1080"/>
        </w:tabs>
        <w:ind w:left="1440" w:firstLine="0"/>
      </w:pPr>
    </w:p>
    <w:p w14:paraId="28844AE0" w14:textId="37F8CBC1" w:rsidR="00D043CD" w:rsidRDefault="00ED738F" w:rsidP="007B2519">
      <w:pPr>
        <w:pStyle w:val="Ln1"/>
        <w:tabs>
          <w:tab w:val="clear" w:pos="1080"/>
        </w:tabs>
        <w:ind w:left="1440" w:firstLine="0"/>
      </w:pPr>
      <w:r>
        <w:rPr>
          <w:noProof/>
          <w:lang w:eastAsia="en-US"/>
        </w:rPr>
        <w:drawing>
          <wp:anchor distT="0" distB="0" distL="114300" distR="114300" simplePos="0" relativeHeight="251686912" behindDoc="0" locked="0" layoutInCell="1" allowOverlap="1" wp14:anchorId="3DB81587" wp14:editId="672EB108">
            <wp:simplePos x="0" y="0"/>
            <wp:positionH relativeFrom="column">
              <wp:posOffset>914400</wp:posOffset>
            </wp:positionH>
            <wp:positionV relativeFrom="paragraph">
              <wp:posOffset>-646430</wp:posOffset>
            </wp:positionV>
            <wp:extent cx="3705225" cy="79954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799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9E613" w14:textId="24D1E120" w:rsidR="00D043CD" w:rsidRDefault="00D043CD" w:rsidP="007B2519">
      <w:pPr>
        <w:pStyle w:val="Ln1"/>
        <w:numPr>
          <w:ilvl w:val="1"/>
          <w:numId w:val="7"/>
        </w:numPr>
      </w:pPr>
      <w:r>
        <w:t>Click the Grayscale button</w:t>
      </w:r>
    </w:p>
    <w:p w14:paraId="0E4F5D4E" w14:textId="131EBCA2" w:rsidR="00D043CD" w:rsidRDefault="00D043CD" w:rsidP="007B2519">
      <w:pPr>
        <w:pStyle w:val="Ln1"/>
        <w:numPr>
          <w:ilvl w:val="1"/>
          <w:numId w:val="7"/>
        </w:numPr>
      </w:pPr>
      <w:r>
        <w:t xml:space="preserve">Make sure the </w:t>
      </w:r>
      <w:proofErr w:type="spellStart"/>
      <w:r>
        <w:t>Perfmon</w:t>
      </w:r>
      <w:proofErr w:type="spellEnd"/>
      <w:r>
        <w:t xml:space="preserve"> counters like # Gen 0 Collections have some values. (Check the Last value in </w:t>
      </w:r>
      <w:proofErr w:type="spellStart"/>
      <w:r>
        <w:t>Perfmon</w:t>
      </w:r>
      <w:proofErr w:type="spellEnd"/>
      <w:r>
        <w:t>)</w:t>
      </w:r>
    </w:p>
    <w:p w14:paraId="5B587B39" w14:textId="5E6B9F18" w:rsidR="00D043CD" w:rsidRDefault="00D043CD" w:rsidP="007B2519">
      <w:pPr>
        <w:pStyle w:val="Ln1"/>
        <w:numPr>
          <w:ilvl w:val="1"/>
          <w:numId w:val="7"/>
        </w:numPr>
        <w:rPr>
          <w:rStyle w:val="Strong"/>
        </w:rPr>
      </w:pPr>
      <w:r w:rsidRPr="007B2519">
        <w:rPr>
          <w:rStyle w:val="Strong"/>
        </w:rPr>
        <w:t>Make sure you do not save the changes when exiting the application</w:t>
      </w:r>
      <w:r w:rsidR="00A20B87">
        <w:rPr>
          <w:rStyle w:val="Strong"/>
        </w:rPr>
        <w:br/>
      </w:r>
      <w:r w:rsidR="00032761">
        <w:rPr>
          <w:rStyle w:val="Strong"/>
        </w:rPr>
        <w:t>you</w:t>
      </w:r>
      <w:r w:rsidR="00A20B87">
        <w:rPr>
          <w:rStyle w:val="Strong"/>
        </w:rPr>
        <w:t xml:space="preserve"> </w:t>
      </w:r>
      <w:r w:rsidR="00032761">
        <w:rPr>
          <w:rStyle w:val="Strong"/>
        </w:rPr>
        <w:t>should press</w:t>
      </w:r>
      <w:r w:rsidR="00A20B87">
        <w:rPr>
          <w:rStyle w:val="Strong"/>
        </w:rPr>
        <w:t xml:space="preserve"> the Reset button to avoid the save.</w:t>
      </w:r>
    </w:p>
    <w:p w14:paraId="6C499098" w14:textId="4173A476" w:rsidR="007A38CC" w:rsidRPr="00C16CCD" w:rsidRDefault="007A38CC" w:rsidP="0062526B">
      <w:pPr>
        <w:pStyle w:val="Ln1"/>
        <w:numPr>
          <w:ilvl w:val="0"/>
          <w:numId w:val="7"/>
        </w:numPr>
      </w:pPr>
      <w:r w:rsidRPr="00C16CCD">
        <w:t xml:space="preserve">Attach </w:t>
      </w:r>
      <w:proofErr w:type="spellStart"/>
      <w:r>
        <w:t>WinDBG</w:t>
      </w:r>
      <w:proofErr w:type="spellEnd"/>
      <w:r w:rsidRPr="00C16CCD">
        <w:t xml:space="preserve"> and load SOS.  </w:t>
      </w:r>
    </w:p>
    <w:p w14:paraId="6C499099" w14:textId="0C7916B7" w:rsidR="007A38CC" w:rsidRPr="00C16CCD" w:rsidRDefault="007A38CC" w:rsidP="007A38CC">
      <w:pPr>
        <w:pStyle w:val="Ln1"/>
        <w:numPr>
          <w:ilvl w:val="1"/>
          <w:numId w:val="7"/>
        </w:numPr>
      </w:pPr>
      <w:r>
        <w:t>On the</w:t>
      </w:r>
      <w:r w:rsidRPr="00C16CCD">
        <w:t xml:space="preserve"> Start</w:t>
      </w:r>
      <w:r>
        <w:t xml:space="preserve"> menu</w:t>
      </w:r>
      <w:r w:rsidRPr="00C16CCD">
        <w:t xml:space="preserve">, </w:t>
      </w:r>
      <w:r>
        <w:t xml:space="preserve">click </w:t>
      </w:r>
      <w:r w:rsidRPr="00C16CCD">
        <w:t>Ru</w:t>
      </w:r>
      <w:r>
        <w:t>n and then t</w:t>
      </w:r>
      <w:r w:rsidRPr="00C16CCD">
        <w:t>ype</w:t>
      </w:r>
      <w:r>
        <w:t xml:space="preserve">:  </w:t>
      </w:r>
      <w:proofErr w:type="spellStart"/>
      <w:r>
        <w:rPr>
          <w:rStyle w:val="Strong"/>
        </w:rPr>
        <w:t>WinDBG</w:t>
      </w:r>
      <w:proofErr w:type="spellEnd"/>
      <w:r w:rsidRPr="00B90036">
        <w:rPr>
          <w:rStyle w:val="Strong"/>
        </w:rPr>
        <w:t xml:space="preserve"> </w:t>
      </w:r>
      <w:r w:rsidR="000430BE">
        <w:rPr>
          <w:rStyle w:val="Strong"/>
        </w:rPr>
        <w:t>-</w:t>
      </w:r>
      <w:proofErr w:type="spellStart"/>
      <w:r w:rsidRPr="00B90036">
        <w:rPr>
          <w:rStyle w:val="Strong"/>
        </w:rPr>
        <w:t>pn</w:t>
      </w:r>
      <w:proofErr w:type="spellEnd"/>
      <w:r w:rsidRPr="00B90036">
        <w:rPr>
          <w:rStyle w:val="Strong"/>
        </w:rPr>
        <w:t xml:space="preserve"> FotoVision.exe</w:t>
      </w:r>
    </w:p>
    <w:p w14:paraId="6C49909A" w14:textId="77777777" w:rsidR="007A38CC" w:rsidRPr="00C16CCD" w:rsidRDefault="007A38CC" w:rsidP="007A38CC">
      <w:pPr>
        <w:pStyle w:val="Ln1"/>
        <w:numPr>
          <w:ilvl w:val="1"/>
          <w:numId w:val="7"/>
        </w:numPr>
      </w:pPr>
      <w:r w:rsidRPr="00C16CCD">
        <w:t>Click OK.</w:t>
      </w:r>
    </w:p>
    <w:p w14:paraId="6C49909B" w14:textId="1C6927C6" w:rsidR="00ED738F" w:rsidRDefault="007A38CC" w:rsidP="0062526B">
      <w:pPr>
        <w:pStyle w:val="Ln1"/>
        <w:numPr>
          <w:ilvl w:val="1"/>
          <w:numId w:val="7"/>
        </w:numPr>
      </w:pPr>
      <w:r w:rsidRPr="00C16CCD">
        <w:t>Load SOS</w:t>
      </w:r>
      <w:r>
        <w:t>.</w:t>
      </w:r>
    </w:p>
    <w:p w14:paraId="0CDAEB03" w14:textId="77777777" w:rsidR="00ED738F" w:rsidRDefault="00ED738F">
      <w:pPr>
        <w:spacing w:after="0" w:line="240" w:lineRule="auto"/>
        <w:ind w:left="0"/>
      </w:pPr>
      <w:r>
        <w:br w:type="page"/>
      </w:r>
    </w:p>
    <w:p w14:paraId="5E930B77" w14:textId="77777777" w:rsidR="007A38CC" w:rsidRPr="00C16CCD" w:rsidRDefault="007A38CC" w:rsidP="007B2519">
      <w:pPr>
        <w:pStyle w:val="Ln1"/>
        <w:tabs>
          <w:tab w:val="clear" w:pos="1080"/>
        </w:tabs>
        <w:ind w:left="1440" w:firstLine="0"/>
      </w:pPr>
    </w:p>
    <w:p w14:paraId="6C49909C" w14:textId="77777777" w:rsidR="007A38CC" w:rsidRPr="00C16CCD" w:rsidRDefault="007A38CC" w:rsidP="007A38CC">
      <w:pPr>
        <w:pStyle w:val="Ln1"/>
        <w:numPr>
          <w:ilvl w:val="0"/>
          <w:numId w:val="7"/>
        </w:numPr>
      </w:pPr>
      <w:r w:rsidRPr="00C16CCD">
        <w:t>Look at the managed heap(s) and document the size of each generation in each heap.</w:t>
      </w:r>
    </w:p>
    <w:p w14:paraId="6C49909D" w14:textId="609E43F2" w:rsidR="007A38CC" w:rsidRPr="00C16CCD" w:rsidRDefault="007A38CC" w:rsidP="007A38CC">
      <w:pPr>
        <w:pStyle w:val="Ln1"/>
        <w:numPr>
          <w:ilvl w:val="1"/>
          <w:numId w:val="7"/>
        </w:numPr>
      </w:pPr>
      <w:r w:rsidRPr="00C16CCD">
        <w:t xml:space="preserve">Run </w:t>
      </w:r>
      <w:r w:rsidRPr="003C701F">
        <w:t xml:space="preserve">the </w:t>
      </w:r>
      <w:proofErr w:type="gramStart"/>
      <w:r w:rsidR="00355CC8">
        <w:t>“</w:t>
      </w:r>
      <w:r w:rsidRPr="003C701F">
        <w:rPr>
          <w:rStyle w:val="Strong"/>
        </w:rPr>
        <w:t>!</w:t>
      </w:r>
      <w:proofErr w:type="spellStart"/>
      <w:r w:rsidRPr="003C701F">
        <w:rPr>
          <w:rStyle w:val="Strong"/>
        </w:rPr>
        <w:t>eeheap</w:t>
      </w:r>
      <w:proofErr w:type="spellEnd"/>
      <w:proofErr w:type="gramEnd"/>
      <w:r w:rsidRPr="003C701F">
        <w:rPr>
          <w:rStyle w:val="Strong"/>
        </w:rPr>
        <w:t xml:space="preserve"> </w:t>
      </w:r>
      <w:r w:rsidR="000430BE">
        <w:rPr>
          <w:rStyle w:val="Strong"/>
        </w:rPr>
        <w:t>-</w:t>
      </w:r>
      <w:proofErr w:type="spellStart"/>
      <w:r w:rsidRPr="003C701F">
        <w:rPr>
          <w:rStyle w:val="Strong"/>
        </w:rPr>
        <w:t>gc</w:t>
      </w:r>
      <w:proofErr w:type="spellEnd"/>
      <w:r w:rsidR="00355CC8">
        <w:t>”</w:t>
      </w:r>
      <w:r w:rsidRPr="003C701F">
        <w:t xml:space="preserve"> command.</w:t>
      </w:r>
    </w:p>
    <w:p w14:paraId="6C49909E" w14:textId="77777777" w:rsidR="009A75CD" w:rsidRDefault="009A75CD" w:rsidP="009A75CD">
      <w:pPr>
        <w:pStyle w:val="Code"/>
      </w:pPr>
      <w:r>
        <w:t>0:009</w:t>
      </w:r>
      <w:proofErr w:type="gramStart"/>
      <w:r>
        <w:t>&gt; !</w:t>
      </w:r>
      <w:proofErr w:type="spellStart"/>
      <w:r>
        <w:t>eeheap</w:t>
      </w:r>
      <w:proofErr w:type="spellEnd"/>
      <w:proofErr w:type="gramEnd"/>
      <w:r>
        <w:t xml:space="preserve"> -</w:t>
      </w:r>
      <w:proofErr w:type="spellStart"/>
      <w:r>
        <w:t>gc</w:t>
      </w:r>
      <w:proofErr w:type="spellEnd"/>
    </w:p>
    <w:p w14:paraId="6C49909F" w14:textId="77777777" w:rsidR="009A75CD" w:rsidRDefault="009A75CD" w:rsidP="009A75CD">
      <w:pPr>
        <w:pStyle w:val="Code"/>
      </w:pPr>
      <w:r>
        <w:t>Number of GC Heaps: 1</w:t>
      </w:r>
    </w:p>
    <w:p w14:paraId="6C4990A0" w14:textId="77777777" w:rsidR="009A75CD" w:rsidRDefault="009A75CD" w:rsidP="009A75CD">
      <w:pPr>
        <w:pStyle w:val="Code"/>
      </w:pPr>
      <w:r>
        <w:t>generation 0 starts at 0x01f5819c</w:t>
      </w:r>
    </w:p>
    <w:p w14:paraId="6C4990A1" w14:textId="77777777" w:rsidR="009A75CD" w:rsidRDefault="009A75CD" w:rsidP="009A75CD">
      <w:pPr>
        <w:pStyle w:val="Code"/>
      </w:pPr>
      <w:r>
        <w:t>generation 1 starts at 0x01f1100c</w:t>
      </w:r>
    </w:p>
    <w:p w14:paraId="6C4990A2" w14:textId="77777777" w:rsidR="009A75CD" w:rsidRDefault="009A75CD" w:rsidP="009A75CD">
      <w:pPr>
        <w:pStyle w:val="Code"/>
      </w:pPr>
      <w:r>
        <w:t>generation 2 starts at 0x01f11000</w:t>
      </w:r>
    </w:p>
    <w:p w14:paraId="6C4990A3" w14:textId="77777777" w:rsidR="009A75CD" w:rsidRDefault="009A75CD" w:rsidP="009A75CD">
      <w:pPr>
        <w:pStyle w:val="Code"/>
      </w:pPr>
      <w:r>
        <w:t>ephemeral segment allocation context: none</w:t>
      </w:r>
    </w:p>
    <w:p w14:paraId="6C4990A4" w14:textId="77777777" w:rsidR="009A75CD" w:rsidRDefault="009A75CD" w:rsidP="009A75CD">
      <w:pPr>
        <w:pStyle w:val="Code"/>
      </w:pPr>
      <w:r>
        <w:t xml:space="preserve"> segment     begin </w:t>
      </w:r>
      <w:proofErr w:type="gramStart"/>
      <w:r>
        <w:t>allocated  size</w:t>
      </w:r>
      <w:proofErr w:type="gramEnd"/>
    </w:p>
    <w:p w14:paraId="6C4990A5" w14:textId="77777777" w:rsidR="009A75CD" w:rsidRDefault="009A75CD" w:rsidP="009A75CD">
      <w:pPr>
        <w:pStyle w:val="Code"/>
      </w:pPr>
      <w:r>
        <w:t>01f</w:t>
      </w:r>
      <w:proofErr w:type="gramStart"/>
      <w:r>
        <w:t>10000  01</w:t>
      </w:r>
      <w:proofErr w:type="gramEnd"/>
      <w:r>
        <w:t>f11000  01f941a8  0x831a8(537000)</w:t>
      </w:r>
    </w:p>
    <w:p w14:paraId="6C4990A6" w14:textId="77777777" w:rsidR="009A75CD" w:rsidRDefault="009A75CD" w:rsidP="009A75CD">
      <w:pPr>
        <w:pStyle w:val="Code"/>
      </w:pPr>
      <w:r>
        <w:t>Large object heap starts at 0x02f11000</w:t>
      </w:r>
    </w:p>
    <w:p w14:paraId="6C4990A7" w14:textId="77777777" w:rsidR="009A75CD" w:rsidRDefault="009A75CD" w:rsidP="009A75CD">
      <w:pPr>
        <w:pStyle w:val="Code"/>
      </w:pPr>
      <w:r>
        <w:t xml:space="preserve"> segment     begin </w:t>
      </w:r>
      <w:proofErr w:type="gramStart"/>
      <w:r>
        <w:t>allocated  size</w:t>
      </w:r>
      <w:proofErr w:type="gramEnd"/>
    </w:p>
    <w:p w14:paraId="6C4990A8" w14:textId="77777777" w:rsidR="009A75CD" w:rsidRDefault="009A75CD" w:rsidP="009A75CD">
      <w:pPr>
        <w:pStyle w:val="Code"/>
      </w:pPr>
      <w:r>
        <w:t>02f</w:t>
      </w:r>
      <w:proofErr w:type="gramStart"/>
      <w:r>
        <w:t>10000  02</w:t>
      </w:r>
      <w:proofErr w:type="gramEnd"/>
      <w:r>
        <w:t>f11000  02f19650  0x8650(34384)</w:t>
      </w:r>
    </w:p>
    <w:p w14:paraId="6C4990A9" w14:textId="77777777" w:rsidR="009A75CD" w:rsidRDefault="009A75CD" w:rsidP="009A75CD">
      <w:pPr>
        <w:pStyle w:val="Code"/>
      </w:pPr>
      <w:r>
        <w:t>Total Size:              Size: 0x8b7f8 (571384) bytes.</w:t>
      </w:r>
    </w:p>
    <w:p w14:paraId="6C4990AA" w14:textId="77777777" w:rsidR="009A75CD" w:rsidRDefault="009A75CD" w:rsidP="009A75CD">
      <w:pPr>
        <w:pStyle w:val="Code"/>
      </w:pPr>
      <w:r>
        <w:t>------------------------------</w:t>
      </w:r>
    </w:p>
    <w:p w14:paraId="6C4990AB" w14:textId="77777777" w:rsidR="007A38CC" w:rsidRPr="00C16CCD" w:rsidRDefault="009A75CD" w:rsidP="009A75CD">
      <w:pPr>
        <w:pStyle w:val="Code"/>
      </w:pPr>
      <w:r>
        <w:t>GC Heap Size:            Size: 0x8b7f8 (571384) bytes.</w:t>
      </w:r>
    </w:p>
    <w:p w14:paraId="6C4990AC" w14:textId="77777777" w:rsidR="007A38CC" w:rsidRDefault="007A38CC">
      <w:pPr>
        <w:pStyle w:val="Le"/>
        <w:jc w:val="left"/>
      </w:pPr>
    </w:p>
    <w:p w14:paraId="6C4990AD" w14:textId="77777777" w:rsidR="007A38CC" w:rsidRPr="00C16CCD" w:rsidRDefault="007A38CC" w:rsidP="007A38CC">
      <w:pPr>
        <w:pStyle w:val="Ln1"/>
        <w:numPr>
          <w:ilvl w:val="1"/>
          <w:numId w:val="7"/>
        </w:numPr>
      </w:pPr>
      <w:r w:rsidRPr="00C16CCD">
        <w:t>Based on your output, what is the size of each generation?</w:t>
      </w:r>
    </w:p>
    <w:p w14:paraId="6C4990AE" w14:textId="77777777" w:rsidR="007A38CC" w:rsidRPr="007B2519" w:rsidRDefault="007A38CC" w:rsidP="00396419">
      <w:pPr>
        <w:pStyle w:val="Lp2"/>
        <w:rPr>
          <w:lang w:val="de-DE"/>
        </w:rPr>
      </w:pPr>
      <w:r w:rsidRPr="007B2519">
        <w:rPr>
          <w:lang w:val="de-DE"/>
        </w:rPr>
        <w:t>Gen 0 Size:</w:t>
      </w:r>
      <w:r w:rsidRPr="007B2519">
        <w:rPr>
          <w:lang w:val="de-DE"/>
        </w:rPr>
        <w:tab/>
      </w:r>
      <w:r w:rsidRPr="007B2519">
        <w:rPr>
          <w:lang w:val="de-DE"/>
        </w:rPr>
        <w:tab/>
      </w:r>
      <w:r w:rsidRPr="007B2519">
        <w:rPr>
          <w:lang w:val="de-DE"/>
        </w:rPr>
        <w:tab/>
        <w:t>______________________</w:t>
      </w:r>
    </w:p>
    <w:p w14:paraId="6C4990B1" w14:textId="77777777" w:rsidR="007A38CC" w:rsidRPr="007B2519" w:rsidRDefault="007A38CC" w:rsidP="000609DE">
      <w:pPr>
        <w:pStyle w:val="Lp2"/>
        <w:rPr>
          <w:lang w:val="de-DE"/>
        </w:rPr>
      </w:pPr>
      <w:r w:rsidRPr="007B2519">
        <w:rPr>
          <w:lang w:val="de-DE"/>
        </w:rPr>
        <w:t>Gen 1 Size:</w:t>
      </w:r>
      <w:r w:rsidRPr="007B2519">
        <w:rPr>
          <w:lang w:val="de-DE"/>
        </w:rPr>
        <w:tab/>
        <w:t xml:space="preserve"> </w:t>
      </w:r>
      <w:r w:rsidRPr="007B2519">
        <w:rPr>
          <w:lang w:val="de-DE"/>
        </w:rPr>
        <w:tab/>
      </w:r>
      <w:r w:rsidRPr="007B2519">
        <w:rPr>
          <w:lang w:val="de-DE"/>
        </w:rPr>
        <w:tab/>
        <w:t>______________________</w:t>
      </w:r>
    </w:p>
    <w:p w14:paraId="6C4990B2" w14:textId="77777777" w:rsidR="007A38CC" w:rsidRPr="007B2519" w:rsidRDefault="007A38CC" w:rsidP="00396419">
      <w:pPr>
        <w:pStyle w:val="Lp2"/>
        <w:rPr>
          <w:lang w:val="de-DE"/>
        </w:rPr>
      </w:pPr>
      <w:r w:rsidRPr="007B2519">
        <w:rPr>
          <w:lang w:val="de-DE"/>
        </w:rPr>
        <w:t>Gen 2 Size:</w:t>
      </w:r>
      <w:r w:rsidRPr="007B2519">
        <w:rPr>
          <w:lang w:val="de-DE"/>
        </w:rPr>
        <w:tab/>
      </w:r>
      <w:r w:rsidRPr="007B2519">
        <w:rPr>
          <w:lang w:val="de-DE"/>
        </w:rPr>
        <w:tab/>
        <w:t xml:space="preserve"> </w:t>
      </w:r>
      <w:r w:rsidRPr="007B2519">
        <w:rPr>
          <w:lang w:val="de-DE"/>
        </w:rPr>
        <w:tab/>
        <w:t>______________________</w:t>
      </w:r>
    </w:p>
    <w:p w14:paraId="55364E0B" w14:textId="1F5CEA4B" w:rsidR="00B071D1" w:rsidRPr="00C16CCD" w:rsidRDefault="00B071D1" w:rsidP="007B2519">
      <w:pPr>
        <w:pStyle w:val="Ln1"/>
        <w:numPr>
          <w:ilvl w:val="1"/>
          <w:numId w:val="7"/>
        </w:numPr>
      </w:pPr>
      <w:proofErr w:type="spellStart"/>
      <w:r>
        <w:t>Whats</w:t>
      </w:r>
      <w:proofErr w:type="spellEnd"/>
      <w:r>
        <w:t xml:space="preserve"> the size of the Large Object Heap:</w:t>
      </w:r>
    </w:p>
    <w:p w14:paraId="6C4990B3" w14:textId="77777777" w:rsidR="007A38CC" w:rsidRDefault="007A38CC" w:rsidP="00396419">
      <w:pPr>
        <w:pStyle w:val="Lp2"/>
      </w:pPr>
      <w:r w:rsidRPr="00C16CCD">
        <w:t>LOH Size:</w:t>
      </w:r>
      <w:r>
        <w:tab/>
      </w:r>
      <w:r>
        <w:tab/>
      </w:r>
      <w:r>
        <w:tab/>
        <w:t>_</w:t>
      </w:r>
      <w:r w:rsidRPr="00093E7D">
        <w:t>___________________</w:t>
      </w:r>
      <w:r>
        <w:t>__</w:t>
      </w:r>
    </w:p>
    <w:p w14:paraId="47AF212A" w14:textId="77777777" w:rsidR="000609DE" w:rsidRPr="007B2519" w:rsidRDefault="000609DE" w:rsidP="00074C4B">
      <w:pPr>
        <w:pStyle w:val="Note"/>
        <w:rPr>
          <w:rStyle w:val="NotePrefix"/>
          <w:b w:val="0"/>
        </w:rPr>
      </w:pPr>
      <w:r>
        <w:rPr>
          <w:rStyle w:val="NotePrefix"/>
        </w:rPr>
        <w:t xml:space="preserve">Help: </w:t>
      </w:r>
      <w:r w:rsidRPr="00CB45AE">
        <w:rPr>
          <w:rStyle w:val="NotePrefix"/>
          <w:b w:val="0"/>
        </w:rPr>
        <w:t xml:space="preserve">For the above output generation sizes </w:t>
      </w:r>
      <w:r w:rsidRPr="003936E9">
        <w:rPr>
          <w:rStyle w:val="NotePrefix"/>
          <w:b w:val="0"/>
        </w:rPr>
        <w:t>are calculated the following way:</w:t>
      </w:r>
    </w:p>
    <w:p w14:paraId="2498198F" w14:textId="77777777" w:rsidR="000609DE" w:rsidRDefault="000609DE" w:rsidP="000609DE">
      <w:pPr>
        <w:pStyle w:val="Note"/>
      </w:pPr>
      <w:r w:rsidRPr="00CB45AE">
        <w:rPr>
          <w:rStyle w:val="NotePrefix"/>
          <w:b w:val="0"/>
        </w:rPr>
        <w:t>Gen 0 size: 0x</w:t>
      </w:r>
      <w:r w:rsidRPr="000609DE">
        <w:t>01f941a</w:t>
      </w:r>
      <w:proofErr w:type="gramStart"/>
      <w:r w:rsidRPr="000609DE">
        <w:t>8</w:t>
      </w:r>
      <w:r>
        <w:t xml:space="preserve">  -</w:t>
      </w:r>
      <w:proofErr w:type="gramEnd"/>
      <w:r>
        <w:t xml:space="preserve"> 0x01f5819c = 0x3C00C which is </w:t>
      </w:r>
      <w:r w:rsidRPr="00486359">
        <w:rPr>
          <w:rStyle w:val="Strong"/>
        </w:rPr>
        <w:t>245772</w:t>
      </w:r>
      <w:r>
        <w:t xml:space="preserve"> in decimal</w:t>
      </w:r>
    </w:p>
    <w:p w14:paraId="7A19397E" w14:textId="77777777" w:rsidR="000609DE" w:rsidRDefault="000609DE" w:rsidP="000609DE">
      <w:pPr>
        <w:pStyle w:val="Note"/>
      </w:pPr>
      <w:r>
        <w:t xml:space="preserve">Gen 1 size: 0x01f5819c - 0x01f1100c = 0x47190 which is </w:t>
      </w:r>
      <w:r w:rsidRPr="00486359">
        <w:rPr>
          <w:rStyle w:val="Strong"/>
        </w:rPr>
        <w:t>291216</w:t>
      </w:r>
      <w:r>
        <w:t xml:space="preserve"> in decimal</w:t>
      </w:r>
    </w:p>
    <w:p w14:paraId="34BF9FF8" w14:textId="77777777" w:rsidR="000609DE" w:rsidRPr="000609DE" w:rsidRDefault="000609DE" w:rsidP="000609DE">
      <w:pPr>
        <w:pStyle w:val="Note"/>
        <w:rPr>
          <w:rStyle w:val="NotePrefix"/>
        </w:rPr>
      </w:pPr>
      <w:r>
        <w:t xml:space="preserve">Gen 2 size: 0x01f1100c - 0x01f11000 = 0xC which is </w:t>
      </w:r>
      <w:r w:rsidRPr="00486359">
        <w:rPr>
          <w:rStyle w:val="Strong"/>
        </w:rPr>
        <w:t>12</w:t>
      </w:r>
      <w:r>
        <w:t xml:space="preserve"> in decimal</w:t>
      </w:r>
    </w:p>
    <w:p w14:paraId="3668B70D" w14:textId="0D7A8CE7" w:rsidR="000609DE" w:rsidRDefault="000609DE" w:rsidP="000609DE">
      <w:pPr>
        <w:pStyle w:val="Note"/>
      </w:pPr>
      <w:r w:rsidRPr="00B90036">
        <w:rPr>
          <w:rStyle w:val="NotePrefix"/>
        </w:rPr>
        <w:t xml:space="preserve">Note: </w:t>
      </w:r>
      <w:r>
        <w:t xml:space="preserve">You have to do the same calculation for the output in </w:t>
      </w:r>
      <w:r w:rsidR="00074C4B">
        <w:t xml:space="preserve">your </w:t>
      </w:r>
      <w:proofErr w:type="spellStart"/>
      <w:r>
        <w:t>WinDbg</w:t>
      </w:r>
      <w:proofErr w:type="spellEnd"/>
      <w:r w:rsidR="00074C4B">
        <w:t xml:space="preserve"> session</w:t>
      </w:r>
      <w:r>
        <w:t>. Please note that the values might be different for each and every run.</w:t>
      </w:r>
      <w:r w:rsidRPr="00C16CCD">
        <w:t xml:space="preserve"> </w:t>
      </w:r>
    </w:p>
    <w:p w14:paraId="6C4990B4" w14:textId="1EC4D2B4" w:rsidR="007A38CC" w:rsidRDefault="007A38CC" w:rsidP="007A38CC">
      <w:pPr>
        <w:pStyle w:val="Ln1"/>
        <w:numPr>
          <w:ilvl w:val="1"/>
          <w:numId w:val="7"/>
        </w:numPr>
      </w:pPr>
      <w:r w:rsidRPr="00C16CCD">
        <w:t>Now that you know how to calculate the generation sizes manually, note that</w:t>
      </w:r>
      <w:r w:rsidR="00744569">
        <w:t xml:space="preserve"> </w:t>
      </w:r>
      <w:r w:rsidR="00744569" w:rsidRPr="007B2519">
        <w:rPr>
          <w:b/>
        </w:rPr>
        <w:t>Psscor2</w:t>
      </w:r>
      <w:r w:rsidR="00B071D1" w:rsidRPr="007B2519">
        <w:rPr>
          <w:b/>
        </w:rPr>
        <w:t>/Psscor4</w:t>
      </w:r>
      <w:r w:rsidR="00B071D1">
        <w:t xml:space="preserve"> and </w:t>
      </w:r>
      <w:proofErr w:type="spellStart"/>
      <w:r w:rsidR="00B071D1" w:rsidRPr="007B2519">
        <w:rPr>
          <w:b/>
        </w:rPr>
        <w:t>SosEx</w:t>
      </w:r>
      <w:proofErr w:type="spellEnd"/>
      <w:r w:rsidR="00744569">
        <w:t xml:space="preserve"> </w:t>
      </w:r>
      <w:r w:rsidRPr="00C16CCD">
        <w:t>ha</w:t>
      </w:r>
      <w:r w:rsidR="00B071D1">
        <w:t>ve</w:t>
      </w:r>
      <w:r w:rsidRPr="00C16CCD">
        <w:t xml:space="preserve"> a command to do this. </w:t>
      </w:r>
      <w:r w:rsidR="00B071D1">
        <w:br/>
      </w:r>
      <w:proofErr w:type="gramStart"/>
      <w:r w:rsidRPr="00C16CCD">
        <w:t xml:space="preserve">Run </w:t>
      </w:r>
      <w:r w:rsidR="00B071D1" w:rsidRPr="007B2519">
        <w:rPr>
          <w:b/>
        </w:rPr>
        <w:t>!</w:t>
      </w:r>
      <w:proofErr w:type="spellStart"/>
      <w:proofErr w:type="gramEnd"/>
      <w:r w:rsidR="00B071D1" w:rsidRPr="007B2519">
        <w:rPr>
          <w:b/>
        </w:rPr>
        <w:t>SosEx.</w:t>
      </w:r>
      <w:r w:rsidR="00B071D1">
        <w:rPr>
          <w:b/>
        </w:rPr>
        <w:t>dumpgen</w:t>
      </w:r>
      <w:proofErr w:type="spellEnd"/>
      <w:r w:rsidR="00B071D1" w:rsidRPr="007B2519">
        <w:rPr>
          <w:b/>
        </w:rPr>
        <w:t xml:space="preserve"> </w:t>
      </w:r>
      <w:r w:rsidRPr="00B071D1">
        <w:rPr>
          <w:rStyle w:val="Strong"/>
        </w:rPr>
        <w:t>X</w:t>
      </w:r>
      <w:r>
        <w:t xml:space="preserve"> command</w:t>
      </w:r>
      <w:r w:rsidR="00034472">
        <w:t>, where X is 0, 1, 2</w:t>
      </w:r>
      <w:r w:rsidRPr="00C16CCD">
        <w:t xml:space="preserve">. </w:t>
      </w:r>
      <w:r>
        <w:t>S</w:t>
      </w:r>
      <w:r w:rsidRPr="00C16CCD">
        <w:t>ee if it matches what you calculated in the previous step. Gen0 may be off just a bit.</w:t>
      </w:r>
    </w:p>
    <w:p w14:paraId="0AF0B450" w14:textId="77777777" w:rsidR="00B071D1" w:rsidRDefault="00B071D1" w:rsidP="007B2519">
      <w:pPr>
        <w:pStyle w:val="Ln1"/>
        <w:tabs>
          <w:tab w:val="clear" w:pos="1080"/>
        </w:tabs>
        <w:ind w:left="1440" w:firstLine="0"/>
      </w:pPr>
    </w:p>
    <w:p w14:paraId="4F422A1E" w14:textId="77777777" w:rsidR="00B071D1" w:rsidRPr="00C16CCD" w:rsidRDefault="00B071D1" w:rsidP="007B2519">
      <w:pPr>
        <w:pStyle w:val="Ln1"/>
        <w:tabs>
          <w:tab w:val="clear" w:pos="1080"/>
        </w:tabs>
        <w:ind w:left="1440" w:firstLine="0"/>
      </w:pPr>
    </w:p>
    <w:p w14:paraId="6C4990B5" w14:textId="5520AE32" w:rsidR="007A38CC" w:rsidRPr="00C16CCD" w:rsidRDefault="007A38CC" w:rsidP="007A38CC">
      <w:pPr>
        <w:pStyle w:val="Ln1"/>
        <w:numPr>
          <w:ilvl w:val="1"/>
          <w:numId w:val="7"/>
        </w:numPr>
      </w:pPr>
      <w:r w:rsidRPr="00C16CCD">
        <w:lastRenderedPageBreak/>
        <w:t>There’s another heap managed by .NET</w:t>
      </w:r>
      <w:r>
        <w:t>—</w:t>
      </w:r>
      <w:r w:rsidRPr="00C16CCD">
        <w:t xml:space="preserve">the Loader heap. Run </w:t>
      </w:r>
      <w:r>
        <w:t xml:space="preserve">the </w:t>
      </w:r>
      <w:proofErr w:type="gramStart"/>
      <w:r w:rsidR="00355CC8">
        <w:t>“</w:t>
      </w:r>
      <w:r w:rsidRPr="00093E7D">
        <w:rPr>
          <w:rStyle w:val="Strong"/>
        </w:rPr>
        <w:t>!</w:t>
      </w:r>
      <w:proofErr w:type="spellStart"/>
      <w:r w:rsidRPr="00093E7D">
        <w:rPr>
          <w:rStyle w:val="Strong"/>
        </w:rPr>
        <w:t>eeheap</w:t>
      </w:r>
      <w:proofErr w:type="spellEnd"/>
      <w:proofErr w:type="gramEnd"/>
      <w:r w:rsidRPr="00093E7D">
        <w:rPr>
          <w:rStyle w:val="Strong"/>
        </w:rPr>
        <w:t xml:space="preserve"> </w:t>
      </w:r>
      <w:r w:rsidR="000430BE">
        <w:rPr>
          <w:rStyle w:val="Strong"/>
        </w:rPr>
        <w:t>-</w:t>
      </w:r>
      <w:r w:rsidRPr="00093E7D">
        <w:rPr>
          <w:rStyle w:val="Strong"/>
        </w:rPr>
        <w:t>loader</w:t>
      </w:r>
      <w:r w:rsidR="00355CC8">
        <w:t>”</w:t>
      </w:r>
      <w:r>
        <w:t xml:space="preserve"> command</w:t>
      </w:r>
      <w:r w:rsidRPr="00C16CCD">
        <w:t xml:space="preserve"> to find its size and </w:t>
      </w:r>
      <w:r>
        <w:t xml:space="preserve">then </w:t>
      </w:r>
      <w:r w:rsidRPr="00C16CCD">
        <w:t xml:space="preserve">document it </w:t>
      </w:r>
      <w:r>
        <w:t>here:</w:t>
      </w:r>
    </w:p>
    <w:p w14:paraId="6C4990B6" w14:textId="77777777" w:rsidR="007A38CC" w:rsidRPr="00C16CCD" w:rsidRDefault="007A38CC" w:rsidP="00396419">
      <w:pPr>
        <w:pStyle w:val="Lp2"/>
      </w:pPr>
      <w:r w:rsidRPr="00C16CCD">
        <w:t>Loader Heap Size</w:t>
      </w:r>
      <w:r>
        <w:t>:</w:t>
      </w:r>
      <w:r>
        <w:tab/>
      </w:r>
      <w:r>
        <w:tab/>
        <w:t>_</w:t>
      </w:r>
      <w:r w:rsidRPr="00093E7D">
        <w:t>_____________________</w:t>
      </w:r>
    </w:p>
    <w:p w14:paraId="6C4990B7" w14:textId="3F18741D" w:rsidR="007A38CC" w:rsidRPr="00C16CCD" w:rsidRDefault="007A38CC" w:rsidP="007A38CC">
      <w:pPr>
        <w:pStyle w:val="Ln1"/>
        <w:numPr>
          <w:ilvl w:val="0"/>
          <w:numId w:val="7"/>
        </w:numPr>
      </w:pPr>
      <w:r w:rsidRPr="00C16CCD">
        <w:t xml:space="preserve">Compare </w:t>
      </w:r>
      <w:proofErr w:type="spellStart"/>
      <w:r w:rsidRPr="00C16CCD">
        <w:t>Perfmon</w:t>
      </w:r>
      <w:proofErr w:type="spellEnd"/>
      <w:r w:rsidRPr="00C16CCD">
        <w:t xml:space="preserve"> to </w:t>
      </w:r>
      <w:r>
        <w:t xml:space="preserve">the output of the </w:t>
      </w:r>
      <w:proofErr w:type="gramStart"/>
      <w:r w:rsidR="00355CC8">
        <w:t>“</w:t>
      </w:r>
      <w:r w:rsidRPr="00C16CCD">
        <w:t>!</w:t>
      </w:r>
      <w:proofErr w:type="spellStart"/>
      <w:r w:rsidRPr="00C16CCD">
        <w:t>eeheap</w:t>
      </w:r>
      <w:proofErr w:type="spellEnd"/>
      <w:proofErr w:type="gramEnd"/>
      <w:r w:rsidR="00355CC8">
        <w:t>”</w:t>
      </w:r>
      <w:r w:rsidRPr="00C16CCD">
        <w:t xml:space="preserve"> </w:t>
      </w:r>
      <w:r>
        <w:t>command</w:t>
      </w:r>
      <w:r w:rsidRPr="00C16CCD">
        <w:t>.</w:t>
      </w:r>
    </w:p>
    <w:p w14:paraId="6C4990B8" w14:textId="77777777" w:rsidR="007A38CC" w:rsidRPr="00093E7D" w:rsidRDefault="007A38CC" w:rsidP="007A38CC">
      <w:pPr>
        <w:pStyle w:val="Ln1"/>
        <w:numPr>
          <w:ilvl w:val="1"/>
          <w:numId w:val="7"/>
        </w:numPr>
        <w:rPr>
          <w:rStyle w:val="Emphasis"/>
        </w:rPr>
      </w:pPr>
      <w:r w:rsidRPr="00093E7D">
        <w:rPr>
          <w:rStyle w:val="Emphasis"/>
        </w:rPr>
        <w:t xml:space="preserve">What does </w:t>
      </w:r>
      <w:proofErr w:type="spellStart"/>
      <w:r w:rsidRPr="00093E7D">
        <w:rPr>
          <w:rStyle w:val="Emphasis"/>
        </w:rPr>
        <w:t>Perfmon</w:t>
      </w:r>
      <w:proofErr w:type="spellEnd"/>
      <w:r w:rsidRPr="00093E7D">
        <w:rPr>
          <w:rStyle w:val="Emphasis"/>
        </w:rPr>
        <w:t xml:space="preserve"> report as the amount of memory in the </w:t>
      </w:r>
      <w:r>
        <w:rPr>
          <w:rStyle w:val="Emphasis"/>
        </w:rPr>
        <w:t>Large Object Heap (</w:t>
      </w:r>
      <w:r w:rsidRPr="00093E7D">
        <w:rPr>
          <w:rStyle w:val="Emphasis"/>
        </w:rPr>
        <w:t>LOH</w:t>
      </w:r>
      <w:r>
        <w:rPr>
          <w:rStyle w:val="Emphasis"/>
        </w:rPr>
        <w:t>)</w:t>
      </w:r>
      <w:r w:rsidRPr="00093E7D">
        <w:rPr>
          <w:rStyle w:val="Emphasis"/>
        </w:rPr>
        <w:t>? Does this match with what you wrote down in the previous step?</w:t>
      </w:r>
    </w:p>
    <w:p w14:paraId="6C4990B9" w14:textId="77777777" w:rsidR="007A38CC" w:rsidRPr="00093E7D" w:rsidRDefault="007A38CC" w:rsidP="007A38CC">
      <w:pPr>
        <w:pStyle w:val="Ln1"/>
        <w:numPr>
          <w:ilvl w:val="1"/>
          <w:numId w:val="7"/>
        </w:numPr>
        <w:rPr>
          <w:rStyle w:val="Emphasis"/>
        </w:rPr>
      </w:pPr>
      <w:r w:rsidRPr="00093E7D">
        <w:rPr>
          <w:rStyle w:val="Emphasis"/>
        </w:rPr>
        <w:t xml:space="preserve">What does </w:t>
      </w:r>
      <w:proofErr w:type="spellStart"/>
      <w:r w:rsidRPr="00093E7D">
        <w:rPr>
          <w:rStyle w:val="Emphasis"/>
        </w:rPr>
        <w:t>Perfmon</w:t>
      </w:r>
      <w:proofErr w:type="spellEnd"/>
      <w:r w:rsidRPr="00093E7D">
        <w:rPr>
          <w:rStyle w:val="Emphasis"/>
        </w:rPr>
        <w:t xml:space="preserve"> report as the amount of memory in Gen2? Is this the same number that you wrote down in the previous step?</w:t>
      </w:r>
    </w:p>
    <w:p w14:paraId="6C4990BA" w14:textId="77777777" w:rsidR="007A38CC" w:rsidRPr="00093E7D" w:rsidRDefault="007A38CC" w:rsidP="007A38CC">
      <w:pPr>
        <w:pStyle w:val="Ln1"/>
        <w:numPr>
          <w:ilvl w:val="1"/>
          <w:numId w:val="7"/>
        </w:numPr>
        <w:rPr>
          <w:rStyle w:val="Emphasis"/>
        </w:rPr>
      </w:pPr>
      <w:r w:rsidRPr="00093E7D">
        <w:rPr>
          <w:rStyle w:val="Emphasis"/>
        </w:rPr>
        <w:t xml:space="preserve">What does </w:t>
      </w:r>
      <w:proofErr w:type="spellStart"/>
      <w:r w:rsidRPr="00093E7D">
        <w:rPr>
          <w:rStyle w:val="Emphasis"/>
        </w:rPr>
        <w:t>Perfmon</w:t>
      </w:r>
      <w:proofErr w:type="spellEnd"/>
      <w:r w:rsidRPr="00093E7D">
        <w:rPr>
          <w:rStyle w:val="Emphasis"/>
        </w:rPr>
        <w:t xml:space="preserve"> report as the amount of memory in Gen1? Is this the same number that you wrote down in the previous step?</w:t>
      </w:r>
    </w:p>
    <w:p w14:paraId="6C4990BB" w14:textId="282B57CD" w:rsidR="007A38CC" w:rsidRPr="00C16CCD" w:rsidRDefault="007A38CC" w:rsidP="007A38CC">
      <w:pPr>
        <w:pStyle w:val="Ln1"/>
        <w:numPr>
          <w:ilvl w:val="1"/>
          <w:numId w:val="7"/>
        </w:numPr>
      </w:pPr>
      <w:r w:rsidRPr="00093E7D">
        <w:rPr>
          <w:rStyle w:val="Emphasis"/>
        </w:rPr>
        <w:t xml:space="preserve">What does </w:t>
      </w:r>
      <w:proofErr w:type="spellStart"/>
      <w:r w:rsidRPr="00093E7D">
        <w:rPr>
          <w:rStyle w:val="Emphasis"/>
        </w:rPr>
        <w:t>Perfmon</w:t>
      </w:r>
      <w:proofErr w:type="spellEnd"/>
      <w:r w:rsidRPr="00093E7D">
        <w:rPr>
          <w:rStyle w:val="Emphasis"/>
        </w:rPr>
        <w:t xml:space="preserve"> report as the amount of memory in Gen0? Is this the same number that you wrote down in the previous step? If not, why not? </w:t>
      </w:r>
      <w:r>
        <w:rPr>
          <w:rStyle w:val="Emphasis"/>
        </w:rPr>
        <w:br/>
      </w:r>
      <w:r w:rsidRPr="00DD54C5">
        <w:rPr>
          <w:rStyle w:val="Strong"/>
        </w:rPr>
        <w:t>Hint:</w:t>
      </w:r>
      <w:r w:rsidRPr="00DD54C5">
        <w:t xml:space="preserve"> to see what “Gen 0 Heap Size</w:t>
      </w:r>
      <w:r w:rsidR="00355CC8">
        <w:t>”</w:t>
      </w:r>
      <w:r w:rsidRPr="00DD54C5">
        <w:t xml:space="preserve"> really represents, see the </w:t>
      </w:r>
      <w:proofErr w:type="spellStart"/>
      <w:r w:rsidRPr="00DD54C5">
        <w:t>Perfmon</w:t>
      </w:r>
      <w:proofErr w:type="spellEnd"/>
      <w:r w:rsidRPr="00DD54C5">
        <w:t xml:space="preserve"> Help on the topic:</w:t>
      </w:r>
    </w:p>
    <w:p w14:paraId="6C4990BC" w14:textId="77777777" w:rsidR="007A38CC" w:rsidRPr="00C16CCD" w:rsidRDefault="007A38CC" w:rsidP="007A38CC">
      <w:pPr>
        <w:pStyle w:val="Ln3"/>
        <w:numPr>
          <w:ilvl w:val="0"/>
          <w:numId w:val="9"/>
        </w:numPr>
      </w:pPr>
      <w:r w:rsidRPr="00C16CCD">
        <w:t xml:space="preserve">In </w:t>
      </w:r>
      <w:proofErr w:type="spellStart"/>
      <w:r w:rsidRPr="00C16CCD">
        <w:t>Perfmon</w:t>
      </w:r>
      <w:proofErr w:type="spellEnd"/>
      <w:r w:rsidRPr="00C16CCD">
        <w:t xml:space="preserve">, click the </w:t>
      </w:r>
      <w:r w:rsidRPr="00093E7D">
        <w:rPr>
          <w:rStyle w:val="Strong"/>
        </w:rPr>
        <w:t>+</w:t>
      </w:r>
      <w:r>
        <w:t xml:space="preserve"> </w:t>
      </w:r>
      <w:r w:rsidRPr="00C16CCD">
        <w:t xml:space="preserve">button to </w:t>
      </w:r>
      <w:r>
        <w:t>display</w:t>
      </w:r>
      <w:r w:rsidRPr="00C16CCD">
        <w:t xml:space="preserve"> the Counter dialog</w:t>
      </w:r>
      <w:r>
        <w:t xml:space="preserve"> box</w:t>
      </w:r>
      <w:r w:rsidRPr="00C16CCD">
        <w:t>.</w:t>
      </w:r>
    </w:p>
    <w:p w14:paraId="6C4990BD" w14:textId="77777777" w:rsidR="007A38CC" w:rsidRPr="00C16CCD" w:rsidRDefault="007A38CC" w:rsidP="007A38CC">
      <w:pPr>
        <w:pStyle w:val="Ln3"/>
        <w:numPr>
          <w:ilvl w:val="0"/>
          <w:numId w:val="9"/>
        </w:numPr>
      </w:pPr>
      <w:r>
        <w:t>In the drop-down list, click</w:t>
      </w:r>
      <w:r w:rsidRPr="00C16CCD">
        <w:t xml:space="preserve"> the .</w:t>
      </w:r>
      <w:r w:rsidRPr="00093E7D">
        <w:rPr>
          <w:rStyle w:val="Strong"/>
        </w:rPr>
        <w:t>NET CLR Memory</w:t>
      </w:r>
      <w:r w:rsidRPr="00C16CCD">
        <w:t xml:space="preserve"> object</w:t>
      </w:r>
      <w:r>
        <w:t>.</w:t>
      </w:r>
      <w:r w:rsidRPr="00C16CCD">
        <w:t xml:space="preserve"> </w:t>
      </w:r>
    </w:p>
    <w:p w14:paraId="6C4990BE" w14:textId="77777777" w:rsidR="007A38CC" w:rsidRPr="00C16CCD" w:rsidRDefault="007A38CC" w:rsidP="007A38CC">
      <w:pPr>
        <w:pStyle w:val="Ln3"/>
        <w:numPr>
          <w:ilvl w:val="0"/>
          <w:numId w:val="9"/>
        </w:numPr>
      </w:pPr>
      <w:r>
        <w:t>In</w:t>
      </w:r>
      <w:r w:rsidRPr="00C16CCD">
        <w:t xml:space="preserve"> the list of counters, </w:t>
      </w:r>
      <w:r>
        <w:t>click</w:t>
      </w:r>
      <w:r w:rsidRPr="00C16CCD">
        <w:t xml:space="preserve"> </w:t>
      </w:r>
      <w:r w:rsidRPr="00093E7D">
        <w:rPr>
          <w:rStyle w:val="Strong"/>
        </w:rPr>
        <w:t>Gen 0 Heap Size</w:t>
      </w:r>
      <w:r w:rsidRPr="00C16CCD">
        <w:t>.</w:t>
      </w:r>
    </w:p>
    <w:p w14:paraId="6C4990BF" w14:textId="6A4ADF53" w:rsidR="007A38CC" w:rsidRPr="00C16CCD" w:rsidRDefault="007A38CC" w:rsidP="007A38CC">
      <w:pPr>
        <w:pStyle w:val="Ln3"/>
        <w:numPr>
          <w:ilvl w:val="0"/>
          <w:numId w:val="9"/>
        </w:numPr>
      </w:pPr>
      <w:r w:rsidRPr="00C16CCD">
        <w:t xml:space="preserve">Click the </w:t>
      </w:r>
      <w:r w:rsidR="00074C4B">
        <w:rPr>
          <w:rStyle w:val="Strong"/>
        </w:rPr>
        <w:t>Show description</w:t>
      </w:r>
      <w:r w:rsidR="00074C4B" w:rsidRPr="00C16CCD">
        <w:t xml:space="preserve"> </w:t>
      </w:r>
      <w:r w:rsidR="00074C4B">
        <w:t>checkbox to get more information about the counters</w:t>
      </w:r>
      <w:r w:rsidRPr="00C16CCD">
        <w:t xml:space="preserve">. Compare the </w:t>
      </w:r>
      <w:r w:rsidRPr="00093E7D">
        <w:rPr>
          <w:rStyle w:val="Strong"/>
        </w:rPr>
        <w:t>Gen 0 Heap Size</w:t>
      </w:r>
      <w:r>
        <w:t xml:space="preserve"> </w:t>
      </w:r>
      <w:r w:rsidRPr="00C16CCD">
        <w:t xml:space="preserve">description </w:t>
      </w:r>
      <w:r>
        <w:t>to</w:t>
      </w:r>
      <w:r w:rsidRPr="00C16CCD">
        <w:t xml:space="preserve"> the description</w:t>
      </w:r>
      <w:r>
        <w:t>s</w:t>
      </w:r>
      <w:r w:rsidRPr="00C16CCD">
        <w:t xml:space="preserve"> for </w:t>
      </w:r>
      <w:r>
        <w:t xml:space="preserve">the </w:t>
      </w:r>
      <w:r w:rsidRPr="00C16CCD">
        <w:t>Gen1 and Gen2 Heap Size.</w:t>
      </w:r>
    </w:p>
    <w:p w14:paraId="6C4990C0" w14:textId="77777777" w:rsidR="007A38CC" w:rsidRPr="00C16CCD" w:rsidRDefault="007A38CC" w:rsidP="007A38CC">
      <w:pPr>
        <w:pStyle w:val="Ln1"/>
        <w:numPr>
          <w:ilvl w:val="0"/>
          <w:numId w:val="7"/>
        </w:numPr>
      </w:pPr>
      <w:r w:rsidRPr="00C16CCD">
        <w:t>Record the number of each generational GC collection.</w:t>
      </w:r>
    </w:p>
    <w:p w14:paraId="6C4990C1" w14:textId="77777777" w:rsidR="007A38CC" w:rsidRPr="00C16CCD" w:rsidRDefault="007A38CC" w:rsidP="007A38CC">
      <w:pPr>
        <w:pStyle w:val="Ln1"/>
        <w:numPr>
          <w:ilvl w:val="1"/>
          <w:numId w:val="7"/>
        </w:numPr>
      </w:pPr>
      <w:r w:rsidRPr="00C16CCD">
        <w:t xml:space="preserve">Go to </w:t>
      </w:r>
      <w:proofErr w:type="spellStart"/>
      <w:r w:rsidRPr="00C16CCD">
        <w:t>Perfmon</w:t>
      </w:r>
      <w:proofErr w:type="spellEnd"/>
      <w:r w:rsidRPr="00C16CCD">
        <w:t xml:space="preserve"> and record the values of each counter:</w:t>
      </w:r>
    </w:p>
    <w:p w14:paraId="6C4990C2" w14:textId="77777777" w:rsidR="007A38CC" w:rsidRPr="00C16CCD" w:rsidRDefault="007A38CC" w:rsidP="00396419">
      <w:pPr>
        <w:pStyle w:val="Lp2"/>
      </w:pPr>
      <w:r w:rsidRPr="00C16CCD">
        <w:t># Gen 0 Collections:</w:t>
      </w:r>
      <w:r>
        <w:tab/>
        <w:t>_</w:t>
      </w:r>
      <w:r w:rsidRPr="00093E7D">
        <w:t>____________________</w:t>
      </w:r>
      <w:r>
        <w:t>__</w:t>
      </w:r>
    </w:p>
    <w:p w14:paraId="6C4990C3" w14:textId="77777777" w:rsidR="007A38CC" w:rsidRPr="00C16CCD" w:rsidRDefault="007A38CC" w:rsidP="00396419">
      <w:pPr>
        <w:pStyle w:val="Lp2"/>
      </w:pPr>
      <w:r w:rsidRPr="00C16CCD">
        <w:t># Gen 1 Collections:</w:t>
      </w:r>
      <w:r>
        <w:tab/>
        <w:t>_</w:t>
      </w:r>
      <w:r w:rsidRPr="00093E7D">
        <w:t>____________________</w:t>
      </w:r>
      <w:r>
        <w:t>__</w:t>
      </w:r>
    </w:p>
    <w:p w14:paraId="6C4990C4" w14:textId="77777777" w:rsidR="007A38CC" w:rsidRPr="00C16CCD" w:rsidRDefault="007A38CC" w:rsidP="00396419">
      <w:pPr>
        <w:pStyle w:val="Lp2"/>
      </w:pPr>
      <w:r w:rsidRPr="00C16CCD">
        <w:t># Gen 2 Collections:</w:t>
      </w:r>
      <w:r>
        <w:tab/>
        <w:t>_</w:t>
      </w:r>
      <w:r w:rsidRPr="00093E7D">
        <w:t>____________________</w:t>
      </w:r>
      <w:r>
        <w:t>__</w:t>
      </w:r>
    </w:p>
    <w:p w14:paraId="6C4990C5" w14:textId="55C0631A" w:rsidR="007A38CC" w:rsidRPr="00C16CCD" w:rsidRDefault="007A38CC" w:rsidP="007A38CC">
      <w:pPr>
        <w:pStyle w:val="Ln1"/>
        <w:numPr>
          <w:ilvl w:val="1"/>
          <w:numId w:val="7"/>
        </w:numPr>
      </w:pPr>
      <w:r w:rsidRPr="00C16CCD">
        <w:t xml:space="preserve">Go back to </w:t>
      </w:r>
      <w:proofErr w:type="spellStart"/>
      <w:r>
        <w:t>WinDBG</w:t>
      </w:r>
      <w:proofErr w:type="spellEnd"/>
      <w:r w:rsidRPr="00C16CCD">
        <w:t xml:space="preserve">. In </w:t>
      </w:r>
      <w:r>
        <w:t>the</w:t>
      </w:r>
      <w:r w:rsidRPr="00C16CCD">
        <w:t xml:space="preserve"> command line, </w:t>
      </w:r>
      <w:r>
        <w:t>type</w:t>
      </w:r>
      <w:r w:rsidRPr="00C16CCD">
        <w:t xml:space="preserve"> </w:t>
      </w:r>
      <w:r w:rsidR="00355CC8">
        <w:t>“</w:t>
      </w:r>
      <w:r w:rsidRPr="00093E7D">
        <w:rPr>
          <w:rStyle w:val="Strong"/>
        </w:rPr>
        <w:t>g</w:t>
      </w:r>
      <w:r w:rsidR="00355CC8">
        <w:t>”</w:t>
      </w:r>
      <w:r w:rsidRPr="00C16CCD">
        <w:t xml:space="preserve"> to release control </w:t>
      </w:r>
      <w:r>
        <w:t>to</w:t>
      </w:r>
      <w:r w:rsidRPr="00C16CCD">
        <w:t xml:space="preserve"> begin using the application.</w:t>
      </w:r>
    </w:p>
    <w:p w14:paraId="6C4990C6" w14:textId="77777777" w:rsidR="007A38CC" w:rsidRPr="00C16CCD" w:rsidRDefault="007A38CC" w:rsidP="007A38CC">
      <w:pPr>
        <w:pStyle w:val="Ln1"/>
        <w:numPr>
          <w:ilvl w:val="0"/>
          <w:numId w:val="7"/>
        </w:numPr>
      </w:pPr>
      <w:r w:rsidRPr="00C16CCD">
        <w:t xml:space="preserve">Create and populate a new photo album.  </w:t>
      </w:r>
    </w:p>
    <w:p w14:paraId="6C4990C7" w14:textId="504691E0" w:rsidR="007A38CC" w:rsidRPr="00C16CCD" w:rsidRDefault="007A38CC" w:rsidP="007A38CC">
      <w:pPr>
        <w:pStyle w:val="Ln1"/>
        <w:numPr>
          <w:ilvl w:val="1"/>
          <w:numId w:val="7"/>
        </w:numPr>
      </w:pPr>
      <w:r w:rsidRPr="00C16CCD">
        <w:t xml:space="preserve">In </w:t>
      </w:r>
      <w:proofErr w:type="spellStart"/>
      <w:r w:rsidRPr="00C16CCD">
        <w:t>FotoVision</w:t>
      </w:r>
      <w:proofErr w:type="spellEnd"/>
      <w:r w:rsidRPr="00C16CCD">
        <w:t xml:space="preserve">, </w:t>
      </w:r>
      <w:r>
        <w:t>click</w:t>
      </w:r>
      <w:r w:rsidRPr="00C16CCD">
        <w:t xml:space="preserve"> </w:t>
      </w:r>
      <w:r w:rsidRPr="00093E7D">
        <w:rPr>
          <w:rStyle w:val="Strong"/>
        </w:rPr>
        <w:t>New Album</w:t>
      </w:r>
      <w:r w:rsidRPr="00C16CCD">
        <w:t xml:space="preserve"> </w:t>
      </w:r>
      <w:r>
        <w:t>on</w:t>
      </w:r>
      <w:r w:rsidRPr="00C16CCD">
        <w:t xml:space="preserve"> the File menu</w:t>
      </w:r>
      <w:r>
        <w:t xml:space="preserve"> to create a new album</w:t>
      </w:r>
      <w:r w:rsidRPr="00C16CCD">
        <w:t>.</w:t>
      </w:r>
      <w:r w:rsidR="00CD1AB5">
        <w:br/>
        <w:t>Make sure to select the album using the mouse to make the right pane appear.</w:t>
      </w:r>
    </w:p>
    <w:p w14:paraId="6C4990C8" w14:textId="274FB8D2" w:rsidR="007A38CC" w:rsidRPr="00C16CCD" w:rsidRDefault="007A38CC" w:rsidP="007A38CC">
      <w:pPr>
        <w:pStyle w:val="Ln1"/>
        <w:numPr>
          <w:ilvl w:val="1"/>
          <w:numId w:val="7"/>
        </w:numPr>
      </w:pPr>
      <w:r w:rsidRPr="00C16CCD">
        <w:t xml:space="preserve">On the right-hand side of </w:t>
      </w:r>
      <w:proofErr w:type="spellStart"/>
      <w:r w:rsidRPr="00C16CCD">
        <w:t>FotoVision</w:t>
      </w:r>
      <w:proofErr w:type="spellEnd"/>
      <w:r w:rsidRPr="00C16CCD">
        <w:t xml:space="preserve">, </w:t>
      </w:r>
      <w:r>
        <w:t>name</w:t>
      </w:r>
      <w:r w:rsidRPr="00C16CCD">
        <w:t xml:space="preserve"> the new album </w:t>
      </w:r>
      <w:r>
        <w:t>“</w:t>
      </w:r>
      <w:proofErr w:type="spellStart"/>
      <w:r w:rsidRPr="00093E7D">
        <w:rPr>
          <w:rStyle w:val="Strong"/>
        </w:rPr>
        <w:t>Misc</w:t>
      </w:r>
      <w:proofErr w:type="spellEnd"/>
      <w:r w:rsidR="00355CC8">
        <w:t>”</w:t>
      </w:r>
      <w:r w:rsidRPr="00C16CCD">
        <w:t xml:space="preserve"> (without quotes). </w:t>
      </w:r>
      <w:r>
        <w:t>Be sure to use this exact name, because this</w:t>
      </w:r>
      <w:r w:rsidRPr="00C16CCD">
        <w:t xml:space="preserve"> lab depends on the album name to be </w:t>
      </w:r>
      <w:r>
        <w:t>“</w:t>
      </w:r>
      <w:r w:rsidRPr="00C16CCD">
        <w:t>Misc</w:t>
      </w:r>
      <w:r>
        <w:t>.</w:t>
      </w:r>
      <w:r w:rsidR="00355CC8">
        <w:t>”</w:t>
      </w:r>
    </w:p>
    <w:p w14:paraId="02D91855" w14:textId="439AD3E6" w:rsidR="00D30164" w:rsidRPr="007B2519" w:rsidRDefault="0015529F" w:rsidP="007A38CC">
      <w:pPr>
        <w:pStyle w:val="Ln1"/>
        <w:numPr>
          <w:ilvl w:val="1"/>
          <w:numId w:val="7"/>
        </w:numPr>
        <w:rPr>
          <w:rStyle w:val="Strong"/>
          <w:b w:val="0"/>
          <w:bCs w:val="0"/>
        </w:rPr>
      </w:pPr>
      <w:r w:rsidRPr="00D30164">
        <w:rPr>
          <w:noProof/>
          <w:lang w:eastAsia="en-US"/>
        </w:rPr>
        <w:lastRenderedPageBreak/>
        <w:drawing>
          <wp:anchor distT="0" distB="0" distL="114300" distR="114300" simplePos="0" relativeHeight="251687936" behindDoc="0" locked="0" layoutInCell="1" allowOverlap="1" wp14:anchorId="6301EF39" wp14:editId="49991700">
            <wp:simplePos x="0" y="0"/>
            <wp:positionH relativeFrom="column">
              <wp:posOffset>866775</wp:posOffset>
            </wp:positionH>
            <wp:positionV relativeFrom="paragraph">
              <wp:posOffset>713740</wp:posOffset>
            </wp:positionV>
            <wp:extent cx="2595880" cy="1152525"/>
            <wp:effectExtent l="0" t="0" r="0" b="9525"/>
            <wp:wrapTopAndBottom/>
            <wp:docPr id="4" name="Picture 4" descr="cid:image007.png@01CCC31A.94CAD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CCC31A.94CADA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59588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CC">
        <w:t>On</w:t>
      </w:r>
      <w:r w:rsidR="007A38CC" w:rsidRPr="00C16CCD">
        <w:t xml:space="preserve"> the File menu, </w:t>
      </w:r>
      <w:r w:rsidR="007A38CC">
        <w:t>click</w:t>
      </w:r>
      <w:r w:rsidR="007A38CC" w:rsidRPr="00C16CCD">
        <w:t xml:space="preserve"> </w:t>
      </w:r>
      <w:r w:rsidR="007A38CC" w:rsidRPr="00093E7D">
        <w:rPr>
          <w:rStyle w:val="Strong"/>
        </w:rPr>
        <w:t>Import Photos</w:t>
      </w:r>
      <w:r w:rsidR="007A38CC" w:rsidRPr="00C16CCD">
        <w:t xml:space="preserve">. Browse to </w:t>
      </w:r>
      <w:r w:rsidR="007A38CC">
        <w:rPr>
          <w:rStyle w:val="Strong"/>
        </w:rPr>
        <w:t>&lt;</w:t>
      </w:r>
      <w:proofErr w:type="spellStart"/>
      <w:r w:rsidR="007A38CC">
        <w:rPr>
          <w:rStyle w:val="Strong"/>
        </w:rPr>
        <w:t>FotoVisionDir</w:t>
      </w:r>
      <w:proofErr w:type="spellEnd"/>
      <w:r w:rsidR="007A38CC">
        <w:rPr>
          <w:rStyle w:val="Strong"/>
        </w:rPr>
        <w:t>&gt;</w:t>
      </w:r>
      <w:r w:rsidR="007A38CC" w:rsidRPr="00B90036">
        <w:rPr>
          <w:rStyle w:val="Strong"/>
        </w:rPr>
        <w:t>\</w:t>
      </w:r>
      <w:r w:rsidR="00AF106C">
        <w:rPr>
          <w:rStyle w:val="Strong"/>
        </w:rPr>
        <w:t>C#\</w:t>
      </w:r>
      <w:r w:rsidR="007A38CC" w:rsidRPr="00093E7D">
        <w:rPr>
          <w:rStyle w:val="Strong"/>
        </w:rPr>
        <w:t>Desktop</w:t>
      </w:r>
      <w:r w:rsidR="007A38CC">
        <w:t>,</w:t>
      </w:r>
      <w:r w:rsidR="007A38CC" w:rsidRPr="00C16CCD">
        <w:t xml:space="preserve"> </w:t>
      </w:r>
      <w:r w:rsidR="007A38CC">
        <w:t>click</w:t>
      </w:r>
      <w:r w:rsidR="007A38CC" w:rsidRPr="00C16CCD">
        <w:t xml:space="preserve"> </w:t>
      </w:r>
      <w:r w:rsidR="007A38CC" w:rsidRPr="00093E7D">
        <w:rPr>
          <w:rStyle w:val="Strong"/>
        </w:rPr>
        <w:t>Mountains_spitzer_f.jpg</w:t>
      </w:r>
      <w:r w:rsidR="007A38CC">
        <w:t>,</w:t>
      </w:r>
      <w:r w:rsidR="007A38CC" w:rsidRPr="00C16CCD">
        <w:t xml:space="preserve"> and </w:t>
      </w:r>
      <w:r w:rsidR="007A38CC">
        <w:t xml:space="preserve">then </w:t>
      </w:r>
      <w:r w:rsidR="007A38CC" w:rsidRPr="00C16CCD">
        <w:t xml:space="preserve">click </w:t>
      </w:r>
      <w:r w:rsidR="007A38CC" w:rsidRPr="00093E7D">
        <w:rPr>
          <w:rStyle w:val="Strong"/>
        </w:rPr>
        <w:t>Open.</w:t>
      </w:r>
      <w:r w:rsidR="00D30164">
        <w:rPr>
          <w:rStyle w:val="Strong"/>
        </w:rPr>
        <w:br/>
      </w:r>
      <w:r w:rsidR="00D30164" w:rsidRPr="007B2519">
        <w:rPr>
          <w:rStyle w:val="Strong"/>
          <w:b w:val="0"/>
          <w:bCs w:val="0"/>
        </w:rPr>
        <w:t>Cli</w:t>
      </w:r>
      <w:r w:rsidR="00D30164">
        <w:rPr>
          <w:rStyle w:val="Strong"/>
          <w:b w:val="0"/>
          <w:bCs w:val="0"/>
        </w:rPr>
        <w:t>ck OK on the informative message:</w:t>
      </w:r>
    </w:p>
    <w:p w14:paraId="29F9D777" w14:textId="316B028D" w:rsidR="00D30164" w:rsidRDefault="00D30164">
      <w:pPr>
        <w:spacing w:after="0" w:line="240" w:lineRule="auto"/>
        <w:ind w:left="0"/>
        <w:rPr>
          <w:rStyle w:val="Strong"/>
        </w:rPr>
      </w:pPr>
      <w:r>
        <w:rPr>
          <w:rStyle w:val="Strong"/>
        </w:rPr>
        <w:br w:type="page"/>
      </w:r>
    </w:p>
    <w:p w14:paraId="6C4990C9" w14:textId="79A78081" w:rsidR="007A38CC" w:rsidRPr="00C16CCD" w:rsidRDefault="00D30164" w:rsidP="007B2519">
      <w:pPr>
        <w:pStyle w:val="Ln1"/>
        <w:tabs>
          <w:tab w:val="clear" w:pos="1080"/>
        </w:tabs>
      </w:pPr>
      <w:r>
        <w:rPr>
          <w:rStyle w:val="Strong"/>
        </w:rPr>
        <w:lastRenderedPageBreak/>
        <w:br/>
      </w:r>
    </w:p>
    <w:p w14:paraId="6C4990CA" w14:textId="77777777" w:rsidR="007A38CC" w:rsidRPr="00C16CCD" w:rsidRDefault="007A38CC" w:rsidP="007A38CC">
      <w:pPr>
        <w:pStyle w:val="Ln1"/>
        <w:numPr>
          <w:ilvl w:val="1"/>
          <w:numId w:val="7"/>
        </w:numPr>
      </w:pPr>
      <w:r>
        <w:t>On the</w:t>
      </w:r>
      <w:r w:rsidRPr="00C16CCD">
        <w:t xml:space="preserve"> </w:t>
      </w:r>
      <w:proofErr w:type="spellStart"/>
      <w:r w:rsidRPr="00C16CCD">
        <w:t>FotoVision</w:t>
      </w:r>
      <w:proofErr w:type="spellEnd"/>
      <w:r w:rsidRPr="00C16CCD">
        <w:t xml:space="preserve"> toolbar, click the </w:t>
      </w:r>
      <w:r w:rsidRPr="00B135D6">
        <w:rPr>
          <w:rStyle w:val="Strong"/>
        </w:rPr>
        <w:t>Upload</w:t>
      </w:r>
      <w:r w:rsidRPr="00C16CCD">
        <w:t xml:space="preserve"> button to upload the albums and their photos to the </w:t>
      </w:r>
      <w:r>
        <w:t>W</w:t>
      </w:r>
      <w:r w:rsidRPr="00C16CCD">
        <w:t>eb site.</w:t>
      </w:r>
    </w:p>
    <w:p w14:paraId="6C4990CB" w14:textId="77777777" w:rsidR="007A38CC" w:rsidRPr="00C16CCD" w:rsidRDefault="007A38CC" w:rsidP="007A38CC">
      <w:pPr>
        <w:pStyle w:val="Ln1"/>
        <w:numPr>
          <w:ilvl w:val="0"/>
          <w:numId w:val="7"/>
        </w:numPr>
      </w:pPr>
      <w:r w:rsidRPr="00C16CCD">
        <w:t xml:space="preserve">Stop </w:t>
      </w:r>
      <w:proofErr w:type="spellStart"/>
      <w:r w:rsidRPr="00C16CCD">
        <w:t>Perfmon</w:t>
      </w:r>
      <w:proofErr w:type="spellEnd"/>
      <w:r w:rsidRPr="00C16CCD">
        <w:t xml:space="preserve">, break in with </w:t>
      </w:r>
      <w:proofErr w:type="spellStart"/>
      <w:r>
        <w:t>WinDBG</w:t>
      </w:r>
      <w:proofErr w:type="spellEnd"/>
      <w:r w:rsidRPr="00C16CCD">
        <w:t>, and see what has changed in the managed heap(s).</w:t>
      </w:r>
    </w:p>
    <w:p w14:paraId="6C4990CC" w14:textId="77777777" w:rsidR="007A38CC" w:rsidRDefault="007A38CC" w:rsidP="007A38CC">
      <w:pPr>
        <w:pStyle w:val="Ln1"/>
        <w:numPr>
          <w:ilvl w:val="1"/>
          <w:numId w:val="7"/>
        </w:numPr>
      </w:pPr>
      <w:r w:rsidRPr="00C16CCD">
        <w:t xml:space="preserve">In </w:t>
      </w:r>
      <w:proofErr w:type="spellStart"/>
      <w:r w:rsidRPr="00C16CCD">
        <w:t>Perfmon</w:t>
      </w:r>
      <w:proofErr w:type="spellEnd"/>
      <w:r w:rsidRPr="00C16CCD">
        <w:t xml:space="preserve">, </w:t>
      </w:r>
      <w:r>
        <w:t>click the</w:t>
      </w:r>
      <w:r w:rsidR="00524334">
        <w:t xml:space="preserve"> </w:t>
      </w:r>
      <w:r w:rsidR="00524334" w:rsidRPr="00524334">
        <w:rPr>
          <w:rStyle w:val="Strong"/>
        </w:rPr>
        <w:t>Pause</w:t>
      </w:r>
      <w:r w:rsidR="00524334">
        <w:t xml:space="preserve"> </w:t>
      </w:r>
      <w:r>
        <w:t xml:space="preserve">button on the toolbar to </w:t>
      </w:r>
      <w:r w:rsidRPr="00C16CCD">
        <w:t>stop tracking</w:t>
      </w:r>
      <w:r>
        <w:t xml:space="preserve"> and i</w:t>
      </w:r>
      <w:r w:rsidRPr="00C16CCD">
        <w:t xml:space="preserve">n </w:t>
      </w:r>
      <w:proofErr w:type="spellStart"/>
      <w:r>
        <w:t>WinDBG</w:t>
      </w:r>
      <w:proofErr w:type="spellEnd"/>
      <w:r w:rsidRPr="00C16CCD">
        <w:t xml:space="preserve">, </w:t>
      </w:r>
      <w:r>
        <w:t>click</w:t>
      </w:r>
      <w:r w:rsidRPr="00C16CCD">
        <w:t xml:space="preserve"> Break </w:t>
      </w:r>
      <w:r>
        <w:t>on</w:t>
      </w:r>
      <w:r w:rsidRPr="00C16CCD">
        <w:t xml:space="preserve"> the Debug menu</w:t>
      </w:r>
      <w:r>
        <w:t xml:space="preserve"> to pause the application</w:t>
      </w:r>
      <w:r w:rsidRPr="00C16CCD">
        <w:t xml:space="preserve">. </w:t>
      </w:r>
    </w:p>
    <w:p w14:paraId="6C4990CD" w14:textId="387224F5" w:rsidR="007A38CC" w:rsidRPr="00C16CCD" w:rsidRDefault="007A38CC" w:rsidP="007A38CC">
      <w:pPr>
        <w:pStyle w:val="Ln1"/>
        <w:numPr>
          <w:ilvl w:val="1"/>
          <w:numId w:val="7"/>
        </w:numPr>
      </w:pPr>
      <w:r w:rsidRPr="00C16CCD">
        <w:t xml:space="preserve">With </w:t>
      </w:r>
      <w:proofErr w:type="spellStart"/>
      <w:r w:rsidRPr="00C16CCD">
        <w:t>Perfmon</w:t>
      </w:r>
      <w:proofErr w:type="spellEnd"/>
      <w:r w:rsidRPr="00C16CCD">
        <w:t xml:space="preserve"> stopped, </w:t>
      </w:r>
      <w:r>
        <w:t>you</w:t>
      </w:r>
      <w:r w:rsidRPr="00C16CCD">
        <w:t xml:space="preserve"> can compare new numbers to old numbers without </w:t>
      </w:r>
      <w:r>
        <w:t>overwriting the</w:t>
      </w:r>
      <w:r w:rsidRPr="00C16CCD">
        <w:t xml:space="preserve"> old numbers. Write down the </w:t>
      </w:r>
      <w:r>
        <w:t>“</w:t>
      </w:r>
      <w:r w:rsidRPr="00C16CCD">
        <w:t>Last</w:t>
      </w:r>
      <w:r w:rsidR="00355CC8">
        <w:t>”</w:t>
      </w:r>
      <w:r w:rsidRPr="00C16CCD">
        <w:t xml:space="preserve"> values recorded by </w:t>
      </w:r>
      <w:proofErr w:type="spellStart"/>
      <w:r w:rsidRPr="00C16CCD">
        <w:t>Perfmon</w:t>
      </w:r>
      <w:proofErr w:type="spellEnd"/>
      <w:r w:rsidRPr="00C16CCD">
        <w:t xml:space="preserve"> for the counters</w:t>
      </w:r>
      <w:r>
        <w:t>:</w:t>
      </w:r>
    </w:p>
    <w:p w14:paraId="6C4990CE" w14:textId="77777777" w:rsidR="007A38CC" w:rsidRPr="00C16CCD" w:rsidRDefault="007A38CC" w:rsidP="00396419">
      <w:pPr>
        <w:pStyle w:val="Lp2"/>
      </w:pPr>
      <w:r w:rsidRPr="00C16CCD">
        <w:t># Gen 0 Collections:</w:t>
      </w:r>
      <w:r>
        <w:tab/>
        <w:t>_</w:t>
      </w:r>
      <w:r w:rsidRPr="00B135D6">
        <w:t>______________________</w:t>
      </w:r>
    </w:p>
    <w:p w14:paraId="6C4990CF" w14:textId="77777777" w:rsidR="007A38CC" w:rsidRDefault="007A38CC" w:rsidP="00396419">
      <w:pPr>
        <w:pStyle w:val="Lp2"/>
      </w:pPr>
      <w:r w:rsidRPr="00C16CCD">
        <w:t># Gen 1 Collections:</w:t>
      </w:r>
      <w:r>
        <w:tab/>
        <w:t>_</w:t>
      </w:r>
      <w:r w:rsidRPr="00B135D6">
        <w:t>______________________</w:t>
      </w:r>
    </w:p>
    <w:p w14:paraId="6C4990D0" w14:textId="77777777" w:rsidR="007A38CC" w:rsidRPr="00C16CCD" w:rsidRDefault="007A38CC" w:rsidP="00396419">
      <w:pPr>
        <w:pStyle w:val="Lp2"/>
      </w:pPr>
      <w:r w:rsidRPr="00C16CCD">
        <w:t># Gen 2 Collections:</w:t>
      </w:r>
      <w:r>
        <w:tab/>
        <w:t>_</w:t>
      </w:r>
      <w:r w:rsidRPr="00B135D6">
        <w:t>______________________</w:t>
      </w:r>
    </w:p>
    <w:p w14:paraId="6C4990D1" w14:textId="77777777" w:rsidR="007A38CC" w:rsidRPr="007B2519" w:rsidRDefault="007A38CC" w:rsidP="00396419">
      <w:pPr>
        <w:pStyle w:val="Lp2"/>
        <w:rPr>
          <w:lang w:val="de-DE"/>
        </w:rPr>
      </w:pPr>
      <w:r w:rsidRPr="007B2519">
        <w:rPr>
          <w:lang w:val="de-DE"/>
        </w:rPr>
        <w:t>Gen 0 Size:</w:t>
      </w:r>
      <w:r w:rsidRPr="007B2519">
        <w:rPr>
          <w:lang w:val="de-DE"/>
        </w:rPr>
        <w:tab/>
      </w:r>
      <w:r w:rsidRPr="007B2519">
        <w:rPr>
          <w:lang w:val="de-DE"/>
        </w:rPr>
        <w:tab/>
        <w:t>_______________________</w:t>
      </w:r>
    </w:p>
    <w:p w14:paraId="6C4990D2" w14:textId="77777777" w:rsidR="007A38CC" w:rsidRPr="007B2519" w:rsidRDefault="007A38CC" w:rsidP="00396419">
      <w:pPr>
        <w:pStyle w:val="Lp2"/>
        <w:rPr>
          <w:lang w:val="de-DE"/>
        </w:rPr>
      </w:pPr>
      <w:r w:rsidRPr="007B2519">
        <w:rPr>
          <w:lang w:val="de-DE"/>
        </w:rPr>
        <w:t>Gen 1 Size:</w:t>
      </w:r>
      <w:r w:rsidRPr="007B2519">
        <w:rPr>
          <w:lang w:val="de-DE"/>
        </w:rPr>
        <w:tab/>
      </w:r>
      <w:r w:rsidRPr="007B2519">
        <w:rPr>
          <w:lang w:val="de-DE"/>
        </w:rPr>
        <w:tab/>
        <w:t>_______________________</w:t>
      </w:r>
    </w:p>
    <w:p w14:paraId="6C4990D3" w14:textId="77777777" w:rsidR="007A38CC" w:rsidRPr="007B2519" w:rsidRDefault="007A38CC" w:rsidP="00396419">
      <w:pPr>
        <w:pStyle w:val="Lp2"/>
        <w:rPr>
          <w:lang w:val="de-DE"/>
        </w:rPr>
      </w:pPr>
      <w:r w:rsidRPr="007B2519">
        <w:rPr>
          <w:lang w:val="de-DE"/>
        </w:rPr>
        <w:t>Gen 2 Size:</w:t>
      </w:r>
      <w:r w:rsidRPr="007B2519">
        <w:rPr>
          <w:lang w:val="de-DE"/>
        </w:rPr>
        <w:tab/>
      </w:r>
      <w:r w:rsidRPr="007B2519">
        <w:rPr>
          <w:lang w:val="de-DE"/>
        </w:rPr>
        <w:tab/>
        <w:t>_______________________</w:t>
      </w:r>
    </w:p>
    <w:p w14:paraId="6C4990D4" w14:textId="77777777" w:rsidR="007A38CC" w:rsidRPr="0015529F" w:rsidRDefault="007A38CC" w:rsidP="00396419">
      <w:pPr>
        <w:pStyle w:val="Lp2"/>
      </w:pPr>
      <w:r w:rsidRPr="0015529F">
        <w:t>LOH Size:</w:t>
      </w:r>
      <w:r w:rsidRPr="0015529F">
        <w:tab/>
      </w:r>
      <w:r w:rsidRPr="0015529F">
        <w:tab/>
        <w:t>_______________________</w:t>
      </w:r>
    </w:p>
    <w:p w14:paraId="6C4990D5" w14:textId="77777777" w:rsidR="007A38CC" w:rsidRDefault="007A38CC" w:rsidP="00396419">
      <w:pPr>
        <w:pStyle w:val="Lp2"/>
        <w:rPr>
          <w:rStyle w:val="Emphasis"/>
        </w:rPr>
      </w:pPr>
      <w:r w:rsidRPr="00B135D6">
        <w:rPr>
          <w:rStyle w:val="Emphasis"/>
        </w:rPr>
        <w:t>Comparing the values before and after you uploaded the new album, which generation increased the most, and by how much?</w:t>
      </w:r>
    </w:p>
    <w:p w14:paraId="6C4990D6" w14:textId="77777777" w:rsidR="007A38CC" w:rsidRPr="00C16CCD" w:rsidRDefault="007A38CC" w:rsidP="00396419">
      <w:pPr>
        <w:pStyle w:val="Lp2"/>
      </w:pPr>
      <w:r w:rsidRPr="00C16CCD">
        <w:t>Generation:</w:t>
      </w:r>
      <w:r>
        <w:tab/>
      </w:r>
      <w:r>
        <w:tab/>
        <w:t>_</w:t>
      </w:r>
      <w:r w:rsidRPr="00B135D6">
        <w:t>______________________</w:t>
      </w:r>
    </w:p>
    <w:p w14:paraId="6C4990D7" w14:textId="77777777" w:rsidR="007A38CC" w:rsidRPr="00C16CCD" w:rsidRDefault="007A38CC" w:rsidP="00396419">
      <w:pPr>
        <w:pStyle w:val="Lp2"/>
      </w:pPr>
      <w:r w:rsidRPr="00C16CCD">
        <w:t>Amount of increase:</w:t>
      </w:r>
      <w:r>
        <w:tab/>
        <w:t>_</w:t>
      </w:r>
      <w:r w:rsidRPr="00B135D6">
        <w:t>______________________</w:t>
      </w:r>
    </w:p>
    <w:p w14:paraId="6C4990D8" w14:textId="77777777" w:rsidR="007A38CC" w:rsidRDefault="007A38CC" w:rsidP="00396419">
      <w:pPr>
        <w:pStyle w:val="Note"/>
      </w:pPr>
      <w:r w:rsidRPr="00B135D6">
        <w:rPr>
          <w:rStyle w:val="NotePrefix"/>
        </w:rPr>
        <w:t>Note:</w:t>
      </w:r>
      <w:r>
        <w:t xml:space="preserve"> </w:t>
      </w:r>
      <w:r w:rsidRPr="00C16CCD">
        <w:t>Keep in mind that each iteration of this exercise will provide varying results over time.</w:t>
      </w:r>
    </w:p>
    <w:p w14:paraId="6C4990D9" w14:textId="02F33842" w:rsidR="007A38CC" w:rsidRPr="00C16CCD" w:rsidRDefault="007A38CC" w:rsidP="007A38CC">
      <w:pPr>
        <w:pStyle w:val="Ln1"/>
        <w:numPr>
          <w:ilvl w:val="1"/>
          <w:numId w:val="7"/>
        </w:numPr>
      </w:pPr>
      <w:r w:rsidRPr="00C16CCD">
        <w:t xml:space="preserve">Run </w:t>
      </w:r>
      <w:r>
        <w:t xml:space="preserve">the </w:t>
      </w:r>
      <w:proofErr w:type="gramStart"/>
      <w:r w:rsidR="00355CC8">
        <w:t>“</w:t>
      </w:r>
      <w:r w:rsidRPr="00B135D6">
        <w:rPr>
          <w:rStyle w:val="Strong"/>
        </w:rPr>
        <w:t>!</w:t>
      </w:r>
      <w:proofErr w:type="spellStart"/>
      <w:r w:rsidRPr="00B135D6">
        <w:rPr>
          <w:rStyle w:val="Strong"/>
        </w:rPr>
        <w:t>eeheap</w:t>
      </w:r>
      <w:proofErr w:type="spellEnd"/>
      <w:proofErr w:type="gramEnd"/>
      <w:r w:rsidRPr="00B135D6">
        <w:rPr>
          <w:rStyle w:val="Strong"/>
        </w:rPr>
        <w:t xml:space="preserve"> </w:t>
      </w:r>
      <w:r w:rsidR="000430BE">
        <w:rPr>
          <w:rStyle w:val="Strong"/>
        </w:rPr>
        <w:t>-</w:t>
      </w:r>
      <w:proofErr w:type="spellStart"/>
      <w:r w:rsidRPr="00B135D6">
        <w:rPr>
          <w:rStyle w:val="Strong"/>
        </w:rPr>
        <w:t>gc</w:t>
      </w:r>
      <w:proofErr w:type="spellEnd"/>
      <w:r w:rsidR="00355CC8">
        <w:t>”</w:t>
      </w:r>
      <w:r>
        <w:t xml:space="preserve"> command and compare the output to the previous output.  </w:t>
      </w:r>
      <w:r>
        <w:br/>
      </w:r>
      <w:r w:rsidRPr="00875031">
        <w:rPr>
          <w:rStyle w:val="Emphasis"/>
        </w:rPr>
        <w:t xml:space="preserve">Does the growth that you saw in </w:t>
      </w:r>
      <w:proofErr w:type="spellStart"/>
      <w:r w:rsidRPr="00875031">
        <w:rPr>
          <w:rStyle w:val="Emphasis"/>
        </w:rPr>
        <w:t>Perfmon</w:t>
      </w:r>
      <w:proofErr w:type="spellEnd"/>
      <w:r w:rsidRPr="00875031">
        <w:rPr>
          <w:rStyle w:val="Emphasis"/>
        </w:rPr>
        <w:t xml:space="preserve"> match what you see in this output? </w:t>
      </w:r>
      <w:r w:rsidRPr="00C16CCD">
        <w:t xml:space="preserve">In other words, if </w:t>
      </w:r>
      <w:proofErr w:type="spellStart"/>
      <w:r w:rsidRPr="00C16CCD">
        <w:t>Perfmon</w:t>
      </w:r>
      <w:proofErr w:type="spellEnd"/>
      <w:r w:rsidRPr="00C16CCD">
        <w:t xml:space="preserve"> shows that the </w:t>
      </w:r>
      <w:r>
        <w:t>number</w:t>
      </w:r>
      <w:r w:rsidRPr="00C16CCD">
        <w:t xml:space="preserve"> of Gen1 GCs changed, then you should note a change in the beginning address of Gen 0 and Gen 1. If </w:t>
      </w:r>
      <w:proofErr w:type="spellStart"/>
      <w:r w:rsidRPr="00C16CCD">
        <w:t>Perfmon</w:t>
      </w:r>
      <w:proofErr w:type="spellEnd"/>
      <w:r w:rsidRPr="00C16CCD">
        <w:t xml:space="preserve"> shows a large drop in the LOH</w:t>
      </w:r>
      <w:r>
        <w:t xml:space="preserve"> h</w:t>
      </w:r>
      <w:r w:rsidRPr="00C16CCD">
        <w:t>eap</w:t>
      </w:r>
      <w:r>
        <w:t xml:space="preserve"> s</w:t>
      </w:r>
      <w:r w:rsidRPr="00C16CCD">
        <w:t xml:space="preserve">ize, then you should also see an increase in </w:t>
      </w:r>
      <w:r>
        <w:t xml:space="preserve">the number of </w:t>
      </w:r>
      <w:r w:rsidRPr="00C16CCD">
        <w:t xml:space="preserve">Gen2Collections as well as a change in the beginning address of Gen2, </w:t>
      </w:r>
      <w:r>
        <w:t>Gen</w:t>
      </w:r>
      <w:r w:rsidRPr="00C16CCD">
        <w:t xml:space="preserve">1, and </w:t>
      </w:r>
      <w:r>
        <w:t>Gen</w:t>
      </w:r>
      <w:r w:rsidRPr="00C16CCD">
        <w:t>0.</w:t>
      </w:r>
    </w:p>
    <w:p w14:paraId="6C4990DA" w14:textId="77777777" w:rsidR="007A38CC" w:rsidRPr="00C16CCD" w:rsidRDefault="007A38CC" w:rsidP="007A38CC">
      <w:pPr>
        <w:pStyle w:val="Ln1"/>
        <w:numPr>
          <w:ilvl w:val="0"/>
          <w:numId w:val="7"/>
        </w:numPr>
      </w:pPr>
      <w:r w:rsidRPr="00C16CCD">
        <w:t xml:space="preserve">Allocate more memory and view the changes in </w:t>
      </w:r>
      <w:proofErr w:type="spellStart"/>
      <w:r>
        <w:t>WinDBG</w:t>
      </w:r>
      <w:proofErr w:type="spellEnd"/>
      <w:r w:rsidRPr="00C16CCD">
        <w:t>.</w:t>
      </w:r>
    </w:p>
    <w:p w14:paraId="6C4990DB" w14:textId="75DB2903" w:rsidR="007A38CC" w:rsidRPr="00C16CCD" w:rsidRDefault="007A38CC" w:rsidP="007A38CC">
      <w:pPr>
        <w:pStyle w:val="Ln1"/>
        <w:numPr>
          <w:ilvl w:val="1"/>
          <w:numId w:val="7"/>
        </w:numPr>
      </w:pPr>
      <w:r w:rsidRPr="00C16CCD">
        <w:t xml:space="preserve">In </w:t>
      </w:r>
      <w:proofErr w:type="spellStart"/>
      <w:r>
        <w:t>WinDBG</w:t>
      </w:r>
      <w:proofErr w:type="spellEnd"/>
      <w:r w:rsidRPr="00C16CCD">
        <w:t xml:space="preserve">, </w:t>
      </w:r>
      <w:r>
        <w:t>type</w:t>
      </w:r>
      <w:r w:rsidRPr="00C16CCD">
        <w:t xml:space="preserve"> </w:t>
      </w:r>
      <w:r w:rsidR="00355CC8">
        <w:t>“</w:t>
      </w:r>
      <w:r w:rsidRPr="00B135D6">
        <w:rPr>
          <w:rStyle w:val="Strong"/>
        </w:rPr>
        <w:t>g</w:t>
      </w:r>
      <w:r w:rsidR="00355CC8">
        <w:t>”</w:t>
      </w:r>
      <w:r w:rsidRPr="00C16CCD">
        <w:t xml:space="preserve"> to release the debugger and allow process execution to continue.</w:t>
      </w:r>
    </w:p>
    <w:p w14:paraId="6C4990DC" w14:textId="77777777" w:rsidR="007A38CC" w:rsidRPr="00C16CCD" w:rsidRDefault="007A38CC" w:rsidP="007A38CC">
      <w:pPr>
        <w:pStyle w:val="Ln1"/>
        <w:numPr>
          <w:ilvl w:val="1"/>
          <w:numId w:val="7"/>
        </w:numPr>
      </w:pPr>
      <w:r>
        <w:lastRenderedPageBreak/>
        <w:t>On the</w:t>
      </w:r>
      <w:r w:rsidRPr="00C16CCD">
        <w:t xml:space="preserve"> </w:t>
      </w:r>
      <w:proofErr w:type="spellStart"/>
      <w:r w:rsidRPr="00C16CCD">
        <w:t>Perfmon</w:t>
      </w:r>
      <w:proofErr w:type="spellEnd"/>
      <w:r>
        <w:t xml:space="preserve"> toolbar</w:t>
      </w:r>
      <w:r w:rsidRPr="00C16CCD">
        <w:t xml:space="preserve">, click the </w:t>
      </w:r>
      <w:r w:rsidR="00E17B3F">
        <w:rPr>
          <w:rStyle w:val="Strong"/>
        </w:rPr>
        <w:t>Play</w:t>
      </w:r>
      <w:r w:rsidRPr="00C16CCD">
        <w:t xml:space="preserve"> button to allow </w:t>
      </w:r>
      <w:proofErr w:type="spellStart"/>
      <w:r w:rsidRPr="00C16CCD">
        <w:t>Perfmon</w:t>
      </w:r>
      <w:proofErr w:type="spellEnd"/>
      <w:r w:rsidRPr="00C16CCD">
        <w:t xml:space="preserve"> to log statistics again.</w:t>
      </w:r>
    </w:p>
    <w:p w14:paraId="6C4990DD" w14:textId="25C005F5" w:rsidR="007A38CC" w:rsidRDefault="007A38CC" w:rsidP="00A81F3D">
      <w:pPr>
        <w:pStyle w:val="Ln1"/>
        <w:numPr>
          <w:ilvl w:val="1"/>
          <w:numId w:val="7"/>
        </w:numPr>
      </w:pPr>
      <w:r w:rsidRPr="00C16CCD">
        <w:t xml:space="preserve">In </w:t>
      </w:r>
      <w:proofErr w:type="spellStart"/>
      <w:r w:rsidRPr="00C16CCD">
        <w:t>FotoVision</w:t>
      </w:r>
      <w:proofErr w:type="spellEnd"/>
      <w:r w:rsidRPr="00C16CCD">
        <w:t xml:space="preserve">, import the additional photos </w:t>
      </w:r>
      <w:r w:rsidR="00F2342E">
        <w:t>from</w:t>
      </w:r>
      <w:r w:rsidR="00F2342E" w:rsidRPr="00C16CCD">
        <w:t xml:space="preserve"> </w:t>
      </w:r>
      <w:r w:rsidRPr="00C16CCD">
        <w:t xml:space="preserve">the </w:t>
      </w:r>
      <w:r>
        <w:rPr>
          <w:rStyle w:val="Strong"/>
        </w:rPr>
        <w:t>&lt;</w:t>
      </w:r>
      <w:proofErr w:type="spellStart"/>
      <w:r>
        <w:rPr>
          <w:rStyle w:val="Strong"/>
        </w:rPr>
        <w:t>FotoVisionDir</w:t>
      </w:r>
      <w:proofErr w:type="spellEnd"/>
      <w:r>
        <w:rPr>
          <w:rStyle w:val="Strong"/>
        </w:rPr>
        <w:t>&gt;</w:t>
      </w:r>
      <w:r w:rsidRPr="00B90036">
        <w:rPr>
          <w:rStyle w:val="Strong"/>
        </w:rPr>
        <w:t>\</w:t>
      </w:r>
      <w:r w:rsidR="00AF106C">
        <w:rPr>
          <w:rStyle w:val="Strong"/>
        </w:rPr>
        <w:t>C#\</w:t>
      </w:r>
      <w:r w:rsidRPr="00875031">
        <w:rPr>
          <w:rStyle w:val="Strong"/>
        </w:rPr>
        <w:t>Desktop</w:t>
      </w:r>
      <w:r w:rsidRPr="00C16CCD">
        <w:t xml:space="preserve"> directory and put them in the </w:t>
      </w:r>
      <w:proofErr w:type="spellStart"/>
      <w:r w:rsidRPr="00875031">
        <w:rPr>
          <w:rStyle w:val="Strong"/>
        </w:rPr>
        <w:t>Misc</w:t>
      </w:r>
      <w:proofErr w:type="spellEnd"/>
      <w:r w:rsidRPr="00C16CCD">
        <w:t xml:space="preserve"> album.</w:t>
      </w:r>
    </w:p>
    <w:p w14:paraId="6C4990DE" w14:textId="77777777" w:rsidR="007A38CC" w:rsidRDefault="007A38CC" w:rsidP="007A38CC">
      <w:pPr>
        <w:pStyle w:val="Ln1"/>
        <w:numPr>
          <w:ilvl w:val="1"/>
          <w:numId w:val="7"/>
        </w:numPr>
      </w:pPr>
      <w:r w:rsidRPr="007A38CC">
        <w:t xml:space="preserve">On the </w:t>
      </w:r>
      <w:proofErr w:type="spellStart"/>
      <w:r w:rsidRPr="007A38CC">
        <w:t>FotoVision</w:t>
      </w:r>
      <w:proofErr w:type="spellEnd"/>
      <w:r w:rsidRPr="007A38CC">
        <w:t xml:space="preserve"> toolbar, click the </w:t>
      </w:r>
      <w:r w:rsidRPr="007A38CC">
        <w:rPr>
          <w:rStyle w:val="Strong"/>
        </w:rPr>
        <w:t>Upload</w:t>
      </w:r>
      <w:r w:rsidRPr="007A38CC">
        <w:t xml:space="preserve"> button again and note the changes in the </w:t>
      </w:r>
      <w:proofErr w:type="spellStart"/>
      <w:r w:rsidRPr="007A38CC">
        <w:t>Perfmon</w:t>
      </w:r>
      <w:proofErr w:type="spellEnd"/>
      <w:r w:rsidRPr="007A38CC">
        <w:t xml:space="preserve"> counters.</w:t>
      </w:r>
      <w:r>
        <w:br/>
      </w:r>
      <w:r>
        <w:br/>
      </w:r>
      <w:r w:rsidRPr="007A38CC">
        <w:rPr>
          <w:rStyle w:val="Emphasis"/>
        </w:rPr>
        <w:t xml:space="preserve">Based on your observations, what can you theorize about what the application is doing in the background to cause the pattern you see in </w:t>
      </w:r>
      <w:proofErr w:type="spellStart"/>
      <w:r w:rsidRPr="007A38CC">
        <w:rPr>
          <w:rStyle w:val="Emphasis"/>
        </w:rPr>
        <w:t>Perfmon</w:t>
      </w:r>
      <w:proofErr w:type="spellEnd"/>
      <w:r w:rsidRPr="007A38CC">
        <w:rPr>
          <w:rStyle w:val="Emphasis"/>
        </w:rPr>
        <w:t xml:space="preserve"> and </w:t>
      </w:r>
      <w:proofErr w:type="spellStart"/>
      <w:r w:rsidRPr="007A38CC">
        <w:rPr>
          <w:rStyle w:val="Emphasis"/>
        </w:rPr>
        <w:t>WinDBG</w:t>
      </w:r>
      <w:proofErr w:type="spellEnd"/>
      <w:r w:rsidRPr="007A38CC">
        <w:rPr>
          <w:rStyle w:val="Emphasis"/>
        </w:rPr>
        <w:t>? In other words, is the application making a large number of tiny native allocations, a small number of large managed allocations, and so on?</w:t>
      </w:r>
      <w:r>
        <w:br/>
      </w:r>
      <w:r>
        <w:br/>
      </w:r>
      <w:r w:rsidRPr="007A38CC">
        <w:t xml:space="preserve"> Look at </w:t>
      </w:r>
      <w:r w:rsidRPr="007A38CC">
        <w:rPr>
          <w:rStyle w:val="Strong"/>
        </w:rPr>
        <w:t>Private Bytes</w:t>
      </w:r>
      <w:r w:rsidRPr="007A38CC">
        <w:t xml:space="preserve">, </w:t>
      </w:r>
      <w:r w:rsidRPr="007A38CC">
        <w:rPr>
          <w:rStyle w:val="Strong"/>
        </w:rPr>
        <w:t># Bytes In All Heaps</w:t>
      </w:r>
      <w:r w:rsidRPr="007A38CC">
        <w:t>,</w:t>
      </w:r>
      <w:r w:rsidRPr="007A38CC">
        <w:rPr>
          <w:rStyle w:val="Strong"/>
        </w:rPr>
        <w:t xml:space="preserve"> !</w:t>
      </w:r>
      <w:proofErr w:type="spellStart"/>
      <w:r w:rsidRPr="007A38CC">
        <w:rPr>
          <w:rStyle w:val="Strong"/>
        </w:rPr>
        <w:t>DumpHeap</w:t>
      </w:r>
      <w:proofErr w:type="spellEnd"/>
      <w:r w:rsidRPr="007A38CC">
        <w:t xml:space="preserve"> data, and so forth to formulate a theory.</w:t>
      </w:r>
    </w:p>
    <w:p w14:paraId="0136E082" w14:textId="4224BF93" w:rsidR="00321C72" w:rsidRPr="007A38CC" w:rsidRDefault="00321C72" w:rsidP="007A38CC">
      <w:pPr>
        <w:pStyle w:val="Ln1"/>
        <w:numPr>
          <w:ilvl w:val="1"/>
          <w:numId w:val="7"/>
        </w:numPr>
      </w:pPr>
      <w:r>
        <w:t xml:space="preserve">Close </w:t>
      </w:r>
      <w:proofErr w:type="spellStart"/>
      <w:r>
        <w:t>perfmon</w:t>
      </w:r>
      <w:proofErr w:type="spellEnd"/>
      <w:r>
        <w:t xml:space="preserve">, </w:t>
      </w:r>
      <w:proofErr w:type="spellStart"/>
      <w:r>
        <w:t>windbg</w:t>
      </w:r>
      <w:proofErr w:type="spellEnd"/>
      <w:r>
        <w:t xml:space="preserve"> &amp; </w:t>
      </w:r>
      <w:proofErr w:type="spellStart"/>
      <w:r>
        <w:t>FotoVision</w:t>
      </w:r>
      <w:proofErr w:type="spellEnd"/>
      <w:r>
        <w:t>.</w:t>
      </w:r>
    </w:p>
    <w:p w14:paraId="6C4990DF" w14:textId="77777777" w:rsidR="007A38CC" w:rsidRPr="00C16CCD" w:rsidRDefault="007A38CC" w:rsidP="00522B9D">
      <w:pPr>
        <w:pStyle w:val="Pb"/>
        <w:framePr w:wrap="around"/>
      </w:pPr>
    </w:p>
    <w:p w14:paraId="6C4990E0" w14:textId="77777777" w:rsidR="007A38CC" w:rsidRPr="00EA746B" w:rsidRDefault="007A38CC" w:rsidP="00522B9D">
      <w:pPr>
        <w:pStyle w:val="Heading3"/>
      </w:pPr>
      <w:bookmarkStart w:id="3" w:name="_Toc176425238"/>
      <w:r w:rsidRPr="00EA746B">
        <w:t>Exercise 2: Sudden Memory Increase</w:t>
      </w:r>
      <w:bookmarkEnd w:id="3"/>
    </w:p>
    <w:p w14:paraId="6C4990E1" w14:textId="77777777" w:rsidR="007A38CC" w:rsidRPr="008A1DB7" w:rsidRDefault="007A38CC" w:rsidP="00522B9D">
      <w:pPr>
        <w:pStyle w:val="Art"/>
      </w:pPr>
    </w:p>
    <w:p w14:paraId="6C4990E2" w14:textId="77777777" w:rsidR="007A38CC" w:rsidRPr="00EA746B" w:rsidRDefault="007A38CC" w:rsidP="00EA746B">
      <w:r w:rsidRPr="00EA746B">
        <w:t>In this exercise, you will use the steps outlined in</w:t>
      </w:r>
      <w:r>
        <w:t xml:space="preserve"> exercise 1</w:t>
      </w:r>
      <w:r w:rsidRPr="00EA746B">
        <w:t xml:space="preserve"> to do the initial troubleshooting on an application that experiences a sharp and sudden increase in the memory footprint. Then you’ll debug further to find </w:t>
      </w:r>
      <w:r>
        <w:t xml:space="preserve">the </w:t>
      </w:r>
      <w:r w:rsidRPr="00EA746B">
        <w:t>root cause of the problem.</w:t>
      </w:r>
    </w:p>
    <w:p w14:paraId="6C4990E3" w14:textId="77777777" w:rsidR="007A38CC" w:rsidRPr="00906F53" w:rsidRDefault="007A38CC" w:rsidP="00EA746B">
      <w:pPr>
        <w:pStyle w:val="Le"/>
      </w:pPr>
    </w:p>
    <w:p w14:paraId="6C4990E4" w14:textId="77777777" w:rsidR="007A38CC" w:rsidRDefault="007A38CC" w:rsidP="008A1DB7">
      <w:pPr>
        <w:pStyle w:val="Procedureheading"/>
      </w:pPr>
      <w:r w:rsidRPr="008A1DB7">
        <w:t>Task Description</w:t>
      </w:r>
    </w:p>
    <w:p w14:paraId="6C4990E5" w14:textId="77777777" w:rsidR="007A38CC" w:rsidRPr="00522B9D" w:rsidRDefault="007A38CC" w:rsidP="007B2519">
      <w:pPr>
        <w:pStyle w:val="Ln1"/>
        <w:numPr>
          <w:ilvl w:val="0"/>
          <w:numId w:val="53"/>
        </w:numPr>
        <w:rPr>
          <w:rStyle w:val="Hidden"/>
          <w:rFonts w:ascii="Arial" w:hAnsi="Arial"/>
          <w:b/>
          <w:bCs/>
          <w:sz w:val="24"/>
          <w:szCs w:val="24"/>
        </w:rPr>
      </w:pPr>
      <w:r w:rsidRPr="00522B9D">
        <w:rPr>
          <w:rStyle w:val="Hidden"/>
        </w:rPr>
        <w:fldChar w:fldCharType="begin"/>
      </w:r>
      <w:r w:rsidRPr="00522B9D">
        <w:rPr>
          <w:rStyle w:val="Hidden"/>
        </w:rPr>
        <w:instrText xml:space="preserve"> LISTNUM  \l 1 \s 0 </w:instrText>
      </w:r>
      <w:r w:rsidRPr="00522B9D">
        <w:rPr>
          <w:rStyle w:val="Hidden"/>
        </w:rPr>
        <w:fldChar w:fldCharType="separate"/>
      </w:r>
      <w:r>
        <w:t>0.</w:t>
      </w:r>
      <w:r w:rsidRPr="00522B9D">
        <w:rPr>
          <w:rStyle w:val="Hidden"/>
        </w:rPr>
        <w:fldChar w:fldCharType="end">
          <w:numberingChange w:id="4" w:author="Wolfgang Kroneder" w:date="2015-02-21T11:44:00Z" w:original="0."/>
        </w:fldChar>
      </w:r>
    </w:p>
    <w:p w14:paraId="6C4990E6" w14:textId="77777777" w:rsidR="007A38CC" w:rsidRDefault="007A38CC" w:rsidP="007B2519">
      <w:pPr>
        <w:pStyle w:val="Ln1"/>
        <w:numPr>
          <w:ilvl w:val="0"/>
          <w:numId w:val="53"/>
        </w:numPr>
      </w:pPr>
      <w:r>
        <w:t>From this point on in the lab manual the installation directory will be referred to as &lt;</w:t>
      </w:r>
      <w:proofErr w:type="spellStart"/>
      <w:r>
        <w:t>FotoVisionWeb</w:t>
      </w:r>
      <w:proofErr w:type="spellEnd"/>
      <w:r>
        <w:t>&gt;.</w:t>
      </w:r>
    </w:p>
    <w:p w14:paraId="6C4990E8" w14:textId="77777777" w:rsidR="003B7650" w:rsidRPr="007B2519" w:rsidRDefault="003B7650">
      <w:pPr>
        <w:pStyle w:val="Ln1"/>
        <w:tabs>
          <w:tab w:val="clear" w:pos="1080"/>
        </w:tabs>
        <w:ind w:left="1440" w:firstLine="0"/>
        <w:rPr>
          <w:b/>
        </w:rPr>
      </w:pPr>
      <w:r w:rsidRPr="007B2519">
        <w:rPr>
          <w:b/>
        </w:rPr>
        <w:t>&lt;</w:t>
      </w:r>
      <w:proofErr w:type="spellStart"/>
      <w:r w:rsidRPr="007B2519">
        <w:rPr>
          <w:b/>
        </w:rPr>
        <w:t>FotoVisionWeb</w:t>
      </w:r>
      <w:proofErr w:type="spellEnd"/>
      <w:r w:rsidRPr="007B2519">
        <w:rPr>
          <w:b/>
        </w:rPr>
        <w:t>&gt;=http://localhost/FotoVision40</w:t>
      </w:r>
    </w:p>
    <w:p w14:paraId="6C4990EA" w14:textId="7A5FBAE6" w:rsidR="007A38CC" w:rsidRDefault="007A38CC" w:rsidP="003B7650">
      <w:pPr>
        <w:pStyle w:val="Ln1"/>
        <w:tabs>
          <w:tab w:val="clear" w:pos="1080"/>
        </w:tabs>
        <w:ind w:left="1440" w:firstLine="0"/>
      </w:pPr>
    </w:p>
    <w:p w14:paraId="6C4990EB" w14:textId="77777777" w:rsidR="007A38CC" w:rsidRPr="00EA746B" w:rsidRDefault="007A38CC" w:rsidP="007B2519">
      <w:pPr>
        <w:pStyle w:val="Ln1"/>
        <w:numPr>
          <w:ilvl w:val="0"/>
          <w:numId w:val="53"/>
        </w:numPr>
      </w:pPr>
      <w:r>
        <w:t>Load</w:t>
      </w:r>
      <w:r w:rsidRPr="00EA746B">
        <w:t xml:space="preserve"> the </w:t>
      </w:r>
      <w:r>
        <w:t>W</w:t>
      </w:r>
      <w:r w:rsidRPr="00EA746B">
        <w:t>eb site.</w:t>
      </w:r>
    </w:p>
    <w:p w14:paraId="6C4990EC" w14:textId="77777777" w:rsidR="007A38CC" w:rsidRPr="00EA746B" w:rsidRDefault="007A38CC" w:rsidP="007B2519">
      <w:pPr>
        <w:pStyle w:val="Ln1"/>
        <w:numPr>
          <w:ilvl w:val="1"/>
          <w:numId w:val="53"/>
        </w:numPr>
      </w:pPr>
      <w:r>
        <w:t>On the</w:t>
      </w:r>
      <w:r w:rsidRPr="00EA746B">
        <w:t xml:space="preserve"> Start</w:t>
      </w:r>
      <w:r>
        <w:t xml:space="preserve"> menu,</w:t>
      </w:r>
      <w:r w:rsidRPr="00EA746B">
        <w:t xml:space="preserve"> </w:t>
      </w:r>
      <w:r>
        <w:t xml:space="preserve">click </w:t>
      </w:r>
      <w:r w:rsidRPr="00522B9D">
        <w:rPr>
          <w:rStyle w:val="Strong"/>
        </w:rPr>
        <w:t>Run</w:t>
      </w:r>
      <w:r w:rsidRPr="00EA746B">
        <w:t xml:space="preserve">, and </w:t>
      </w:r>
      <w:r>
        <w:t xml:space="preserve">then </w:t>
      </w:r>
      <w:r w:rsidRPr="00EA746B">
        <w:t>type</w:t>
      </w:r>
      <w:r>
        <w:t xml:space="preserve"> </w:t>
      </w:r>
      <w:r>
        <w:rPr>
          <w:rStyle w:val="Strong"/>
        </w:rPr>
        <w:t>&lt;</w:t>
      </w:r>
      <w:proofErr w:type="spellStart"/>
      <w:r>
        <w:rPr>
          <w:rStyle w:val="Strong"/>
        </w:rPr>
        <w:t>FotoVisionWeb</w:t>
      </w:r>
      <w:proofErr w:type="spellEnd"/>
      <w:r>
        <w:rPr>
          <w:rStyle w:val="Strong"/>
        </w:rPr>
        <w:t>&gt;</w:t>
      </w:r>
      <w:r>
        <w:t>.</w:t>
      </w:r>
    </w:p>
    <w:p w14:paraId="6C4990ED" w14:textId="4591FE98" w:rsidR="007A38CC" w:rsidRPr="00EA746B" w:rsidRDefault="007A38CC" w:rsidP="007B2519">
      <w:pPr>
        <w:pStyle w:val="Ln1"/>
        <w:numPr>
          <w:ilvl w:val="1"/>
          <w:numId w:val="53"/>
        </w:numPr>
      </w:pPr>
      <w:r w:rsidRPr="00EA746B">
        <w:t xml:space="preserve">If </w:t>
      </w:r>
      <w:r>
        <w:t xml:space="preserve">you followed the </w:t>
      </w:r>
      <w:r w:rsidRPr="00EA746B">
        <w:t xml:space="preserve">steps correctly in </w:t>
      </w:r>
      <w:r>
        <w:t>E</w:t>
      </w:r>
      <w:r w:rsidRPr="00EA746B">
        <w:t>xercise</w:t>
      </w:r>
      <w:r>
        <w:t xml:space="preserve"> 1</w:t>
      </w:r>
      <w:r w:rsidRPr="00EA746B">
        <w:t xml:space="preserve">, you should see the </w:t>
      </w:r>
      <w:proofErr w:type="spellStart"/>
      <w:r w:rsidRPr="00EA746B">
        <w:t>Misc</w:t>
      </w:r>
      <w:proofErr w:type="spellEnd"/>
      <w:r w:rsidRPr="00EA746B">
        <w:t xml:space="preserve"> album with </w:t>
      </w:r>
      <w:r w:rsidR="00085F9D">
        <w:t>y</w:t>
      </w:r>
      <w:r>
        <w:t>our</w:t>
      </w:r>
      <w:r w:rsidRPr="00EA746B">
        <w:t xml:space="preserve"> photos in it.</w:t>
      </w:r>
    </w:p>
    <w:p w14:paraId="6C4990EE" w14:textId="77777777" w:rsidR="007A38CC" w:rsidRPr="00EA746B" w:rsidRDefault="007A38CC" w:rsidP="007B2519">
      <w:pPr>
        <w:pStyle w:val="Ln1"/>
        <w:numPr>
          <w:ilvl w:val="0"/>
          <w:numId w:val="53"/>
        </w:numPr>
      </w:pPr>
      <w:r w:rsidRPr="00EA746B">
        <w:t xml:space="preserve">Configure </w:t>
      </w:r>
      <w:proofErr w:type="spellStart"/>
      <w:r w:rsidRPr="00EA746B">
        <w:t>Perfmon</w:t>
      </w:r>
      <w:proofErr w:type="spellEnd"/>
      <w:r w:rsidRPr="00EA746B">
        <w:t xml:space="preserve"> to monitor current activity.</w:t>
      </w:r>
    </w:p>
    <w:p w14:paraId="6C4990EF" w14:textId="0CE0DC92" w:rsidR="007A38CC" w:rsidRPr="00EA746B" w:rsidRDefault="007A38CC" w:rsidP="007B2519">
      <w:pPr>
        <w:pStyle w:val="Ln1"/>
        <w:numPr>
          <w:ilvl w:val="1"/>
          <w:numId w:val="53"/>
        </w:numPr>
      </w:pPr>
      <w:r>
        <w:t>On the</w:t>
      </w:r>
      <w:r w:rsidRPr="00EA746B">
        <w:t xml:space="preserve"> Start</w:t>
      </w:r>
      <w:r>
        <w:t xml:space="preserve"> menu</w:t>
      </w:r>
      <w:r w:rsidRPr="00EA746B">
        <w:t xml:space="preserve">, </w:t>
      </w:r>
      <w:r>
        <w:t xml:space="preserve">click </w:t>
      </w:r>
      <w:r w:rsidRPr="00522B9D">
        <w:rPr>
          <w:rStyle w:val="Strong"/>
        </w:rPr>
        <w:t>Run</w:t>
      </w:r>
      <w:r w:rsidRPr="00EA746B">
        <w:t xml:space="preserve">, and </w:t>
      </w:r>
      <w:r>
        <w:t>then type</w:t>
      </w:r>
      <w:r w:rsidRPr="00EA746B">
        <w:t xml:space="preserve"> </w:t>
      </w:r>
      <w:r>
        <w:t>“</w:t>
      </w:r>
      <w:proofErr w:type="spellStart"/>
      <w:r w:rsidRPr="00522B9D">
        <w:rPr>
          <w:rStyle w:val="Strong"/>
        </w:rPr>
        <w:t>Perfmon</w:t>
      </w:r>
      <w:proofErr w:type="spellEnd"/>
      <w:r w:rsidR="00355CC8">
        <w:t>”</w:t>
      </w:r>
      <w:r w:rsidRPr="00EA746B">
        <w:t>.</w:t>
      </w:r>
    </w:p>
    <w:p w14:paraId="6C4990F0" w14:textId="77777777" w:rsidR="007A38CC" w:rsidRDefault="007A38CC" w:rsidP="007B2519">
      <w:pPr>
        <w:pStyle w:val="Ln1"/>
        <w:numPr>
          <w:ilvl w:val="1"/>
          <w:numId w:val="53"/>
        </w:numPr>
      </w:pPr>
      <w:r w:rsidRPr="00EA746B">
        <w:t xml:space="preserve">Capture the following counters indicated in the </w:t>
      </w:r>
      <w:r>
        <w:t xml:space="preserve">following </w:t>
      </w:r>
      <w:r w:rsidRPr="00EA746B">
        <w:t xml:space="preserve">table. To make things simple, be sure to do this </w:t>
      </w:r>
      <w:r w:rsidR="009E47CD">
        <w:t>on the right</w:t>
      </w:r>
      <w:r w:rsidRPr="00EA746B">
        <w:t xml:space="preserve"> instance of your </w:t>
      </w:r>
      <w:r>
        <w:t>ASP</w:t>
      </w:r>
      <w:r w:rsidRPr="00EA746B">
        <w:t>.</w:t>
      </w:r>
      <w:r>
        <w:t>NET</w:t>
      </w:r>
      <w:r w:rsidRPr="00EA746B">
        <w:t xml:space="preserve"> worker process</w:t>
      </w:r>
      <w:r w:rsidR="009E47CD">
        <w:t xml:space="preserve"> (w3wp.exe)</w:t>
      </w:r>
      <w:r>
        <w:t>:</w:t>
      </w:r>
    </w:p>
    <w:p w14:paraId="6C4990F1" w14:textId="77777777" w:rsidR="00B06548" w:rsidRDefault="009E47CD" w:rsidP="009E47CD">
      <w:pPr>
        <w:pStyle w:val="Ln1"/>
        <w:tabs>
          <w:tab w:val="clear" w:pos="1080"/>
        </w:tabs>
        <w:ind w:left="1440" w:firstLine="0"/>
      </w:pPr>
      <w:r>
        <w:t>If there are more than one instances of w3wp you need to identify the right one. U</w:t>
      </w:r>
      <w:r w:rsidR="00B06548">
        <w:t>se the following command to identify your worker process:</w:t>
      </w:r>
    </w:p>
    <w:p w14:paraId="6C4990F2" w14:textId="77777777" w:rsidR="009E47CD" w:rsidRDefault="00B06548" w:rsidP="00304A8A">
      <w:pPr>
        <w:pStyle w:val="Ln1"/>
        <w:numPr>
          <w:ilvl w:val="4"/>
          <w:numId w:val="46"/>
        </w:numPr>
      </w:pPr>
      <w:r>
        <w:t>IIS 7.0/7.5 – C:\Windows\System32\</w:t>
      </w:r>
      <w:r w:rsidR="003B7650">
        <w:t>inetsrv\</w:t>
      </w:r>
      <w:r w:rsidRPr="003B7650">
        <w:rPr>
          <w:rStyle w:val="Strong"/>
        </w:rPr>
        <w:t xml:space="preserve">appcmd list </w:t>
      </w:r>
      <w:proofErr w:type="spellStart"/>
      <w:r w:rsidRPr="003B7650">
        <w:rPr>
          <w:rStyle w:val="Strong"/>
        </w:rPr>
        <w:t>wp</w:t>
      </w:r>
      <w:proofErr w:type="spellEnd"/>
      <w:r w:rsidR="009E47CD">
        <w:t xml:space="preserve"> </w:t>
      </w:r>
    </w:p>
    <w:p w14:paraId="6C4990F3" w14:textId="77777777" w:rsidR="003B7650" w:rsidRDefault="003B7650" w:rsidP="003B7650">
      <w:pPr>
        <w:pStyle w:val="Lb3"/>
        <w:numPr>
          <w:ilvl w:val="0"/>
          <w:numId w:val="0"/>
        </w:numPr>
        <w:ind w:left="1800"/>
        <w:rPr>
          <w:rStyle w:val="Strong"/>
        </w:rPr>
      </w:pPr>
      <w:r>
        <w:t>in combination with C:\Windows\system32\inetsrv\</w:t>
      </w:r>
      <w:r w:rsidRPr="003B7650">
        <w:rPr>
          <w:rStyle w:val="Strong"/>
        </w:rPr>
        <w:t>appcmd list app</w:t>
      </w:r>
    </w:p>
    <w:p w14:paraId="58D82E83" w14:textId="51EC60BA" w:rsidR="000B5277" w:rsidRPr="003B7650" w:rsidRDefault="000B5277" w:rsidP="003B7650">
      <w:pPr>
        <w:pStyle w:val="Lb3"/>
        <w:numPr>
          <w:ilvl w:val="0"/>
          <w:numId w:val="0"/>
        </w:numPr>
        <w:ind w:left="1800"/>
        <w:rPr>
          <w:rStyle w:val="Strong"/>
        </w:rPr>
      </w:pPr>
      <w:r>
        <w:rPr>
          <w:rStyle w:val="Strong"/>
        </w:rPr>
        <w:t>Note: You will need to use an elevated command prompt</w:t>
      </w:r>
    </w:p>
    <w:p w14:paraId="6C4990F4" w14:textId="7B4D31A6" w:rsidR="007A38CC" w:rsidRDefault="00B06548" w:rsidP="00304A8A">
      <w:pPr>
        <w:pStyle w:val="Lb3"/>
        <w:numPr>
          <w:ilvl w:val="4"/>
          <w:numId w:val="46"/>
        </w:numPr>
      </w:pPr>
      <w:r>
        <w:t>IIS 6.0 – C:\Windows\System32\cscript iisapp.vbs</w:t>
      </w:r>
      <w:r w:rsidR="00A378A4">
        <w:br/>
      </w:r>
    </w:p>
    <w:p w14:paraId="5B76953B" w14:textId="738F9476" w:rsidR="00A378A4" w:rsidRDefault="00A378A4" w:rsidP="007B2519">
      <w:pPr>
        <w:pStyle w:val="Lb3"/>
        <w:numPr>
          <w:ilvl w:val="0"/>
          <w:numId w:val="0"/>
        </w:numPr>
        <w:ind w:left="1440"/>
      </w:pPr>
      <w:r>
        <w:t>And Also make sure to add “.Net CLR Memory\Process ID</w:t>
      </w:r>
      <w:r w:rsidR="00355CC8">
        <w:t>”</w:t>
      </w:r>
      <w:r>
        <w:t xml:space="preserve"> </w:t>
      </w:r>
      <w:r w:rsidR="00663FE9">
        <w:t xml:space="preserve">counter </w:t>
      </w:r>
      <w:r w:rsidR="00663FE9">
        <w:br/>
        <w:t>or “Process\ID Process “counter</w:t>
      </w:r>
      <w:r>
        <w:br/>
        <w:t xml:space="preserve">which will show you which w3wp instance is using which </w:t>
      </w:r>
      <w:r w:rsidR="00663FE9">
        <w:t>PID</w:t>
      </w:r>
      <w:r>
        <w:t>.</w:t>
      </w:r>
    </w:p>
    <w:p w14:paraId="6C4990F5" w14:textId="77777777" w:rsidR="007A38CC" w:rsidRPr="00EA746B" w:rsidRDefault="007A38CC" w:rsidP="00B06548">
      <w:pPr>
        <w:pStyle w:val="Lb3"/>
        <w:numPr>
          <w:ilvl w:val="0"/>
          <w:numId w:val="0"/>
        </w:numPr>
        <w:ind w:left="1800"/>
      </w:pPr>
    </w:p>
    <w:tbl>
      <w:tblPr>
        <w:tblW w:w="7200" w:type="dxa"/>
        <w:tblInd w:w="1454" w:type="dxa"/>
        <w:tblBorders>
          <w:bottom w:val="single" w:sz="8" w:space="0" w:color="auto"/>
          <w:insideH w:val="single" w:sz="8" w:space="0" w:color="auto"/>
        </w:tblBorders>
        <w:tblLayout w:type="fixed"/>
        <w:tblCellMar>
          <w:left w:w="0" w:type="dxa"/>
          <w:right w:w="0" w:type="dxa"/>
        </w:tblCellMar>
        <w:tblLook w:val="01E0" w:firstRow="1" w:lastRow="1" w:firstColumn="1" w:lastColumn="1" w:noHBand="0" w:noVBand="0"/>
      </w:tblPr>
      <w:tblGrid>
        <w:gridCol w:w="3063"/>
        <w:gridCol w:w="4137"/>
      </w:tblGrid>
      <w:tr w:rsidR="007A38CC" w14:paraId="6C4990F8" w14:textId="77777777" w:rsidTr="00522B9D">
        <w:trPr>
          <w:tblHeader/>
        </w:trPr>
        <w:tc>
          <w:tcPr>
            <w:tcW w:w="3063" w:type="dxa"/>
            <w:tcBorders>
              <w:top w:val="nil"/>
              <w:left w:val="nil"/>
              <w:bottom w:val="single" w:sz="12" w:space="0" w:color="auto"/>
              <w:right w:val="nil"/>
            </w:tcBorders>
            <w:shd w:val="clear" w:color="auto" w:fill="FFCC00"/>
            <w:vAlign w:val="center"/>
          </w:tcPr>
          <w:p w14:paraId="6C4990F6" w14:textId="77777777" w:rsidR="007A38CC" w:rsidRPr="00C3679A" w:rsidRDefault="007A38CC" w:rsidP="00EA746B">
            <w:pPr>
              <w:rPr>
                <w:rFonts w:ascii="Arial" w:hAnsi="Arial"/>
              </w:rPr>
            </w:pPr>
            <w:r>
              <w:rPr>
                <w:rFonts w:ascii="Arial" w:hAnsi="Arial"/>
              </w:rPr>
              <w:t xml:space="preserve">PERFORMANCE </w:t>
            </w:r>
            <w:r w:rsidRPr="00C3679A">
              <w:rPr>
                <w:rFonts w:ascii="Arial" w:hAnsi="Arial"/>
              </w:rPr>
              <w:t>OBJECT</w:t>
            </w:r>
          </w:p>
        </w:tc>
        <w:tc>
          <w:tcPr>
            <w:tcW w:w="4137" w:type="dxa"/>
            <w:tcBorders>
              <w:top w:val="nil"/>
              <w:left w:val="nil"/>
              <w:bottom w:val="single" w:sz="12" w:space="0" w:color="auto"/>
              <w:right w:val="nil"/>
            </w:tcBorders>
            <w:shd w:val="clear" w:color="auto" w:fill="FFCC00"/>
            <w:vAlign w:val="center"/>
          </w:tcPr>
          <w:p w14:paraId="6C4990F7" w14:textId="77777777" w:rsidR="007A38CC" w:rsidRPr="00C3679A" w:rsidRDefault="007A38CC" w:rsidP="00EA746B">
            <w:pPr>
              <w:rPr>
                <w:rFonts w:ascii="Arial" w:hAnsi="Arial"/>
              </w:rPr>
            </w:pPr>
            <w:r w:rsidRPr="00C3679A">
              <w:rPr>
                <w:rFonts w:ascii="Arial" w:hAnsi="Arial"/>
              </w:rPr>
              <w:t>COUNTER</w:t>
            </w:r>
          </w:p>
        </w:tc>
      </w:tr>
      <w:tr w:rsidR="007A38CC" w14:paraId="6C4990FB" w14:textId="77777777" w:rsidTr="00522B9D">
        <w:tc>
          <w:tcPr>
            <w:tcW w:w="3063" w:type="dxa"/>
            <w:shd w:val="clear" w:color="auto" w:fill="FFF2BD"/>
          </w:tcPr>
          <w:p w14:paraId="6C4990F9" w14:textId="77777777" w:rsidR="007A38CC" w:rsidRPr="00C3679A" w:rsidRDefault="007A38CC" w:rsidP="00EA746B">
            <w:pPr>
              <w:rPr>
                <w:rFonts w:ascii="Arial" w:hAnsi="Arial"/>
              </w:rPr>
            </w:pPr>
            <w:r w:rsidRPr="00C3679A">
              <w:rPr>
                <w:rFonts w:ascii="Arial" w:hAnsi="Arial"/>
              </w:rPr>
              <w:t>Process</w:t>
            </w:r>
          </w:p>
        </w:tc>
        <w:tc>
          <w:tcPr>
            <w:tcW w:w="4137" w:type="dxa"/>
            <w:shd w:val="clear" w:color="auto" w:fill="FFF2BD"/>
          </w:tcPr>
          <w:p w14:paraId="6C4990FA" w14:textId="77777777" w:rsidR="007A38CC" w:rsidRPr="00C3679A" w:rsidRDefault="007A38CC" w:rsidP="00EA746B">
            <w:pPr>
              <w:rPr>
                <w:rFonts w:ascii="Arial" w:hAnsi="Arial"/>
              </w:rPr>
            </w:pPr>
            <w:r w:rsidRPr="00C3679A">
              <w:rPr>
                <w:rFonts w:ascii="Arial" w:hAnsi="Arial"/>
              </w:rPr>
              <w:t>Private Bytes</w:t>
            </w:r>
          </w:p>
        </w:tc>
      </w:tr>
      <w:tr w:rsidR="007A38CC" w14:paraId="6C4990FE" w14:textId="77777777" w:rsidTr="00522B9D">
        <w:tc>
          <w:tcPr>
            <w:tcW w:w="3063" w:type="dxa"/>
            <w:shd w:val="clear" w:color="auto" w:fill="FFF2BD"/>
          </w:tcPr>
          <w:p w14:paraId="6C4990FC" w14:textId="77777777" w:rsidR="007A38CC" w:rsidRPr="00C3679A" w:rsidRDefault="007A38CC" w:rsidP="00EA746B">
            <w:pPr>
              <w:rPr>
                <w:rFonts w:ascii="Arial" w:hAnsi="Arial"/>
              </w:rPr>
            </w:pPr>
            <w:r w:rsidRPr="00C3679A">
              <w:rPr>
                <w:rFonts w:ascii="Arial" w:hAnsi="Arial"/>
              </w:rPr>
              <w:lastRenderedPageBreak/>
              <w:t>.NET CLR Memory</w:t>
            </w:r>
          </w:p>
        </w:tc>
        <w:tc>
          <w:tcPr>
            <w:tcW w:w="4137" w:type="dxa"/>
            <w:shd w:val="clear" w:color="auto" w:fill="FFF2BD"/>
          </w:tcPr>
          <w:p w14:paraId="6C4990FD" w14:textId="77777777" w:rsidR="007A38CC" w:rsidRPr="00C3679A" w:rsidRDefault="007A38CC" w:rsidP="00EA746B">
            <w:pPr>
              <w:rPr>
                <w:rFonts w:ascii="Arial" w:hAnsi="Arial"/>
              </w:rPr>
            </w:pPr>
            <w:r w:rsidRPr="00C3679A">
              <w:rPr>
                <w:rFonts w:ascii="Arial" w:hAnsi="Arial"/>
              </w:rPr>
              <w:t># Bytes in all Heaps</w:t>
            </w:r>
          </w:p>
        </w:tc>
      </w:tr>
      <w:tr w:rsidR="007A38CC" w14:paraId="6C499101" w14:textId="77777777" w:rsidTr="00522B9D">
        <w:tc>
          <w:tcPr>
            <w:tcW w:w="3063" w:type="dxa"/>
            <w:shd w:val="clear" w:color="auto" w:fill="FFF2BD"/>
          </w:tcPr>
          <w:p w14:paraId="6C4990FF"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00" w14:textId="77777777" w:rsidR="007A38CC" w:rsidRPr="00C3679A" w:rsidRDefault="007A38CC" w:rsidP="00EA746B">
            <w:pPr>
              <w:rPr>
                <w:rFonts w:ascii="Arial" w:hAnsi="Arial"/>
              </w:rPr>
            </w:pPr>
            <w:r w:rsidRPr="00C3679A">
              <w:rPr>
                <w:rFonts w:ascii="Arial" w:hAnsi="Arial"/>
              </w:rPr>
              <w:t># Gen 0 Collections</w:t>
            </w:r>
          </w:p>
        </w:tc>
      </w:tr>
      <w:tr w:rsidR="007A38CC" w14:paraId="6C499104" w14:textId="77777777" w:rsidTr="00522B9D">
        <w:tc>
          <w:tcPr>
            <w:tcW w:w="3063" w:type="dxa"/>
            <w:shd w:val="clear" w:color="auto" w:fill="FFF2BD"/>
          </w:tcPr>
          <w:p w14:paraId="6C499102"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03" w14:textId="77777777" w:rsidR="007A38CC" w:rsidRPr="00C3679A" w:rsidRDefault="007A38CC" w:rsidP="00EA746B">
            <w:pPr>
              <w:rPr>
                <w:rFonts w:ascii="Arial" w:hAnsi="Arial"/>
              </w:rPr>
            </w:pPr>
            <w:r w:rsidRPr="00C3679A">
              <w:rPr>
                <w:rFonts w:ascii="Arial" w:hAnsi="Arial"/>
              </w:rPr>
              <w:t># Gen 1 Collections</w:t>
            </w:r>
          </w:p>
        </w:tc>
      </w:tr>
      <w:tr w:rsidR="007A38CC" w14:paraId="6C499107" w14:textId="77777777" w:rsidTr="00522B9D">
        <w:tc>
          <w:tcPr>
            <w:tcW w:w="3063" w:type="dxa"/>
            <w:shd w:val="clear" w:color="auto" w:fill="FFF2BD"/>
          </w:tcPr>
          <w:p w14:paraId="6C499105"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06" w14:textId="77777777" w:rsidR="007A38CC" w:rsidRPr="00C3679A" w:rsidRDefault="007A38CC" w:rsidP="00EA746B">
            <w:pPr>
              <w:rPr>
                <w:rFonts w:ascii="Arial" w:hAnsi="Arial"/>
              </w:rPr>
            </w:pPr>
            <w:r w:rsidRPr="00C3679A">
              <w:rPr>
                <w:rFonts w:ascii="Arial" w:hAnsi="Arial"/>
              </w:rPr>
              <w:t># Gen 2 Collections</w:t>
            </w:r>
          </w:p>
        </w:tc>
      </w:tr>
      <w:tr w:rsidR="007A38CC" w14:paraId="6C49910A" w14:textId="77777777" w:rsidTr="00522B9D">
        <w:tc>
          <w:tcPr>
            <w:tcW w:w="3063" w:type="dxa"/>
            <w:shd w:val="clear" w:color="auto" w:fill="FFF2BD"/>
          </w:tcPr>
          <w:p w14:paraId="6C499108"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09" w14:textId="77777777" w:rsidR="007A38CC" w:rsidRPr="00C3679A" w:rsidRDefault="007A38CC" w:rsidP="00EA746B">
            <w:pPr>
              <w:rPr>
                <w:rFonts w:ascii="Arial" w:hAnsi="Arial"/>
              </w:rPr>
            </w:pPr>
            <w:r w:rsidRPr="00C3679A">
              <w:rPr>
                <w:rFonts w:ascii="Arial" w:hAnsi="Arial"/>
              </w:rPr>
              <w:t xml:space="preserve"># Total </w:t>
            </w:r>
            <w:r>
              <w:t>C</w:t>
            </w:r>
            <w:r w:rsidRPr="00C3679A">
              <w:rPr>
                <w:rFonts w:ascii="Arial" w:hAnsi="Arial"/>
              </w:rPr>
              <w:t>ommitted Bytes</w:t>
            </w:r>
          </w:p>
        </w:tc>
      </w:tr>
      <w:tr w:rsidR="007A38CC" w14:paraId="6C49910D" w14:textId="77777777" w:rsidTr="00522B9D">
        <w:tc>
          <w:tcPr>
            <w:tcW w:w="3063" w:type="dxa"/>
            <w:shd w:val="clear" w:color="auto" w:fill="FFF2BD"/>
          </w:tcPr>
          <w:p w14:paraId="6C49910B"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0C" w14:textId="77777777" w:rsidR="007A38CC" w:rsidRPr="00C3679A" w:rsidRDefault="007A38CC" w:rsidP="00EA746B">
            <w:pPr>
              <w:rPr>
                <w:rFonts w:ascii="Arial" w:hAnsi="Arial"/>
              </w:rPr>
            </w:pPr>
            <w:r w:rsidRPr="00C3679A">
              <w:rPr>
                <w:rFonts w:ascii="Arial" w:hAnsi="Arial"/>
              </w:rPr>
              <w:t>Gen 0 Heap Size</w:t>
            </w:r>
          </w:p>
        </w:tc>
      </w:tr>
      <w:tr w:rsidR="007A38CC" w14:paraId="6C499110" w14:textId="77777777" w:rsidTr="00522B9D">
        <w:tc>
          <w:tcPr>
            <w:tcW w:w="3063" w:type="dxa"/>
            <w:shd w:val="clear" w:color="auto" w:fill="FFF2BD"/>
          </w:tcPr>
          <w:p w14:paraId="6C49910E"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0F" w14:textId="77777777" w:rsidR="007A38CC" w:rsidRPr="00C3679A" w:rsidRDefault="007A38CC" w:rsidP="00EA746B">
            <w:pPr>
              <w:rPr>
                <w:rFonts w:ascii="Arial" w:hAnsi="Arial"/>
              </w:rPr>
            </w:pPr>
            <w:r w:rsidRPr="00C3679A">
              <w:rPr>
                <w:rFonts w:ascii="Arial" w:hAnsi="Arial"/>
              </w:rPr>
              <w:t>Gen 1 Heap Size</w:t>
            </w:r>
          </w:p>
        </w:tc>
      </w:tr>
      <w:tr w:rsidR="007A38CC" w14:paraId="6C499113" w14:textId="77777777" w:rsidTr="00522B9D">
        <w:tc>
          <w:tcPr>
            <w:tcW w:w="3063" w:type="dxa"/>
            <w:shd w:val="clear" w:color="auto" w:fill="FFF2BD"/>
          </w:tcPr>
          <w:p w14:paraId="6C499111"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12" w14:textId="77777777" w:rsidR="007A38CC" w:rsidRPr="00C3679A" w:rsidRDefault="007A38CC" w:rsidP="00EA746B">
            <w:pPr>
              <w:rPr>
                <w:rFonts w:ascii="Arial" w:hAnsi="Arial"/>
              </w:rPr>
            </w:pPr>
            <w:r w:rsidRPr="00C3679A">
              <w:rPr>
                <w:rFonts w:ascii="Arial" w:hAnsi="Arial"/>
              </w:rPr>
              <w:t>Gen 2 Heap Size</w:t>
            </w:r>
          </w:p>
        </w:tc>
      </w:tr>
      <w:tr w:rsidR="007A38CC" w14:paraId="6C499116" w14:textId="77777777" w:rsidTr="00522B9D">
        <w:tc>
          <w:tcPr>
            <w:tcW w:w="3063" w:type="dxa"/>
            <w:shd w:val="clear" w:color="auto" w:fill="FFF2BD"/>
          </w:tcPr>
          <w:p w14:paraId="6C499114" w14:textId="77777777" w:rsidR="007A38CC" w:rsidRPr="00C3679A" w:rsidRDefault="007A38CC" w:rsidP="00EA746B">
            <w:pPr>
              <w:rPr>
                <w:rFonts w:ascii="Arial" w:hAnsi="Arial"/>
              </w:rPr>
            </w:pPr>
            <w:r w:rsidRPr="00C3679A">
              <w:rPr>
                <w:rFonts w:ascii="Arial" w:hAnsi="Arial"/>
              </w:rPr>
              <w:t>.NET CLR Memory</w:t>
            </w:r>
          </w:p>
        </w:tc>
        <w:tc>
          <w:tcPr>
            <w:tcW w:w="4137" w:type="dxa"/>
            <w:shd w:val="clear" w:color="auto" w:fill="FFF2BD"/>
          </w:tcPr>
          <w:p w14:paraId="6C499115" w14:textId="77777777" w:rsidR="007A38CC" w:rsidRPr="00C3679A" w:rsidRDefault="007A38CC" w:rsidP="00EA746B">
            <w:pPr>
              <w:rPr>
                <w:rFonts w:ascii="Arial" w:hAnsi="Arial"/>
              </w:rPr>
            </w:pPr>
            <w:r w:rsidRPr="00C3679A">
              <w:rPr>
                <w:rFonts w:ascii="Arial" w:hAnsi="Arial"/>
              </w:rPr>
              <w:t>Large Object Heap Size</w:t>
            </w:r>
          </w:p>
        </w:tc>
      </w:tr>
    </w:tbl>
    <w:p w14:paraId="6C499117" w14:textId="77777777" w:rsidR="007A38CC" w:rsidRPr="00EA746B" w:rsidRDefault="007A38CC" w:rsidP="004A3416">
      <w:pPr>
        <w:pStyle w:val="Le"/>
      </w:pPr>
    </w:p>
    <w:p w14:paraId="6C499118" w14:textId="1CE34E9C" w:rsidR="007A38CC" w:rsidRPr="00EA746B" w:rsidRDefault="007A38CC" w:rsidP="007B2519">
      <w:pPr>
        <w:pStyle w:val="Ln1"/>
        <w:numPr>
          <w:ilvl w:val="1"/>
          <w:numId w:val="53"/>
        </w:numPr>
      </w:pPr>
      <w:r w:rsidRPr="00EA746B">
        <w:t>Note that you may have to adjust the scale for a few of the counters</w:t>
      </w:r>
      <w:r>
        <w:t>—i</w:t>
      </w:r>
      <w:r w:rsidRPr="00EA746B">
        <w:t>n addition to the graph’s max</w:t>
      </w:r>
      <w:r>
        <w:t>imum</w:t>
      </w:r>
      <w:r w:rsidRPr="00EA746B">
        <w:t xml:space="preserve"> limit</w:t>
      </w:r>
      <w:r>
        <w:t xml:space="preserve"> (60 is good place to start)—</w:t>
      </w:r>
      <w:r w:rsidRPr="00EA746B">
        <w:t>in order to be able to view all the counters at once in an easy-to-read format. Once you have added all the counters</w:t>
      </w:r>
      <w:r>
        <w:t>.</w:t>
      </w:r>
      <w:r w:rsidR="009D253D">
        <w:br/>
        <w:t>Also make sure Private bytes &amp; Bytes in All heaps use the same scale.</w:t>
      </w:r>
    </w:p>
    <w:p w14:paraId="6C499119" w14:textId="77777777" w:rsidR="007A38CC" w:rsidRPr="00EA746B" w:rsidRDefault="007A38CC" w:rsidP="007B2519">
      <w:pPr>
        <w:pStyle w:val="Ln1"/>
        <w:numPr>
          <w:ilvl w:val="0"/>
          <w:numId w:val="53"/>
        </w:numPr>
      </w:pPr>
      <w:r w:rsidRPr="00EA746B">
        <w:t xml:space="preserve">View the </w:t>
      </w:r>
      <w:proofErr w:type="spellStart"/>
      <w:r w:rsidRPr="00EA746B">
        <w:t>Perfmon</w:t>
      </w:r>
      <w:proofErr w:type="spellEnd"/>
      <w:r w:rsidRPr="00EA746B">
        <w:t xml:space="preserve"> counters and document their values.</w:t>
      </w:r>
    </w:p>
    <w:p w14:paraId="6C49911A" w14:textId="77777777" w:rsidR="007A38CC" w:rsidRPr="00EA746B" w:rsidRDefault="007A38CC" w:rsidP="007B2519">
      <w:pPr>
        <w:pStyle w:val="Ln1"/>
        <w:numPr>
          <w:ilvl w:val="1"/>
          <w:numId w:val="53"/>
        </w:numPr>
      </w:pPr>
      <w:r w:rsidRPr="00EA746B">
        <w:t>After 10 seconds or so of gathering data</w:t>
      </w:r>
      <w:r>
        <w:t xml:space="preserve"> with </w:t>
      </w:r>
      <w:proofErr w:type="spellStart"/>
      <w:r>
        <w:t>Perfmon</w:t>
      </w:r>
      <w:proofErr w:type="spellEnd"/>
      <w:r w:rsidRPr="00EA746B">
        <w:t xml:space="preserve">, </w:t>
      </w:r>
      <w:r w:rsidR="00E24A28">
        <w:t>pause</w:t>
      </w:r>
      <w:r w:rsidRPr="00EA746B">
        <w:t xml:space="preserve"> logging so that you can take your time viewing which counters changed and by how much.</w:t>
      </w:r>
    </w:p>
    <w:p w14:paraId="6C49911B" w14:textId="77777777" w:rsidR="007A38CC" w:rsidRPr="00EA746B" w:rsidRDefault="007A38CC" w:rsidP="007B2519">
      <w:pPr>
        <w:pStyle w:val="Ln1"/>
        <w:numPr>
          <w:ilvl w:val="1"/>
          <w:numId w:val="53"/>
        </w:numPr>
      </w:pPr>
      <w:r w:rsidRPr="00EA746B">
        <w:t xml:space="preserve">Document the value of the counters. Use the value that </w:t>
      </w:r>
      <w:proofErr w:type="spellStart"/>
      <w:r>
        <w:t>P</w:t>
      </w:r>
      <w:r w:rsidRPr="00EA746B">
        <w:t>erfmon</w:t>
      </w:r>
      <w:proofErr w:type="spellEnd"/>
      <w:r w:rsidRPr="00EA746B">
        <w:t xml:space="preserve"> lists as "Last" for each counter.</w:t>
      </w:r>
    </w:p>
    <w:p w14:paraId="6C49911C" w14:textId="77777777" w:rsidR="007A38CC" w:rsidRPr="001469A4" w:rsidRDefault="007A38CC" w:rsidP="00396419">
      <w:pPr>
        <w:pStyle w:val="Lp2"/>
      </w:pPr>
      <w:r w:rsidRPr="001469A4">
        <w:t>Private Bytes:</w:t>
      </w:r>
      <w:r w:rsidRPr="001469A4">
        <w:tab/>
      </w:r>
      <w:r w:rsidRPr="001469A4">
        <w:tab/>
        <w:t>__________________</w:t>
      </w:r>
    </w:p>
    <w:p w14:paraId="6C49911D" w14:textId="77777777" w:rsidR="007A38CC" w:rsidRPr="001469A4" w:rsidRDefault="007A38CC" w:rsidP="00396419">
      <w:pPr>
        <w:pStyle w:val="Lp2"/>
      </w:pPr>
      <w:r w:rsidRPr="001469A4">
        <w:t>#Bytes in All Heaps:</w:t>
      </w:r>
      <w:r w:rsidRPr="001469A4">
        <w:tab/>
        <w:t>_______________________</w:t>
      </w:r>
    </w:p>
    <w:p w14:paraId="6C49911E" w14:textId="77777777" w:rsidR="007A38CC" w:rsidRPr="00EA746B" w:rsidRDefault="007A38CC" w:rsidP="007B2519">
      <w:pPr>
        <w:pStyle w:val="Ln1"/>
        <w:numPr>
          <w:ilvl w:val="0"/>
          <w:numId w:val="53"/>
        </w:numPr>
      </w:pPr>
      <w:r w:rsidRPr="00EA746B">
        <w:t xml:space="preserve">Browse the </w:t>
      </w:r>
      <w:proofErr w:type="spellStart"/>
      <w:r w:rsidRPr="00EA746B">
        <w:t>Misc</w:t>
      </w:r>
      <w:proofErr w:type="spellEnd"/>
      <w:r w:rsidRPr="00EA746B">
        <w:t xml:space="preserve"> album.</w:t>
      </w:r>
    </w:p>
    <w:p w14:paraId="6C49911F" w14:textId="77777777" w:rsidR="007A38CC" w:rsidRDefault="00E24A28" w:rsidP="007B2519">
      <w:pPr>
        <w:pStyle w:val="Ln1"/>
        <w:numPr>
          <w:ilvl w:val="1"/>
          <w:numId w:val="53"/>
        </w:numPr>
      </w:pPr>
      <w:r>
        <w:t xml:space="preserve">Restart the </w:t>
      </w:r>
      <w:proofErr w:type="spellStart"/>
      <w:r>
        <w:t>Perfmon</w:t>
      </w:r>
      <w:proofErr w:type="spellEnd"/>
      <w:r>
        <w:t xml:space="preserve"> logging by hitting the Start button.</w:t>
      </w:r>
    </w:p>
    <w:p w14:paraId="6C499120" w14:textId="297A8E3A" w:rsidR="007A38CC" w:rsidRPr="00EA746B" w:rsidRDefault="007A38CC" w:rsidP="007B2519">
      <w:pPr>
        <w:pStyle w:val="Ln1"/>
        <w:tabs>
          <w:tab w:val="clear" w:pos="1080"/>
        </w:tabs>
        <w:ind w:firstLine="0"/>
      </w:pPr>
      <w:r w:rsidRPr="00EA746B">
        <w:t xml:space="preserve">On the home page, click the word </w:t>
      </w:r>
      <w:r>
        <w:t>“</w:t>
      </w:r>
      <w:proofErr w:type="spellStart"/>
      <w:r w:rsidRPr="00522B9D">
        <w:rPr>
          <w:rStyle w:val="Strong"/>
        </w:rPr>
        <w:t>Misc</w:t>
      </w:r>
      <w:proofErr w:type="spellEnd"/>
      <w:r>
        <w:t>,</w:t>
      </w:r>
      <w:r w:rsidR="00355CC8">
        <w:t>”</w:t>
      </w:r>
      <w:r w:rsidRPr="00EA746B">
        <w:t xml:space="preserve"> which represents the album you created earlier. Doing this will allow you to view all the photos in the album.</w:t>
      </w:r>
    </w:p>
    <w:p w14:paraId="6C499121" w14:textId="77777777" w:rsidR="007A38CC" w:rsidRPr="00EA746B" w:rsidRDefault="007A38CC" w:rsidP="007B2519">
      <w:pPr>
        <w:pStyle w:val="Ln1"/>
        <w:numPr>
          <w:ilvl w:val="0"/>
          <w:numId w:val="53"/>
        </w:numPr>
      </w:pPr>
      <w:r w:rsidRPr="00EA746B">
        <w:t xml:space="preserve">View </w:t>
      </w:r>
      <w:proofErr w:type="spellStart"/>
      <w:r w:rsidRPr="00EA746B">
        <w:t>Perfmon</w:t>
      </w:r>
      <w:proofErr w:type="spellEnd"/>
      <w:r w:rsidRPr="00EA746B">
        <w:t>.</w:t>
      </w:r>
    </w:p>
    <w:p w14:paraId="6C499122" w14:textId="77777777" w:rsidR="007A38CC" w:rsidRPr="00EA746B" w:rsidRDefault="007A38CC" w:rsidP="007B2519">
      <w:pPr>
        <w:pStyle w:val="Ln1"/>
        <w:numPr>
          <w:ilvl w:val="1"/>
          <w:numId w:val="53"/>
        </w:numPr>
      </w:pPr>
      <w:r w:rsidRPr="00EA746B">
        <w:t xml:space="preserve">Switch over to </w:t>
      </w:r>
      <w:proofErr w:type="spellStart"/>
      <w:r w:rsidRPr="00EA746B">
        <w:t>Perfmon</w:t>
      </w:r>
      <w:proofErr w:type="spellEnd"/>
      <w:r w:rsidRPr="00EA746B">
        <w:t xml:space="preserve"> and view the graph. After 10 seconds or so, </w:t>
      </w:r>
      <w:r w:rsidR="00E24A28">
        <w:t xml:space="preserve">pause </w:t>
      </w:r>
      <w:r w:rsidRPr="00EA746B">
        <w:t>logging so that you can take your time viewing which counters changed and by how much.</w:t>
      </w:r>
    </w:p>
    <w:p w14:paraId="6C499123" w14:textId="77777777" w:rsidR="007A38CC" w:rsidRPr="00EA746B" w:rsidRDefault="007A38CC" w:rsidP="007B2519">
      <w:pPr>
        <w:pStyle w:val="Ln1"/>
        <w:numPr>
          <w:ilvl w:val="1"/>
          <w:numId w:val="53"/>
        </w:numPr>
      </w:pPr>
      <w:r w:rsidRPr="00EA746B">
        <w:t xml:space="preserve">Document the value of the counters. Use the value that </w:t>
      </w:r>
      <w:proofErr w:type="spellStart"/>
      <w:r>
        <w:t>P</w:t>
      </w:r>
      <w:r w:rsidRPr="00EA746B">
        <w:t>erfmon</w:t>
      </w:r>
      <w:proofErr w:type="spellEnd"/>
      <w:r w:rsidRPr="00EA746B">
        <w:t xml:space="preserve"> lists as "Last" for each counter.</w:t>
      </w:r>
    </w:p>
    <w:p w14:paraId="6C499124" w14:textId="77777777" w:rsidR="007A38CC" w:rsidRPr="001469A4" w:rsidRDefault="007A38CC" w:rsidP="00396419">
      <w:pPr>
        <w:pStyle w:val="Lp2"/>
      </w:pPr>
      <w:r w:rsidRPr="001469A4">
        <w:lastRenderedPageBreak/>
        <w:t>Private Bytes:</w:t>
      </w:r>
      <w:r w:rsidRPr="001469A4">
        <w:tab/>
      </w:r>
      <w:r w:rsidRPr="001469A4">
        <w:tab/>
        <w:t>_______________________</w:t>
      </w:r>
    </w:p>
    <w:p w14:paraId="6C499125" w14:textId="77777777" w:rsidR="007A38CC" w:rsidRPr="001469A4" w:rsidRDefault="007A38CC" w:rsidP="00396419">
      <w:pPr>
        <w:pStyle w:val="Lp2"/>
      </w:pPr>
      <w:r w:rsidRPr="001469A4">
        <w:t>#Bytes in All Heaps:</w:t>
      </w:r>
      <w:r w:rsidRPr="001469A4">
        <w:tab/>
        <w:t>_______________________</w:t>
      </w:r>
    </w:p>
    <w:p w14:paraId="6C499126" w14:textId="77777777" w:rsidR="007A38CC" w:rsidRDefault="007A38CC" w:rsidP="00396419">
      <w:pPr>
        <w:pStyle w:val="Lp2"/>
      </w:pPr>
      <w:r w:rsidRPr="001469A4">
        <w:rPr>
          <w:rStyle w:val="Emphasis"/>
        </w:rPr>
        <w:t>Did the value of either counter change? If so, based on the change, would you say that this is a managed memory issue or a native memory issue?</w:t>
      </w:r>
    </w:p>
    <w:p w14:paraId="6C499127" w14:textId="77777777" w:rsidR="007A38CC" w:rsidRPr="00EA746B" w:rsidRDefault="007A38CC" w:rsidP="00396419">
      <w:pPr>
        <w:pStyle w:val="Lp2"/>
      </w:pPr>
      <w:r w:rsidRPr="00EA746B">
        <w:t>Amount of increase in Private Bytes:</w:t>
      </w:r>
      <w:r>
        <w:tab/>
      </w:r>
      <w:r w:rsidRPr="001469A4">
        <w:t>_______________________</w:t>
      </w:r>
      <w:r w:rsidR="003B7650">
        <w:t>_</w:t>
      </w:r>
    </w:p>
    <w:p w14:paraId="6C499128" w14:textId="77777777" w:rsidR="007A38CC" w:rsidRPr="00EA746B" w:rsidRDefault="007A38CC" w:rsidP="00396419">
      <w:pPr>
        <w:pStyle w:val="Lp2"/>
      </w:pPr>
      <w:r w:rsidRPr="00EA746B">
        <w:t>Amount of increase in #Bytes in All Heaps:</w:t>
      </w:r>
      <w:r>
        <w:tab/>
      </w:r>
      <w:r w:rsidR="00A32B00">
        <w:t>__</w:t>
      </w:r>
      <w:r w:rsidRPr="001469A4">
        <w:t>______________</w:t>
      </w:r>
      <w:r w:rsidR="003B7650">
        <w:t>_</w:t>
      </w:r>
    </w:p>
    <w:p w14:paraId="6C499129" w14:textId="77777777" w:rsidR="007A38CC" w:rsidRPr="00EA746B" w:rsidRDefault="007A38CC" w:rsidP="00396419">
      <w:pPr>
        <w:pStyle w:val="Lp2"/>
      </w:pPr>
      <w:r w:rsidRPr="00EA746B">
        <w:t xml:space="preserve">Amount of increase in native </w:t>
      </w:r>
      <w:r>
        <w:t xml:space="preserve">only </w:t>
      </w:r>
      <w:r w:rsidRPr="00EA746B">
        <w:t>memory:</w:t>
      </w:r>
      <w:r>
        <w:tab/>
      </w:r>
      <w:r w:rsidRPr="001469A4">
        <w:t>__________________</w:t>
      </w:r>
    </w:p>
    <w:p w14:paraId="6C49912A" w14:textId="77777777" w:rsidR="007A38CC" w:rsidRDefault="007A38CC" w:rsidP="00396419">
      <w:pPr>
        <w:pStyle w:val="Lp2"/>
      </w:pPr>
      <w:r>
        <w:t>If necessary,</w:t>
      </w:r>
      <w:r w:rsidRPr="00EA746B">
        <w:t xml:space="preserve"> change the graph maximum to get a better view</w:t>
      </w:r>
      <w:r>
        <w:t>.</w:t>
      </w:r>
    </w:p>
    <w:p w14:paraId="6C49912B" w14:textId="77777777" w:rsidR="007A38CC" w:rsidRPr="00EA746B" w:rsidRDefault="007A38CC" w:rsidP="007B2519">
      <w:pPr>
        <w:pStyle w:val="Ln1"/>
        <w:numPr>
          <w:ilvl w:val="1"/>
          <w:numId w:val="53"/>
        </w:numPr>
      </w:pPr>
      <w:r w:rsidRPr="00EA746B">
        <w:t>Look through the rest of the counters to see if you can make a more specific determination of where the memory growth occurs.</w:t>
      </w:r>
      <w:r>
        <w:br/>
      </w:r>
      <w:r w:rsidRPr="00EA746B">
        <w:t xml:space="preserve"> </w:t>
      </w:r>
      <w:r w:rsidRPr="001469A4">
        <w:rPr>
          <w:rStyle w:val="Emphasis"/>
        </w:rPr>
        <w:t>Is there a specific generation, perhaps?</w:t>
      </w:r>
    </w:p>
    <w:p w14:paraId="6C49912C" w14:textId="77777777" w:rsidR="007A38CC" w:rsidRPr="00EA746B" w:rsidRDefault="007A38CC" w:rsidP="007B2519">
      <w:pPr>
        <w:pStyle w:val="Ln1"/>
        <w:numPr>
          <w:ilvl w:val="0"/>
          <w:numId w:val="53"/>
        </w:numPr>
      </w:pPr>
      <w:r w:rsidRPr="00EA746B">
        <w:t>Repro</w:t>
      </w:r>
      <w:r>
        <w:t>duce</w:t>
      </w:r>
      <w:r w:rsidRPr="00EA746B">
        <w:t xml:space="preserve"> the issue.  </w:t>
      </w:r>
    </w:p>
    <w:p w14:paraId="6C49912D" w14:textId="77777777" w:rsidR="007A38CC" w:rsidRPr="00EA746B" w:rsidRDefault="007A38CC" w:rsidP="007B2519">
      <w:pPr>
        <w:pStyle w:val="Ln1"/>
        <w:numPr>
          <w:ilvl w:val="1"/>
          <w:numId w:val="53"/>
        </w:numPr>
      </w:pPr>
      <w:r w:rsidRPr="00EA746B">
        <w:t xml:space="preserve">Click the </w:t>
      </w:r>
      <w:r w:rsidR="00147B4E">
        <w:rPr>
          <w:rStyle w:val="Strong"/>
        </w:rPr>
        <w:t>Play</w:t>
      </w:r>
      <w:r w:rsidRPr="00EA746B">
        <w:t xml:space="preserve"> button in </w:t>
      </w:r>
      <w:proofErr w:type="spellStart"/>
      <w:r w:rsidRPr="00EA746B">
        <w:t>Perfmon</w:t>
      </w:r>
      <w:proofErr w:type="spellEnd"/>
      <w:r w:rsidRPr="00EA746B">
        <w:t xml:space="preserve"> to allow it to continue logging data.</w:t>
      </w:r>
    </w:p>
    <w:p w14:paraId="6C49912E" w14:textId="77777777" w:rsidR="007A38CC" w:rsidRPr="00EA746B" w:rsidRDefault="007A38CC" w:rsidP="007B2519">
      <w:pPr>
        <w:pStyle w:val="Ln1"/>
        <w:numPr>
          <w:ilvl w:val="1"/>
          <w:numId w:val="53"/>
        </w:numPr>
      </w:pPr>
      <w:r w:rsidRPr="00EA746B">
        <w:t xml:space="preserve">Back in </w:t>
      </w:r>
      <w:r>
        <w:t xml:space="preserve">the </w:t>
      </w:r>
      <w:proofErr w:type="spellStart"/>
      <w:r w:rsidRPr="00EA746B">
        <w:t>FotoVision</w:t>
      </w:r>
      <w:proofErr w:type="spellEnd"/>
      <w:r w:rsidRPr="00EA746B">
        <w:t xml:space="preserve"> </w:t>
      </w:r>
      <w:r>
        <w:t>W</w:t>
      </w:r>
      <w:r w:rsidRPr="00EA746B">
        <w:t>eb app</w:t>
      </w:r>
      <w:r>
        <w:t>lication</w:t>
      </w:r>
      <w:r w:rsidRPr="00EA746B">
        <w:t xml:space="preserve">; click the </w:t>
      </w:r>
      <w:r w:rsidRPr="001469A4">
        <w:rPr>
          <w:rStyle w:val="Strong"/>
        </w:rPr>
        <w:t>Land</w:t>
      </w:r>
      <w:r w:rsidRPr="00EA746B">
        <w:t xml:space="preserve"> album on the left.</w:t>
      </w:r>
    </w:p>
    <w:p w14:paraId="6C49912F" w14:textId="77777777" w:rsidR="007A38CC" w:rsidRPr="00EA746B" w:rsidRDefault="007A38CC" w:rsidP="007B2519">
      <w:pPr>
        <w:pStyle w:val="Ln1"/>
        <w:numPr>
          <w:ilvl w:val="1"/>
          <w:numId w:val="53"/>
        </w:numPr>
      </w:pPr>
      <w:r w:rsidRPr="00EA746B">
        <w:t xml:space="preserve">Click the </w:t>
      </w:r>
      <w:proofErr w:type="spellStart"/>
      <w:r w:rsidRPr="001469A4">
        <w:rPr>
          <w:rStyle w:val="Strong"/>
        </w:rPr>
        <w:t>Misc</w:t>
      </w:r>
      <w:proofErr w:type="spellEnd"/>
      <w:r w:rsidRPr="00EA746B">
        <w:t xml:space="preserve"> album once more.</w:t>
      </w:r>
    </w:p>
    <w:p w14:paraId="6C499130" w14:textId="77777777" w:rsidR="007A38CC" w:rsidRPr="00EA746B" w:rsidRDefault="007A38CC" w:rsidP="007B2519">
      <w:pPr>
        <w:pStyle w:val="Ln1"/>
        <w:numPr>
          <w:ilvl w:val="1"/>
          <w:numId w:val="53"/>
        </w:numPr>
      </w:pPr>
      <w:r w:rsidRPr="00EA746B">
        <w:t xml:space="preserve">Back in </w:t>
      </w:r>
      <w:proofErr w:type="spellStart"/>
      <w:r w:rsidRPr="00EA746B">
        <w:t>Perfmon</w:t>
      </w:r>
      <w:proofErr w:type="spellEnd"/>
      <w:r w:rsidRPr="00EA746B">
        <w:t>, have the counters changed from where you last viewed them? Write down the values of the corresponding amounts</w:t>
      </w:r>
      <w:r>
        <w:t xml:space="preserve"> as</w:t>
      </w:r>
      <w:r w:rsidRPr="00EA746B">
        <w:t xml:space="preserve"> compared to </w:t>
      </w:r>
      <w:r>
        <w:t>the values you recorded</w:t>
      </w:r>
      <w:r w:rsidRPr="00EA746B">
        <w:t xml:space="preserve"> in the previous step</w:t>
      </w:r>
      <w:r>
        <w:t>:</w:t>
      </w:r>
    </w:p>
    <w:p w14:paraId="6C499131" w14:textId="77777777" w:rsidR="007A38CC" w:rsidRPr="001469A4" w:rsidRDefault="007A38CC" w:rsidP="00396419">
      <w:pPr>
        <w:pStyle w:val="Lp2"/>
      </w:pPr>
      <w:r w:rsidRPr="001469A4">
        <w:t>Amount of increase in Private Bytes:</w:t>
      </w:r>
      <w:r w:rsidRPr="001469A4">
        <w:tab/>
        <w:t>_______________________</w:t>
      </w:r>
    </w:p>
    <w:p w14:paraId="6C499132" w14:textId="77777777" w:rsidR="007A38CC" w:rsidRPr="001469A4" w:rsidRDefault="007A38CC" w:rsidP="00396419">
      <w:pPr>
        <w:pStyle w:val="Lp2"/>
      </w:pPr>
      <w:r w:rsidRPr="001469A4">
        <w:t>Amount of increase in #Bytes in All Heaps:</w:t>
      </w:r>
      <w:r w:rsidRPr="001469A4">
        <w:tab/>
        <w:t>_______________________</w:t>
      </w:r>
    </w:p>
    <w:p w14:paraId="6C499133" w14:textId="77777777" w:rsidR="007A38CC" w:rsidRPr="001469A4" w:rsidRDefault="007A38CC" w:rsidP="00396419">
      <w:pPr>
        <w:pStyle w:val="Lp2"/>
      </w:pPr>
      <w:r w:rsidRPr="001469A4">
        <w:t>Amount of increase in</w:t>
      </w:r>
      <w:r>
        <w:t xml:space="preserve"> </w:t>
      </w:r>
      <w:r w:rsidRPr="001469A4">
        <w:t>native</w:t>
      </w:r>
      <w:r w:rsidRPr="008C551B">
        <w:t xml:space="preserve"> </w:t>
      </w:r>
      <w:r>
        <w:t>only</w:t>
      </w:r>
      <w:r w:rsidRPr="001469A4">
        <w:t xml:space="preserve"> memory:</w:t>
      </w:r>
      <w:r w:rsidRPr="001469A4">
        <w:tab/>
        <w:t>_______________________</w:t>
      </w:r>
    </w:p>
    <w:p w14:paraId="6C499134" w14:textId="77777777" w:rsidR="007A38CC" w:rsidRDefault="007A38CC" w:rsidP="00396419">
      <w:pPr>
        <w:pStyle w:val="Lp2"/>
      </w:pPr>
      <w:r w:rsidRPr="001469A4">
        <w:rPr>
          <w:rStyle w:val="Emphasis"/>
        </w:rPr>
        <w:t>Does this change your opinion on where the memory growth might be concentrated?</w:t>
      </w:r>
      <w:r w:rsidRPr="00EA746B">
        <w:t xml:space="preserve"> </w:t>
      </w:r>
      <w:r>
        <w:br/>
      </w:r>
      <w:r w:rsidRPr="00EA746B">
        <w:t>This repro</w:t>
      </w:r>
      <w:r>
        <w:t>duction</w:t>
      </w:r>
      <w:r w:rsidRPr="00EA746B">
        <w:t xml:space="preserve"> of the problem illustrate</w:t>
      </w:r>
      <w:r>
        <w:t>s</w:t>
      </w:r>
      <w:r w:rsidRPr="00EA746B">
        <w:t xml:space="preserve"> that you often need more than just one sampling of data for a memory issue. In production applications, </w:t>
      </w:r>
      <w:r>
        <w:t>you</w:t>
      </w:r>
      <w:r w:rsidRPr="00EA746B">
        <w:t xml:space="preserve"> typically need a long </w:t>
      </w:r>
      <w:proofErr w:type="spellStart"/>
      <w:r w:rsidRPr="00EA746B">
        <w:t>Perfmon</w:t>
      </w:r>
      <w:proofErr w:type="spellEnd"/>
      <w:r w:rsidRPr="00EA746B">
        <w:t xml:space="preserve"> log (</w:t>
      </w:r>
      <w:r>
        <w:t>that is</w:t>
      </w:r>
      <w:r w:rsidRPr="00EA746B">
        <w:t xml:space="preserve">, </w:t>
      </w:r>
      <w:r>
        <w:t>more than</w:t>
      </w:r>
      <w:r w:rsidRPr="00EA746B">
        <w:t xml:space="preserve"> 5 or 6 hours) to get a better grasp on the application’s memory pattern. But in our simplified lab app</w:t>
      </w:r>
      <w:r>
        <w:t>lication</w:t>
      </w:r>
      <w:r w:rsidRPr="00EA746B">
        <w:t>, one minute should suffice to demonstrate the tactics used to diagnose and troubleshoot a problem of sudden memory growth in managed memory.</w:t>
      </w:r>
    </w:p>
    <w:p w14:paraId="6C499135" w14:textId="77777777" w:rsidR="007A38CC" w:rsidRPr="00EA746B" w:rsidRDefault="007A38CC" w:rsidP="007B2519">
      <w:pPr>
        <w:pStyle w:val="Ln1"/>
        <w:numPr>
          <w:ilvl w:val="0"/>
          <w:numId w:val="53"/>
        </w:numPr>
      </w:pPr>
      <w:r w:rsidRPr="00EA746B">
        <w:t>Dump the process</w:t>
      </w:r>
      <w:r>
        <w:t>.</w:t>
      </w:r>
    </w:p>
    <w:p w14:paraId="6C499136" w14:textId="77777777" w:rsidR="007A38CC" w:rsidRDefault="007A38CC" w:rsidP="00396419">
      <w:pPr>
        <w:pStyle w:val="Lp2"/>
      </w:pPr>
      <w:proofErr w:type="spellStart"/>
      <w:r w:rsidRPr="00EA746B">
        <w:t>Perfmon</w:t>
      </w:r>
      <w:proofErr w:type="spellEnd"/>
      <w:r w:rsidRPr="00EA746B">
        <w:t xml:space="preserve"> has told us about as much as it can </w:t>
      </w:r>
      <w:proofErr w:type="gramStart"/>
      <w:r w:rsidRPr="00EA746B">
        <w:t>regarding</w:t>
      </w:r>
      <w:proofErr w:type="gramEnd"/>
      <w:r w:rsidRPr="00EA746B">
        <w:t xml:space="preserve"> the sudden memory growth. While it can tell us when, how much, and</w:t>
      </w:r>
      <w:r>
        <w:t>—</w:t>
      </w:r>
      <w:r w:rsidRPr="00EA746B">
        <w:t>to a certain degree</w:t>
      </w:r>
      <w:r>
        <w:t>—</w:t>
      </w:r>
      <w:r w:rsidRPr="00EA746B">
        <w:t>where the memory growth occurred, it cannot tell us the source of the problem.</w:t>
      </w:r>
    </w:p>
    <w:p w14:paraId="6C499137" w14:textId="77777777" w:rsidR="00147B4E" w:rsidRDefault="00147B4E" w:rsidP="00396419">
      <w:pPr>
        <w:pStyle w:val="Lp2"/>
      </w:pPr>
    </w:p>
    <w:p w14:paraId="6C499138" w14:textId="77777777" w:rsidR="00147B4E" w:rsidRDefault="00B9712A" w:rsidP="007B2519">
      <w:pPr>
        <w:pStyle w:val="Ln1"/>
        <w:numPr>
          <w:ilvl w:val="1"/>
          <w:numId w:val="53"/>
        </w:numPr>
      </w:pPr>
      <w:r>
        <w:lastRenderedPageBreak/>
        <w:t xml:space="preserve">Open an admin command prompt by typing </w:t>
      </w:r>
      <w:proofErr w:type="spellStart"/>
      <w:r w:rsidRPr="00B9712A">
        <w:rPr>
          <w:rStyle w:val="Strong"/>
        </w:rPr>
        <w:t>cmd</w:t>
      </w:r>
      <w:proofErr w:type="spellEnd"/>
      <w:r>
        <w:t xml:space="preserve"> after clicking the Start Menu and right-clicking "Run as administrator" on cmd.exe. </w:t>
      </w:r>
    </w:p>
    <w:p w14:paraId="6C499139" w14:textId="77777777" w:rsidR="00B9712A" w:rsidRPr="00B9712A" w:rsidRDefault="00B9712A" w:rsidP="007B2519">
      <w:pPr>
        <w:pStyle w:val="Ln1"/>
        <w:numPr>
          <w:ilvl w:val="1"/>
          <w:numId w:val="53"/>
        </w:numPr>
        <w:rPr>
          <w:rStyle w:val="IntenseEmphasis"/>
          <w:b w:val="0"/>
          <w:bCs w:val="0"/>
          <w:i w:val="0"/>
          <w:iCs w:val="0"/>
          <w:color w:val="auto"/>
        </w:rPr>
      </w:pPr>
      <w:r>
        <w:t>Refer back to Step 3B if there is more than one instance of w3wp running to identify the right one.</w:t>
      </w:r>
    </w:p>
    <w:p w14:paraId="6C49913A" w14:textId="20A5AC97" w:rsidR="00B9712A" w:rsidRDefault="007A38CC" w:rsidP="007B2519">
      <w:pPr>
        <w:pStyle w:val="Ln1"/>
        <w:numPr>
          <w:ilvl w:val="1"/>
          <w:numId w:val="53"/>
        </w:numPr>
      </w:pPr>
      <w:r w:rsidRPr="00EA746B">
        <w:t>In the command window, type</w:t>
      </w:r>
      <w:r w:rsidR="000B0773">
        <w:t xml:space="preserve"> (please do </w:t>
      </w:r>
      <w:r w:rsidR="000B0773" w:rsidRPr="007B2519">
        <w:rPr>
          <w:b/>
        </w:rPr>
        <w:t>not</w:t>
      </w:r>
      <w:r w:rsidR="000B0773">
        <w:t xml:space="preserve"> copy out of the description)</w:t>
      </w:r>
    </w:p>
    <w:p w14:paraId="6C49913B" w14:textId="4C0862D8" w:rsidR="007A38CC" w:rsidRDefault="003A17E4" w:rsidP="00B9712A">
      <w:pPr>
        <w:pStyle w:val="Ln1"/>
        <w:tabs>
          <w:tab w:val="clear" w:pos="1080"/>
        </w:tabs>
        <w:ind w:left="1440" w:firstLine="0"/>
        <w:rPr>
          <w:rStyle w:val="Strong"/>
          <w:lang w:eastAsia="en-US"/>
        </w:rPr>
      </w:pPr>
      <w:proofErr w:type="spellStart"/>
      <w:r>
        <w:rPr>
          <w:b/>
          <w:bCs/>
        </w:rPr>
        <w:t>procdump</w:t>
      </w:r>
      <w:proofErr w:type="spellEnd"/>
      <w:r>
        <w:rPr>
          <w:b/>
          <w:bCs/>
        </w:rPr>
        <w:t xml:space="preserve"> </w:t>
      </w:r>
      <w:r w:rsidR="000B0773">
        <w:rPr>
          <w:b/>
          <w:bCs/>
        </w:rPr>
        <w:t>–</w:t>
      </w:r>
      <w:proofErr w:type="spellStart"/>
      <w:r w:rsidR="000B0773">
        <w:rPr>
          <w:b/>
          <w:bCs/>
        </w:rPr>
        <w:t>accepteula</w:t>
      </w:r>
      <w:proofErr w:type="spellEnd"/>
      <w:r w:rsidR="000B0773">
        <w:rPr>
          <w:b/>
          <w:bCs/>
        </w:rPr>
        <w:t xml:space="preserve"> </w:t>
      </w:r>
      <w:r>
        <w:rPr>
          <w:b/>
          <w:bCs/>
        </w:rPr>
        <w:t xml:space="preserve">–ma </w:t>
      </w:r>
      <w:r w:rsidR="00246178" w:rsidRPr="00246178">
        <w:rPr>
          <w:rStyle w:val="Strong"/>
          <w:lang w:eastAsia="en-US"/>
        </w:rPr>
        <w:t xml:space="preserve">&lt;PID_of_target_w3wp.exe&gt; </w:t>
      </w:r>
      <w:r w:rsidR="00355779">
        <w:rPr>
          <w:rStyle w:val="Strong"/>
          <w:lang w:eastAsia="en-US"/>
        </w:rPr>
        <w:t>c:\temp</w:t>
      </w:r>
    </w:p>
    <w:p w14:paraId="54FA06F1" w14:textId="77777777" w:rsidR="00355779" w:rsidRDefault="00355779" w:rsidP="00B9712A">
      <w:pPr>
        <w:pStyle w:val="Ln1"/>
        <w:tabs>
          <w:tab w:val="clear" w:pos="1080"/>
        </w:tabs>
        <w:ind w:left="1440" w:firstLine="0"/>
        <w:rPr>
          <w:rStyle w:val="Strong"/>
          <w:b w:val="0"/>
          <w:lang w:eastAsia="en-US"/>
        </w:rPr>
      </w:pPr>
      <w:r>
        <w:rPr>
          <w:rStyle w:val="Strong"/>
          <w:b w:val="0"/>
          <w:lang w:eastAsia="en-US"/>
        </w:rPr>
        <w:t xml:space="preserve">This will create a mini dump with heap of the target process and store it in c:\temp. </w:t>
      </w:r>
    </w:p>
    <w:p w14:paraId="654B09DE" w14:textId="4E29476B" w:rsidR="003A17E4" w:rsidRDefault="000A1282" w:rsidP="007B2519">
      <w:pPr>
        <w:pStyle w:val="Note"/>
        <w:rPr>
          <w:rStyle w:val="Strong"/>
          <w:b w:val="0"/>
          <w:lang w:eastAsia="en-US"/>
        </w:rPr>
      </w:pPr>
      <w:r w:rsidRPr="007B2519">
        <w:rPr>
          <w:rStyle w:val="Strong"/>
          <w:lang w:eastAsia="en-US"/>
        </w:rPr>
        <w:t>Note</w:t>
      </w:r>
      <w:r>
        <w:rPr>
          <w:rStyle w:val="Strong"/>
          <w:b w:val="0"/>
          <w:lang w:eastAsia="en-US"/>
        </w:rPr>
        <w:t xml:space="preserve">: </w:t>
      </w:r>
      <w:r w:rsidR="007B2519">
        <w:rPr>
          <w:rStyle w:val="Strong"/>
          <w:b w:val="0"/>
          <w:lang w:eastAsia="en-US"/>
        </w:rPr>
        <w:br/>
      </w:r>
      <w:r w:rsidR="007B2519">
        <w:rPr>
          <w:rStyle w:val="Strong"/>
          <w:b w:val="0"/>
          <w:lang w:eastAsia="en-US"/>
        </w:rPr>
        <w:br/>
      </w:r>
      <w:proofErr w:type="spellStart"/>
      <w:r w:rsidR="00E14BF8" w:rsidRPr="00BF5B81">
        <w:rPr>
          <w:rStyle w:val="Strong"/>
          <w:b w:val="0"/>
          <w:lang w:eastAsia="en-US"/>
        </w:rPr>
        <w:t>procdump</w:t>
      </w:r>
      <w:proofErr w:type="spellEnd"/>
      <w:r w:rsidR="00E14BF8" w:rsidRPr="00BF5B81">
        <w:rPr>
          <w:rStyle w:val="Strong"/>
          <w:b w:val="0"/>
          <w:lang w:eastAsia="en-US"/>
        </w:rPr>
        <w:t xml:space="preserve"> can be found </w:t>
      </w:r>
      <w:r w:rsidR="00E14BF8">
        <w:rPr>
          <w:rStyle w:val="Strong"/>
          <w:b w:val="0"/>
          <w:lang w:eastAsia="en-US"/>
        </w:rPr>
        <w:t xml:space="preserve">on </w:t>
      </w:r>
      <w:hyperlink r:id="rId16" w:history="1">
        <w:r w:rsidR="00E14BF8" w:rsidRPr="00D5788F">
          <w:rPr>
            <w:rStyle w:val="Hyperlink"/>
            <w:lang w:eastAsia="en-US"/>
          </w:rPr>
          <w:t>https://technet.microsoft.com/de-de/sysinternals/dd996900</w:t>
        </w:r>
      </w:hyperlink>
      <w:r w:rsidR="00E14BF8">
        <w:rPr>
          <w:rStyle w:val="Strong"/>
          <w:b w:val="0"/>
          <w:lang w:eastAsia="en-US"/>
        </w:rPr>
        <w:t xml:space="preserve"> and is part of the Microsoft </w:t>
      </w:r>
      <w:proofErr w:type="spellStart"/>
      <w:r w:rsidR="00E14BF8">
        <w:rPr>
          <w:rStyle w:val="Strong"/>
          <w:b w:val="0"/>
          <w:lang w:eastAsia="en-US"/>
        </w:rPr>
        <w:t>Sysinternals</w:t>
      </w:r>
      <w:proofErr w:type="spellEnd"/>
      <w:r w:rsidR="00E14BF8">
        <w:rPr>
          <w:rStyle w:val="Strong"/>
          <w:b w:val="0"/>
          <w:lang w:eastAsia="en-US"/>
        </w:rPr>
        <w:t xml:space="preserve"> Suite </w:t>
      </w:r>
      <w:hyperlink r:id="rId17" w:history="1">
        <w:r w:rsidR="00E14BF8" w:rsidRPr="00D5788F">
          <w:rPr>
            <w:rStyle w:val="Hyperlink"/>
            <w:lang w:eastAsia="en-US"/>
          </w:rPr>
          <w:t>https://technet.microsoft.com/de-de/sysinternals</w:t>
        </w:r>
      </w:hyperlink>
      <w:r w:rsidR="00E14BF8">
        <w:rPr>
          <w:rStyle w:val="Strong"/>
          <w:b w:val="0"/>
          <w:lang w:eastAsia="en-US"/>
        </w:rPr>
        <w:br/>
      </w:r>
      <w:r w:rsidR="00355779">
        <w:rPr>
          <w:rStyle w:val="Strong"/>
          <w:b w:val="0"/>
          <w:lang w:eastAsia="en-US"/>
        </w:rPr>
        <w:br/>
        <w:t>Make sure that the target directory c:\temp exist.</w:t>
      </w:r>
    </w:p>
    <w:p w14:paraId="6C49913D" w14:textId="77777777" w:rsidR="007A38CC" w:rsidRPr="007A38CC" w:rsidRDefault="00F318EE" w:rsidP="00F318EE">
      <w:pPr>
        <w:pStyle w:val="Ln1"/>
        <w:tabs>
          <w:tab w:val="clear" w:pos="1080"/>
        </w:tabs>
        <w:ind w:left="1440" w:firstLine="0"/>
      </w:pPr>
      <w:r>
        <w:t>Based on the current memory footprint of the process it might take long time to get the dump created.</w:t>
      </w:r>
      <w:r w:rsidR="007A38CC">
        <w:br/>
      </w:r>
      <w:r w:rsidR="007A38CC">
        <w:br/>
      </w:r>
      <w:r w:rsidR="007A38CC" w:rsidRPr="007A38CC">
        <w:rPr>
          <w:rStyle w:val="Strong"/>
        </w:rPr>
        <w:t xml:space="preserve">Note: </w:t>
      </w:r>
      <w:r w:rsidR="007A38CC">
        <w:t>On</w:t>
      </w:r>
      <w:r w:rsidR="007A38CC" w:rsidRPr="007A38CC">
        <w:t>e dump file may be all that is needed to find the source of the issue. Generally speaking, it takes much less time to resolve a managed memory issue than a native memory leak.</w:t>
      </w:r>
    </w:p>
    <w:p w14:paraId="6C49913E" w14:textId="77777777" w:rsidR="007A38CC" w:rsidRPr="00EA746B" w:rsidRDefault="007A38CC" w:rsidP="007B2519">
      <w:pPr>
        <w:pStyle w:val="Ln1"/>
        <w:numPr>
          <w:ilvl w:val="0"/>
          <w:numId w:val="53"/>
        </w:numPr>
      </w:pPr>
      <w:r w:rsidRPr="00EA746B">
        <w:t>Open the dump</w:t>
      </w:r>
      <w:r>
        <w:t xml:space="preserve"> file</w:t>
      </w:r>
      <w:r w:rsidRPr="00EA746B">
        <w:t>.</w:t>
      </w:r>
    </w:p>
    <w:p w14:paraId="6C49913F" w14:textId="63A12FFF" w:rsidR="007A38CC" w:rsidRPr="00EA746B" w:rsidRDefault="007A38CC" w:rsidP="007B2519">
      <w:pPr>
        <w:pStyle w:val="Ln1"/>
        <w:numPr>
          <w:ilvl w:val="1"/>
          <w:numId w:val="53"/>
        </w:numPr>
      </w:pPr>
      <w:r>
        <w:t>On the</w:t>
      </w:r>
      <w:r w:rsidRPr="00EA746B">
        <w:t xml:space="preserve"> Start</w:t>
      </w:r>
      <w:r>
        <w:t xml:space="preserve"> menu</w:t>
      </w:r>
      <w:r w:rsidRPr="00EA746B">
        <w:t xml:space="preserve">, </w:t>
      </w:r>
      <w:r>
        <w:t xml:space="preserve">click </w:t>
      </w:r>
      <w:r w:rsidRPr="00E11A38">
        <w:rPr>
          <w:rStyle w:val="Strong"/>
        </w:rPr>
        <w:t>Run</w:t>
      </w:r>
      <w:r w:rsidRPr="00EA746B">
        <w:t xml:space="preserve">, </w:t>
      </w:r>
      <w:r>
        <w:t>and then type “</w:t>
      </w:r>
      <w:proofErr w:type="spellStart"/>
      <w:r>
        <w:rPr>
          <w:rStyle w:val="Strong"/>
        </w:rPr>
        <w:t>WinDBG</w:t>
      </w:r>
      <w:proofErr w:type="spellEnd"/>
      <w:r w:rsidR="00355CC8">
        <w:t>”</w:t>
      </w:r>
      <w:r>
        <w:t>.</w:t>
      </w:r>
    </w:p>
    <w:p w14:paraId="6C499140" w14:textId="2E60B4F3" w:rsidR="007A38CC" w:rsidRPr="00EA746B" w:rsidRDefault="007A38CC" w:rsidP="007B2519">
      <w:pPr>
        <w:pStyle w:val="Ln1"/>
        <w:numPr>
          <w:ilvl w:val="1"/>
          <w:numId w:val="53"/>
        </w:numPr>
      </w:pPr>
      <w:r>
        <w:t>On</w:t>
      </w:r>
      <w:r w:rsidRPr="00EA746B">
        <w:t xml:space="preserve"> the </w:t>
      </w:r>
      <w:r w:rsidRPr="00875031">
        <w:rPr>
          <w:b/>
        </w:rPr>
        <w:t>File</w:t>
      </w:r>
      <w:r w:rsidRPr="00EA746B">
        <w:t xml:space="preserve"> menu, </w:t>
      </w:r>
      <w:r>
        <w:t>click</w:t>
      </w:r>
      <w:r w:rsidRPr="00EA746B">
        <w:t xml:space="preserve"> </w:t>
      </w:r>
      <w:r w:rsidRPr="00E11A38">
        <w:rPr>
          <w:rStyle w:val="Strong"/>
        </w:rPr>
        <w:t>Open Crash Dump</w:t>
      </w:r>
      <w:r w:rsidRPr="00EA746B">
        <w:t>. (</w:t>
      </w:r>
      <w:r>
        <w:t>I</w:t>
      </w:r>
      <w:r w:rsidRPr="00EA746B">
        <w:t xml:space="preserve">f </w:t>
      </w:r>
      <w:r>
        <w:t xml:space="preserve">at any time </w:t>
      </w:r>
      <w:r w:rsidRPr="00EA746B">
        <w:t xml:space="preserve">you are prompted to </w:t>
      </w:r>
      <w:r>
        <w:t>s</w:t>
      </w:r>
      <w:r w:rsidRPr="00EA746B">
        <w:t xml:space="preserve">ave your workspace, click </w:t>
      </w:r>
      <w:r>
        <w:t>“</w:t>
      </w:r>
      <w:r w:rsidRPr="00E11A38">
        <w:rPr>
          <w:rStyle w:val="Strong"/>
        </w:rPr>
        <w:t>No</w:t>
      </w:r>
      <w:r>
        <w:t>.</w:t>
      </w:r>
      <w:r w:rsidR="00355CC8">
        <w:t>”</w:t>
      </w:r>
      <w:r w:rsidRPr="00EA746B">
        <w:t xml:space="preserve"> Browse to the dump</w:t>
      </w:r>
      <w:r>
        <w:t xml:space="preserve"> file</w:t>
      </w:r>
      <w:r w:rsidRPr="00EA746B">
        <w:t xml:space="preserve"> you just created and open it</w:t>
      </w:r>
      <w:r>
        <w:t>.</w:t>
      </w:r>
    </w:p>
    <w:p w14:paraId="6C499141" w14:textId="4F0A8D24" w:rsidR="007A38CC" w:rsidRPr="00EA746B" w:rsidRDefault="007A38CC" w:rsidP="007B2519">
      <w:pPr>
        <w:pStyle w:val="Ln1"/>
        <w:numPr>
          <w:ilvl w:val="1"/>
          <w:numId w:val="53"/>
        </w:numPr>
      </w:pPr>
      <w:r>
        <w:t>L</w:t>
      </w:r>
      <w:r w:rsidRPr="00EA746B">
        <w:t>oad SOS</w:t>
      </w:r>
      <w:r>
        <w:t>.</w:t>
      </w:r>
    </w:p>
    <w:p w14:paraId="6C499142" w14:textId="77777777" w:rsidR="007A38CC" w:rsidRDefault="007A38CC" w:rsidP="007B2519">
      <w:pPr>
        <w:pStyle w:val="Ln1"/>
        <w:numPr>
          <w:ilvl w:val="0"/>
          <w:numId w:val="53"/>
        </w:numPr>
      </w:pPr>
      <w:r w:rsidRPr="00EA746B">
        <w:t>Begin dump analysis.</w:t>
      </w:r>
    </w:p>
    <w:p w14:paraId="6C499143" w14:textId="0A232B32" w:rsidR="007A38CC" w:rsidRPr="00EA746B" w:rsidRDefault="007A38CC" w:rsidP="00396419">
      <w:pPr>
        <w:pStyle w:val="Note"/>
      </w:pPr>
      <w:r w:rsidRPr="00E11A38">
        <w:rPr>
          <w:rStyle w:val="NotePrefix"/>
        </w:rPr>
        <w:t xml:space="preserve">Note: </w:t>
      </w:r>
      <w:r>
        <w:t>T</w:t>
      </w:r>
      <w:r w:rsidRPr="00EA746B">
        <w:t xml:space="preserve">he numbers you find in your analysis </w:t>
      </w:r>
      <w:r>
        <w:t xml:space="preserve">and the numbers presented here as a result of some SOS commands </w:t>
      </w:r>
      <w:r w:rsidRPr="00EA746B">
        <w:t>will likely vary from trial to trial. So don’t worry if your SOS output doesn’t match exactly what is printed here.</w:t>
      </w:r>
    </w:p>
    <w:p w14:paraId="6C499144" w14:textId="36DD9B93" w:rsidR="00B9712A" w:rsidRDefault="007A38CC" w:rsidP="007B2519">
      <w:pPr>
        <w:pStyle w:val="Ln1"/>
        <w:numPr>
          <w:ilvl w:val="1"/>
          <w:numId w:val="53"/>
        </w:numPr>
      </w:pPr>
      <w:r w:rsidRPr="00EA746B">
        <w:t xml:space="preserve">Look at the managed heaps, </w:t>
      </w:r>
      <w:r>
        <w:t>because</w:t>
      </w:r>
      <w:r w:rsidRPr="00EA746B">
        <w:t xml:space="preserve"> that’s where </w:t>
      </w:r>
      <w:proofErr w:type="spellStart"/>
      <w:r w:rsidRPr="00EA746B">
        <w:t>Perfmon</w:t>
      </w:r>
      <w:proofErr w:type="spellEnd"/>
      <w:r w:rsidRPr="00EA746B">
        <w:t xml:space="preserve"> says the memory is. Do this </w:t>
      </w:r>
      <w:r>
        <w:t xml:space="preserve">by </w:t>
      </w:r>
      <w:r w:rsidRPr="00EA746B">
        <w:t xml:space="preserve">using </w:t>
      </w:r>
      <w:r>
        <w:t xml:space="preserve">the </w:t>
      </w:r>
      <w:proofErr w:type="gramStart"/>
      <w:r w:rsidR="00355CC8">
        <w:t>“</w:t>
      </w:r>
      <w:r w:rsidRPr="00E11A38">
        <w:rPr>
          <w:rStyle w:val="Strong"/>
        </w:rPr>
        <w:t>!</w:t>
      </w:r>
      <w:proofErr w:type="spellStart"/>
      <w:r w:rsidRPr="00E11A38">
        <w:rPr>
          <w:rStyle w:val="Strong"/>
        </w:rPr>
        <w:t>eeheap</w:t>
      </w:r>
      <w:proofErr w:type="spellEnd"/>
      <w:proofErr w:type="gramEnd"/>
      <w:r w:rsidRPr="00E11A38">
        <w:rPr>
          <w:rStyle w:val="Strong"/>
        </w:rPr>
        <w:t xml:space="preserve"> </w:t>
      </w:r>
      <w:r w:rsidR="000430BE">
        <w:rPr>
          <w:rStyle w:val="Strong"/>
        </w:rPr>
        <w:t>-</w:t>
      </w:r>
      <w:proofErr w:type="spellStart"/>
      <w:r w:rsidRPr="00E11A38">
        <w:rPr>
          <w:rStyle w:val="Strong"/>
        </w:rPr>
        <w:t>gc</w:t>
      </w:r>
      <w:proofErr w:type="spellEnd"/>
      <w:r w:rsidR="00355CC8">
        <w:t>”</w:t>
      </w:r>
      <w:r>
        <w:t xml:space="preserve"> command.</w:t>
      </w:r>
      <w:r w:rsidR="00B9712A">
        <w:t xml:space="preserve"> (See output below)</w:t>
      </w:r>
    </w:p>
    <w:p w14:paraId="6C499145" w14:textId="77777777" w:rsidR="00B9712A" w:rsidRDefault="00B9712A">
      <w:pPr>
        <w:spacing w:after="0" w:line="240" w:lineRule="auto"/>
        <w:ind w:left="0"/>
      </w:pPr>
      <w:r>
        <w:br w:type="page"/>
      </w:r>
    </w:p>
    <w:p w14:paraId="6C499146" w14:textId="77777777" w:rsidR="00F318EE" w:rsidRDefault="00F318EE" w:rsidP="00F318EE">
      <w:pPr>
        <w:pStyle w:val="Code"/>
      </w:pPr>
      <w:r>
        <w:lastRenderedPageBreak/>
        <w:t>0:000</w:t>
      </w:r>
      <w:proofErr w:type="gramStart"/>
      <w:r>
        <w:t xml:space="preserve">&gt; </w:t>
      </w:r>
      <w:r w:rsidRPr="007B2519">
        <w:rPr>
          <w:b/>
        </w:rPr>
        <w:t>!</w:t>
      </w:r>
      <w:proofErr w:type="spellStart"/>
      <w:r w:rsidRPr="007B2519">
        <w:rPr>
          <w:b/>
        </w:rPr>
        <w:t>eeheap</w:t>
      </w:r>
      <w:proofErr w:type="spellEnd"/>
      <w:proofErr w:type="gramEnd"/>
      <w:r w:rsidRPr="007B2519">
        <w:rPr>
          <w:b/>
        </w:rPr>
        <w:t xml:space="preserve"> -</w:t>
      </w:r>
      <w:proofErr w:type="spellStart"/>
      <w:r w:rsidRPr="007B2519">
        <w:rPr>
          <w:b/>
        </w:rPr>
        <w:t>gc</w:t>
      </w:r>
      <w:proofErr w:type="spellEnd"/>
    </w:p>
    <w:p w14:paraId="6C499147" w14:textId="77777777" w:rsidR="00F318EE" w:rsidRDefault="00F318EE" w:rsidP="00F318EE">
      <w:pPr>
        <w:pStyle w:val="Code"/>
      </w:pPr>
      <w:r>
        <w:t>Number of GC Heaps: 2</w:t>
      </w:r>
    </w:p>
    <w:p w14:paraId="6C499148" w14:textId="77777777" w:rsidR="00F318EE" w:rsidRDefault="00F318EE" w:rsidP="00F318EE">
      <w:pPr>
        <w:pStyle w:val="Code"/>
      </w:pPr>
      <w:r>
        <w:t>------------------------------</w:t>
      </w:r>
    </w:p>
    <w:p w14:paraId="6C499149" w14:textId="77777777" w:rsidR="00F318EE" w:rsidRDefault="00F318EE" w:rsidP="00F318EE">
      <w:pPr>
        <w:pStyle w:val="Code"/>
      </w:pPr>
      <w:r>
        <w:t>Heap 0 (01334ef0)</w:t>
      </w:r>
    </w:p>
    <w:p w14:paraId="6C49914A" w14:textId="77777777" w:rsidR="00F318EE" w:rsidRDefault="00F318EE" w:rsidP="00F318EE">
      <w:pPr>
        <w:pStyle w:val="Code"/>
      </w:pPr>
      <w:r>
        <w:t>generation 0 starts at 0x01a9e424</w:t>
      </w:r>
    </w:p>
    <w:p w14:paraId="6C49914B" w14:textId="77777777" w:rsidR="00F318EE" w:rsidRDefault="00F318EE" w:rsidP="00F318EE">
      <w:pPr>
        <w:pStyle w:val="Code"/>
      </w:pPr>
      <w:r>
        <w:t>generation 1 starts at 0x01a975e0</w:t>
      </w:r>
    </w:p>
    <w:p w14:paraId="6C49914C" w14:textId="77777777" w:rsidR="00F318EE" w:rsidRDefault="00F318EE" w:rsidP="00F318EE">
      <w:pPr>
        <w:pStyle w:val="Code"/>
      </w:pPr>
      <w:r>
        <w:t>generation 2 starts at 0x01a40038</w:t>
      </w:r>
    </w:p>
    <w:p w14:paraId="6C49914D" w14:textId="77777777" w:rsidR="00F318EE" w:rsidRDefault="00F318EE" w:rsidP="00F318EE">
      <w:pPr>
        <w:pStyle w:val="Code"/>
      </w:pPr>
      <w:r>
        <w:t>ephemeral segment allocation context: none</w:t>
      </w:r>
    </w:p>
    <w:p w14:paraId="6C49914E" w14:textId="77777777" w:rsidR="00F318EE" w:rsidRDefault="00F318EE" w:rsidP="00F318EE">
      <w:pPr>
        <w:pStyle w:val="Code"/>
      </w:pPr>
      <w:r>
        <w:t xml:space="preserve"> segment     begin </w:t>
      </w:r>
      <w:proofErr w:type="gramStart"/>
      <w:r>
        <w:t>allocated  size</w:t>
      </w:r>
      <w:proofErr w:type="gramEnd"/>
    </w:p>
    <w:p w14:paraId="6C49914F" w14:textId="77777777" w:rsidR="00F318EE" w:rsidRDefault="00F318EE" w:rsidP="00F318EE">
      <w:pPr>
        <w:pStyle w:val="Code"/>
      </w:pPr>
      <w:r>
        <w:t>01a</w:t>
      </w:r>
      <w:proofErr w:type="gramStart"/>
      <w:r>
        <w:t>40000  01</w:t>
      </w:r>
      <w:proofErr w:type="gramEnd"/>
      <w:r>
        <w:t>a40038  01ad6430  0x963f8(615416)</w:t>
      </w:r>
    </w:p>
    <w:p w14:paraId="6C499150" w14:textId="77777777" w:rsidR="00F318EE" w:rsidRDefault="00F318EE" w:rsidP="00F318EE">
      <w:pPr>
        <w:pStyle w:val="Code"/>
      </w:pPr>
      <w:r>
        <w:t>Large object heap starts at 0x09a40038</w:t>
      </w:r>
    </w:p>
    <w:p w14:paraId="6C499151" w14:textId="77777777" w:rsidR="00F318EE" w:rsidRDefault="00F318EE" w:rsidP="00F318EE">
      <w:pPr>
        <w:pStyle w:val="Code"/>
      </w:pPr>
      <w:r>
        <w:t xml:space="preserve"> segment     begin </w:t>
      </w:r>
      <w:proofErr w:type="gramStart"/>
      <w:r>
        <w:t>allocated  size</w:t>
      </w:r>
      <w:proofErr w:type="gramEnd"/>
    </w:p>
    <w:p w14:paraId="6C499152" w14:textId="77777777" w:rsidR="00F318EE" w:rsidRDefault="00F318EE" w:rsidP="00F318EE">
      <w:pPr>
        <w:pStyle w:val="Code"/>
      </w:pPr>
      <w:r>
        <w:t>09a</w:t>
      </w:r>
      <w:proofErr w:type="gramStart"/>
      <w:r>
        <w:t>40000  09</w:t>
      </w:r>
      <w:proofErr w:type="gramEnd"/>
      <w:r>
        <w:t>a40038  0b15d268  0x171d230(24236592)</w:t>
      </w:r>
    </w:p>
    <w:p w14:paraId="6C499153" w14:textId="77777777" w:rsidR="00F318EE" w:rsidRPr="007B2519" w:rsidRDefault="00F318EE" w:rsidP="00F318EE">
      <w:pPr>
        <w:pStyle w:val="Code"/>
        <w:rPr>
          <w:lang w:val="de-DE"/>
        </w:rPr>
      </w:pPr>
      <w:r w:rsidRPr="007B2519">
        <w:rPr>
          <w:lang w:val="de-DE"/>
        </w:rPr>
        <w:t>0e9f</w:t>
      </w:r>
      <w:proofErr w:type="gramStart"/>
      <w:r w:rsidRPr="007B2519">
        <w:rPr>
          <w:lang w:val="de-DE"/>
        </w:rPr>
        <w:t>0000  0</w:t>
      </w:r>
      <w:proofErr w:type="gramEnd"/>
      <w:r w:rsidRPr="007B2519">
        <w:rPr>
          <w:lang w:val="de-DE"/>
        </w:rPr>
        <w:t>e9f0038  107f0068  0x1e00030(31457328)</w:t>
      </w:r>
    </w:p>
    <w:p w14:paraId="6C499154" w14:textId="77777777" w:rsidR="00F318EE" w:rsidRPr="007B2519" w:rsidRDefault="00F318EE" w:rsidP="00F318EE">
      <w:pPr>
        <w:pStyle w:val="Code"/>
        <w:rPr>
          <w:lang w:val="de-DE"/>
        </w:rPr>
      </w:pPr>
      <w:r w:rsidRPr="007B2519">
        <w:rPr>
          <w:lang w:val="de-DE"/>
        </w:rPr>
        <w:t>12af</w:t>
      </w:r>
      <w:proofErr w:type="gramStart"/>
      <w:r w:rsidRPr="007B2519">
        <w:rPr>
          <w:lang w:val="de-DE"/>
        </w:rPr>
        <w:t>0000  12</w:t>
      </w:r>
      <w:proofErr w:type="gramEnd"/>
      <w:r w:rsidRPr="007B2519">
        <w:rPr>
          <w:lang w:val="de-DE"/>
        </w:rPr>
        <w:t>af0038  148f0068  0x1e00030(31457328)</w:t>
      </w:r>
    </w:p>
    <w:p w14:paraId="6C499155" w14:textId="77777777" w:rsidR="00F318EE" w:rsidRDefault="00F318EE" w:rsidP="00F318EE">
      <w:pPr>
        <w:pStyle w:val="Code"/>
      </w:pPr>
      <w:r>
        <w:t>109f</w:t>
      </w:r>
      <w:proofErr w:type="gramStart"/>
      <w:r>
        <w:t>0000  109</w:t>
      </w:r>
      <w:proofErr w:type="gramEnd"/>
      <w:r>
        <w:t>f0038  127f0078  0x1e00040(31457344)</w:t>
      </w:r>
    </w:p>
    <w:p w14:paraId="6C499156" w14:textId="77777777" w:rsidR="00F318EE" w:rsidRDefault="00F318EE" w:rsidP="00F318EE">
      <w:pPr>
        <w:pStyle w:val="Code"/>
      </w:pPr>
      <w:r>
        <w:t>18b</w:t>
      </w:r>
      <w:proofErr w:type="gramStart"/>
      <w:r>
        <w:t>30000  18</w:t>
      </w:r>
      <w:proofErr w:type="gramEnd"/>
      <w:r>
        <w:t>b30038  19a30058  0xf00020(15728672)</w:t>
      </w:r>
    </w:p>
    <w:p w14:paraId="6C499157" w14:textId="77777777" w:rsidR="00F318EE" w:rsidRDefault="00F318EE" w:rsidP="00F318EE">
      <w:pPr>
        <w:pStyle w:val="Code"/>
      </w:pPr>
      <w:r>
        <w:t>Heap Size:               Size: 0x80b36e8 (134952680) bytes.</w:t>
      </w:r>
    </w:p>
    <w:p w14:paraId="6C499158" w14:textId="77777777" w:rsidR="00F318EE" w:rsidRDefault="00F318EE" w:rsidP="00F318EE">
      <w:pPr>
        <w:pStyle w:val="Code"/>
      </w:pPr>
      <w:r>
        <w:t>------------------------------</w:t>
      </w:r>
    </w:p>
    <w:p w14:paraId="6C499159" w14:textId="77777777" w:rsidR="00F318EE" w:rsidRDefault="00F318EE" w:rsidP="00F318EE">
      <w:pPr>
        <w:pStyle w:val="Code"/>
      </w:pPr>
      <w:r>
        <w:t>Heap 1 (01336258)</w:t>
      </w:r>
    </w:p>
    <w:p w14:paraId="6C49915A" w14:textId="77777777" w:rsidR="00F318EE" w:rsidRDefault="00F318EE" w:rsidP="00F318EE">
      <w:pPr>
        <w:pStyle w:val="Code"/>
      </w:pPr>
      <w:r>
        <w:t>generation 0 starts at 0x05adf110</w:t>
      </w:r>
    </w:p>
    <w:p w14:paraId="6C49915B" w14:textId="77777777" w:rsidR="00F318EE" w:rsidRDefault="00F318EE" w:rsidP="00F318EE">
      <w:pPr>
        <w:pStyle w:val="Code"/>
      </w:pPr>
      <w:r>
        <w:t>generation 1 starts at 0x05ad9900</w:t>
      </w:r>
    </w:p>
    <w:p w14:paraId="6C49915C" w14:textId="77777777" w:rsidR="00F318EE" w:rsidRDefault="00F318EE" w:rsidP="00F318EE">
      <w:pPr>
        <w:pStyle w:val="Code"/>
      </w:pPr>
      <w:r>
        <w:t>generation 2 starts at 0x05a40038</w:t>
      </w:r>
    </w:p>
    <w:p w14:paraId="6C49915D" w14:textId="77777777" w:rsidR="00F318EE" w:rsidRDefault="00F318EE" w:rsidP="00F318EE">
      <w:pPr>
        <w:pStyle w:val="Code"/>
      </w:pPr>
      <w:r>
        <w:t>ephemeral segment allocation context: none</w:t>
      </w:r>
    </w:p>
    <w:p w14:paraId="6C49915E" w14:textId="77777777" w:rsidR="00F318EE" w:rsidRDefault="00F318EE" w:rsidP="00F318EE">
      <w:pPr>
        <w:pStyle w:val="Code"/>
      </w:pPr>
      <w:r>
        <w:t xml:space="preserve"> segment     begin </w:t>
      </w:r>
      <w:proofErr w:type="gramStart"/>
      <w:r>
        <w:t>allocated  size</w:t>
      </w:r>
      <w:proofErr w:type="gramEnd"/>
    </w:p>
    <w:p w14:paraId="6C49915F" w14:textId="77777777" w:rsidR="00F318EE" w:rsidRDefault="00F318EE" w:rsidP="00F318EE">
      <w:pPr>
        <w:pStyle w:val="Code"/>
      </w:pPr>
      <w:r>
        <w:t>05a</w:t>
      </w:r>
      <w:proofErr w:type="gramStart"/>
      <w:r>
        <w:t>40000  05</w:t>
      </w:r>
      <w:proofErr w:type="gramEnd"/>
      <w:r>
        <w:t>a40038  05ae911c  0xa90e4(692452)</w:t>
      </w:r>
    </w:p>
    <w:p w14:paraId="6C499160" w14:textId="77777777" w:rsidR="00F318EE" w:rsidRDefault="00F318EE" w:rsidP="00F318EE">
      <w:pPr>
        <w:pStyle w:val="Code"/>
      </w:pPr>
      <w:r>
        <w:t>Large object heap starts at 0x0ba40038</w:t>
      </w:r>
    </w:p>
    <w:p w14:paraId="6C499161" w14:textId="77777777" w:rsidR="00F318EE" w:rsidRDefault="00F318EE" w:rsidP="00F318EE">
      <w:pPr>
        <w:pStyle w:val="Code"/>
      </w:pPr>
      <w:r>
        <w:t xml:space="preserve"> segment     begin </w:t>
      </w:r>
      <w:proofErr w:type="gramStart"/>
      <w:r>
        <w:t>allocated  size</w:t>
      </w:r>
      <w:proofErr w:type="gramEnd"/>
    </w:p>
    <w:p w14:paraId="6C499162" w14:textId="77777777" w:rsidR="00F318EE" w:rsidRDefault="00F318EE" w:rsidP="00F318EE">
      <w:pPr>
        <w:pStyle w:val="Code"/>
      </w:pPr>
      <w:r>
        <w:t>0ba</w:t>
      </w:r>
      <w:proofErr w:type="gramStart"/>
      <w:r>
        <w:t>40000  0</w:t>
      </w:r>
      <w:proofErr w:type="gramEnd"/>
      <w:r>
        <w:t>ba40038  0c940058  0xf00020(15728672)</w:t>
      </w:r>
    </w:p>
    <w:p w14:paraId="6C499163" w14:textId="77777777" w:rsidR="00F318EE" w:rsidRPr="007B2519" w:rsidRDefault="00F318EE" w:rsidP="00F318EE">
      <w:pPr>
        <w:pStyle w:val="Code"/>
        <w:rPr>
          <w:lang w:val="de-DE"/>
        </w:rPr>
      </w:pPr>
      <w:r w:rsidRPr="007B2519">
        <w:rPr>
          <w:lang w:val="de-DE"/>
        </w:rPr>
        <w:t>14af</w:t>
      </w:r>
      <w:proofErr w:type="gramStart"/>
      <w:r w:rsidRPr="007B2519">
        <w:rPr>
          <w:lang w:val="de-DE"/>
        </w:rPr>
        <w:t>0000  14</w:t>
      </w:r>
      <w:proofErr w:type="gramEnd"/>
      <w:r w:rsidRPr="007B2519">
        <w:rPr>
          <w:lang w:val="de-DE"/>
        </w:rPr>
        <w:t>af0038  168f0068  0x1e00030(31457328)</w:t>
      </w:r>
    </w:p>
    <w:p w14:paraId="6C499164" w14:textId="77777777" w:rsidR="00F318EE" w:rsidRPr="007B2519" w:rsidRDefault="00F318EE" w:rsidP="00F318EE">
      <w:pPr>
        <w:pStyle w:val="Code"/>
        <w:rPr>
          <w:lang w:val="de-DE"/>
        </w:rPr>
      </w:pPr>
      <w:r w:rsidRPr="007B2519">
        <w:rPr>
          <w:lang w:val="de-DE"/>
        </w:rPr>
        <w:t>16b</w:t>
      </w:r>
      <w:proofErr w:type="gramStart"/>
      <w:r w:rsidRPr="007B2519">
        <w:rPr>
          <w:lang w:val="de-DE"/>
        </w:rPr>
        <w:t>30000  16</w:t>
      </w:r>
      <w:proofErr w:type="gramEnd"/>
      <w:r w:rsidRPr="007B2519">
        <w:rPr>
          <w:lang w:val="de-DE"/>
        </w:rPr>
        <w:t>b30038  18930068  0x1e00030(31457328)</w:t>
      </w:r>
    </w:p>
    <w:p w14:paraId="6C499165" w14:textId="77777777" w:rsidR="00F318EE" w:rsidRDefault="00F318EE" w:rsidP="00F318EE">
      <w:pPr>
        <w:pStyle w:val="Code"/>
      </w:pPr>
      <w:r>
        <w:t>Heap Size:               Size: 0x4ba9164 (79335780) bytes.</w:t>
      </w:r>
    </w:p>
    <w:p w14:paraId="6C499166" w14:textId="77777777" w:rsidR="00F318EE" w:rsidRDefault="00F318EE" w:rsidP="00F318EE">
      <w:pPr>
        <w:pStyle w:val="Code"/>
      </w:pPr>
      <w:r>
        <w:t>------------------------------</w:t>
      </w:r>
    </w:p>
    <w:p w14:paraId="6C499167" w14:textId="77777777" w:rsidR="007A38CC" w:rsidRPr="00EA746B" w:rsidRDefault="00F318EE" w:rsidP="00F318EE">
      <w:pPr>
        <w:pStyle w:val="Code"/>
      </w:pPr>
      <w:r>
        <w:t>GC Heap Size:            Size: 0xcc5c84c (214288460) bytes</w:t>
      </w:r>
    </w:p>
    <w:p w14:paraId="6C499168" w14:textId="77777777" w:rsidR="007A38CC" w:rsidRPr="00EA746B" w:rsidRDefault="007A38CC" w:rsidP="004A3416">
      <w:pPr>
        <w:pStyle w:val="Le"/>
      </w:pPr>
    </w:p>
    <w:p w14:paraId="6C499169" w14:textId="6EA6248D" w:rsidR="007A38CC" w:rsidRDefault="007A38CC" w:rsidP="00396419">
      <w:pPr>
        <w:pStyle w:val="Lp2"/>
        <w:rPr>
          <w:rStyle w:val="Emphasis"/>
        </w:rPr>
      </w:pPr>
      <w:r w:rsidRPr="00E11A38">
        <w:rPr>
          <w:rStyle w:val="Emphasis"/>
        </w:rPr>
        <w:t xml:space="preserve">Which </w:t>
      </w:r>
      <w:r w:rsidR="00024141">
        <w:rPr>
          <w:rStyle w:val="Emphasis"/>
        </w:rPr>
        <w:t xml:space="preserve">part of the </w:t>
      </w:r>
      <w:r w:rsidRPr="00E11A38">
        <w:rPr>
          <w:rStyle w:val="Emphasis"/>
        </w:rPr>
        <w:t xml:space="preserve">heap </w:t>
      </w:r>
      <w:r w:rsidR="00024141">
        <w:rPr>
          <w:rStyle w:val="Emphasis"/>
        </w:rPr>
        <w:t xml:space="preserve">(.NET Heap, Large Object Heap?) </w:t>
      </w:r>
      <w:r w:rsidRPr="00E11A38">
        <w:rPr>
          <w:rStyle w:val="Emphasis"/>
        </w:rPr>
        <w:t xml:space="preserve">does contains most of the memory? </w:t>
      </w:r>
      <w:r w:rsidR="00024141">
        <w:rPr>
          <w:rStyle w:val="Emphasis"/>
        </w:rPr>
        <w:br/>
      </w:r>
      <w:r w:rsidRPr="00E11A38">
        <w:rPr>
          <w:rStyle w:val="Emphasis"/>
        </w:rPr>
        <w:t xml:space="preserve">Does this agree with the </w:t>
      </w:r>
      <w:proofErr w:type="spellStart"/>
      <w:r w:rsidRPr="00E11A38">
        <w:rPr>
          <w:rStyle w:val="Emphasis"/>
        </w:rPr>
        <w:t>Perfmon</w:t>
      </w:r>
      <w:proofErr w:type="spellEnd"/>
      <w:r w:rsidRPr="00E11A38">
        <w:rPr>
          <w:rStyle w:val="Emphasis"/>
        </w:rPr>
        <w:t xml:space="preserve"> output?</w:t>
      </w:r>
    </w:p>
    <w:p w14:paraId="6C49916A" w14:textId="37566B72" w:rsidR="007A38CC" w:rsidRPr="00EA746B" w:rsidRDefault="007A38CC" w:rsidP="007B2519">
      <w:pPr>
        <w:pStyle w:val="Ln1"/>
        <w:numPr>
          <w:ilvl w:val="1"/>
          <w:numId w:val="53"/>
        </w:numPr>
      </w:pPr>
      <w:r w:rsidRPr="00EA746B">
        <w:t xml:space="preserve">To find the types that </w:t>
      </w:r>
      <w:r>
        <w:t>make up</w:t>
      </w:r>
      <w:r w:rsidRPr="00EA746B">
        <w:t xml:space="preserve"> these large allocations, dump the heap and specify a minimum size based on the output of </w:t>
      </w:r>
      <w:r>
        <w:t xml:space="preserve">the </w:t>
      </w:r>
      <w:proofErr w:type="gramStart"/>
      <w:r w:rsidR="00355CC8">
        <w:t>“</w:t>
      </w:r>
      <w:r w:rsidRPr="00EA746B">
        <w:t>!</w:t>
      </w:r>
      <w:proofErr w:type="spellStart"/>
      <w:r w:rsidRPr="00EA746B">
        <w:t>eeheap</w:t>
      </w:r>
      <w:proofErr w:type="spellEnd"/>
      <w:proofErr w:type="gramEnd"/>
      <w:r w:rsidRPr="00EA746B">
        <w:t xml:space="preserve"> </w:t>
      </w:r>
      <w:r w:rsidR="000430BE">
        <w:t>-</w:t>
      </w:r>
      <w:proofErr w:type="spellStart"/>
      <w:r w:rsidRPr="00EA746B">
        <w:t>gc</w:t>
      </w:r>
      <w:proofErr w:type="spellEnd"/>
      <w:r w:rsidR="00355CC8">
        <w:t>”</w:t>
      </w:r>
      <w:r>
        <w:t xml:space="preserve"> command</w:t>
      </w:r>
      <w:r w:rsidRPr="00EA746B">
        <w:t xml:space="preserve">. Use </w:t>
      </w:r>
      <w:r>
        <w:t xml:space="preserve">the </w:t>
      </w:r>
      <w:proofErr w:type="gramStart"/>
      <w:r>
        <w:t>“</w:t>
      </w:r>
      <w:r w:rsidRPr="00E11A38">
        <w:rPr>
          <w:rStyle w:val="Strong"/>
        </w:rPr>
        <w:t>!</w:t>
      </w:r>
      <w:proofErr w:type="spellStart"/>
      <w:r w:rsidRPr="00E11A38">
        <w:rPr>
          <w:rStyle w:val="Strong"/>
        </w:rPr>
        <w:t>DumpHeap</w:t>
      </w:r>
      <w:proofErr w:type="spellEnd"/>
      <w:proofErr w:type="gramEnd"/>
      <w:r w:rsidR="00355CC8">
        <w:t>”</w:t>
      </w:r>
      <w:r>
        <w:t xml:space="preserve"> command</w:t>
      </w:r>
      <w:r w:rsidRPr="00EA746B">
        <w:t xml:space="preserve"> to do this. Remember, you can always run </w:t>
      </w:r>
      <w:r>
        <w:t>the “</w:t>
      </w:r>
      <w:r w:rsidRPr="00EA746B">
        <w:t xml:space="preserve">!help </w:t>
      </w:r>
      <w:proofErr w:type="spellStart"/>
      <w:r w:rsidRPr="00EA746B">
        <w:t>dumpheap</w:t>
      </w:r>
      <w:proofErr w:type="spellEnd"/>
      <w:r w:rsidR="00355CC8">
        <w:t>”</w:t>
      </w:r>
      <w:r>
        <w:t xml:space="preserve"> command</w:t>
      </w:r>
      <w:r w:rsidRPr="00EA746B">
        <w:t xml:space="preserve"> to find out more about the command and its options.</w:t>
      </w:r>
      <w:r w:rsidR="002971FE">
        <w:br/>
      </w:r>
      <w:proofErr w:type="spellStart"/>
      <w:r w:rsidR="002971FE">
        <w:rPr>
          <w:b/>
        </w:rPr>
        <w:t>eg</w:t>
      </w:r>
      <w:proofErr w:type="spellEnd"/>
      <w:r w:rsidR="002971FE">
        <w:rPr>
          <w:b/>
        </w:rPr>
        <w:t xml:space="preserve">: </w:t>
      </w:r>
      <w:r w:rsidR="002971FE" w:rsidRPr="007B2519">
        <w:rPr>
          <w:b/>
        </w:rPr>
        <w:t>!</w:t>
      </w:r>
      <w:proofErr w:type="spellStart"/>
      <w:r w:rsidR="002971FE" w:rsidRPr="007B2519">
        <w:rPr>
          <w:b/>
        </w:rPr>
        <w:t>dumpheap</w:t>
      </w:r>
      <w:proofErr w:type="spellEnd"/>
      <w:r w:rsidR="002971FE" w:rsidRPr="007B2519">
        <w:rPr>
          <w:b/>
        </w:rPr>
        <w:t xml:space="preserve"> –min 85000 –live</w:t>
      </w:r>
      <w:r w:rsidR="002971FE">
        <w:t xml:space="preserve"> will give you all objects &gt;= 85000 in size which are </w:t>
      </w:r>
      <w:r w:rsidR="002971FE" w:rsidRPr="007B2519">
        <w:rPr>
          <w:b/>
        </w:rPr>
        <w:t>alive</w:t>
      </w:r>
      <w:r w:rsidR="00446A88">
        <w:t xml:space="preserve"> (that means rooted).</w:t>
      </w:r>
    </w:p>
    <w:p w14:paraId="73DEDCDE" w14:textId="77777777" w:rsidR="002971FE" w:rsidRDefault="00137A4E" w:rsidP="002971FE">
      <w:pPr>
        <w:pStyle w:val="Code"/>
      </w:pPr>
      <w:r>
        <w:t xml:space="preserve">0:000&gt; </w:t>
      </w:r>
      <w:r w:rsidR="002971FE">
        <w:t>0:000</w:t>
      </w:r>
      <w:proofErr w:type="gramStart"/>
      <w:r w:rsidR="002971FE">
        <w:t xml:space="preserve">&gt; </w:t>
      </w:r>
      <w:r w:rsidR="002971FE" w:rsidRPr="007B2519">
        <w:rPr>
          <w:b/>
        </w:rPr>
        <w:t>!</w:t>
      </w:r>
      <w:proofErr w:type="spellStart"/>
      <w:r w:rsidR="002971FE" w:rsidRPr="007B2519">
        <w:rPr>
          <w:b/>
        </w:rPr>
        <w:t>dumpheap</w:t>
      </w:r>
      <w:proofErr w:type="spellEnd"/>
      <w:proofErr w:type="gramEnd"/>
      <w:r w:rsidR="002971FE" w:rsidRPr="007B2519">
        <w:rPr>
          <w:b/>
        </w:rPr>
        <w:t xml:space="preserve"> -min 85000 -live</w:t>
      </w:r>
    </w:p>
    <w:p w14:paraId="47CC24F0" w14:textId="77777777" w:rsidR="002971FE" w:rsidRDefault="002971FE" w:rsidP="002971FE">
      <w:pPr>
        <w:pStyle w:val="Code"/>
      </w:pPr>
      <w:r>
        <w:t xml:space="preserve"> Address       MT     Size</w:t>
      </w:r>
    </w:p>
    <w:p w14:paraId="7DB1E16D" w14:textId="77777777" w:rsidR="002971FE" w:rsidRDefault="002971FE" w:rsidP="002971FE">
      <w:pPr>
        <w:pStyle w:val="Code"/>
      </w:pPr>
      <w:r>
        <w:t xml:space="preserve">1f2068c0 73c95670 15728652     </w:t>
      </w:r>
    </w:p>
    <w:p w14:paraId="2C22156D" w14:textId="77777777" w:rsidR="002971FE" w:rsidRDefault="002971FE" w:rsidP="002971FE">
      <w:pPr>
        <w:pStyle w:val="Code"/>
      </w:pPr>
      <w:r>
        <w:t xml:space="preserve">2a1f1010 73c95670 15728652     </w:t>
      </w:r>
    </w:p>
    <w:p w14:paraId="329CAFC5" w14:textId="77777777" w:rsidR="002971FE" w:rsidRDefault="002971FE" w:rsidP="002971FE">
      <w:pPr>
        <w:pStyle w:val="Code"/>
      </w:pPr>
      <w:r>
        <w:t xml:space="preserve">50241010 73c95670 15728652     </w:t>
      </w:r>
    </w:p>
    <w:p w14:paraId="400FE2BF" w14:textId="77777777" w:rsidR="002971FE" w:rsidRDefault="002971FE" w:rsidP="002971FE">
      <w:pPr>
        <w:pStyle w:val="Code"/>
      </w:pPr>
      <w:r>
        <w:t xml:space="preserve">69651010 73c95670 15728652     </w:t>
      </w:r>
    </w:p>
    <w:p w14:paraId="3C7A8C7C" w14:textId="77777777" w:rsidR="002971FE" w:rsidRDefault="002971FE" w:rsidP="002971FE">
      <w:pPr>
        <w:pStyle w:val="Code"/>
      </w:pPr>
      <w:r>
        <w:t xml:space="preserve">201f1020 73c95670 15728652     </w:t>
      </w:r>
    </w:p>
    <w:p w14:paraId="446C3562" w14:textId="77777777" w:rsidR="002971FE" w:rsidRDefault="002971FE" w:rsidP="002971FE">
      <w:pPr>
        <w:pStyle w:val="Code"/>
      </w:pPr>
      <w:r>
        <w:t xml:space="preserve">06791010 73c95670 15728652     </w:t>
      </w:r>
    </w:p>
    <w:p w14:paraId="0648BD42" w14:textId="77777777" w:rsidR="002971FE" w:rsidRDefault="002971FE" w:rsidP="002971FE">
      <w:pPr>
        <w:pStyle w:val="Code"/>
      </w:pPr>
      <w:r>
        <w:t xml:space="preserve">36871010 73c95670 15728652     </w:t>
      </w:r>
    </w:p>
    <w:p w14:paraId="2F91397C" w14:textId="77777777" w:rsidR="002971FE" w:rsidRDefault="002971FE" w:rsidP="002971FE">
      <w:pPr>
        <w:pStyle w:val="Code"/>
      </w:pPr>
      <w:r>
        <w:t xml:space="preserve">4bab1010 73c95670 15728652     </w:t>
      </w:r>
    </w:p>
    <w:p w14:paraId="71571FD6" w14:textId="77777777" w:rsidR="002971FE" w:rsidRDefault="002971FE" w:rsidP="002971FE">
      <w:pPr>
        <w:pStyle w:val="Code"/>
      </w:pPr>
      <w:r>
        <w:lastRenderedPageBreak/>
        <w:t xml:space="preserve">52351010 73c95670 15728652     </w:t>
      </w:r>
    </w:p>
    <w:p w14:paraId="366D541F" w14:textId="77777777" w:rsidR="002971FE" w:rsidRDefault="002971FE" w:rsidP="002971FE">
      <w:pPr>
        <w:pStyle w:val="Code"/>
      </w:pPr>
      <w:r>
        <w:t xml:space="preserve">212624a8 73c95670 15728652     </w:t>
      </w:r>
    </w:p>
    <w:p w14:paraId="1B40FB03" w14:textId="77777777" w:rsidR="002971FE" w:rsidRDefault="002971FE" w:rsidP="002971FE">
      <w:pPr>
        <w:pStyle w:val="Code"/>
      </w:pPr>
      <w:r>
        <w:t xml:space="preserve">281f1010 73c95670 15728652     </w:t>
      </w:r>
    </w:p>
    <w:p w14:paraId="26EA5C16" w14:textId="77777777" w:rsidR="002971FE" w:rsidRPr="007B2519" w:rsidRDefault="002971FE" w:rsidP="002971FE">
      <w:pPr>
        <w:pStyle w:val="Code"/>
        <w:rPr>
          <w:lang w:val="de-DE"/>
        </w:rPr>
      </w:pPr>
      <w:r w:rsidRPr="007B2519">
        <w:rPr>
          <w:lang w:val="de-DE"/>
        </w:rPr>
        <w:t xml:space="preserve">67da1010 73c95670 15728652     </w:t>
      </w:r>
    </w:p>
    <w:p w14:paraId="07DB821A" w14:textId="77777777" w:rsidR="002971FE" w:rsidRPr="007B2519" w:rsidRDefault="002971FE" w:rsidP="002971FE">
      <w:pPr>
        <w:pStyle w:val="Code"/>
        <w:rPr>
          <w:lang w:val="de-DE"/>
        </w:rPr>
      </w:pPr>
      <w:r w:rsidRPr="007B2519">
        <w:rPr>
          <w:lang w:val="de-DE"/>
        </w:rPr>
        <w:t xml:space="preserve">6b651010 73c95670 15728652     </w:t>
      </w:r>
    </w:p>
    <w:p w14:paraId="0B1AC536" w14:textId="77777777" w:rsidR="002971FE" w:rsidRPr="007B2519" w:rsidRDefault="002971FE" w:rsidP="002971FE">
      <w:pPr>
        <w:pStyle w:val="Code"/>
        <w:rPr>
          <w:lang w:val="de-DE"/>
        </w:rPr>
      </w:pPr>
      <w:r w:rsidRPr="007B2519">
        <w:rPr>
          <w:lang w:val="de-DE"/>
        </w:rPr>
        <w:t xml:space="preserve">221f1020 73c95670 15728652     </w:t>
      </w:r>
    </w:p>
    <w:p w14:paraId="1D0C7113" w14:textId="77777777" w:rsidR="002971FE" w:rsidRPr="007B2519" w:rsidRDefault="002971FE" w:rsidP="002971FE">
      <w:pPr>
        <w:pStyle w:val="Code"/>
        <w:rPr>
          <w:lang w:val="de-DE"/>
        </w:rPr>
      </w:pPr>
      <w:r w:rsidRPr="007B2519">
        <w:rPr>
          <w:lang w:val="de-DE"/>
        </w:rPr>
        <w:t xml:space="preserve">0b791010 73c95670 15728652     </w:t>
      </w:r>
    </w:p>
    <w:p w14:paraId="015AB22F" w14:textId="77777777" w:rsidR="002971FE" w:rsidRPr="007B2519" w:rsidRDefault="002971FE" w:rsidP="002971FE">
      <w:pPr>
        <w:pStyle w:val="Code"/>
        <w:rPr>
          <w:lang w:val="de-DE"/>
        </w:rPr>
      </w:pPr>
      <w:r w:rsidRPr="007B2519">
        <w:rPr>
          <w:lang w:val="de-DE"/>
        </w:rPr>
        <w:t xml:space="preserve">30d61010 73c95670 15728652     </w:t>
      </w:r>
    </w:p>
    <w:p w14:paraId="0F72651B" w14:textId="77777777" w:rsidR="002971FE" w:rsidRDefault="002971FE" w:rsidP="002971FE">
      <w:pPr>
        <w:pStyle w:val="Code"/>
      </w:pPr>
      <w:r>
        <w:t xml:space="preserve">231f1020 73c95670 15728652     </w:t>
      </w:r>
    </w:p>
    <w:p w14:paraId="329D80D9" w14:textId="77777777" w:rsidR="002971FE" w:rsidRDefault="002971FE" w:rsidP="002971FE">
      <w:pPr>
        <w:pStyle w:val="Code"/>
      </w:pPr>
      <w:r>
        <w:t xml:space="preserve">07791010 73c95670 15728652     </w:t>
      </w:r>
    </w:p>
    <w:p w14:paraId="5F64C11C" w14:textId="77777777" w:rsidR="002971FE" w:rsidRDefault="002971FE" w:rsidP="002971FE">
      <w:pPr>
        <w:pStyle w:val="Code"/>
      </w:pPr>
      <w:r>
        <w:t xml:space="preserve">38ab1010 73c95670 15728652     </w:t>
      </w:r>
    </w:p>
    <w:p w14:paraId="3751412D" w14:textId="77777777" w:rsidR="002971FE" w:rsidRDefault="002971FE" w:rsidP="002971FE">
      <w:pPr>
        <w:pStyle w:val="Code"/>
      </w:pPr>
      <w:r>
        <w:t xml:space="preserve">5b041010 73c95670 15728652     </w:t>
      </w:r>
    </w:p>
    <w:p w14:paraId="0D70245D" w14:textId="43C4ED08" w:rsidR="00024141" w:rsidRPr="007B2519" w:rsidRDefault="002971FE" w:rsidP="002971FE">
      <w:pPr>
        <w:pStyle w:val="Code"/>
      </w:pPr>
      <w:r w:rsidRPr="007B2519">
        <w:rPr>
          <w:b/>
        </w:rPr>
        <w:t>6a651010</w:t>
      </w:r>
      <w:r>
        <w:t xml:space="preserve"> 73c95670 15728652     </w:t>
      </w:r>
    </w:p>
    <w:p w14:paraId="1C1FB7CB" w14:textId="69EEA901" w:rsidR="00024141" w:rsidRDefault="002971FE" w:rsidP="00024141">
      <w:pPr>
        <w:pStyle w:val="Code"/>
      </w:pPr>
      <w:r>
        <w:t>….</w:t>
      </w:r>
    </w:p>
    <w:p w14:paraId="30C6F223" w14:textId="77777777" w:rsidR="00024141" w:rsidRDefault="00024141" w:rsidP="00024141">
      <w:pPr>
        <w:pStyle w:val="Code"/>
      </w:pPr>
      <w:r>
        <w:t>Statistics:</w:t>
      </w:r>
    </w:p>
    <w:p w14:paraId="5B43F85D" w14:textId="77777777" w:rsidR="00024141" w:rsidRDefault="00024141" w:rsidP="00024141">
      <w:pPr>
        <w:pStyle w:val="Code"/>
      </w:pPr>
      <w:r>
        <w:t xml:space="preserve">      MT    Count    </w:t>
      </w:r>
      <w:proofErr w:type="spellStart"/>
      <w:r>
        <w:t>TotalSize</w:t>
      </w:r>
      <w:proofErr w:type="spellEnd"/>
      <w:r>
        <w:t xml:space="preserve"> Class Name</w:t>
      </w:r>
    </w:p>
    <w:p w14:paraId="599BE4D8" w14:textId="77777777" w:rsidR="00024141" w:rsidRDefault="00024141" w:rsidP="00024141">
      <w:pPr>
        <w:pStyle w:val="Code"/>
      </w:pPr>
      <w:r>
        <w:t>019c68e8        3      2652926      Free</w:t>
      </w:r>
    </w:p>
    <w:p w14:paraId="4CA7233C" w14:textId="4B8B9197" w:rsidR="00024141" w:rsidRDefault="00024141" w:rsidP="00024141">
      <w:pPr>
        <w:pStyle w:val="Code"/>
      </w:pPr>
      <w:r>
        <w:t xml:space="preserve">73c95670       </w:t>
      </w:r>
      <w:r w:rsidR="002971FE">
        <w:t>17</w:t>
      </w:r>
      <w:r>
        <w:t xml:space="preserve">    </w:t>
      </w:r>
      <w:r w:rsidR="002971FE">
        <w:t>177419259</w:t>
      </w:r>
      <w:r>
        <w:t xml:space="preserve"> </w:t>
      </w:r>
      <w:proofErr w:type="spellStart"/>
      <w:r>
        <w:t>System.Byte</w:t>
      </w:r>
      <w:proofErr w:type="spellEnd"/>
      <w:r>
        <w:t>[]</w:t>
      </w:r>
    </w:p>
    <w:p w14:paraId="42FF9CCC" w14:textId="77777777" w:rsidR="00024141" w:rsidRDefault="00024141" w:rsidP="00024141">
      <w:pPr>
        <w:pStyle w:val="Code"/>
      </w:pPr>
      <w:r>
        <w:t>Total 88 objects</w:t>
      </w:r>
    </w:p>
    <w:p w14:paraId="632F1C71" w14:textId="77777777" w:rsidR="00024141" w:rsidRDefault="00024141" w:rsidP="00024141">
      <w:pPr>
        <w:pStyle w:val="Code"/>
      </w:pPr>
      <w:r>
        <w:t>Fragmented blocks larger than 0.5 MB:</w:t>
      </w:r>
    </w:p>
    <w:p w14:paraId="21630F31" w14:textId="77777777" w:rsidR="00024141" w:rsidRDefault="00024141" w:rsidP="00024141">
      <w:pPr>
        <w:pStyle w:val="Code"/>
      </w:pPr>
      <w:r>
        <w:t xml:space="preserve">    </w:t>
      </w:r>
      <w:proofErr w:type="spellStart"/>
      <w:r>
        <w:t>Addr</w:t>
      </w:r>
      <w:proofErr w:type="spellEnd"/>
      <w:r>
        <w:t xml:space="preserve">     Size      Followed by</w:t>
      </w:r>
    </w:p>
    <w:p w14:paraId="704A931B" w14:textId="77777777" w:rsidR="00024141" w:rsidRDefault="00024141" w:rsidP="00024141">
      <w:pPr>
        <w:pStyle w:val="Code"/>
      </w:pPr>
      <w:r>
        <w:t xml:space="preserve">132400c0    0.5MB         132ca4f0 </w:t>
      </w:r>
      <w:proofErr w:type="spellStart"/>
      <w:proofErr w:type="gramStart"/>
      <w:r>
        <w:t>System.Threading.WaitCallback</w:t>
      </w:r>
      <w:proofErr w:type="spellEnd"/>
      <w:proofErr w:type="gramEnd"/>
    </w:p>
    <w:p w14:paraId="6C49918C" w14:textId="1AF7A9FF" w:rsidR="00137A4E" w:rsidRPr="00EA746B" w:rsidRDefault="00024141" w:rsidP="00137A4E">
      <w:pPr>
        <w:pStyle w:val="Code"/>
      </w:pPr>
      <w:r>
        <w:t xml:space="preserve">1d2b2348    1.1MB         1d3c1664 </w:t>
      </w:r>
      <w:proofErr w:type="spellStart"/>
      <w:proofErr w:type="gramStart"/>
      <w:r>
        <w:t>System.Threading.WaitCallback</w:t>
      </w:r>
      <w:proofErr w:type="spellEnd"/>
      <w:proofErr w:type="gramEnd"/>
    </w:p>
    <w:p w14:paraId="6C49918E" w14:textId="277C1D97" w:rsidR="007A38CC" w:rsidRDefault="007A38CC" w:rsidP="004A3416">
      <w:pPr>
        <w:pStyle w:val="Note"/>
      </w:pPr>
      <w:r w:rsidRPr="00E11A38">
        <w:rPr>
          <w:rStyle w:val="NotePrefix"/>
        </w:rPr>
        <w:t xml:space="preserve">Note: </w:t>
      </w:r>
      <w:r w:rsidR="005B4CD3">
        <w:rPr>
          <w:rStyle w:val="NotePrefix"/>
        </w:rPr>
        <w:br/>
      </w:r>
      <w:r w:rsidR="00137A4E">
        <w:t xml:space="preserve">You can </w:t>
      </w:r>
      <w:r>
        <w:t xml:space="preserve">figure out what generation </w:t>
      </w:r>
      <w:r w:rsidR="00B9712A">
        <w:t xml:space="preserve">an object is in by using he </w:t>
      </w:r>
      <w:r w:rsidR="00B9712A" w:rsidRPr="007B2519">
        <w:rPr>
          <w:b/>
        </w:rPr>
        <w:t>“!</w:t>
      </w:r>
      <w:proofErr w:type="spellStart"/>
      <w:r w:rsidR="00B9712A" w:rsidRPr="007B2519">
        <w:rPr>
          <w:b/>
        </w:rPr>
        <w:t>eeh</w:t>
      </w:r>
      <w:r w:rsidRPr="007B2519">
        <w:rPr>
          <w:b/>
        </w:rPr>
        <w:t>eap</w:t>
      </w:r>
      <w:proofErr w:type="spellEnd"/>
      <w:r w:rsidRPr="007B2519">
        <w:rPr>
          <w:b/>
        </w:rPr>
        <w:t xml:space="preserve"> </w:t>
      </w:r>
      <w:r w:rsidR="000430BE" w:rsidRPr="007B2519">
        <w:rPr>
          <w:b/>
        </w:rPr>
        <w:t>-</w:t>
      </w:r>
      <w:proofErr w:type="spellStart"/>
      <w:r w:rsidRPr="007B2519">
        <w:rPr>
          <w:b/>
        </w:rPr>
        <w:t>gc</w:t>
      </w:r>
      <w:proofErr w:type="spellEnd"/>
      <w:r w:rsidR="00355CC8">
        <w:t>”</w:t>
      </w:r>
      <w:r>
        <w:t xml:space="preserve"> output and locating which address range the object falls into.</w:t>
      </w:r>
    </w:p>
    <w:p w14:paraId="7DD29BD6" w14:textId="77777777" w:rsidR="002971FE" w:rsidRDefault="00494AA0" w:rsidP="004A3416">
      <w:pPr>
        <w:pStyle w:val="Note"/>
      </w:pPr>
      <w:r>
        <w:t>Alternatively</w:t>
      </w:r>
      <w:r w:rsidR="005B4CD3">
        <w:t xml:space="preserve"> </w:t>
      </w:r>
      <w:proofErr w:type="gramStart"/>
      <w:r w:rsidR="005B4CD3">
        <w:t xml:space="preserve">use </w:t>
      </w:r>
      <w:r w:rsidR="005B4CD3" w:rsidRPr="007B2519">
        <w:rPr>
          <w:b/>
        </w:rPr>
        <w:t>!</w:t>
      </w:r>
      <w:proofErr w:type="spellStart"/>
      <w:proofErr w:type="gramEnd"/>
      <w:r w:rsidR="005B4CD3" w:rsidRPr="007B2519">
        <w:rPr>
          <w:b/>
        </w:rPr>
        <w:t>SosEx.gcgen</w:t>
      </w:r>
      <w:proofErr w:type="spellEnd"/>
      <w:r w:rsidR="005B4CD3">
        <w:t xml:space="preserve"> &lt;address&gt;</w:t>
      </w:r>
    </w:p>
    <w:p w14:paraId="6C49918F" w14:textId="77777777" w:rsidR="007A38CC" w:rsidRPr="000A3243" w:rsidRDefault="007A38CC" w:rsidP="004A3416">
      <w:pPr>
        <w:pStyle w:val="Le"/>
      </w:pPr>
    </w:p>
    <w:p w14:paraId="6C499190" w14:textId="77777777" w:rsidR="007A38CC" w:rsidRDefault="007A38CC" w:rsidP="00396419">
      <w:pPr>
        <w:pStyle w:val="Lp2"/>
      </w:pPr>
      <w:proofErr w:type="spellStart"/>
      <w:r w:rsidRPr="00EA746B">
        <w:t>System.Byte</w:t>
      </w:r>
      <w:proofErr w:type="spellEnd"/>
      <w:r w:rsidRPr="00EA746B">
        <w:t xml:space="preserve">[] is </w:t>
      </w:r>
      <w:r>
        <w:t>the</w:t>
      </w:r>
      <w:r w:rsidRPr="00EA746B">
        <w:t xml:space="preserve"> culprit. Unfortunately, this </w:t>
      </w:r>
      <w:r>
        <w:t>is</w:t>
      </w:r>
      <w:r w:rsidRPr="00EA746B">
        <w:t xml:space="preserve"> a common type when it comes to large allocations. But at least we can see a pattern</w:t>
      </w:r>
      <w:r>
        <w:t>—</w:t>
      </w:r>
      <w:r w:rsidRPr="00EA746B">
        <w:t xml:space="preserve">the large objects seem to be </w:t>
      </w:r>
      <w:r>
        <w:t>two</w:t>
      </w:r>
      <w:r w:rsidRPr="00EA746B">
        <w:t xml:space="preserve"> different sizes instead of a range of different sizes. This may make it easier to find where the problem is occurring in </w:t>
      </w:r>
      <w:r>
        <w:t>your</w:t>
      </w:r>
      <w:r w:rsidRPr="00EA746B">
        <w:t xml:space="preserve"> code.</w:t>
      </w:r>
    </w:p>
    <w:p w14:paraId="6C499191" w14:textId="77777777" w:rsidR="007A38CC" w:rsidRDefault="007A38CC" w:rsidP="007B2519">
      <w:pPr>
        <w:pStyle w:val="Ln1"/>
        <w:numPr>
          <w:ilvl w:val="0"/>
          <w:numId w:val="53"/>
        </w:numPr>
      </w:pPr>
      <w:r w:rsidRPr="00EA746B">
        <w:t xml:space="preserve">To obtain more information about one of these objects, </w:t>
      </w:r>
      <w:r>
        <w:t xml:space="preserve">take a </w:t>
      </w:r>
      <w:r w:rsidRPr="00EA746B">
        <w:t xml:space="preserve">look at its root tree. </w:t>
      </w:r>
    </w:p>
    <w:p w14:paraId="6C499192" w14:textId="5F87E263" w:rsidR="007A38CC" w:rsidRPr="00EA746B" w:rsidRDefault="007A38CC" w:rsidP="007B2519">
      <w:pPr>
        <w:pStyle w:val="Ln1"/>
        <w:numPr>
          <w:ilvl w:val="1"/>
          <w:numId w:val="53"/>
        </w:numPr>
      </w:pPr>
      <w:r w:rsidRPr="00EA746B">
        <w:t xml:space="preserve">Pick one of the objects in the output of your previous command and </w:t>
      </w:r>
      <w:r>
        <w:t>use the</w:t>
      </w:r>
      <w:r w:rsidRPr="00EA746B">
        <w:t xml:space="preserve"> </w:t>
      </w:r>
      <w:proofErr w:type="gramStart"/>
      <w:r>
        <w:t>“</w:t>
      </w:r>
      <w:r w:rsidRPr="00E11A38">
        <w:rPr>
          <w:rStyle w:val="Strong"/>
        </w:rPr>
        <w:t>!</w:t>
      </w:r>
      <w:proofErr w:type="spellStart"/>
      <w:r w:rsidRPr="00E11A38">
        <w:rPr>
          <w:rStyle w:val="Strong"/>
        </w:rPr>
        <w:t>gcroot</w:t>
      </w:r>
      <w:proofErr w:type="spellEnd"/>
      <w:proofErr w:type="gramEnd"/>
      <w:r w:rsidR="00355CC8">
        <w:t>”</w:t>
      </w:r>
      <w:r>
        <w:t xml:space="preserve"> command</w:t>
      </w:r>
      <w:r w:rsidRPr="00EA746B">
        <w:t xml:space="preserve"> on it. Note that not all the objects may show a root tree</w:t>
      </w:r>
      <w:r w:rsidR="00446A88">
        <w:t xml:space="preserve"> if you are </w:t>
      </w:r>
      <w:r w:rsidR="00446A88" w:rsidRPr="007B2519">
        <w:rPr>
          <w:b/>
        </w:rPr>
        <w:t>not</w:t>
      </w:r>
      <w:r w:rsidR="00446A88">
        <w:t xml:space="preserve"> using –live for </w:t>
      </w:r>
      <w:proofErr w:type="spellStart"/>
      <w:r w:rsidR="00446A88">
        <w:t>dumpheap</w:t>
      </w:r>
      <w:proofErr w:type="spellEnd"/>
      <w:r w:rsidRPr="00EA746B">
        <w:t>, so you may have to try this command on more than one object address before you get a tree. What you’re looking for is a root tree with a strong handle.</w:t>
      </w:r>
    </w:p>
    <w:p w14:paraId="0C3CD819" w14:textId="77777777" w:rsidR="002971FE" w:rsidRDefault="00137A4E" w:rsidP="002971FE">
      <w:pPr>
        <w:pStyle w:val="Code"/>
      </w:pPr>
      <w:r>
        <w:t xml:space="preserve">0:000&gt; </w:t>
      </w:r>
      <w:r w:rsidR="002971FE">
        <w:t>0:000</w:t>
      </w:r>
      <w:proofErr w:type="gramStart"/>
      <w:r w:rsidR="002971FE">
        <w:t xml:space="preserve">&gt; </w:t>
      </w:r>
      <w:r w:rsidR="002971FE" w:rsidRPr="007B2519">
        <w:rPr>
          <w:b/>
        </w:rPr>
        <w:t>!</w:t>
      </w:r>
      <w:proofErr w:type="spellStart"/>
      <w:r w:rsidR="002971FE" w:rsidRPr="007B2519">
        <w:rPr>
          <w:b/>
        </w:rPr>
        <w:t>gcroot</w:t>
      </w:r>
      <w:proofErr w:type="spellEnd"/>
      <w:proofErr w:type="gramEnd"/>
      <w:r w:rsidR="002971FE" w:rsidRPr="007B2519">
        <w:rPr>
          <w:b/>
        </w:rPr>
        <w:t xml:space="preserve"> 6a651010</w:t>
      </w:r>
      <w:r w:rsidR="002971FE">
        <w:t xml:space="preserve"> </w:t>
      </w:r>
    </w:p>
    <w:p w14:paraId="153AF08E" w14:textId="77777777" w:rsidR="002971FE" w:rsidRDefault="002971FE" w:rsidP="002971FE">
      <w:pPr>
        <w:pStyle w:val="Code"/>
      </w:pPr>
      <w:proofErr w:type="spellStart"/>
      <w:r>
        <w:t>HandleTable</w:t>
      </w:r>
      <w:proofErr w:type="spellEnd"/>
      <w:r>
        <w:t>:</w:t>
      </w:r>
    </w:p>
    <w:p w14:paraId="112B3747" w14:textId="77777777" w:rsidR="002971FE" w:rsidRDefault="002971FE" w:rsidP="002971FE">
      <w:pPr>
        <w:pStyle w:val="Code"/>
      </w:pPr>
      <w:r>
        <w:t xml:space="preserve">    028212f4 (pinned handle)</w:t>
      </w:r>
    </w:p>
    <w:p w14:paraId="41F46168" w14:textId="77777777" w:rsidR="002971FE" w:rsidRDefault="002971FE" w:rsidP="002971FE">
      <w:pPr>
        <w:pStyle w:val="Code"/>
      </w:pPr>
      <w:r>
        <w:t xml:space="preserve">    -&gt; 1f1fc4e0 </w:t>
      </w:r>
      <w:proofErr w:type="spellStart"/>
      <w:r>
        <w:t>System.Object</w:t>
      </w:r>
      <w:proofErr w:type="spellEnd"/>
      <w:r>
        <w:t>[]</w:t>
      </w:r>
    </w:p>
    <w:p w14:paraId="5749989D" w14:textId="77777777" w:rsidR="002971FE" w:rsidRDefault="002971FE" w:rsidP="002971FE">
      <w:pPr>
        <w:pStyle w:val="Code"/>
      </w:pPr>
      <w:r>
        <w:t xml:space="preserve">    -&gt; </w:t>
      </w:r>
      <w:r w:rsidRPr="007B2519">
        <w:rPr>
          <w:b/>
        </w:rPr>
        <w:t>19295c48</w:t>
      </w:r>
      <w:r>
        <w:t xml:space="preserve"> </w:t>
      </w:r>
      <w:proofErr w:type="spellStart"/>
      <w:r>
        <w:t>FotoVisionWeb.FileManager+FileManagerCache</w:t>
      </w:r>
      <w:proofErr w:type="spellEnd"/>
    </w:p>
    <w:p w14:paraId="3D70A3F7" w14:textId="77777777" w:rsidR="002971FE" w:rsidRDefault="002971FE" w:rsidP="002971FE">
      <w:pPr>
        <w:pStyle w:val="Code"/>
      </w:pPr>
      <w:r>
        <w:t xml:space="preserve">    -&gt; 19295c54 </w:t>
      </w:r>
      <w:proofErr w:type="spellStart"/>
      <w:proofErr w:type="gramStart"/>
      <w:r>
        <w:t>System.Collections.Hashtable</w:t>
      </w:r>
      <w:proofErr w:type="spellEnd"/>
      <w:proofErr w:type="gramEnd"/>
    </w:p>
    <w:p w14:paraId="254F07E9" w14:textId="77777777" w:rsidR="002971FE" w:rsidRDefault="002971FE" w:rsidP="002971FE">
      <w:pPr>
        <w:pStyle w:val="Code"/>
      </w:pPr>
      <w:r>
        <w:t xml:space="preserve">    -&gt; 1139b4d8 </w:t>
      </w:r>
      <w:proofErr w:type="spellStart"/>
      <w:proofErr w:type="gramStart"/>
      <w:r>
        <w:t>System.Collections.Hashtable</w:t>
      </w:r>
      <w:proofErr w:type="gramEnd"/>
      <w:r>
        <w:t>+bucket</w:t>
      </w:r>
      <w:proofErr w:type="spellEnd"/>
      <w:r>
        <w:t>[]</w:t>
      </w:r>
    </w:p>
    <w:p w14:paraId="63EF2C91" w14:textId="77777777" w:rsidR="002971FE" w:rsidRDefault="002971FE" w:rsidP="002971FE">
      <w:pPr>
        <w:pStyle w:val="Code"/>
      </w:pPr>
      <w:r>
        <w:t xml:space="preserve">    -&gt; 1d2abe98 </w:t>
      </w:r>
      <w:proofErr w:type="spellStart"/>
      <w:r>
        <w:t>System.IO.MemoryStream</w:t>
      </w:r>
      <w:proofErr w:type="spellEnd"/>
    </w:p>
    <w:p w14:paraId="698D95FB" w14:textId="77777777" w:rsidR="002971FE" w:rsidRDefault="002971FE" w:rsidP="002971FE">
      <w:pPr>
        <w:pStyle w:val="Code"/>
      </w:pPr>
      <w:r>
        <w:t xml:space="preserve">    -&gt; 6a651010 </w:t>
      </w:r>
      <w:proofErr w:type="spellStart"/>
      <w:r>
        <w:t>System.Byte</w:t>
      </w:r>
      <w:proofErr w:type="spellEnd"/>
      <w:r>
        <w:t>[]</w:t>
      </w:r>
    </w:p>
    <w:p w14:paraId="6C4991A5" w14:textId="675E314C" w:rsidR="007A38CC" w:rsidRPr="00EA746B" w:rsidRDefault="002971FE" w:rsidP="002971FE">
      <w:pPr>
        <w:pStyle w:val="Code"/>
      </w:pPr>
      <w:r>
        <w:t xml:space="preserve">Found 1 unique roots (run </w:t>
      </w:r>
      <w:proofErr w:type="gramStart"/>
      <w:r>
        <w:t>'!</w:t>
      </w:r>
      <w:proofErr w:type="spellStart"/>
      <w:r>
        <w:t>GCRoot</w:t>
      </w:r>
      <w:proofErr w:type="spellEnd"/>
      <w:proofErr w:type="gramEnd"/>
      <w:r>
        <w:t xml:space="preserve"> -all' to see all roots).</w:t>
      </w:r>
    </w:p>
    <w:p w14:paraId="6C4991A6" w14:textId="77777777" w:rsidR="007A38CC" w:rsidRDefault="007A38CC" w:rsidP="004A3416">
      <w:pPr>
        <w:pStyle w:val="Le"/>
      </w:pPr>
    </w:p>
    <w:p w14:paraId="6C4991A7" w14:textId="77777777" w:rsidR="007A38CC" w:rsidRDefault="007A38CC" w:rsidP="00396419">
      <w:pPr>
        <w:pStyle w:val="Lp2"/>
      </w:pPr>
      <w:r w:rsidRPr="00E11A38">
        <w:t>Look at this output and determine the name of the custom component, located near the top of the tree that is rooting the hash table.</w:t>
      </w:r>
    </w:p>
    <w:p w14:paraId="6C4991A8" w14:textId="77777777" w:rsidR="007A38CC" w:rsidRPr="00E11A38" w:rsidRDefault="007A38CC" w:rsidP="00396419">
      <w:pPr>
        <w:pStyle w:val="Lp2"/>
      </w:pPr>
      <w:r>
        <w:t xml:space="preserve">If you see that the byte array is only rooted by a </w:t>
      </w:r>
      <w:proofErr w:type="spellStart"/>
      <w:r>
        <w:t>RefCnt</w:t>
      </w:r>
      <w:proofErr w:type="spellEnd"/>
      <w:r>
        <w:t xml:space="preserve"> </w:t>
      </w:r>
      <w:proofErr w:type="gramStart"/>
      <w:r>
        <w:t>handle</w:t>
      </w:r>
      <w:proofErr w:type="gramEnd"/>
      <w:r>
        <w:t xml:space="preserve"> try another byte array to see if you can find a more interesting root.</w:t>
      </w:r>
    </w:p>
    <w:p w14:paraId="6C4991A9" w14:textId="77777777" w:rsidR="007A38CC" w:rsidRPr="00EA746B" w:rsidRDefault="007A38CC" w:rsidP="007B2519">
      <w:pPr>
        <w:pStyle w:val="Ln1"/>
        <w:numPr>
          <w:ilvl w:val="1"/>
          <w:numId w:val="53"/>
        </w:numPr>
      </w:pPr>
      <w:r w:rsidRPr="00EA746B">
        <w:t xml:space="preserve">To learn more about this custom object before you delve into the source to find where the problem originates, dump the </w:t>
      </w:r>
      <w:proofErr w:type="spellStart"/>
      <w:r w:rsidRPr="00EA746B">
        <w:t>FileManagerCache</w:t>
      </w:r>
      <w:proofErr w:type="spellEnd"/>
      <w:r w:rsidRPr="00EA746B">
        <w:t xml:space="preserve"> object</w:t>
      </w:r>
      <w:r>
        <w:t xml:space="preserve"> </w:t>
      </w:r>
      <w:proofErr w:type="gramStart"/>
      <w:r>
        <w:t>using !</w:t>
      </w:r>
      <w:proofErr w:type="spellStart"/>
      <w:r>
        <w:t>dumpobject</w:t>
      </w:r>
      <w:proofErr w:type="spellEnd"/>
      <w:proofErr w:type="gramEnd"/>
      <w:r>
        <w:t xml:space="preserve"> or !do for short.</w:t>
      </w:r>
    </w:p>
    <w:p w14:paraId="718CC299" w14:textId="77777777" w:rsidR="00446A88" w:rsidRDefault="00137A4E" w:rsidP="00446A88">
      <w:pPr>
        <w:pStyle w:val="Code"/>
      </w:pPr>
      <w:r>
        <w:t>0:000</w:t>
      </w:r>
      <w:proofErr w:type="gramStart"/>
      <w:r>
        <w:t xml:space="preserve">&gt; </w:t>
      </w:r>
      <w:r w:rsidR="00446A88">
        <w:t>!do</w:t>
      </w:r>
      <w:proofErr w:type="gramEnd"/>
      <w:r w:rsidR="00446A88">
        <w:t xml:space="preserve"> </w:t>
      </w:r>
      <w:r w:rsidR="00446A88" w:rsidRPr="007B2519">
        <w:rPr>
          <w:b/>
        </w:rPr>
        <w:t>19295c48</w:t>
      </w:r>
      <w:r w:rsidR="00446A88">
        <w:t xml:space="preserve"> </w:t>
      </w:r>
    </w:p>
    <w:p w14:paraId="40124910" w14:textId="77777777" w:rsidR="00446A88" w:rsidRDefault="00446A88" w:rsidP="00446A88">
      <w:pPr>
        <w:pStyle w:val="Code"/>
      </w:pPr>
      <w:r>
        <w:t xml:space="preserve">Name:        </w:t>
      </w:r>
      <w:proofErr w:type="spellStart"/>
      <w:r>
        <w:t>FotoVisionWeb.FileManager+FileManagerCache</w:t>
      </w:r>
      <w:proofErr w:type="spellEnd"/>
    </w:p>
    <w:p w14:paraId="1889D0CB" w14:textId="77777777" w:rsidR="00446A88" w:rsidRDefault="00446A88" w:rsidP="00446A88">
      <w:pPr>
        <w:pStyle w:val="Code"/>
      </w:pPr>
      <w:proofErr w:type="spellStart"/>
      <w:r>
        <w:t>MethodTable</w:t>
      </w:r>
      <w:proofErr w:type="spellEnd"/>
      <w:r>
        <w:t>: 03fe483c</w:t>
      </w:r>
    </w:p>
    <w:p w14:paraId="7A1BB763" w14:textId="77777777" w:rsidR="00446A88" w:rsidRDefault="00446A88" w:rsidP="00446A88">
      <w:pPr>
        <w:pStyle w:val="Code"/>
      </w:pPr>
      <w:proofErr w:type="spellStart"/>
      <w:r>
        <w:t>EEClass</w:t>
      </w:r>
      <w:proofErr w:type="spellEnd"/>
      <w:r>
        <w:t>:     03dbe748</w:t>
      </w:r>
    </w:p>
    <w:p w14:paraId="14574149" w14:textId="77777777" w:rsidR="00446A88" w:rsidRDefault="00446A88" w:rsidP="00446A88">
      <w:pPr>
        <w:pStyle w:val="Code"/>
      </w:pPr>
      <w:r>
        <w:t>Size:        12(0xc) bytes</w:t>
      </w:r>
    </w:p>
    <w:p w14:paraId="72704BC8" w14:textId="77777777" w:rsidR="00446A88" w:rsidRDefault="00446A88" w:rsidP="00446A88">
      <w:pPr>
        <w:pStyle w:val="Code"/>
      </w:pPr>
      <w:r>
        <w:t>File:        C:\Windows\Microsoft.NET\Framework\v4.0.30319\Temporary ASP.NET Files\fotovision40\2966e65a\37e9cde9\App_Code.uzxhehcf.dll</w:t>
      </w:r>
    </w:p>
    <w:p w14:paraId="591835AF" w14:textId="77777777" w:rsidR="00446A88" w:rsidRDefault="00446A88" w:rsidP="00446A88">
      <w:pPr>
        <w:pStyle w:val="Code"/>
      </w:pPr>
      <w:r>
        <w:t>Fields:</w:t>
      </w:r>
    </w:p>
    <w:p w14:paraId="10D0687F" w14:textId="77777777" w:rsidR="00446A88" w:rsidRDefault="00446A88" w:rsidP="00446A88">
      <w:pPr>
        <w:pStyle w:val="Code"/>
      </w:pPr>
      <w:r>
        <w:t xml:space="preserve">      MT    Field   Offset                 Type VT     </w:t>
      </w:r>
      <w:proofErr w:type="spellStart"/>
      <w:r>
        <w:t>Attr</w:t>
      </w:r>
      <w:proofErr w:type="spellEnd"/>
      <w:r>
        <w:t xml:space="preserve">    Value Name</w:t>
      </w:r>
    </w:p>
    <w:p w14:paraId="6C4991B2" w14:textId="74FB697C" w:rsidR="007A38CC" w:rsidRDefault="00446A88" w:rsidP="00446A88">
      <w:pPr>
        <w:pStyle w:val="Code"/>
      </w:pPr>
      <w:r>
        <w:t>73c945e</w:t>
      </w:r>
      <w:proofErr w:type="gramStart"/>
      <w:r>
        <w:t>8  400002</w:t>
      </w:r>
      <w:proofErr w:type="gramEnd"/>
      <w:r>
        <w:t>b        4 ...</w:t>
      </w:r>
      <w:proofErr w:type="spellStart"/>
      <w:r>
        <w:t>ections.Hashtable</w:t>
      </w:r>
      <w:proofErr w:type="spellEnd"/>
      <w:r>
        <w:t xml:space="preserve">  0 instance </w:t>
      </w:r>
      <w:r w:rsidRPr="007B2519">
        <w:rPr>
          <w:b/>
        </w:rPr>
        <w:t>19295c54</w:t>
      </w:r>
      <w:r>
        <w:t xml:space="preserve"> </w:t>
      </w:r>
      <w:proofErr w:type="spellStart"/>
      <w:r>
        <w:t>imageShop</w:t>
      </w:r>
      <w:proofErr w:type="spellEnd"/>
    </w:p>
    <w:p w14:paraId="6C4991B3" w14:textId="77777777" w:rsidR="007A38CC" w:rsidRPr="00E11A38" w:rsidRDefault="007A38CC" w:rsidP="00396419">
      <w:pPr>
        <w:pStyle w:val="Lp2"/>
        <w:rPr>
          <w:rStyle w:val="Emphasis"/>
        </w:rPr>
      </w:pPr>
      <w:r w:rsidRPr="00E11A38">
        <w:rPr>
          <w:rStyle w:val="Emphasis"/>
        </w:rPr>
        <w:t xml:space="preserve">Of what type is </w:t>
      </w:r>
      <w:proofErr w:type="spellStart"/>
      <w:r w:rsidRPr="00E11A38">
        <w:rPr>
          <w:rStyle w:val="Emphasis"/>
        </w:rPr>
        <w:t>imageShop</w:t>
      </w:r>
      <w:proofErr w:type="spellEnd"/>
      <w:r w:rsidRPr="00E11A38">
        <w:rPr>
          <w:rStyle w:val="Emphasis"/>
        </w:rPr>
        <w:t>?</w:t>
      </w:r>
    </w:p>
    <w:p w14:paraId="6C4991B4" w14:textId="77777777" w:rsidR="007A38CC" w:rsidRPr="00EA746B" w:rsidRDefault="007A38CC" w:rsidP="007B2519">
      <w:pPr>
        <w:pStyle w:val="Ln1"/>
        <w:numPr>
          <w:ilvl w:val="1"/>
          <w:numId w:val="53"/>
        </w:numPr>
      </w:pPr>
      <w:r>
        <w:t>Now</w:t>
      </w:r>
      <w:r w:rsidRPr="00EA746B">
        <w:t xml:space="preserve"> dump </w:t>
      </w:r>
      <w:proofErr w:type="spellStart"/>
      <w:r w:rsidRPr="00EA746B">
        <w:t>imageShop</w:t>
      </w:r>
      <w:proofErr w:type="spellEnd"/>
      <w:r w:rsidRPr="00EA746B">
        <w:t xml:space="preserve"> to see what else </w:t>
      </w:r>
      <w:r>
        <w:t>you</w:t>
      </w:r>
      <w:r w:rsidRPr="00EA746B">
        <w:t xml:space="preserve"> can learn about it</w:t>
      </w:r>
      <w:r>
        <w:t>:</w:t>
      </w:r>
    </w:p>
    <w:p w14:paraId="43D227CB" w14:textId="77777777" w:rsidR="00446A88" w:rsidRDefault="00137A4E" w:rsidP="00446A88">
      <w:pPr>
        <w:pStyle w:val="Code"/>
      </w:pPr>
      <w:r>
        <w:t>0:000</w:t>
      </w:r>
      <w:proofErr w:type="gramStart"/>
      <w:r>
        <w:t xml:space="preserve">&gt; </w:t>
      </w:r>
      <w:r w:rsidR="00446A88">
        <w:t>!do</w:t>
      </w:r>
      <w:proofErr w:type="gramEnd"/>
      <w:r w:rsidR="00446A88">
        <w:t xml:space="preserve"> </w:t>
      </w:r>
      <w:r w:rsidR="00446A88" w:rsidRPr="007B2519">
        <w:rPr>
          <w:b/>
        </w:rPr>
        <w:t>19295c54</w:t>
      </w:r>
      <w:r w:rsidR="00446A88">
        <w:t xml:space="preserve"> </w:t>
      </w:r>
    </w:p>
    <w:p w14:paraId="704D7A53" w14:textId="77777777" w:rsidR="00446A88" w:rsidRDefault="00446A88" w:rsidP="00446A88">
      <w:pPr>
        <w:pStyle w:val="Code"/>
      </w:pPr>
      <w:r>
        <w:t xml:space="preserve">Name:        </w:t>
      </w:r>
      <w:proofErr w:type="spellStart"/>
      <w:proofErr w:type="gramStart"/>
      <w:r>
        <w:t>System.Collections.Hashtable</w:t>
      </w:r>
      <w:proofErr w:type="spellEnd"/>
      <w:proofErr w:type="gramEnd"/>
    </w:p>
    <w:p w14:paraId="675AAB59" w14:textId="77777777" w:rsidR="00446A88" w:rsidRDefault="00446A88" w:rsidP="00446A88">
      <w:pPr>
        <w:pStyle w:val="Code"/>
      </w:pPr>
      <w:proofErr w:type="spellStart"/>
      <w:r>
        <w:t>MethodTable</w:t>
      </w:r>
      <w:proofErr w:type="spellEnd"/>
      <w:r>
        <w:t>: 73c945e8</w:t>
      </w:r>
    </w:p>
    <w:p w14:paraId="1C6C7670" w14:textId="77777777" w:rsidR="00446A88" w:rsidRDefault="00446A88" w:rsidP="00446A88">
      <w:pPr>
        <w:pStyle w:val="Code"/>
      </w:pPr>
      <w:proofErr w:type="spellStart"/>
      <w:r>
        <w:t>EEClass</w:t>
      </w:r>
      <w:proofErr w:type="spellEnd"/>
      <w:r>
        <w:t>:     738eedfc</w:t>
      </w:r>
    </w:p>
    <w:p w14:paraId="080858E5" w14:textId="77777777" w:rsidR="00446A88" w:rsidRDefault="00446A88" w:rsidP="00446A88">
      <w:pPr>
        <w:pStyle w:val="Code"/>
      </w:pPr>
      <w:r>
        <w:t>Size:        52(0x34) bytes</w:t>
      </w:r>
    </w:p>
    <w:p w14:paraId="4346F121" w14:textId="77777777" w:rsidR="00446A88" w:rsidRDefault="00446A88" w:rsidP="00446A88">
      <w:pPr>
        <w:pStyle w:val="Code"/>
      </w:pPr>
      <w:r>
        <w:t>File:        C:\WINDOWS\Microsoft.Net\assembly\GAC_32\mscorlib\v4.0_4.0.0.0__b77a5c561934e089\mscorlib.dll</w:t>
      </w:r>
    </w:p>
    <w:p w14:paraId="139D51B6" w14:textId="77777777" w:rsidR="00446A88" w:rsidRDefault="00446A88" w:rsidP="00446A88">
      <w:pPr>
        <w:pStyle w:val="Code"/>
      </w:pPr>
      <w:r>
        <w:t>Fields:</w:t>
      </w:r>
    </w:p>
    <w:p w14:paraId="15547AFA" w14:textId="77777777" w:rsidR="00446A88" w:rsidRDefault="00446A88" w:rsidP="00446A88">
      <w:pPr>
        <w:pStyle w:val="Code"/>
      </w:pPr>
      <w:r>
        <w:t xml:space="preserve">      MT    Field   Offset                 Type VT     </w:t>
      </w:r>
      <w:proofErr w:type="spellStart"/>
      <w:r>
        <w:t>Attr</w:t>
      </w:r>
      <w:proofErr w:type="spellEnd"/>
      <w:r>
        <w:t xml:space="preserve">    Value Name</w:t>
      </w:r>
    </w:p>
    <w:p w14:paraId="64FE83B6" w14:textId="77777777" w:rsidR="00446A88" w:rsidRDefault="00446A88" w:rsidP="00446A88">
      <w:pPr>
        <w:pStyle w:val="Code"/>
      </w:pPr>
      <w:r>
        <w:t>73c</w:t>
      </w:r>
      <w:proofErr w:type="gramStart"/>
      <w:r>
        <w:t>91238  4000</w:t>
      </w:r>
      <w:proofErr w:type="gramEnd"/>
      <w:r>
        <w:t>c66        4 ...</w:t>
      </w:r>
      <w:proofErr w:type="spellStart"/>
      <w:r>
        <w:t>ashtable+bucket</w:t>
      </w:r>
      <w:proofErr w:type="spellEnd"/>
      <w:r>
        <w:t xml:space="preserve">[]  0 instance </w:t>
      </w:r>
      <w:r w:rsidRPr="007B2519">
        <w:rPr>
          <w:b/>
        </w:rPr>
        <w:t>1139b4d8</w:t>
      </w:r>
      <w:r>
        <w:t xml:space="preserve"> buckets</w:t>
      </w:r>
    </w:p>
    <w:p w14:paraId="130FD47B" w14:textId="77777777" w:rsidR="00446A88" w:rsidRDefault="00446A88" w:rsidP="00446A88">
      <w:pPr>
        <w:pStyle w:val="Code"/>
      </w:pPr>
      <w:r>
        <w:t>73c93b</w:t>
      </w:r>
      <w:proofErr w:type="gramStart"/>
      <w:r>
        <w:t>04  4000</w:t>
      </w:r>
      <w:proofErr w:type="gramEnd"/>
      <w:r>
        <w:t>c67       18         System.Int32  1 instance       34 count</w:t>
      </w:r>
    </w:p>
    <w:p w14:paraId="615733B8" w14:textId="77777777" w:rsidR="00446A88" w:rsidRDefault="00446A88" w:rsidP="00446A88">
      <w:pPr>
        <w:pStyle w:val="Code"/>
      </w:pPr>
      <w:r>
        <w:t>73c93b</w:t>
      </w:r>
      <w:proofErr w:type="gramStart"/>
      <w:r>
        <w:t>04  4000</w:t>
      </w:r>
      <w:proofErr w:type="gramEnd"/>
      <w:r>
        <w:t>c68       1c         System.Int32  1 instance        6 occupancy</w:t>
      </w:r>
    </w:p>
    <w:p w14:paraId="69680D28" w14:textId="77777777" w:rsidR="00446A88" w:rsidRDefault="00446A88" w:rsidP="00446A88">
      <w:pPr>
        <w:pStyle w:val="Code"/>
      </w:pPr>
      <w:r>
        <w:t>73c93b</w:t>
      </w:r>
      <w:proofErr w:type="gramStart"/>
      <w:r>
        <w:t>04  4000</w:t>
      </w:r>
      <w:proofErr w:type="gramEnd"/>
      <w:r>
        <w:t xml:space="preserve">c69       20         System.Int32  1 instance       64 </w:t>
      </w:r>
      <w:proofErr w:type="spellStart"/>
      <w:r>
        <w:t>loadsize</w:t>
      </w:r>
      <w:proofErr w:type="spellEnd"/>
    </w:p>
    <w:p w14:paraId="57CDA646" w14:textId="77777777" w:rsidR="00446A88" w:rsidRDefault="00446A88" w:rsidP="00446A88">
      <w:pPr>
        <w:pStyle w:val="Code"/>
      </w:pPr>
      <w:r>
        <w:t>73c8b</w:t>
      </w:r>
      <w:proofErr w:type="gramStart"/>
      <w:r>
        <w:t>278  4000</w:t>
      </w:r>
      <w:proofErr w:type="gramEnd"/>
      <w:r>
        <w:t xml:space="preserve">c6a       24        </w:t>
      </w:r>
      <w:proofErr w:type="spellStart"/>
      <w:r>
        <w:t>System.Single</w:t>
      </w:r>
      <w:proofErr w:type="spellEnd"/>
      <w:r>
        <w:t xml:space="preserve">  1 instance 0.720000 </w:t>
      </w:r>
      <w:proofErr w:type="spellStart"/>
      <w:r>
        <w:t>loadFactor</w:t>
      </w:r>
      <w:proofErr w:type="spellEnd"/>
    </w:p>
    <w:p w14:paraId="0770B71B" w14:textId="77777777" w:rsidR="00446A88" w:rsidRDefault="00446A88" w:rsidP="00446A88">
      <w:pPr>
        <w:pStyle w:val="Code"/>
      </w:pPr>
      <w:r>
        <w:t>73c93b</w:t>
      </w:r>
      <w:proofErr w:type="gramStart"/>
      <w:r>
        <w:t>04  4000</w:t>
      </w:r>
      <w:proofErr w:type="gramEnd"/>
      <w:r>
        <w:t>c6b       28         System.Int32  1 instance       38 version</w:t>
      </w:r>
    </w:p>
    <w:p w14:paraId="0A2D3AF6" w14:textId="77777777" w:rsidR="00446A88" w:rsidRDefault="00446A88" w:rsidP="00446A88">
      <w:pPr>
        <w:pStyle w:val="Code"/>
      </w:pPr>
      <w:r>
        <w:t>73c8b</w:t>
      </w:r>
      <w:proofErr w:type="gramStart"/>
      <w:r>
        <w:t>370  4000</w:t>
      </w:r>
      <w:proofErr w:type="gramEnd"/>
      <w:r>
        <w:t xml:space="preserve">c6c       2c       </w:t>
      </w:r>
      <w:proofErr w:type="spellStart"/>
      <w:r>
        <w:t>System.Boolean</w:t>
      </w:r>
      <w:proofErr w:type="spellEnd"/>
      <w:r>
        <w:t xml:space="preserve">  1 instance        0 </w:t>
      </w:r>
      <w:proofErr w:type="spellStart"/>
      <w:r>
        <w:t>isWriterInProgress</w:t>
      </w:r>
      <w:proofErr w:type="spellEnd"/>
    </w:p>
    <w:p w14:paraId="043BB308" w14:textId="77777777" w:rsidR="00446A88" w:rsidRDefault="00446A88" w:rsidP="00446A88">
      <w:pPr>
        <w:pStyle w:val="Code"/>
      </w:pPr>
      <w:r>
        <w:t>7388c7d</w:t>
      </w:r>
      <w:proofErr w:type="gramStart"/>
      <w:r>
        <w:t>8  4000</w:t>
      </w:r>
      <w:proofErr w:type="gramEnd"/>
      <w:r>
        <w:t>c6d        8 ...</w:t>
      </w:r>
      <w:proofErr w:type="spellStart"/>
      <w:r>
        <w:t>tions.ICollection</w:t>
      </w:r>
      <w:proofErr w:type="spellEnd"/>
      <w:r>
        <w:t xml:space="preserve">  0 instance 00000000 keys</w:t>
      </w:r>
    </w:p>
    <w:p w14:paraId="014FEE36" w14:textId="77777777" w:rsidR="00446A88" w:rsidRDefault="00446A88" w:rsidP="00446A88">
      <w:pPr>
        <w:pStyle w:val="Code"/>
      </w:pPr>
      <w:r>
        <w:t>7388c7d</w:t>
      </w:r>
      <w:proofErr w:type="gramStart"/>
      <w:r>
        <w:t>8  4000</w:t>
      </w:r>
      <w:proofErr w:type="gramEnd"/>
      <w:r>
        <w:t>c6e        c ...</w:t>
      </w:r>
      <w:proofErr w:type="spellStart"/>
      <w:r>
        <w:t>tions.ICollection</w:t>
      </w:r>
      <w:proofErr w:type="spellEnd"/>
      <w:r>
        <w:t xml:space="preserve">  0 instance 00000000 values</w:t>
      </w:r>
    </w:p>
    <w:p w14:paraId="727238D9" w14:textId="77777777" w:rsidR="00446A88" w:rsidRDefault="00446A88" w:rsidP="00446A88">
      <w:pPr>
        <w:pStyle w:val="Code"/>
      </w:pPr>
      <w:r>
        <w:t>73c867e</w:t>
      </w:r>
      <w:proofErr w:type="gramStart"/>
      <w:r>
        <w:t>0  4000</w:t>
      </w:r>
      <w:proofErr w:type="gramEnd"/>
      <w:r>
        <w:t>c6f       10 ...</w:t>
      </w:r>
      <w:proofErr w:type="spellStart"/>
      <w:r>
        <w:t>IEqualityComparer</w:t>
      </w:r>
      <w:proofErr w:type="spellEnd"/>
      <w:r>
        <w:t xml:space="preserve">  0 instance 00000000 _</w:t>
      </w:r>
      <w:proofErr w:type="spellStart"/>
      <w:r>
        <w:t>keycomparer</w:t>
      </w:r>
      <w:proofErr w:type="spellEnd"/>
    </w:p>
    <w:p w14:paraId="6C4991C8" w14:textId="03B7FDA1" w:rsidR="007A38CC" w:rsidRDefault="00446A88" w:rsidP="00446A88">
      <w:pPr>
        <w:pStyle w:val="Code"/>
      </w:pPr>
      <w:r>
        <w:t>73c</w:t>
      </w:r>
      <w:proofErr w:type="gramStart"/>
      <w:r>
        <w:t>92554  4000</w:t>
      </w:r>
      <w:proofErr w:type="gramEnd"/>
      <w:r>
        <w:t xml:space="preserve">c70       14        </w:t>
      </w:r>
      <w:proofErr w:type="spellStart"/>
      <w:r>
        <w:t>System.Object</w:t>
      </w:r>
      <w:proofErr w:type="spellEnd"/>
      <w:r>
        <w:t xml:space="preserve">  0 instance 00000000 _</w:t>
      </w:r>
      <w:proofErr w:type="spellStart"/>
      <w:r>
        <w:t>syncRoot</w:t>
      </w:r>
      <w:proofErr w:type="spellEnd"/>
    </w:p>
    <w:p w14:paraId="6C4991C9" w14:textId="77777777" w:rsidR="007A38CC" w:rsidRPr="00CC651D" w:rsidRDefault="007A38CC" w:rsidP="00396419">
      <w:pPr>
        <w:pStyle w:val="Lp2"/>
        <w:rPr>
          <w:rStyle w:val="Emphasis"/>
        </w:rPr>
      </w:pPr>
      <w:r w:rsidRPr="00CC651D">
        <w:rPr>
          <w:rStyle w:val="Emphasis"/>
        </w:rPr>
        <w:t>Based on the output of this command, how many entries are in the hash table?</w:t>
      </w:r>
    </w:p>
    <w:p w14:paraId="6C4991CA" w14:textId="77777777" w:rsidR="007A38CC" w:rsidRDefault="007A38CC" w:rsidP="00396419">
      <w:pPr>
        <w:pStyle w:val="Lp2"/>
      </w:pPr>
      <w:r>
        <w:t xml:space="preserve">To get the above information use </w:t>
      </w:r>
      <w:proofErr w:type="gramStart"/>
      <w:r>
        <w:t>the !</w:t>
      </w:r>
      <w:proofErr w:type="spellStart"/>
      <w:r>
        <w:t>DumpArray</w:t>
      </w:r>
      <w:proofErr w:type="spellEnd"/>
      <w:proofErr w:type="gramEnd"/>
      <w:r>
        <w:t xml:space="preserve"> </w:t>
      </w:r>
      <w:r w:rsidR="00137A4E">
        <w:t xml:space="preserve">(!da for short) </w:t>
      </w:r>
      <w:r>
        <w:t>command on the</w:t>
      </w:r>
      <w:r>
        <w:rPr>
          <w:b/>
        </w:rPr>
        <w:t xml:space="preserve"> buckets</w:t>
      </w:r>
      <w:r>
        <w:t xml:space="preserve"> address in the </w:t>
      </w:r>
      <w:proofErr w:type="spellStart"/>
      <w:r>
        <w:t>Hashtable</w:t>
      </w:r>
      <w:proofErr w:type="spellEnd"/>
      <w:r>
        <w:t xml:space="preserve"> output from the previous step:</w:t>
      </w:r>
    </w:p>
    <w:p w14:paraId="015B7D2F" w14:textId="77777777" w:rsidR="005357B5" w:rsidRPr="005357B5" w:rsidRDefault="00B83BB7" w:rsidP="005357B5">
      <w:pPr>
        <w:pStyle w:val="Code"/>
        <w:rPr>
          <w:sz w:val="12"/>
          <w:szCs w:val="12"/>
        </w:rPr>
      </w:pPr>
      <w:r w:rsidRPr="00236AEE">
        <w:rPr>
          <w:sz w:val="12"/>
          <w:szCs w:val="12"/>
        </w:rPr>
        <w:t>0:000</w:t>
      </w:r>
      <w:proofErr w:type="gramStart"/>
      <w:r w:rsidRPr="00236AEE">
        <w:rPr>
          <w:sz w:val="12"/>
          <w:szCs w:val="12"/>
        </w:rPr>
        <w:t xml:space="preserve">&gt; </w:t>
      </w:r>
      <w:r w:rsidR="005357B5" w:rsidRPr="007B2519">
        <w:rPr>
          <w:b/>
          <w:szCs w:val="12"/>
        </w:rPr>
        <w:t>!da</w:t>
      </w:r>
      <w:proofErr w:type="gramEnd"/>
      <w:r w:rsidR="005357B5" w:rsidRPr="007B2519">
        <w:rPr>
          <w:b/>
          <w:szCs w:val="12"/>
        </w:rPr>
        <w:t xml:space="preserve"> -details 1139b4d8</w:t>
      </w:r>
      <w:r w:rsidR="005357B5" w:rsidRPr="007B2519">
        <w:rPr>
          <w:szCs w:val="12"/>
        </w:rPr>
        <w:t xml:space="preserve"> </w:t>
      </w:r>
    </w:p>
    <w:p w14:paraId="2DDE271A" w14:textId="77777777" w:rsidR="005357B5" w:rsidRPr="005357B5" w:rsidRDefault="005357B5" w:rsidP="005357B5">
      <w:pPr>
        <w:pStyle w:val="Code"/>
        <w:rPr>
          <w:sz w:val="12"/>
          <w:szCs w:val="12"/>
        </w:rPr>
      </w:pPr>
      <w:r w:rsidRPr="005357B5">
        <w:rPr>
          <w:sz w:val="12"/>
          <w:szCs w:val="12"/>
        </w:rPr>
        <w:t xml:space="preserve">Name:        </w:t>
      </w:r>
      <w:proofErr w:type="spellStart"/>
      <w:proofErr w:type="gramStart"/>
      <w:r w:rsidRPr="005357B5">
        <w:rPr>
          <w:sz w:val="12"/>
          <w:szCs w:val="12"/>
        </w:rPr>
        <w:t>System.Collections.Hashtable</w:t>
      </w:r>
      <w:proofErr w:type="gramEnd"/>
      <w:r w:rsidRPr="005357B5">
        <w:rPr>
          <w:sz w:val="12"/>
          <w:szCs w:val="12"/>
        </w:rPr>
        <w:t>+bucket</w:t>
      </w:r>
      <w:proofErr w:type="spellEnd"/>
      <w:r w:rsidRPr="005357B5">
        <w:rPr>
          <w:sz w:val="12"/>
          <w:szCs w:val="12"/>
        </w:rPr>
        <w:t>[]</w:t>
      </w:r>
    </w:p>
    <w:p w14:paraId="3E8EDEAC" w14:textId="77777777" w:rsidR="005357B5" w:rsidRPr="005357B5" w:rsidRDefault="005357B5" w:rsidP="005357B5">
      <w:pPr>
        <w:pStyle w:val="Code"/>
        <w:rPr>
          <w:sz w:val="12"/>
          <w:szCs w:val="12"/>
        </w:rPr>
      </w:pPr>
      <w:proofErr w:type="spellStart"/>
      <w:r w:rsidRPr="005357B5">
        <w:rPr>
          <w:sz w:val="12"/>
          <w:szCs w:val="12"/>
        </w:rPr>
        <w:t>MethodTable</w:t>
      </w:r>
      <w:proofErr w:type="spellEnd"/>
      <w:r w:rsidRPr="005357B5">
        <w:rPr>
          <w:sz w:val="12"/>
          <w:szCs w:val="12"/>
        </w:rPr>
        <w:t>: 73c91238</w:t>
      </w:r>
    </w:p>
    <w:p w14:paraId="0A0143BE" w14:textId="77777777" w:rsidR="005357B5" w:rsidRPr="005357B5" w:rsidRDefault="005357B5" w:rsidP="005357B5">
      <w:pPr>
        <w:pStyle w:val="Code"/>
        <w:rPr>
          <w:sz w:val="12"/>
          <w:szCs w:val="12"/>
        </w:rPr>
      </w:pPr>
      <w:proofErr w:type="spellStart"/>
      <w:r w:rsidRPr="005357B5">
        <w:rPr>
          <w:sz w:val="12"/>
          <w:szCs w:val="12"/>
        </w:rPr>
        <w:t>EEClass</w:t>
      </w:r>
      <w:proofErr w:type="spellEnd"/>
      <w:r w:rsidRPr="005357B5">
        <w:rPr>
          <w:sz w:val="12"/>
          <w:szCs w:val="12"/>
        </w:rPr>
        <w:t>:     7399f7a0</w:t>
      </w:r>
    </w:p>
    <w:p w14:paraId="6D908452" w14:textId="77777777" w:rsidR="005357B5" w:rsidRPr="005357B5" w:rsidRDefault="005357B5" w:rsidP="005357B5">
      <w:pPr>
        <w:pStyle w:val="Code"/>
        <w:rPr>
          <w:sz w:val="12"/>
          <w:szCs w:val="12"/>
        </w:rPr>
      </w:pPr>
      <w:r w:rsidRPr="005357B5">
        <w:rPr>
          <w:sz w:val="12"/>
          <w:szCs w:val="12"/>
        </w:rPr>
        <w:lastRenderedPageBreak/>
        <w:t>Size:        1080(0x438) bytes</w:t>
      </w:r>
    </w:p>
    <w:p w14:paraId="5C3135BF" w14:textId="77777777" w:rsidR="005357B5" w:rsidRPr="005357B5" w:rsidRDefault="005357B5" w:rsidP="005357B5">
      <w:pPr>
        <w:pStyle w:val="Code"/>
        <w:rPr>
          <w:sz w:val="12"/>
          <w:szCs w:val="12"/>
        </w:rPr>
      </w:pPr>
      <w:r w:rsidRPr="005357B5">
        <w:rPr>
          <w:sz w:val="12"/>
          <w:szCs w:val="12"/>
        </w:rPr>
        <w:t>Array:       Rank 1, Number of elements 89, Type VALUETYPE</w:t>
      </w:r>
    </w:p>
    <w:p w14:paraId="66E7D93E" w14:textId="77777777" w:rsidR="005357B5" w:rsidRPr="005357B5" w:rsidRDefault="005357B5" w:rsidP="005357B5">
      <w:pPr>
        <w:pStyle w:val="Code"/>
        <w:rPr>
          <w:sz w:val="12"/>
          <w:szCs w:val="12"/>
        </w:rPr>
      </w:pPr>
      <w:r w:rsidRPr="005357B5">
        <w:rPr>
          <w:sz w:val="12"/>
          <w:szCs w:val="12"/>
        </w:rPr>
        <w:t xml:space="preserve">Element </w:t>
      </w:r>
      <w:proofErr w:type="spellStart"/>
      <w:r w:rsidRPr="005357B5">
        <w:rPr>
          <w:sz w:val="12"/>
          <w:szCs w:val="12"/>
        </w:rPr>
        <w:t>Methodtable</w:t>
      </w:r>
      <w:proofErr w:type="spellEnd"/>
      <w:r w:rsidRPr="005357B5">
        <w:rPr>
          <w:sz w:val="12"/>
          <w:szCs w:val="12"/>
        </w:rPr>
        <w:t>: 73c9127c</w:t>
      </w:r>
    </w:p>
    <w:p w14:paraId="67861F33" w14:textId="77777777" w:rsidR="005357B5" w:rsidRPr="005357B5" w:rsidRDefault="005357B5" w:rsidP="005357B5">
      <w:pPr>
        <w:pStyle w:val="Code"/>
        <w:rPr>
          <w:sz w:val="12"/>
          <w:szCs w:val="12"/>
        </w:rPr>
      </w:pPr>
      <w:r w:rsidRPr="005357B5">
        <w:rPr>
          <w:sz w:val="12"/>
          <w:szCs w:val="12"/>
        </w:rPr>
        <w:t>[0] 1139b4e0</w:t>
      </w:r>
    </w:p>
    <w:p w14:paraId="1F67D526"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6D68E2AD"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6BCCF8D0"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3172280B" w14:textId="77777777" w:rsidR="005357B5" w:rsidRPr="005357B5" w:rsidRDefault="005357B5" w:rsidP="005357B5">
      <w:pPr>
        <w:pStyle w:val="Code"/>
        <w:rPr>
          <w:sz w:val="12"/>
          <w:szCs w:val="12"/>
        </w:rPr>
      </w:pPr>
      <w:r w:rsidRPr="005357B5">
        <w:rPr>
          <w:sz w:val="12"/>
          <w:szCs w:val="12"/>
        </w:rPr>
        <w:t xml:space="preserve">    Size:        20(0x14) bytes</w:t>
      </w:r>
    </w:p>
    <w:p w14:paraId="0376F7CE"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060D4A18" w14:textId="77777777" w:rsidR="005357B5" w:rsidRPr="005357B5" w:rsidRDefault="005357B5" w:rsidP="005357B5">
      <w:pPr>
        <w:pStyle w:val="Code"/>
        <w:rPr>
          <w:sz w:val="12"/>
          <w:szCs w:val="12"/>
        </w:rPr>
      </w:pPr>
      <w:r w:rsidRPr="005357B5">
        <w:rPr>
          <w:sz w:val="12"/>
          <w:szCs w:val="12"/>
        </w:rPr>
        <w:t xml:space="preserve">    Fields:</w:t>
      </w:r>
    </w:p>
    <w:p w14:paraId="46E02D4C"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21368764"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00000000     key</w:t>
      </w:r>
    </w:p>
    <w:p w14:paraId="43F4C572"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00000000     </w:t>
      </w:r>
      <w:proofErr w:type="spellStart"/>
      <w:r w:rsidRPr="005357B5">
        <w:rPr>
          <w:sz w:val="12"/>
          <w:szCs w:val="12"/>
        </w:rPr>
        <w:t>val</w:t>
      </w:r>
      <w:proofErr w:type="spellEnd"/>
    </w:p>
    <w:p w14:paraId="20477025"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0     </w:t>
      </w:r>
      <w:proofErr w:type="spellStart"/>
      <w:r w:rsidRPr="005357B5">
        <w:rPr>
          <w:sz w:val="12"/>
          <w:szCs w:val="12"/>
        </w:rPr>
        <w:t>hash_coll</w:t>
      </w:r>
      <w:proofErr w:type="spellEnd"/>
    </w:p>
    <w:p w14:paraId="6FA60B16" w14:textId="77777777" w:rsidR="005357B5" w:rsidRPr="005357B5" w:rsidRDefault="005357B5" w:rsidP="005357B5">
      <w:pPr>
        <w:pStyle w:val="Code"/>
        <w:rPr>
          <w:sz w:val="12"/>
          <w:szCs w:val="12"/>
        </w:rPr>
      </w:pPr>
      <w:r w:rsidRPr="005357B5">
        <w:rPr>
          <w:sz w:val="12"/>
          <w:szCs w:val="12"/>
        </w:rPr>
        <w:t>[1] 1139b4ec</w:t>
      </w:r>
    </w:p>
    <w:p w14:paraId="50044E6A"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5041296D"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6EDF0A2B"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7D961013" w14:textId="77777777" w:rsidR="005357B5" w:rsidRPr="005357B5" w:rsidRDefault="005357B5" w:rsidP="005357B5">
      <w:pPr>
        <w:pStyle w:val="Code"/>
        <w:rPr>
          <w:sz w:val="12"/>
          <w:szCs w:val="12"/>
        </w:rPr>
      </w:pPr>
      <w:r w:rsidRPr="005357B5">
        <w:rPr>
          <w:sz w:val="12"/>
          <w:szCs w:val="12"/>
        </w:rPr>
        <w:t xml:space="preserve">    Size:        20(0x14) bytes</w:t>
      </w:r>
    </w:p>
    <w:p w14:paraId="00F39DDF"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1CFC15F5" w14:textId="77777777" w:rsidR="005357B5" w:rsidRPr="005357B5" w:rsidRDefault="005357B5" w:rsidP="005357B5">
      <w:pPr>
        <w:pStyle w:val="Code"/>
        <w:rPr>
          <w:sz w:val="12"/>
          <w:szCs w:val="12"/>
        </w:rPr>
      </w:pPr>
      <w:r w:rsidRPr="005357B5">
        <w:rPr>
          <w:sz w:val="12"/>
          <w:szCs w:val="12"/>
        </w:rPr>
        <w:t xml:space="preserve">    Fields:</w:t>
      </w:r>
    </w:p>
    <w:p w14:paraId="0DE31659"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5BDD181A"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00000000     key</w:t>
      </w:r>
    </w:p>
    <w:p w14:paraId="4BF295BE"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00000000     </w:t>
      </w:r>
      <w:proofErr w:type="spellStart"/>
      <w:r w:rsidRPr="005357B5">
        <w:rPr>
          <w:sz w:val="12"/>
          <w:szCs w:val="12"/>
        </w:rPr>
        <w:t>val</w:t>
      </w:r>
      <w:proofErr w:type="spellEnd"/>
    </w:p>
    <w:p w14:paraId="34677895"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0     </w:t>
      </w:r>
      <w:proofErr w:type="spellStart"/>
      <w:r w:rsidRPr="005357B5">
        <w:rPr>
          <w:sz w:val="12"/>
          <w:szCs w:val="12"/>
        </w:rPr>
        <w:t>hash_coll</w:t>
      </w:r>
      <w:proofErr w:type="spellEnd"/>
    </w:p>
    <w:p w14:paraId="0089CED0" w14:textId="77777777" w:rsidR="005357B5" w:rsidRPr="005357B5" w:rsidRDefault="005357B5" w:rsidP="005357B5">
      <w:pPr>
        <w:pStyle w:val="Code"/>
        <w:rPr>
          <w:sz w:val="12"/>
          <w:szCs w:val="12"/>
        </w:rPr>
      </w:pPr>
      <w:r w:rsidRPr="005357B5">
        <w:rPr>
          <w:sz w:val="12"/>
          <w:szCs w:val="12"/>
        </w:rPr>
        <w:t>[2] 1139b4f8</w:t>
      </w:r>
    </w:p>
    <w:p w14:paraId="41CFBD81"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59A5E3B1"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4C1CDCD5"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0A50C7ED" w14:textId="77777777" w:rsidR="005357B5" w:rsidRPr="005357B5" w:rsidRDefault="005357B5" w:rsidP="005357B5">
      <w:pPr>
        <w:pStyle w:val="Code"/>
        <w:rPr>
          <w:sz w:val="12"/>
          <w:szCs w:val="12"/>
        </w:rPr>
      </w:pPr>
      <w:r w:rsidRPr="005357B5">
        <w:rPr>
          <w:sz w:val="12"/>
          <w:szCs w:val="12"/>
        </w:rPr>
        <w:t xml:space="preserve">    Size:        20(0x14) bytes</w:t>
      </w:r>
    </w:p>
    <w:p w14:paraId="58127BD4"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58255EB6" w14:textId="77777777" w:rsidR="005357B5" w:rsidRPr="005357B5" w:rsidRDefault="005357B5" w:rsidP="005357B5">
      <w:pPr>
        <w:pStyle w:val="Code"/>
        <w:rPr>
          <w:sz w:val="12"/>
          <w:szCs w:val="12"/>
        </w:rPr>
      </w:pPr>
      <w:r w:rsidRPr="005357B5">
        <w:rPr>
          <w:sz w:val="12"/>
          <w:szCs w:val="12"/>
        </w:rPr>
        <w:t xml:space="preserve">    Fields:</w:t>
      </w:r>
    </w:p>
    <w:p w14:paraId="2CAF5F22"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5EE16E38"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112975cc     key</w:t>
      </w:r>
    </w:p>
    <w:p w14:paraId="094E5681"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1128457c     </w:t>
      </w:r>
      <w:proofErr w:type="spellStart"/>
      <w:r w:rsidRPr="005357B5">
        <w:rPr>
          <w:sz w:val="12"/>
          <w:szCs w:val="12"/>
        </w:rPr>
        <w:t>val</w:t>
      </w:r>
      <w:proofErr w:type="spellEnd"/>
    </w:p>
    <w:p w14:paraId="1D594584"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-494864451     </w:t>
      </w:r>
      <w:proofErr w:type="spellStart"/>
      <w:r w:rsidRPr="005357B5">
        <w:rPr>
          <w:sz w:val="12"/>
          <w:szCs w:val="12"/>
        </w:rPr>
        <w:t>hash_coll</w:t>
      </w:r>
      <w:proofErr w:type="spellEnd"/>
    </w:p>
    <w:p w14:paraId="04CCAAB4" w14:textId="77777777" w:rsidR="005357B5" w:rsidRPr="005357B5" w:rsidRDefault="005357B5" w:rsidP="005357B5">
      <w:pPr>
        <w:pStyle w:val="Code"/>
        <w:rPr>
          <w:sz w:val="12"/>
          <w:szCs w:val="12"/>
        </w:rPr>
      </w:pPr>
      <w:r w:rsidRPr="005357B5">
        <w:rPr>
          <w:sz w:val="12"/>
          <w:szCs w:val="12"/>
        </w:rPr>
        <w:t>[3] 1139b504</w:t>
      </w:r>
    </w:p>
    <w:p w14:paraId="3ABD7563"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114D2112"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56FA7BAA"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62671793" w14:textId="77777777" w:rsidR="005357B5" w:rsidRPr="005357B5" w:rsidRDefault="005357B5" w:rsidP="005357B5">
      <w:pPr>
        <w:pStyle w:val="Code"/>
        <w:rPr>
          <w:sz w:val="12"/>
          <w:szCs w:val="12"/>
        </w:rPr>
      </w:pPr>
      <w:r w:rsidRPr="005357B5">
        <w:rPr>
          <w:sz w:val="12"/>
          <w:szCs w:val="12"/>
        </w:rPr>
        <w:t xml:space="preserve">    Size:        20(0x14) bytes</w:t>
      </w:r>
    </w:p>
    <w:p w14:paraId="2800550B"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2FCB5D64" w14:textId="77777777" w:rsidR="005357B5" w:rsidRPr="005357B5" w:rsidRDefault="005357B5" w:rsidP="005357B5">
      <w:pPr>
        <w:pStyle w:val="Code"/>
        <w:rPr>
          <w:sz w:val="12"/>
          <w:szCs w:val="12"/>
        </w:rPr>
      </w:pPr>
      <w:r w:rsidRPr="005357B5">
        <w:rPr>
          <w:sz w:val="12"/>
          <w:szCs w:val="12"/>
        </w:rPr>
        <w:t xml:space="preserve">    Fields:</w:t>
      </w:r>
    </w:p>
    <w:p w14:paraId="27CA895D"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20048BEE"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00000000     key</w:t>
      </w:r>
    </w:p>
    <w:p w14:paraId="6978E673"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00000000     </w:t>
      </w:r>
      <w:proofErr w:type="spellStart"/>
      <w:r w:rsidRPr="005357B5">
        <w:rPr>
          <w:sz w:val="12"/>
          <w:szCs w:val="12"/>
        </w:rPr>
        <w:t>val</w:t>
      </w:r>
      <w:proofErr w:type="spellEnd"/>
    </w:p>
    <w:p w14:paraId="5E2DC46F"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0     </w:t>
      </w:r>
      <w:proofErr w:type="spellStart"/>
      <w:r w:rsidRPr="005357B5">
        <w:rPr>
          <w:sz w:val="12"/>
          <w:szCs w:val="12"/>
        </w:rPr>
        <w:t>hash_coll</w:t>
      </w:r>
      <w:proofErr w:type="spellEnd"/>
    </w:p>
    <w:p w14:paraId="1CD5BD6E" w14:textId="77777777" w:rsidR="005357B5" w:rsidRPr="005357B5" w:rsidRDefault="005357B5" w:rsidP="005357B5">
      <w:pPr>
        <w:pStyle w:val="Code"/>
        <w:rPr>
          <w:sz w:val="12"/>
          <w:szCs w:val="12"/>
        </w:rPr>
      </w:pPr>
      <w:r w:rsidRPr="005357B5">
        <w:rPr>
          <w:sz w:val="12"/>
          <w:szCs w:val="12"/>
        </w:rPr>
        <w:t>[4] 1139b510</w:t>
      </w:r>
    </w:p>
    <w:p w14:paraId="4ED0D60A"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3CB01680"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4A5BF04F"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441EEF4D" w14:textId="77777777" w:rsidR="005357B5" w:rsidRPr="005357B5" w:rsidRDefault="005357B5" w:rsidP="005357B5">
      <w:pPr>
        <w:pStyle w:val="Code"/>
        <w:rPr>
          <w:sz w:val="12"/>
          <w:szCs w:val="12"/>
        </w:rPr>
      </w:pPr>
      <w:r w:rsidRPr="005357B5">
        <w:rPr>
          <w:sz w:val="12"/>
          <w:szCs w:val="12"/>
        </w:rPr>
        <w:t xml:space="preserve">    Size:        20(0x14) bytes</w:t>
      </w:r>
    </w:p>
    <w:p w14:paraId="71CF2653"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32FE37B0" w14:textId="77777777" w:rsidR="005357B5" w:rsidRPr="005357B5" w:rsidRDefault="005357B5" w:rsidP="005357B5">
      <w:pPr>
        <w:pStyle w:val="Code"/>
        <w:rPr>
          <w:sz w:val="12"/>
          <w:szCs w:val="12"/>
        </w:rPr>
      </w:pPr>
      <w:r w:rsidRPr="005357B5">
        <w:rPr>
          <w:sz w:val="12"/>
          <w:szCs w:val="12"/>
        </w:rPr>
        <w:lastRenderedPageBreak/>
        <w:t xml:space="preserve">    Fields:</w:t>
      </w:r>
    </w:p>
    <w:p w14:paraId="5DAB2664"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09ECA0CD"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19307638     key</w:t>
      </w:r>
    </w:p>
    <w:p w14:paraId="55E17D1D"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192fd574     </w:t>
      </w:r>
      <w:proofErr w:type="spellStart"/>
      <w:r w:rsidRPr="005357B5">
        <w:rPr>
          <w:sz w:val="12"/>
          <w:szCs w:val="12"/>
        </w:rPr>
        <w:t>val</w:t>
      </w:r>
      <w:proofErr w:type="spellEnd"/>
    </w:p>
    <w:p w14:paraId="4689948E"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694613943     </w:t>
      </w:r>
      <w:proofErr w:type="spellStart"/>
      <w:r w:rsidRPr="005357B5">
        <w:rPr>
          <w:sz w:val="12"/>
          <w:szCs w:val="12"/>
        </w:rPr>
        <w:t>hash_coll</w:t>
      </w:r>
      <w:proofErr w:type="spellEnd"/>
    </w:p>
    <w:p w14:paraId="2714EF51" w14:textId="77777777" w:rsidR="005357B5" w:rsidRPr="005357B5" w:rsidRDefault="005357B5" w:rsidP="005357B5">
      <w:pPr>
        <w:pStyle w:val="Code"/>
        <w:rPr>
          <w:sz w:val="12"/>
          <w:szCs w:val="12"/>
        </w:rPr>
      </w:pPr>
      <w:r w:rsidRPr="005357B5">
        <w:rPr>
          <w:sz w:val="12"/>
          <w:szCs w:val="12"/>
        </w:rPr>
        <w:t>[5] 1139b51c</w:t>
      </w:r>
    </w:p>
    <w:p w14:paraId="692DC732"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1C3FC207"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5503397E"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77C18464" w14:textId="77777777" w:rsidR="005357B5" w:rsidRPr="005357B5" w:rsidRDefault="005357B5" w:rsidP="005357B5">
      <w:pPr>
        <w:pStyle w:val="Code"/>
        <w:rPr>
          <w:sz w:val="12"/>
          <w:szCs w:val="12"/>
        </w:rPr>
      </w:pPr>
      <w:r w:rsidRPr="005357B5">
        <w:rPr>
          <w:sz w:val="12"/>
          <w:szCs w:val="12"/>
        </w:rPr>
        <w:t xml:space="preserve">    Size:        20(0x14) bytes</w:t>
      </w:r>
    </w:p>
    <w:p w14:paraId="5600E690"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7B9A146D" w14:textId="77777777" w:rsidR="005357B5" w:rsidRPr="005357B5" w:rsidRDefault="005357B5" w:rsidP="005357B5">
      <w:pPr>
        <w:pStyle w:val="Code"/>
        <w:rPr>
          <w:sz w:val="12"/>
          <w:szCs w:val="12"/>
        </w:rPr>
      </w:pPr>
      <w:r w:rsidRPr="005357B5">
        <w:rPr>
          <w:sz w:val="12"/>
          <w:szCs w:val="12"/>
        </w:rPr>
        <w:t xml:space="preserve">    Fields:</w:t>
      </w:r>
    </w:p>
    <w:p w14:paraId="610E8BF0"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061B5739"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00000000     key</w:t>
      </w:r>
    </w:p>
    <w:p w14:paraId="61EDE1CC"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00000000     </w:t>
      </w:r>
      <w:proofErr w:type="spellStart"/>
      <w:r w:rsidRPr="005357B5">
        <w:rPr>
          <w:sz w:val="12"/>
          <w:szCs w:val="12"/>
        </w:rPr>
        <w:t>val</w:t>
      </w:r>
      <w:proofErr w:type="spellEnd"/>
    </w:p>
    <w:p w14:paraId="7DFC42DF"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0     </w:t>
      </w:r>
      <w:proofErr w:type="spellStart"/>
      <w:r w:rsidRPr="005357B5">
        <w:rPr>
          <w:sz w:val="12"/>
          <w:szCs w:val="12"/>
        </w:rPr>
        <w:t>hash_coll</w:t>
      </w:r>
      <w:proofErr w:type="spellEnd"/>
    </w:p>
    <w:p w14:paraId="519E5734" w14:textId="77777777" w:rsidR="005357B5" w:rsidRPr="005357B5" w:rsidRDefault="005357B5" w:rsidP="005357B5">
      <w:pPr>
        <w:pStyle w:val="Code"/>
        <w:rPr>
          <w:sz w:val="12"/>
          <w:szCs w:val="12"/>
        </w:rPr>
      </w:pPr>
      <w:r w:rsidRPr="005357B5">
        <w:rPr>
          <w:sz w:val="12"/>
          <w:szCs w:val="12"/>
        </w:rPr>
        <w:t>[6] 1139b528</w:t>
      </w:r>
    </w:p>
    <w:p w14:paraId="428438D6"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65854680"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44EE97C2"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1040BF9A" w14:textId="77777777" w:rsidR="005357B5" w:rsidRPr="005357B5" w:rsidRDefault="005357B5" w:rsidP="005357B5">
      <w:pPr>
        <w:pStyle w:val="Code"/>
        <w:rPr>
          <w:sz w:val="12"/>
          <w:szCs w:val="12"/>
        </w:rPr>
      </w:pPr>
      <w:r w:rsidRPr="005357B5">
        <w:rPr>
          <w:sz w:val="12"/>
          <w:szCs w:val="12"/>
        </w:rPr>
        <w:t xml:space="preserve">    Size:        20(0x14) bytes</w:t>
      </w:r>
    </w:p>
    <w:p w14:paraId="1F032D6C"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57F23DBB" w14:textId="77777777" w:rsidR="005357B5" w:rsidRPr="005357B5" w:rsidRDefault="005357B5" w:rsidP="005357B5">
      <w:pPr>
        <w:pStyle w:val="Code"/>
        <w:rPr>
          <w:sz w:val="12"/>
          <w:szCs w:val="12"/>
        </w:rPr>
      </w:pPr>
      <w:r w:rsidRPr="005357B5">
        <w:rPr>
          <w:sz w:val="12"/>
          <w:szCs w:val="12"/>
        </w:rPr>
        <w:t xml:space="preserve">    Fields:</w:t>
      </w:r>
    </w:p>
    <w:p w14:paraId="0337234D"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7551F7D1"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00000000     key</w:t>
      </w:r>
    </w:p>
    <w:p w14:paraId="649D0BA1"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00000000     </w:t>
      </w:r>
      <w:proofErr w:type="spellStart"/>
      <w:r w:rsidRPr="005357B5">
        <w:rPr>
          <w:sz w:val="12"/>
          <w:szCs w:val="12"/>
        </w:rPr>
        <w:t>val</w:t>
      </w:r>
      <w:proofErr w:type="spellEnd"/>
    </w:p>
    <w:p w14:paraId="77D4163F"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0     </w:t>
      </w:r>
      <w:proofErr w:type="spellStart"/>
      <w:r w:rsidRPr="005357B5">
        <w:rPr>
          <w:sz w:val="12"/>
          <w:szCs w:val="12"/>
        </w:rPr>
        <w:t>hash_coll</w:t>
      </w:r>
      <w:proofErr w:type="spellEnd"/>
    </w:p>
    <w:p w14:paraId="1E666B45" w14:textId="77777777" w:rsidR="005357B5" w:rsidRPr="005357B5" w:rsidRDefault="005357B5" w:rsidP="005357B5">
      <w:pPr>
        <w:pStyle w:val="Code"/>
        <w:rPr>
          <w:sz w:val="12"/>
          <w:szCs w:val="12"/>
        </w:rPr>
      </w:pPr>
      <w:r w:rsidRPr="005357B5">
        <w:rPr>
          <w:sz w:val="12"/>
          <w:szCs w:val="12"/>
        </w:rPr>
        <w:t>[7] 1139b534</w:t>
      </w:r>
    </w:p>
    <w:p w14:paraId="5A2DFD9F"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3167A883"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70B864B5"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6CFC59A7" w14:textId="77777777" w:rsidR="005357B5" w:rsidRPr="005357B5" w:rsidRDefault="005357B5" w:rsidP="005357B5">
      <w:pPr>
        <w:pStyle w:val="Code"/>
        <w:rPr>
          <w:sz w:val="12"/>
          <w:szCs w:val="12"/>
        </w:rPr>
      </w:pPr>
      <w:r w:rsidRPr="005357B5">
        <w:rPr>
          <w:sz w:val="12"/>
          <w:szCs w:val="12"/>
        </w:rPr>
        <w:t xml:space="preserve">    Size:        20(0x14) bytes</w:t>
      </w:r>
    </w:p>
    <w:p w14:paraId="28085D12"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63E749B0" w14:textId="77777777" w:rsidR="005357B5" w:rsidRPr="005357B5" w:rsidRDefault="005357B5" w:rsidP="005357B5">
      <w:pPr>
        <w:pStyle w:val="Code"/>
        <w:rPr>
          <w:sz w:val="12"/>
          <w:szCs w:val="12"/>
        </w:rPr>
      </w:pPr>
      <w:r w:rsidRPr="005357B5">
        <w:rPr>
          <w:sz w:val="12"/>
          <w:szCs w:val="12"/>
        </w:rPr>
        <w:t xml:space="preserve">    Fields:</w:t>
      </w:r>
    </w:p>
    <w:p w14:paraId="3B02D016"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75F5AC16"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1128dae0     key</w:t>
      </w:r>
    </w:p>
    <w:p w14:paraId="6CD7CEDC"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1124e1e0     </w:t>
      </w:r>
      <w:proofErr w:type="spellStart"/>
      <w:r w:rsidRPr="005357B5">
        <w:rPr>
          <w:sz w:val="12"/>
          <w:szCs w:val="12"/>
        </w:rPr>
        <w:t>val</w:t>
      </w:r>
      <w:proofErr w:type="spellEnd"/>
    </w:p>
    <w:p w14:paraId="2E27CC54"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694613946     </w:t>
      </w:r>
      <w:proofErr w:type="spellStart"/>
      <w:r w:rsidRPr="005357B5">
        <w:rPr>
          <w:sz w:val="12"/>
          <w:szCs w:val="12"/>
        </w:rPr>
        <w:t>hash_coll</w:t>
      </w:r>
      <w:proofErr w:type="spellEnd"/>
    </w:p>
    <w:p w14:paraId="47D6767A" w14:textId="77777777" w:rsidR="005357B5" w:rsidRPr="005357B5" w:rsidRDefault="005357B5" w:rsidP="005357B5">
      <w:pPr>
        <w:pStyle w:val="Code"/>
        <w:rPr>
          <w:sz w:val="12"/>
          <w:szCs w:val="12"/>
        </w:rPr>
      </w:pPr>
      <w:r w:rsidRPr="005357B5">
        <w:rPr>
          <w:sz w:val="12"/>
          <w:szCs w:val="12"/>
        </w:rPr>
        <w:t>[8] 1139b540</w:t>
      </w:r>
    </w:p>
    <w:p w14:paraId="098BF67F"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597C2740"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0AFA962C"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4A5FDA3E" w14:textId="77777777" w:rsidR="005357B5" w:rsidRPr="005357B5" w:rsidRDefault="005357B5" w:rsidP="005357B5">
      <w:pPr>
        <w:pStyle w:val="Code"/>
        <w:rPr>
          <w:sz w:val="12"/>
          <w:szCs w:val="12"/>
        </w:rPr>
      </w:pPr>
      <w:r w:rsidRPr="005357B5">
        <w:rPr>
          <w:sz w:val="12"/>
          <w:szCs w:val="12"/>
        </w:rPr>
        <w:t xml:space="preserve">    Size:        20(0x14) bytes</w:t>
      </w:r>
    </w:p>
    <w:p w14:paraId="5A446892"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0D6C8009" w14:textId="77777777" w:rsidR="005357B5" w:rsidRPr="005357B5" w:rsidRDefault="005357B5" w:rsidP="005357B5">
      <w:pPr>
        <w:pStyle w:val="Code"/>
        <w:rPr>
          <w:sz w:val="12"/>
          <w:szCs w:val="12"/>
        </w:rPr>
      </w:pPr>
      <w:r w:rsidRPr="005357B5">
        <w:rPr>
          <w:sz w:val="12"/>
          <w:szCs w:val="12"/>
        </w:rPr>
        <w:t xml:space="preserve">    Fields:</w:t>
      </w:r>
    </w:p>
    <w:p w14:paraId="16788854"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2912B4B1"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00000000     key</w:t>
      </w:r>
    </w:p>
    <w:p w14:paraId="4DAAAA4A"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00000000     </w:t>
      </w:r>
      <w:proofErr w:type="spellStart"/>
      <w:r w:rsidRPr="005357B5">
        <w:rPr>
          <w:sz w:val="12"/>
          <w:szCs w:val="12"/>
        </w:rPr>
        <w:t>val</w:t>
      </w:r>
      <w:proofErr w:type="spellEnd"/>
    </w:p>
    <w:p w14:paraId="2753B75F"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0     </w:t>
      </w:r>
      <w:proofErr w:type="spellStart"/>
      <w:r w:rsidRPr="005357B5">
        <w:rPr>
          <w:sz w:val="12"/>
          <w:szCs w:val="12"/>
        </w:rPr>
        <w:t>hash_coll</w:t>
      </w:r>
      <w:proofErr w:type="spellEnd"/>
    </w:p>
    <w:p w14:paraId="51AE6CDC" w14:textId="77777777" w:rsidR="005357B5" w:rsidRPr="005357B5" w:rsidRDefault="005357B5" w:rsidP="005357B5">
      <w:pPr>
        <w:pStyle w:val="Code"/>
        <w:rPr>
          <w:sz w:val="12"/>
          <w:szCs w:val="12"/>
        </w:rPr>
      </w:pPr>
      <w:r w:rsidRPr="005357B5">
        <w:rPr>
          <w:sz w:val="12"/>
          <w:szCs w:val="12"/>
        </w:rPr>
        <w:t>[9] 1139b54c</w:t>
      </w:r>
    </w:p>
    <w:p w14:paraId="2B931A5A"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4566ADC9"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0F25CF9D"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389A7A79" w14:textId="77777777" w:rsidR="005357B5" w:rsidRPr="005357B5" w:rsidRDefault="005357B5" w:rsidP="005357B5">
      <w:pPr>
        <w:pStyle w:val="Code"/>
        <w:rPr>
          <w:sz w:val="12"/>
          <w:szCs w:val="12"/>
        </w:rPr>
      </w:pPr>
      <w:r w:rsidRPr="005357B5">
        <w:rPr>
          <w:sz w:val="12"/>
          <w:szCs w:val="12"/>
        </w:rPr>
        <w:t xml:space="preserve">    Size:        20(0x14) bytes</w:t>
      </w:r>
    </w:p>
    <w:p w14:paraId="195955E4" w14:textId="77777777" w:rsidR="005357B5" w:rsidRPr="005357B5" w:rsidRDefault="005357B5" w:rsidP="005357B5">
      <w:pPr>
        <w:pStyle w:val="Code"/>
        <w:rPr>
          <w:sz w:val="12"/>
          <w:szCs w:val="12"/>
        </w:rPr>
      </w:pPr>
      <w:r w:rsidRPr="005357B5">
        <w:rPr>
          <w:sz w:val="12"/>
          <w:szCs w:val="12"/>
        </w:rPr>
        <w:lastRenderedPageBreak/>
        <w:t xml:space="preserve">    File:        C:\WINDOWS\Microsoft.Net\assembly\GAC_32\mscorlib\v4.0_4.0.0.0__b77a5c561934e089\mscorlib.dll</w:t>
      </w:r>
    </w:p>
    <w:p w14:paraId="1340CED1" w14:textId="77777777" w:rsidR="005357B5" w:rsidRPr="005357B5" w:rsidRDefault="005357B5" w:rsidP="005357B5">
      <w:pPr>
        <w:pStyle w:val="Code"/>
        <w:rPr>
          <w:sz w:val="12"/>
          <w:szCs w:val="12"/>
        </w:rPr>
      </w:pPr>
      <w:r w:rsidRPr="005357B5">
        <w:rPr>
          <w:sz w:val="12"/>
          <w:szCs w:val="12"/>
        </w:rPr>
        <w:t xml:space="preserve">    Fields:</w:t>
      </w:r>
    </w:p>
    <w:p w14:paraId="384AEA3D"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2D08F67C"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1b2aa0d0     key</w:t>
      </w:r>
    </w:p>
    <w:p w14:paraId="4BE4C219"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19309214     </w:t>
      </w:r>
      <w:proofErr w:type="spellStart"/>
      <w:r w:rsidRPr="005357B5">
        <w:rPr>
          <w:sz w:val="12"/>
          <w:szCs w:val="12"/>
        </w:rPr>
        <w:t>val</w:t>
      </w:r>
      <w:proofErr w:type="spellEnd"/>
    </w:p>
    <w:p w14:paraId="21F704C3" w14:textId="77777777" w:rsidR="005357B5" w:rsidRP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578883777     </w:t>
      </w:r>
      <w:proofErr w:type="spellStart"/>
      <w:r w:rsidRPr="005357B5">
        <w:rPr>
          <w:sz w:val="12"/>
          <w:szCs w:val="12"/>
        </w:rPr>
        <w:t>hash_coll</w:t>
      </w:r>
      <w:proofErr w:type="spellEnd"/>
    </w:p>
    <w:p w14:paraId="1C7E71DA" w14:textId="77777777" w:rsidR="005357B5" w:rsidRPr="005357B5" w:rsidRDefault="005357B5" w:rsidP="005357B5">
      <w:pPr>
        <w:pStyle w:val="Code"/>
        <w:rPr>
          <w:sz w:val="12"/>
          <w:szCs w:val="12"/>
        </w:rPr>
      </w:pPr>
      <w:r w:rsidRPr="005357B5">
        <w:rPr>
          <w:sz w:val="12"/>
          <w:szCs w:val="12"/>
        </w:rPr>
        <w:t>[10] 1139b558</w:t>
      </w:r>
    </w:p>
    <w:p w14:paraId="39E276D6" w14:textId="77777777" w:rsidR="005357B5" w:rsidRPr="005357B5" w:rsidRDefault="005357B5" w:rsidP="005357B5">
      <w:pPr>
        <w:pStyle w:val="Code"/>
        <w:rPr>
          <w:sz w:val="12"/>
          <w:szCs w:val="12"/>
        </w:rPr>
      </w:pPr>
      <w:r w:rsidRPr="005357B5">
        <w:rPr>
          <w:sz w:val="12"/>
          <w:szCs w:val="12"/>
        </w:rPr>
        <w:t xml:space="preserve">    Name:        </w:t>
      </w:r>
      <w:proofErr w:type="spellStart"/>
      <w:proofErr w:type="gramStart"/>
      <w:r w:rsidRPr="005357B5">
        <w:rPr>
          <w:sz w:val="12"/>
          <w:szCs w:val="12"/>
        </w:rPr>
        <w:t>System.Collections.Hashtable</w:t>
      </w:r>
      <w:proofErr w:type="gramEnd"/>
      <w:r w:rsidRPr="005357B5">
        <w:rPr>
          <w:sz w:val="12"/>
          <w:szCs w:val="12"/>
        </w:rPr>
        <w:t>+bucket</w:t>
      </w:r>
      <w:proofErr w:type="spellEnd"/>
    </w:p>
    <w:p w14:paraId="3FF5C3E3"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MethodTable</w:t>
      </w:r>
      <w:proofErr w:type="spellEnd"/>
      <w:r w:rsidRPr="005357B5">
        <w:rPr>
          <w:sz w:val="12"/>
          <w:szCs w:val="12"/>
        </w:rPr>
        <w:t>: 73c9127c</w:t>
      </w:r>
    </w:p>
    <w:p w14:paraId="5268B4A1" w14:textId="77777777" w:rsidR="005357B5" w:rsidRPr="005357B5" w:rsidRDefault="005357B5" w:rsidP="005357B5">
      <w:pPr>
        <w:pStyle w:val="Code"/>
        <w:rPr>
          <w:sz w:val="12"/>
          <w:szCs w:val="12"/>
        </w:rPr>
      </w:pPr>
      <w:r w:rsidRPr="005357B5">
        <w:rPr>
          <w:sz w:val="12"/>
          <w:szCs w:val="12"/>
        </w:rPr>
        <w:t xml:space="preserve">    </w:t>
      </w:r>
      <w:proofErr w:type="spellStart"/>
      <w:r w:rsidRPr="005357B5">
        <w:rPr>
          <w:sz w:val="12"/>
          <w:szCs w:val="12"/>
        </w:rPr>
        <w:t>EEClass</w:t>
      </w:r>
      <w:proofErr w:type="spellEnd"/>
      <w:r w:rsidRPr="005357B5">
        <w:rPr>
          <w:sz w:val="12"/>
          <w:szCs w:val="12"/>
        </w:rPr>
        <w:t>:     7399f82c</w:t>
      </w:r>
    </w:p>
    <w:p w14:paraId="15E6642D" w14:textId="77777777" w:rsidR="005357B5" w:rsidRPr="005357B5" w:rsidRDefault="005357B5" w:rsidP="005357B5">
      <w:pPr>
        <w:pStyle w:val="Code"/>
        <w:rPr>
          <w:sz w:val="12"/>
          <w:szCs w:val="12"/>
        </w:rPr>
      </w:pPr>
      <w:r w:rsidRPr="005357B5">
        <w:rPr>
          <w:sz w:val="12"/>
          <w:szCs w:val="12"/>
        </w:rPr>
        <w:t xml:space="preserve">    Size:        20(0x14) bytes</w:t>
      </w:r>
    </w:p>
    <w:p w14:paraId="429DC41A" w14:textId="77777777" w:rsidR="005357B5" w:rsidRPr="005357B5" w:rsidRDefault="005357B5" w:rsidP="005357B5">
      <w:pPr>
        <w:pStyle w:val="Code"/>
        <w:rPr>
          <w:sz w:val="12"/>
          <w:szCs w:val="12"/>
        </w:rPr>
      </w:pPr>
      <w:r w:rsidRPr="005357B5">
        <w:rPr>
          <w:sz w:val="12"/>
          <w:szCs w:val="12"/>
        </w:rPr>
        <w:t xml:space="preserve">    File:        C:\WINDOWS\Microsoft.Net\assembly\GAC_32\mscorlib\v4.0_4.0.0.0__b77a5c561934e089\mscorlib.dll</w:t>
      </w:r>
    </w:p>
    <w:p w14:paraId="3978E44D" w14:textId="77777777" w:rsidR="005357B5" w:rsidRPr="005357B5" w:rsidRDefault="005357B5" w:rsidP="005357B5">
      <w:pPr>
        <w:pStyle w:val="Code"/>
        <w:rPr>
          <w:sz w:val="12"/>
          <w:szCs w:val="12"/>
        </w:rPr>
      </w:pPr>
      <w:r w:rsidRPr="005357B5">
        <w:rPr>
          <w:sz w:val="12"/>
          <w:szCs w:val="12"/>
        </w:rPr>
        <w:t xml:space="preserve">    Fields:</w:t>
      </w:r>
    </w:p>
    <w:p w14:paraId="6DDB230E" w14:textId="77777777" w:rsidR="005357B5" w:rsidRPr="005357B5" w:rsidRDefault="005357B5" w:rsidP="005357B5">
      <w:pPr>
        <w:pStyle w:val="Code"/>
        <w:rPr>
          <w:sz w:val="12"/>
          <w:szCs w:val="12"/>
        </w:rPr>
      </w:pPr>
      <w:r w:rsidRPr="005357B5">
        <w:rPr>
          <w:sz w:val="12"/>
          <w:szCs w:val="12"/>
        </w:rPr>
        <w:t xml:space="preserve">              MT    Field   Offset                 Type VT     </w:t>
      </w:r>
      <w:proofErr w:type="spellStart"/>
      <w:r w:rsidRPr="005357B5">
        <w:rPr>
          <w:sz w:val="12"/>
          <w:szCs w:val="12"/>
        </w:rPr>
        <w:t>Attr</w:t>
      </w:r>
      <w:proofErr w:type="spellEnd"/>
      <w:r w:rsidRPr="005357B5">
        <w:rPr>
          <w:sz w:val="12"/>
          <w:szCs w:val="12"/>
        </w:rPr>
        <w:t xml:space="preserve">    Value Name</w:t>
      </w:r>
    </w:p>
    <w:p w14:paraId="0ADCBC10"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c7a        0            </w:t>
      </w:r>
      <w:proofErr w:type="spellStart"/>
      <w:r w:rsidRPr="005357B5">
        <w:rPr>
          <w:sz w:val="12"/>
          <w:szCs w:val="12"/>
        </w:rPr>
        <w:t>System.Object</w:t>
      </w:r>
      <w:proofErr w:type="spellEnd"/>
      <w:r w:rsidRPr="005357B5">
        <w:rPr>
          <w:sz w:val="12"/>
          <w:szCs w:val="12"/>
        </w:rPr>
        <w:t xml:space="preserve">      0     instance     13234aa8     key</w:t>
      </w:r>
    </w:p>
    <w:p w14:paraId="51275B8C" w14:textId="77777777" w:rsidR="005357B5" w:rsidRPr="005357B5" w:rsidRDefault="005357B5" w:rsidP="005357B5">
      <w:pPr>
        <w:pStyle w:val="Code"/>
        <w:rPr>
          <w:sz w:val="12"/>
          <w:szCs w:val="12"/>
        </w:rPr>
      </w:pPr>
      <w:r w:rsidRPr="005357B5">
        <w:rPr>
          <w:sz w:val="12"/>
          <w:szCs w:val="12"/>
        </w:rPr>
        <w:t xml:space="preserve">        73c</w:t>
      </w:r>
      <w:proofErr w:type="gramStart"/>
      <w:r w:rsidRPr="005357B5">
        <w:rPr>
          <w:sz w:val="12"/>
          <w:szCs w:val="12"/>
        </w:rPr>
        <w:t>92554  4000</w:t>
      </w:r>
      <w:proofErr w:type="gramEnd"/>
      <w:r w:rsidRPr="005357B5">
        <w:rPr>
          <w:sz w:val="12"/>
          <w:szCs w:val="12"/>
        </w:rPr>
        <w:t xml:space="preserve">c7b        4            </w:t>
      </w:r>
      <w:proofErr w:type="spellStart"/>
      <w:r w:rsidRPr="005357B5">
        <w:rPr>
          <w:sz w:val="12"/>
          <w:szCs w:val="12"/>
        </w:rPr>
        <w:t>System.Object</w:t>
      </w:r>
      <w:proofErr w:type="spellEnd"/>
      <w:r w:rsidRPr="005357B5">
        <w:rPr>
          <w:sz w:val="12"/>
          <w:szCs w:val="12"/>
        </w:rPr>
        <w:t xml:space="preserve">      0     instance     1322c51c     </w:t>
      </w:r>
      <w:proofErr w:type="spellStart"/>
      <w:r w:rsidRPr="005357B5">
        <w:rPr>
          <w:sz w:val="12"/>
          <w:szCs w:val="12"/>
        </w:rPr>
        <w:t>val</w:t>
      </w:r>
      <w:proofErr w:type="spellEnd"/>
    </w:p>
    <w:p w14:paraId="27FEF031" w14:textId="77777777" w:rsidR="005357B5" w:rsidRDefault="005357B5" w:rsidP="005357B5">
      <w:pPr>
        <w:pStyle w:val="Code"/>
        <w:rPr>
          <w:sz w:val="12"/>
          <w:szCs w:val="12"/>
        </w:rPr>
      </w:pPr>
      <w:r w:rsidRPr="005357B5">
        <w:rPr>
          <w:sz w:val="12"/>
          <w:szCs w:val="12"/>
        </w:rPr>
        <w:t xml:space="preserve">        73c93b</w:t>
      </w:r>
      <w:proofErr w:type="gramStart"/>
      <w:r w:rsidRPr="005357B5">
        <w:rPr>
          <w:sz w:val="12"/>
          <w:szCs w:val="12"/>
        </w:rPr>
        <w:t>04  4000</w:t>
      </w:r>
      <w:proofErr w:type="gramEnd"/>
      <w:r w:rsidRPr="005357B5">
        <w:rPr>
          <w:sz w:val="12"/>
          <w:szCs w:val="12"/>
        </w:rPr>
        <w:t xml:space="preserve">c7c        8             System.Int32      1     instance     139588433     </w:t>
      </w:r>
      <w:proofErr w:type="spellStart"/>
      <w:r w:rsidRPr="005357B5">
        <w:rPr>
          <w:sz w:val="12"/>
          <w:szCs w:val="12"/>
        </w:rPr>
        <w:t>hash_coll</w:t>
      </w:r>
      <w:proofErr w:type="spellEnd"/>
    </w:p>
    <w:p w14:paraId="6C499236" w14:textId="77777777" w:rsidR="00B83BB7" w:rsidRPr="00236AEE" w:rsidRDefault="00B83BB7" w:rsidP="005357B5">
      <w:pPr>
        <w:pStyle w:val="Code"/>
        <w:rPr>
          <w:sz w:val="12"/>
          <w:szCs w:val="12"/>
        </w:rPr>
      </w:pPr>
      <w:r w:rsidRPr="00236AEE">
        <w:rPr>
          <w:sz w:val="12"/>
          <w:szCs w:val="12"/>
        </w:rPr>
        <w:t>…</w:t>
      </w:r>
    </w:p>
    <w:p w14:paraId="3D1BA36B" w14:textId="77777777" w:rsidR="001876D0" w:rsidRDefault="007A38CC" w:rsidP="007B2519">
      <w:pPr>
        <w:pStyle w:val="Ln1"/>
        <w:numPr>
          <w:ilvl w:val="1"/>
          <w:numId w:val="53"/>
        </w:numPr>
      </w:pPr>
      <w:r>
        <w:t>Because</w:t>
      </w:r>
      <w:r w:rsidRPr="00EA746B">
        <w:t xml:space="preserve"> the key in the key/value pairs is a string, </w:t>
      </w:r>
      <w:r>
        <w:t>you</w:t>
      </w:r>
      <w:r w:rsidRPr="00EA746B">
        <w:t xml:space="preserve"> may be able to learn something helpful about the strings before </w:t>
      </w:r>
      <w:r>
        <w:t>you</w:t>
      </w:r>
      <w:r w:rsidRPr="00EA746B">
        <w:t xml:space="preserve"> investigate the source code. </w:t>
      </w:r>
      <w:r>
        <w:t>Now</w:t>
      </w:r>
      <w:r w:rsidRPr="00EA746B">
        <w:t xml:space="preserve"> dump some of the strings to see what they contain</w:t>
      </w:r>
      <w:r w:rsidR="00153EE2">
        <w:t xml:space="preserve">. </w:t>
      </w:r>
    </w:p>
    <w:p w14:paraId="6C499237" w14:textId="63C18E82" w:rsidR="007A38CC" w:rsidRPr="00EA746B" w:rsidRDefault="00F93DBC" w:rsidP="007B2519">
      <w:pPr>
        <w:pStyle w:val="Ln1"/>
        <w:tabs>
          <w:tab w:val="clear" w:pos="1080"/>
        </w:tabs>
        <w:ind w:left="1440" w:firstLine="0"/>
      </w:pPr>
      <w:bookmarkStart w:id="5" w:name="DumpStringsManually"/>
      <w:bookmarkEnd w:id="5"/>
      <w:r>
        <w:t xml:space="preserve"> </w:t>
      </w:r>
      <w:r w:rsidR="00153EE2">
        <w:t xml:space="preserve">(output below is </w:t>
      </w:r>
      <w:r w:rsidR="00153EE2" w:rsidRPr="007B2519">
        <w:rPr>
          <w:b/>
        </w:rPr>
        <w:t>shorte</w:t>
      </w:r>
      <w:r w:rsidR="00153EE2">
        <w:rPr>
          <w:b/>
        </w:rPr>
        <w:t>ne</w:t>
      </w:r>
      <w:r w:rsidR="00153EE2" w:rsidRPr="007B2519">
        <w:rPr>
          <w:b/>
        </w:rPr>
        <w:t>d</w:t>
      </w:r>
      <w:r w:rsidR="00153EE2">
        <w:t xml:space="preserve"> </w:t>
      </w:r>
      <w:r>
        <w:t xml:space="preserve">– no </w:t>
      </w:r>
      <w:proofErr w:type="spellStart"/>
      <w:r>
        <w:t>MethodTable</w:t>
      </w:r>
      <w:proofErr w:type="spellEnd"/>
      <w:r>
        <w:t xml:space="preserve">, </w:t>
      </w:r>
      <w:proofErr w:type="spellStart"/>
      <w:r>
        <w:t>EEClass</w:t>
      </w:r>
      <w:proofErr w:type="spellEnd"/>
      <w:r>
        <w:t xml:space="preserve">, </w:t>
      </w:r>
      <w:r w:rsidR="00153EE2">
        <w:t xml:space="preserve">for better </w:t>
      </w:r>
      <w:r w:rsidR="00153EE2" w:rsidRPr="00153EE2">
        <w:t>readability</w:t>
      </w:r>
      <w:r w:rsidR="00153EE2">
        <w:t>):</w:t>
      </w:r>
    </w:p>
    <w:p w14:paraId="18850956" w14:textId="77777777" w:rsidR="00153EE2" w:rsidRDefault="000841CF" w:rsidP="000841CF">
      <w:pPr>
        <w:pStyle w:val="Code"/>
      </w:pPr>
      <w:r>
        <w:t>0:000</w:t>
      </w:r>
      <w:proofErr w:type="gramStart"/>
      <w:r>
        <w:t>&gt; !do</w:t>
      </w:r>
      <w:proofErr w:type="gramEnd"/>
      <w:r>
        <w:t xml:space="preserve"> </w:t>
      </w:r>
      <w:r w:rsidR="005357B5" w:rsidRPr="005357B5">
        <w:t xml:space="preserve">112975cc     </w:t>
      </w:r>
    </w:p>
    <w:p w14:paraId="6C499239" w14:textId="77777777" w:rsidR="000841CF" w:rsidRDefault="000841CF" w:rsidP="000841CF">
      <w:pPr>
        <w:pStyle w:val="Code"/>
      </w:pPr>
      <w:r>
        <w:t xml:space="preserve">Name:        </w:t>
      </w:r>
      <w:proofErr w:type="spellStart"/>
      <w:r>
        <w:t>System.String</w:t>
      </w:r>
      <w:proofErr w:type="spellEnd"/>
    </w:p>
    <w:p w14:paraId="6C49923A" w14:textId="180BC95F" w:rsidR="000841CF" w:rsidRDefault="000841CF" w:rsidP="000841CF">
      <w:pPr>
        <w:pStyle w:val="Code"/>
      </w:pPr>
      <w:r>
        <w:t xml:space="preserve">String:      </w:t>
      </w:r>
      <w:r w:rsidR="00C3226C" w:rsidRPr="00662064">
        <w:t>IMG-</w:t>
      </w:r>
      <w:proofErr w:type="gramStart"/>
      <w:r w:rsidR="00C3226C">
        <w:t>C:\LabFiles</w:t>
      </w:r>
      <w:r w:rsidR="00C3226C" w:rsidRPr="00662064">
        <w:t>\WebSites\FotoVision40\photos\Misc\9514774.jpg14:32:55</w:t>
      </w:r>
      <w:proofErr w:type="gramEnd"/>
    </w:p>
    <w:p w14:paraId="6C49923C" w14:textId="173900E7" w:rsidR="000841CF" w:rsidRDefault="000841CF" w:rsidP="000841CF">
      <w:pPr>
        <w:pStyle w:val="Code"/>
      </w:pPr>
      <w:r>
        <w:t>0:000</w:t>
      </w:r>
      <w:proofErr w:type="gramStart"/>
      <w:r>
        <w:t>&gt; !do</w:t>
      </w:r>
      <w:proofErr w:type="gramEnd"/>
      <w:r>
        <w:t xml:space="preserve"> </w:t>
      </w:r>
      <w:r w:rsidR="005357B5" w:rsidRPr="005357B5">
        <w:t>05adef9c</w:t>
      </w:r>
      <w:r w:rsidR="005357B5" w:rsidRPr="005357B5" w:rsidDel="005357B5">
        <w:t xml:space="preserve"> </w:t>
      </w:r>
      <w:r>
        <w:t xml:space="preserve">     </w:t>
      </w:r>
    </w:p>
    <w:p w14:paraId="6C49923D" w14:textId="77777777" w:rsidR="000841CF" w:rsidRDefault="000841CF" w:rsidP="000841CF">
      <w:pPr>
        <w:pStyle w:val="Code"/>
      </w:pPr>
      <w:r>
        <w:t xml:space="preserve">Name:        </w:t>
      </w:r>
      <w:proofErr w:type="spellStart"/>
      <w:r>
        <w:t>System.String</w:t>
      </w:r>
      <w:proofErr w:type="spellEnd"/>
    </w:p>
    <w:p w14:paraId="6C49923E" w14:textId="55EA7522" w:rsidR="000841CF" w:rsidRDefault="000841CF" w:rsidP="000841CF">
      <w:pPr>
        <w:pStyle w:val="Code"/>
      </w:pPr>
      <w:r>
        <w:t xml:space="preserve">String:      </w:t>
      </w:r>
      <w:r w:rsidR="00C3226C" w:rsidRPr="00662064">
        <w:t>IMG-</w:t>
      </w:r>
      <w:proofErr w:type="gramStart"/>
      <w:r w:rsidR="00C3226C">
        <w:t>C:\LabFiles</w:t>
      </w:r>
      <w:r w:rsidR="00C3226C" w:rsidRPr="00662064">
        <w:t>\WebSites\FotoVision40\photos\Misc\9514774.jpg14:31:23</w:t>
      </w:r>
      <w:proofErr w:type="gramEnd"/>
    </w:p>
    <w:p w14:paraId="6C49923F" w14:textId="77777777" w:rsidR="000841CF" w:rsidRDefault="000841CF" w:rsidP="000841CF">
      <w:pPr>
        <w:pStyle w:val="Code"/>
      </w:pPr>
    </w:p>
    <w:p w14:paraId="6C499240" w14:textId="1E9C7CC9" w:rsidR="000841CF" w:rsidRDefault="000841CF" w:rsidP="000841CF">
      <w:pPr>
        <w:pStyle w:val="Code"/>
      </w:pPr>
      <w:r>
        <w:t>0:000</w:t>
      </w:r>
      <w:proofErr w:type="gramStart"/>
      <w:r>
        <w:t>&gt; !do</w:t>
      </w:r>
      <w:proofErr w:type="gramEnd"/>
      <w:r>
        <w:t xml:space="preserve"> </w:t>
      </w:r>
      <w:r w:rsidR="005357B5" w:rsidRPr="005357B5">
        <w:t>1128dae0</w:t>
      </w:r>
      <w:r w:rsidR="005357B5" w:rsidRPr="005357B5" w:rsidDel="005357B5">
        <w:t xml:space="preserve"> </w:t>
      </w:r>
      <w:r>
        <w:t xml:space="preserve">     </w:t>
      </w:r>
    </w:p>
    <w:p w14:paraId="6C499241" w14:textId="77777777" w:rsidR="000841CF" w:rsidRDefault="000841CF" w:rsidP="000841CF">
      <w:pPr>
        <w:pStyle w:val="Code"/>
      </w:pPr>
      <w:r>
        <w:t xml:space="preserve">Name:        </w:t>
      </w:r>
      <w:proofErr w:type="spellStart"/>
      <w:r>
        <w:t>System.String</w:t>
      </w:r>
      <w:proofErr w:type="spellEnd"/>
    </w:p>
    <w:p w14:paraId="6C499242" w14:textId="70146EC5" w:rsidR="000841CF" w:rsidRDefault="000841CF" w:rsidP="000841CF">
      <w:pPr>
        <w:pStyle w:val="Code"/>
      </w:pPr>
      <w:r>
        <w:t xml:space="preserve">String:      </w:t>
      </w:r>
      <w:r w:rsidR="00C3226C" w:rsidRPr="00662064">
        <w:t>IMG-</w:t>
      </w:r>
      <w:proofErr w:type="gramStart"/>
      <w:r w:rsidR="00C3226C">
        <w:t>C:\LabFiles</w:t>
      </w:r>
      <w:r w:rsidR="00C3226C" w:rsidRPr="00662064">
        <w:t>\WebSites\FotoVision40\photos\Misc\9514774.jpg14:31:26</w:t>
      </w:r>
      <w:proofErr w:type="gramEnd"/>
    </w:p>
    <w:p w14:paraId="6C499243" w14:textId="77777777" w:rsidR="000841CF" w:rsidRDefault="000841CF" w:rsidP="000841CF">
      <w:pPr>
        <w:pStyle w:val="Code"/>
      </w:pPr>
    </w:p>
    <w:p w14:paraId="6C499244" w14:textId="5AEA7493" w:rsidR="000841CF" w:rsidRDefault="000841CF" w:rsidP="000841CF">
      <w:pPr>
        <w:pStyle w:val="Code"/>
      </w:pPr>
      <w:r>
        <w:t>0:000</w:t>
      </w:r>
      <w:proofErr w:type="gramStart"/>
      <w:r>
        <w:t>&gt; !do</w:t>
      </w:r>
      <w:proofErr w:type="gramEnd"/>
      <w:r>
        <w:t xml:space="preserve"> </w:t>
      </w:r>
      <w:r w:rsidR="005357B5" w:rsidRPr="005357B5">
        <w:t>1b2aa0d0</w:t>
      </w:r>
      <w:r>
        <w:t xml:space="preserve">     </w:t>
      </w:r>
    </w:p>
    <w:p w14:paraId="6C499245" w14:textId="77777777" w:rsidR="000841CF" w:rsidRDefault="000841CF" w:rsidP="000841CF">
      <w:pPr>
        <w:pStyle w:val="Code"/>
      </w:pPr>
      <w:r>
        <w:t xml:space="preserve">Name:        </w:t>
      </w:r>
      <w:proofErr w:type="spellStart"/>
      <w:r>
        <w:t>System.String</w:t>
      </w:r>
      <w:proofErr w:type="spellEnd"/>
    </w:p>
    <w:p w14:paraId="6C499246" w14:textId="3E7AE506" w:rsidR="000841CF" w:rsidRDefault="000841CF" w:rsidP="000841CF">
      <w:pPr>
        <w:pStyle w:val="Code"/>
      </w:pPr>
      <w:r>
        <w:t>String</w:t>
      </w:r>
      <w:r w:rsidR="00C3226C" w:rsidRPr="00C3226C">
        <w:t xml:space="preserve"> </w:t>
      </w:r>
      <w:r w:rsidR="00C3226C" w:rsidRPr="00662064">
        <w:t>IMG-</w:t>
      </w:r>
      <w:proofErr w:type="gramStart"/>
      <w:r w:rsidR="00C3226C">
        <w:t>C:\LabFiles</w:t>
      </w:r>
      <w:r w:rsidR="00C3226C" w:rsidRPr="00662064">
        <w:t>\WebSites\FotoVision40\photos\Misc\bubble_croman_big.jpg14:31:23</w:t>
      </w:r>
      <w:proofErr w:type="gramEnd"/>
    </w:p>
    <w:p w14:paraId="6C499247" w14:textId="77777777" w:rsidR="000841CF" w:rsidRDefault="000841CF" w:rsidP="000841CF">
      <w:pPr>
        <w:pStyle w:val="Code"/>
      </w:pPr>
    </w:p>
    <w:p w14:paraId="6C499248" w14:textId="77777777" w:rsidR="000841CF" w:rsidRDefault="000841CF" w:rsidP="000841CF">
      <w:pPr>
        <w:pStyle w:val="Code"/>
      </w:pPr>
      <w:r>
        <w:t>0:000</w:t>
      </w:r>
      <w:proofErr w:type="gramStart"/>
      <w:r>
        <w:t>&gt; !do</w:t>
      </w:r>
      <w:proofErr w:type="gramEnd"/>
      <w:r>
        <w:t xml:space="preserve"> 01a97450     </w:t>
      </w:r>
    </w:p>
    <w:p w14:paraId="6C499249" w14:textId="77777777" w:rsidR="000841CF" w:rsidRDefault="000841CF" w:rsidP="000841CF">
      <w:pPr>
        <w:pStyle w:val="Code"/>
      </w:pPr>
      <w:r>
        <w:t xml:space="preserve">Name:        </w:t>
      </w:r>
      <w:proofErr w:type="spellStart"/>
      <w:r>
        <w:t>System.String</w:t>
      </w:r>
      <w:proofErr w:type="spellEnd"/>
    </w:p>
    <w:p w14:paraId="6C49924A" w14:textId="0BB0EA0E" w:rsidR="000841CF" w:rsidRDefault="000841CF" w:rsidP="000841CF">
      <w:pPr>
        <w:pStyle w:val="Code"/>
      </w:pPr>
      <w:r>
        <w:t xml:space="preserve">String:      </w:t>
      </w:r>
      <w:r w:rsidR="00153EE2">
        <w:t>IMG-C</w:t>
      </w:r>
      <w:r w:rsidR="00153EE2" w:rsidRPr="005357B5">
        <w:t>:\</w:t>
      </w:r>
      <w:proofErr w:type="spellStart"/>
      <w:r w:rsidR="00153EE2" w:rsidRPr="005357B5">
        <w:t>LabFiles</w:t>
      </w:r>
      <w:proofErr w:type="spellEnd"/>
      <w:r w:rsidR="00153EE2" w:rsidRPr="005357B5">
        <w:t>\</w:t>
      </w:r>
      <w:proofErr w:type="spellStart"/>
      <w:r w:rsidR="00153EE2" w:rsidRPr="005357B5">
        <w:t>WebSites</w:t>
      </w:r>
      <w:proofErr w:type="spellEnd"/>
      <w:r w:rsidR="00153EE2" w:rsidDel="00153EE2">
        <w:t xml:space="preserve"> </w:t>
      </w:r>
      <w:proofErr w:type="gramStart"/>
      <w:r>
        <w:t>\FotoVision40\photos\</w:t>
      </w:r>
      <w:proofErr w:type="spellStart"/>
      <w:r>
        <w:t>Misc</w:t>
      </w:r>
      <w:proofErr w:type="spellEnd"/>
      <w:r>
        <w:t>\</w:t>
      </w:r>
      <w:r w:rsidRPr="007B2519">
        <w:rPr>
          <w:b/>
        </w:rPr>
        <w:t>9514774</w:t>
      </w:r>
      <w:r>
        <w:t>.jpg14:25:18</w:t>
      </w:r>
      <w:proofErr w:type="gramEnd"/>
    </w:p>
    <w:p w14:paraId="6C49924B" w14:textId="77777777" w:rsidR="000841CF" w:rsidRDefault="000841CF" w:rsidP="000841CF">
      <w:pPr>
        <w:pStyle w:val="Code"/>
      </w:pPr>
    </w:p>
    <w:p w14:paraId="6C49924C" w14:textId="1D0FCA85" w:rsidR="000841CF" w:rsidRDefault="000841CF" w:rsidP="000841CF">
      <w:pPr>
        <w:pStyle w:val="Code"/>
      </w:pPr>
      <w:r>
        <w:t>0:000</w:t>
      </w:r>
      <w:proofErr w:type="gramStart"/>
      <w:r>
        <w:t>&gt; !do</w:t>
      </w:r>
      <w:proofErr w:type="gramEnd"/>
      <w:r>
        <w:t xml:space="preserve"> </w:t>
      </w:r>
      <w:r w:rsidR="005357B5" w:rsidRPr="005357B5">
        <w:t>13234aa8</w:t>
      </w:r>
      <w:r w:rsidR="005357B5" w:rsidRPr="005357B5" w:rsidDel="005357B5">
        <w:t xml:space="preserve"> </w:t>
      </w:r>
      <w:r>
        <w:t xml:space="preserve">     </w:t>
      </w:r>
    </w:p>
    <w:p w14:paraId="6C49924D" w14:textId="77777777" w:rsidR="000841CF" w:rsidRDefault="000841CF" w:rsidP="000841CF">
      <w:pPr>
        <w:pStyle w:val="Code"/>
      </w:pPr>
      <w:r>
        <w:t xml:space="preserve">Name:        </w:t>
      </w:r>
      <w:proofErr w:type="spellStart"/>
      <w:r>
        <w:t>System.String</w:t>
      </w:r>
      <w:proofErr w:type="spellEnd"/>
    </w:p>
    <w:p w14:paraId="6C49924E" w14:textId="01D902F9" w:rsidR="000841CF" w:rsidRDefault="000841CF" w:rsidP="000841CF">
      <w:pPr>
        <w:pStyle w:val="Code"/>
      </w:pPr>
      <w:r>
        <w:t xml:space="preserve">String:      </w:t>
      </w:r>
      <w:r w:rsidR="00153EE2">
        <w:t>IMG-C</w:t>
      </w:r>
      <w:r w:rsidR="00153EE2" w:rsidRPr="005357B5">
        <w:t>:\</w:t>
      </w:r>
      <w:proofErr w:type="spellStart"/>
      <w:r w:rsidR="00153EE2" w:rsidRPr="005357B5">
        <w:t>LabFiles</w:t>
      </w:r>
      <w:proofErr w:type="spellEnd"/>
      <w:r w:rsidR="00153EE2" w:rsidRPr="005357B5">
        <w:t>\</w:t>
      </w:r>
      <w:proofErr w:type="spellStart"/>
      <w:r w:rsidR="00153EE2" w:rsidRPr="005357B5">
        <w:t>WebSites</w:t>
      </w:r>
      <w:proofErr w:type="spellEnd"/>
      <w:r w:rsidR="00153EE2" w:rsidDel="00153EE2">
        <w:t xml:space="preserve"> </w:t>
      </w:r>
      <w:proofErr w:type="gramStart"/>
      <w:r>
        <w:t>\FotoVision40\photos\</w:t>
      </w:r>
      <w:proofErr w:type="spellStart"/>
      <w:r>
        <w:t>Misc</w:t>
      </w:r>
      <w:proofErr w:type="spellEnd"/>
      <w:r>
        <w:t>\</w:t>
      </w:r>
      <w:r w:rsidRPr="007B2519">
        <w:rPr>
          <w:b/>
        </w:rPr>
        <w:t>9514774</w:t>
      </w:r>
      <w:r>
        <w:t>.jpg14:45:00</w:t>
      </w:r>
      <w:proofErr w:type="gramEnd"/>
    </w:p>
    <w:p w14:paraId="6C49924F" w14:textId="77777777" w:rsidR="000841CF" w:rsidRDefault="000841CF" w:rsidP="000841CF">
      <w:pPr>
        <w:pStyle w:val="Code"/>
      </w:pPr>
    </w:p>
    <w:p w14:paraId="6C499250" w14:textId="7D53B5D6" w:rsidR="000841CF" w:rsidRDefault="000841CF" w:rsidP="000841CF">
      <w:pPr>
        <w:pStyle w:val="Code"/>
      </w:pPr>
      <w:r>
        <w:t>0:000</w:t>
      </w:r>
      <w:proofErr w:type="gramStart"/>
      <w:r>
        <w:t>&gt; !do</w:t>
      </w:r>
      <w:proofErr w:type="gramEnd"/>
      <w:r>
        <w:t xml:space="preserve"> </w:t>
      </w:r>
      <w:r w:rsidR="005357B5" w:rsidRPr="005357B5">
        <w:t>192db100</w:t>
      </w:r>
      <w:r w:rsidR="005357B5" w:rsidRPr="005357B5" w:rsidDel="005357B5">
        <w:t xml:space="preserve"> </w:t>
      </w:r>
      <w:r>
        <w:t xml:space="preserve">     </w:t>
      </w:r>
    </w:p>
    <w:p w14:paraId="6C499251" w14:textId="77777777" w:rsidR="000841CF" w:rsidRDefault="000841CF" w:rsidP="000841CF">
      <w:pPr>
        <w:pStyle w:val="Code"/>
      </w:pPr>
      <w:r>
        <w:t xml:space="preserve">Name:        </w:t>
      </w:r>
      <w:proofErr w:type="spellStart"/>
      <w:r>
        <w:t>System.String</w:t>
      </w:r>
      <w:proofErr w:type="spellEnd"/>
    </w:p>
    <w:p w14:paraId="6C499252" w14:textId="0F73D978" w:rsidR="000841CF" w:rsidRDefault="000841CF" w:rsidP="000841CF">
      <w:pPr>
        <w:pStyle w:val="Code"/>
      </w:pPr>
      <w:r>
        <w:t xml:space="preserve">String:      </w:t>
      </w:r>
      <w:r w:rsidR="00153EE2">
        <w:t>IMG-C</w:t>
      </w:r>
      <w:r w:rsidR="00153EE2" w:rsidRPr="005357B5">
        <w:t>:\</w:t>
      </w:r>
      <w:proofErr w:type="spellStart"/>
      <w:r w:rsidR="00153EE2" w:rsidRPr="005357B5">
        <w:t>LabFiles</w:t>
      </w:r>
      <w:proofErr w:type="spellEnd"/>
      <w:r w:rsidR="00153EE2" w:rsidRPr="005357B5">
        <w:t>\</w:t>
      </w:r>
      <w:proofErr w:type="spellStart"/>
      <w:r w:rsidR="00153EE2" w:rsidRPr="005357B5">
        <w:t>WebSites</w:t>
      </w:r>
      <w:proofErr w:type="spellEnd"/>
      <w:r w:rsidR="00153EE2" w:rsidDel="00153EE2">
        <w:t xml:space="preserve"> </w:t>
      </w:r>
      <w:proofErr w:type="gramStart"/>
      <w:r>
        <w:t>\FotoVision40\photos\</w:t>
      </w:r>
      <w:proofErr w:type="spellStart"/>
      <w:r>
        <w:t>Misc</w:t>
      </w:r>
      <w:proofErr w:type="spellEnd"/>
      <w:r>
        <w:t>\</w:t>
      </w:r>
      <w:r w:rsidRPr="007B2519">
        <w:rPr>
          <w:b/>
        </w:rPr>
        <w:t>Mountains_spitzer</w:t>
      </w:r>
      <w:r>
        <w:t>_f.jpg14:45:00</w:t>
      </w:r>
      <w:proofErr w:type="gramEnd"/>
    </w:p>
    <w:p w14:paraId="6C499253" w14:textId="77777777" w:rsidR="000841CF" w:rsidRDefault="000841CF" w:rsidP="000841CF">
      <w:pPr>
        <w:pStyle w:val="Code"/>
      </w:pPr>
    </w:p>
    <w:p w14:paraId="6C499254" w14:textId="77777777" w:rsidR="000841CF" w:rsidRDefault="000841CF" w:rsidP="000841CF">
      <w:pPr>
        <w:pStyle w:val="Code"/>
      </w:pPr>
      <w:r>
        <w:t>0:000</w:t>
      </w:r>
      <w:proofErr w:type="gramStart"/>
      <w:r>
        <w:t>&gt; !do</w:t>
      </w:r>
      <w:proofErr w:type="gramEnd"/>
      <w:r>
        <w:t xml:space="preserve"> 05ad97cc     </w:t>
      </w:r>
    </w:p>
    <w:p w14:paraId="6C499255" w14:textId="77777777" w:rsidR="000841CF" w:rsidRDefault="000841CF" w:rsidP="000841CF">
      <w:pPr>
        <w:pStyle w:val="Code"/>
      </w:pPr>
      <w:r>
        <w:t xml:space="preserve">Name:        </w:t>
      </w:r>
      <w:proofErr w:type="spellStart"/>
      <w:r>
        <w:t>System.String</w:t>
      </w:r>
      <w:proofErr w:type="spellEnd"/>
    </w:p>
    <w:p w14:paraId="6C499256" w14:textId="6A6A8B69" w:rsidR="000841CF" w:rsidRDefault="000841CF" w:rsidP="000841CF">
      <w:pPr>
        <w:pStyle w:val="Code"/>
      </w:pPr>
      <w:r>
        <w:t xml:space="preserve">String:      </w:t>
      </w:r>
      <w:r w:rsidR="00153EE2">
        <w:t>IMG-C</w:t>
      </w:r>
      <w:r w:rsidR="00153EE2" w:rsidRPr="005357B5">
        <w:t>:\</w:t>
      </w:r>
      <w:proofErr w:type="spellStart"/>
      <w:r w:rsidR="00153EE2" w:rsidRPr="005357B5">
        <w:t>LabFiles</w:t>
      </w:r>
      <w:proofErr w:type="spellEnd"/>
      <w:r w:rsidR="00153EE2" w:rsidRPr="005357B5">
        <w:t>\</w:t>
      </w:r>
      <w:proofErr w:type="spellStart"/>
      <w:r w:rsidR="00153EE2" w:rsidRPr="005357B5">
        <w:t>WebSites</w:t>
      </w:r>
      <w:proofErr w:type="spellEnd"/>
      <w:r w:rsidR="00153EE2" w:rsidDel="00153EE2">
        <w:t xml:space="preserve"> </w:t>
      </w:r>
      <w:proofErr w:type="gramStart"/>
      <w:r>
        <w:t>\FotoVision40\photos\</w:t>
      </w:r>
      <w:proofErr w:type="spellStart"/>
      <w:r>
        <w:t>Misc</w:t>
      </w:r>
      <w:proofErr w:type="spellEnd"/>
      <w:r>
        <w:t>\bubble_croman_big.jpg14:25:18</w:t>
      </w:r>
      <w:proofErr w:type="gramEnd"/>
    </w:p>
    <w:p w14:paraId="6C499257" w14:textId="77777777" w:rsidR="00B83BB7" w:rsidRDefault="00B83BB7" w:rsidP="00B83BB7">
      <w:pPr>
        <w:pStyle w:val="Code"/>
      </w:pPr>
    </w:p>
    <w:p w14:paraId="6C499258" w14:textId="77777777" w:rsidR="007A38CC" w:rsidRDefault="007A38CC" w:rsidP="00F72517">
      <w:pPr>
        <w:pStyle w:val="Le"/>
      </w:pPr>
    </w:p>
    <w:p w14:paraId="6C499259" w14:textId="77777777" w:rsidR="007A38CC" w:rsidRDefault="007A38CC" w:rsidP="00506698">
      <w:pPr>
        <w:pStyle w:val="Lp1"/>
      </w:pPr>
      <w:r>
        <w:t>T</w:t>
      </w:r>
      <w:r w:rsidRPr="00EA746B">
        <w:t xml:space="preserve">here’s some repetition here. This might be </w:t>
      </w:r>
      <w:r>
        <w:t>a contributing factor</w:t>
      </w:r>
      <w:r w:rsidRPr="00EA746B">
        <w:t xml:space="preserve"> of the</w:t>
      </w:r>
      <w:r>
        <w:t xml:space="preserve"> memory growth</w:t>
      </w:r>
      <w:r w:rsidRPr="00EA746B">
        <w:t xml:space="preserve"> problem.</w:t>
      </w:r>
    </w:p>
    <w:p w14:paraId="6C49925A" w14:textId="77777777" w:rsidR="007A38CC" w:rsidRPr="00EA746B" w:rsidRDefault="007A38CC" w:rsidP="007B2519">
      <w:pPr>
        <w:pStyle w:val="Ln1"/>
        <w:numPr>
          <w:ilvl w:val="0"/>
          <w:numId w:val="53"/>
        </w:numPr>
      </w:pPr>
      <w:r w:rsidRPr="00EA746B">
        <w:t xml:space="preserve">Find the problem in </w:t>
      </w:r>
      <w:r>
        <w:t xml:space="preserve">the </w:t>
      </w:r>
      <w:r w:rsidRPr="00EA746B">
        <w:t xml:space="preserve">source code. </w:t>
      </w:r>
    </w:p>
    <w:p w14:paraId="6C49925B" w14:textId="77777777" w:rsidR="007A38CC" w:rsidRPr="00EA746B" w:rsidRDefault="007A38CC" w:rsidP="007B2519">
      <w:pPr>
        <w:pStyle w:val="Ln1"/>
        <w:numPr>
          <w:ilvl w:val="1"/>
          <w:numId w:val="53"/>
        </w:numPr>
      </w:pPr>
      <w:commentRangeStart w:id="6"/>
      <w:r w:rsidRPr="00EA746B">
        <w:t xml:space="preserve">Based </w:t>
      </w:r>
      <w:commentRangeEnd w:id="6"/>
      <w:r w:rsidR="00A81F3D">
        <w:rPr>
          <w:rStyle w:val="CommentReference"/>
        </w:rPr>
        <w:commentReference w:id="6"/>
      </w:r>
      <w:r w:rsidRPr="00EA746B">
        <w:t xml:space="preserve">on your debug output, look into the source code of the </w:t>
      </w:r>
      <w:r>
        <w:t>W</w:t>
      </w:r>
      <w:r w:rsidRPr="00EA746B">
        <w:t xml:space="preserve">eb application of </w:t>
      </w:r>
      <w:proofErr w:type="spellStart"/>
      <w:r w:rsidRPr="00EA746B">
        <w:t>FotoVision</w:t>
      </w:r>
      <w:proofErr w:type="spellEnd"/>
      <w:r w:rsidRPr="00EA746B">
        <w:t xml:space="preserve"> to find where exactly this memory growth </w:t>
      </w:r>
      <w:r>
        <w:t>occurs</w:t>
      </w:r>
      <w:r w:rsidRPr="00EA746B">
        <w:t xml:space="preserve">. Once you’ve found it, document the source file </w:t>
      </w:r>
      <w:r>
        <w:t>and</w:t>
      </w:r>
      <w:r w:rsidRPr="00EA746B">
        <w:t xml:space="preserve"> line number:</w:t>
      </w:r>
    </w:p>
    <w:p w14:paraId="6C49925C" w14:textId="77777777" w:rsidR="007A38CC" w:rsidRPr="00EA746B" w:rsidRDefault="007A38CC" w:rsidP="00396419">
      <w:pPr>
        <w:pStyle w:val="Lp2"/>
      </w:pPr>
      <w:r w:rsidRPr="00EA746B">
        <w:t>Source filename</w:t>
      </w:r>
      <w:r>
        <w:t>:</w:t>
      </w:r>
      <w:r>
        <w:tab/>
      </w:r>
      <w:r w:rsidRPr="001469A4">
        <w:t>_______________________</w:t>
      </w:r>
    </w:p>
    <w:p w14:paraId="6C49925D" w14:textId="5E46647E" w:rsidR="003F7230" w:rsidRDefault="007A38CC">
      <w:pPr>
        <w:pStyle w:val="Lp2"/>
      </w:pPr>
      <w:r w:rsidRPr="00EA746B">
        <w:t>Line number</w:t>
      </w:r>
      <w:r>
        <w:t>:</w:t>
      </w:r>
      <w:r>
        <w:tab/>
      </w:r>
      <w:r>
        <w:tab/>
      </w:r>
      <w:r w:rsidRPr="001469A4">
        <w:t>_______________________</w:t>
      </w:r>
    </w:p>
    <w:p w14:paraId="4D8A2903" w14:textId="77777777" w:rsidR="003F7230" w:rsidRDefault="003F7230">
      <w:pPr>
        <w:spacing w:after="0" w:line="240" w:lineRule="auto"/>
        <w:ind w:left="0"/>
      </w:pPr>
      <w:r>
        <w:br w:type="page"/>
      </w:r>
    </w:p>
    <w:p w14:paraId="502587AA" w14:textId="2B65303B" w:rsidR="00C3226C" w:rsidRDefault="009218A9" w:rsidP="007B2519">
      <w:pPr>
        <w:pStyle w:val="Heading3"/>
      </w:pPr>
      <w:r>
        <w:lastRenderedPageBreak/>
        <w:t xml:space="preserve">Optional </w:t>
      </w:r>
      <w:r w:rsidR="00C3226C">
        <w:t xml:space="preserve">Exercise 3: </w:t>
      </w:r>
      <w:r w:rsidR="00A76977">
        <w:br/>
      </w:r>
      <w:r w:rsidR="00C3226C">
        <w:t xml:space="preserve">Use of advanced commands for data analysis with </w:t>
      </w:r>
      <w:proofErr w:type="spellStart"/>
      <w:r w:rsidR="00C3226C">
        <w:t>Windbg</w:t>
      </w:r>
      <w:proofErr w:type="spellEnd"/>
      <w:r w:rsidR="00C3226C">
        <w:br/>
      </w:r>
    </w:p>
    <w:p w14:paraId="381394E2" w14:textId="5221BC48" w:rsidR="000407D2" w:rsidRDefault="000407D2" w:rsidP="007B2519">
      <w:pPr>
        <w:pStyle w:val="Ln1"/>
        <w:ind w:left="1440"/>
        <w:rPr>
          <w:rStyle w:val="Hidden"/>
          <w:rFonts w:ascii="Arial" w:hAnsi="Arial" w:cs="Arial"/>
          <w:b/>
          <w:bCs/>
          <w:iCs/>
          <w:kern w:val="32"/>
          <w:sz w:val="28"/>
        </w:rPr>
      </w:pPr>
      <w:r w:rsidRPr="004229DC">
        <w:rPr>
          <w:rStyle w:val="Hidden"/>
        </w:rPr>
        <w:fldChar w:fldCharType="begin"/>
      </w:r>
      <w:r w:rsidRPr="004229DC">
        <w:rPr>
          <w:rStyle w:val="Hidden"/>
        </w:rPr>
        <w:instrText xml:space="preserve"> LISTNUM  \l 1 \s 0 </w:instrText>
      </w:r>
      <w:r w:rsidRPr="004229DC">
        <w:rPr>
          <w:rStyle w:val="Hidden"/>
        </w:rPr>
        <w:fldChar w:fldCharType="end">
          <w:numberingChange w:id="8" w:author="Wolfgang Kroneder" w:date="2015-02-21T11:44:00Z" w:original="0."/>
        </w:fldChar>
      </w:r>
    </w:p>
    <w:p w14:paraId="32E6DBA5" w14:textId="62437D10" w:rsidR="00C3226C" w:rsidRPr="007B2519" w:rsidRDefault="00C3226C" w:rsidP="007B2519">
      <w:pPr>
        <w:pStyle w:val="Ln1"/>
        <w:numPr>
          <w:ilvl w:val="0"/>
          <w:numId w:val="51"/>
        </w:numPr>
      </w:pPr>
      <w:r>
        <w:t xml:space="preserve">The following topic describes the </w:t>
      </w:r>
      <w:r w:rsidRPr="00662064">
        <w:rPr>
          <w:b/>
          <w:color w:val="FF0000"/>
        </w:rPr>
        <w:t>advanced</w:t>
      </w:r>
      <w:r w:rsidRPr="00662064">
        <w:rPr>
          <w:color w:val="FF0000"/>
        </w:rPr>
        <w:t xml:space="preserve"> </w:t>
      </w:r>
      <w:r>
        <w:t xml:space="preserve">usage of Windows Debugger Commands </w:t>
      </w:r>
      <w:proofErr w:type="gramStart"/>
      <w:r>
        <w:t xml:space="preserve">on </w:t>
      </w:r>
      <w:r w:rsidRPr="00662064">
        <w:rPr>
          <w:b/>
        </w:rPr>
        <w:t>.</w:t>
      </w:r>
      <w:proofErr w:type="spellStart"/>
      <w:r w:rsidRPr="00662064">
        <w:rPr>
          <w:b/>
        </w:rPr>
        <w:t>foreach</w:t>
      </w:r>
      <w:proofErr w:type="spellEnd"/>
      <w:proofErr w:type="gramEnd"/>
      <w:r>
        <w:rPr>
          <w:b/>
        </w:rPr>
        <w:t xml:space="preserve">. </w:t>
      </w:r>
      <w:r w:rsidRPr="007B2519">
        <w:t>with the example above.</w:t>
      </w:r>
    </w:p>
    <w:p w14:paraId="4AD25C46" w14:textId="0153999B" w:rsidR="00C3226C" w:rsidRDefault="00C3226C" w:rsidP="00C3226C">
      <w:pPr>
        <w:pStyle w:val="Ln1"/>
      </w:pPr>
      <w:r>
        <w:br/>
        <w:t>To avoid dumping the strings manually like in the former chapter (</w:t>
      </w:r>
      <w:proofErr w:type="gramStart"/>
      <w:r>
        <w:t xml:space="preserve">with </w:t>
      </w:r>
      <w:r w:rsidRPr="00662064">
        <w:rPr>
          <w:b/>
        </w:rPr>
        <w:t>!do</w:t>
      </w:r>
      <w:proofErr w:type="gramEnd"/>
      <w:r>
        <w:t xml:space="preserve"> on the key element) we can use the .</w:t>
      </w:r>
      <w:proofErr w:type="spellStart"/>
      <w:r>
        <w:t>foreach</w:t>
      </w:r>
      <w:proofErr w:type="spellEnd"/>
      <w:r>
        <w:t xml:space="preserve"> command for doing that. This command can be used to execute </w:t>
      </w:r>
      <w:r w:rsidRPr="00662064">
        <w:rPr>
          <w:b/>
        </w:rPr>
        <w:t>any</w:t>
      </w:r>
      <w:r>
        <w:t xml:space="preserve"> command (called </w:t>
      </w:r>
      <w:proofErr w:type="spellStart"/>
      <w:r>
        <w:t>OutCommands</w:t>
      </w:r>
      <w:proofErr w:type="spellEnd"/>
      <w:r>
        <w:t xml:space="preserve">) on the output of the first command (called </w:t>
      </w:r>
      <w:proofErr w:type="spellStart"/>
      <w:r>
        <w:t>InCommands</w:t>
      </w:r>
      <w:proofErr w:type="spellEnd"/>
      <w:r>
        <w:t>), below the syntax of the command:</w:t>
      </w:r>
    </w:p>
    <w:p w14:paraId="032AC944" w14:textId="77777777" w:rsidR="00C3226C" w:rsidRPr="00F302FB" w:rsidRDefault="00C3226C" w:rsidP="00C3226C">
      <w:pPr>
        <w:ind w:left="1440"/>
        <w:rPr>
          <w:b/>
          <w:sz w:val="20"/>
        </w:rPr>
      </w:pPr>
      <w:proofErr w:type="gramStart"/>
      <w:r w:rsidRPr="00F302FB">
        <w:rPr>
          <w:b/>
          <w:sz w:val="20"/>
        </w:rPr>
        <w:t>.</w:t>
      </w:r>
      <w:proofErr w:type="spellStart"/>
      <w:r w:rsidRPr="00F302FB">
        <w:rPr>
          <w:b/>
          <w:sz w:val="20"/>
        </w:rPr>
        <w:t>foreach</w:t>
      </w:r>
      <w:proofErr w:type="spellEnd"/>
      <w:proofErr w:type="gramEnd"/>
      <w:r w:rsidRPr="00F302FB">
        <w:rPr>
          <w:b/>
          <w:sz w:val="20"/>
        </w:rPr>
        <w:t xml:space="preserve"> [Options] ( Variable  { </w:t>
      </w:r>
      <w:proofErr w:type="spellStart"/>
      <w:r w:rsidRPr="00F302FB">
        <w:rPr>
          <w:b/>
          <w:sz w:val="20"/>
        </w:rPr>
        <w:t>InCommands</w:t>
      </w:r>
      <w:proofErr w:type="spellEnd"/>
      <w:r w:rsidRPr="00F302FB">
        <w:rPr>
          <w:b/>
          <w:sz w:val="20"/>
        </w:rPr>
        <w:t xml:space="preserve"> } ) { </w:t>
      </w:r>
      <w:proofErr w:type="spellStart"/>
      <w:r w:rsidRPr="00F302FB">
        <w:rPr>
          <w:b/>
          <w:sz w:val="20"/>
        </w:rPr>
        <w:t>OutCommands</w:t>
      </w:r>
      <w:proofErr w:type="spellEnd"/>
      <w:r w:rsidRPr="00F302FB">
        <w:rPr>
          <w:b/>
          <w:sz w:val="20"/>
        </w:rPr>
        <w:t xml:space="preserve"> } </w:t>
      </w:r>
    </w:p>
    <w:p w14:paraId="1B77F565" w14:textId="77777777" w:rsidR="00C3226C" w:rsidRPr="00F94FBF" w:rsidRDefault="00C3226C" w:rsidP="00C3226C">
      <w:pPr>
        <w:ind w:left="1440"/>
        <w:rPr>
          <w:sz w:val="20"/>
        </w:rPr>
      </w:pPr>
      <w:r w:rsidRPr="00F94FBF">
        <w:rPr>
          <w:sz w:val="20"/>
        </w:rPr>
        <w:t xml:space="preserve">Options </w:t>
      </w:r>
    </w:p>
    <w:p w14:paraId="640DE64E" w14:textId="77777777" w:rsidR="00C3226C" w:rsidRPr="00F94FBF" w:rsidRDefault="00C3226C" w:rsidP="00C3226C">
      <w:pPr>
        <w:ind w:left="1440"/>
        <w:rPr>
          <w:b/>
          <w:sz w:val="20"/>
        </w:rPr>
      </w:pPr>
      <w:r w:rsidRPr="00F94FBF">
        <w:rPr>
          <w:b/>
          <w:sz w:val="20"/>
        </w:rPr>
        <w:t>/</w:t>
      </w:r>
      <w:proofErr w:type="spellStart"/>
      <w:r w:rsidRPr="00F94FBF">
        <w:rPr>
          <w:b/>
          <w:sz w:val="20"/>
        </w:rPr>
        <w:t>pS</w:t>
      </w:r>
      <w:proofErr w:type="spellEnd"/>
      <w:r w:rsidRPr="00F94FBF">
        <w:rPr>
          <w:b/>
          <w:sz w:val="20"/>
        </w:rPr>
        <w:t xml:space="preserve"> </w:t>
      </w:r>
      <w:proofErr w:type="spellStart"/>
      <w:r w:rsidRPr="00F94FBF">
        <w:rPr>
          <w:b/>
          <w:sz w:val="20"/>
        </w:rPr>
        <w:t>InitialSkipNumber</w:t>
      </w:r>
      <w:proofErr w:type="spellEnd"/>
      <w:r w:rsidRPr="00F94FBF">
        <w:rPr>
          <w:b/>
          <w:sz w:val="20"/>
        </w:rPr>
        <w:t xml:space="preserve"> </w:t>
      </w:r>
    </w:p>
    <w:p w14:paraId="04491B2D" w14:textId="77777777" w:rsidR="00C3226C" w:rsidRPr="00F94FBF" w:rsidRDefault="00C3226C" w:rsidP="00C3226C">
      <w:pPr>
        <w:ind w:left="1440"/>
        <w:rPr>
          <w:sz w:val="20"/>
        </w:rPr>
      </w:pPr>
      <w:r w:rsidRPr="00F94FBF">
        <w:rPr>
          <w:sz w:val="20"/>
        </w:rPr>
        <w:t xml:space="preserve">Causes some initial tokens to be skipped. </w:t>
      </w:r>
      <w:proofErr w:type="spellStart"/>
      <w:r w:rsidRPr="00F94FBF">
        <w:rPr>
          <w:sz w:val="20"/>
        </w:rPr>
        <w:t>InitialSkipNumber</w:t>
      </w:r>
      <w:proofErr w:type="spellEnd"/>
      <w:r w:rsidRPr="00F94FBF">
        <w:rPr>
          <w:sz w:val="20"/>
        </w:rPr>
        <w:t xml:space="preserve"> specifies the number of output tokens that will not be passed to the specified </w:t>
      </w:r>
      <w:proofErr w:type="spellStart"/>
      <w:r w:rsidRPr="00F94FBF">
        <w:rPr>
          <w:sz w:val="20"/>
        </w:rPr>
        <w:t>OutCommands</w:t>
      </w:r>
      <w:proofErr w:type="spellEnd"/>
      <w:r w:rsidRPr="00F94FBF">
        <w:rPr>
          <w:sz w:val="20"/>
        </w:rPr>
        <w:t xml:space="preserve">. </w:t>
      </w:r>
    </w:p>
    <w:p w14:paraId="03A442DA" w14:textId="77777777" w:rsidR="00C3226C" w:rsidRPr="00F94FBF" w:rsidRDefault="00C3226C" w:rsidP="00C3226C">
      <w:pPr>
        <w:ind w:left="1440"/>
        <w:rPr>
          <w:b/>
          <w:sz w:val="20"/>
        </w:rPr>
      </w:pPr>
      <w:r w:rsidRPr="00F94FBF">
        <w:rPr>
          <w:b/>
          <w:sz w:val="20"/>
        </w:rPr>
        <w:t>/</w:t>
      </w:r>
      <w:proofErr w:type="spellStart"/>
      <w:r w:rsidRPr="00F94FBF">
        <w:rPr>
          <w:b/>
          <w:sz w:val="20"/>
        </w:rPr>
        <w:t>ps</w:t>
      </w:r>
      <w:proofErr w:type="spellEnd"/>
      <w:r w:rsidRPr="00F94FBF">
        <w:rPr>
          <w:b/>
          <w:sz w:val="20"/>
        </w:rPr>
        <w:t xml:space="preserve"> </w:t>
      </w:r>
      <w:proofErr w:type="spellStart"/>
      <w:r w:rsidRPr="00F94FBF">
        <w:rPr>
          <w:b/>
          <w:sz w:val="20"/>
        </w:rPr>
        <w:t>SkipNumber</w:t>
      </w:r>
      <w:proofErr w:type="spellEnd"/>
      <w:r w:rsidRPr="00F94FBF">
        <w:rPr>
          <w:b/>
          <w:sz w:val="20"/>
        </w:rPr>
        <w:t xml:space="preserve"> </w:t>
      </w:r>
    </w:p>
    <w:p w14:paraId="4FA54CD5" w14:textId="77777777" w:rsidR="00C3226C" w:rsidRPr="00F94FBF" w:rsidRDefault="00C3226C" w:rsidP="00C3226C">
      <w:pPr>
        <w:ind w:left="1440"/>
        <w:rPr>
          <w:sz w:val="20"/>
        </w:rPr>
      </w:pPr>
      <w:r w:rsidRPr="00F94FBF">
        <w:rPr>
          <w:sz w:val="20"/>
        </w:rPr>
        <w:t xml:space="preserve">Causes tokens to be skipped repeatedly each time a command is processed. After each time a token is passed to the specified </w:t>
      </w:r>
      <w:proofErr w:type="spellStart"/>
      <w:r w:rsidRPr="00F94FBF">
        <w:rPr>
          <w:sz w:val="20"/>
        </w:rPr>
        <w:t>OutCommands</w:t>
      </w:r>
      <w:proofErr w:type="spellEnd"/>
      <w:r w:rsidRPr="00F94FBF">
        <w:rPr>
          <w:sz w:val="20"/>
        </w:rPr>
        <w:t xml:space="preserve">, a number of tokens equal to the value of </w:t>
      </w:r>
      <w:proofErr w:type="spellStart"/>
      <w:r w:rsidRPr="00F94FBF">
        <w:rPr>
          <w:sz w:val="20"/>
        </w:rPr>
        <w:t>SkipNumber</w:t>
      </w:r>
      <w:proofErr w:type="spellEnd"/>
      <w:r w:rsidRPr="00F94FBF">
        <w:rPr>
          <w:sz w:val="20"/>
        </w:rPr>
        <w:t xml:space="preserve"> will be ignored. </w:t>
      </w:r>
    </w:p>
    <w:p w14:paraId="13816498" w14:textId="77777777" w:rsidR="00C3226C" w:rsidRPr="008C4D50" w:rsidRDefault="00C3226C" w:rsidP="00C3226C">
      <w:pPr>
        <w:ind w:left="1440"/>
        <w:rPr>
          <w:b/>
          <w:sz w:val="20"/>
        </w:rPr>
      </w:pPr>
      <w:r w:rsidRPr="008C4D50">
        <w:rPr>
          <w:b/>
          <w:sz w:val="20"/>
        </w:rPr>
        <w:t xml:space="preserve">Variable </w:t>
      </w:r>
    </w:p>
    <w:p w14:paraId="65FCCD32" w14:textId="77777777" w:rsidR="00C3226C" w:rsidRDefault="00C3226C" w:rsidP="00C3226C">
      <w:pPr>
        <w:ind w:left="1440"/>
        <w:rPr>
          <w:sz w:val="20"/>
        </w:rPr>
      </w:pPr>
      <w:r w:rsidRPr="00F94FBF">
        <w:rPr>
          <w:sz w:val="20"/>
        </w:rPr>
        <w:t>Specifies a variable name</w:t>
      </w:r>
      <w:r>
        <w:rPr>
          <w:sz w:val="20"/>
        </w:rPr>
        <w:t xml:space="preserve"> storing the output of </w:t>
      </w:r>
      <w:proofErr w:type="spellStart"/>
      <w:r>
        <w:rPr>
          <w:sz w:val="20"/>
        </w:rPr>
        <w:t>inCommands</w:t>
      </w:r>
      <w:proofErr w:type="spellEnd"/>
      <w:r>
        <w:rPr>
          <w:sz w:val="20"/>
        </w:rPr>
        <w:t>.</w:t>
      </w:r>
    </w:p>
    <w:p w14:paraId="2E58D6EC" w14:textId="77777777" w:rsidR="00C3226C" w:rsidRPr="008C4D50" w:rsidRDefault="00C3226C" w:rsidP="00C3226C">
      <w:pPr>
        <w:ind w:left="1440"/>
        <w:rPr>
          <w:b/>
          <w:i/>
        </w:rPr>
      </w:pPr>
      <w:r w:rsidRPr="008C4D50">
        <w:rPr>
          <w:b/>
          <w:i/>
          <w:sz w:val="20"/>
        </w:rPr>
        <w:t xml:space="preserve">Use the </w:t>
      </w:r>
      <w:proofErr w:type="gramStart"/>
      <w:r w:rsidRPr="008C4D50">
        <w:rPr>
          <w:b/>
          <w:i/>
          <w:sz w:val="20"/>
        </w:rPr>
        <w:t>${ }</w:t>
      </w:r>
      <w:proofErr w:type="gramEnd"/>
      <w:r w:rsidRPr="008C4D50">
        <w:rPr>
          <w:b/>
          <w:i/>
          <w:sz w:val="20"/>
        </w:rPr>
        <w:t xml:space="preserve">  (Alias Interpreter) token to make sure aliases are replaced even if they are next to other text.</w:t>
      </w:r>
    </w:p>
    <w:p w14:paraId="2139FAD2" w14:textId="77777777" w:rsidR="00C3226C" w:rsidRPr="00F94FBF" w:rsidRDefault="00C3226C" w:rsidP="00C3226C">
      <w:pPr>
        <w:ind w:left="1440"/>
        <w:rPr>
          <w:b/>
          <w:sz w:val="20"/>
        </w:rPr>
      </w:pPr>
      <w:proofErr w:type="spellStart"/>
      <w:r w:rsidRPr="00F94FBF">
        <w:rPr>
          <w:b/>
          <w:sz w:val="20"/>
        </w:rPr>
        <w:t>InCommands</w:t>
      </w:r>
      <w:proofErr w:type="spellEnd"/>
      <w:r w:rsidRPr="00F94FBF">
        <w:rPr>
          <w:b/>
          <w:sz w:val="20"/>
        </w:rPr>
        <w:t xml:space="preserve"> </w:t>
      </w:r>
    </w:p>
    <w:p w14:paraId="48581105" w14:textId="77777777" w:rsidR="00C3226C" w:rsidRPr="00F94FBF" w:rsidRDefault="00C3226C" w:rsidP="00C3226C">
      <w:pPr>
        <w:ind w:left="1440"/>
        <w:rPr>
          <w:sz w:val="20"/>
        </w:rPr>
      </w:pPr>
      <w:r w:rsidRPr="00F94FBF">
        <w:rPr>
          <w:sz w:val="20"/>
        </w:rPr>
        <w:t xml:space="preserve">Specifies one or more commands whose output will be parsed; the resulting tokens will be passed to </w:t>
      </w:r>
      <w:proofErr w:type="spellStart"/>
      <w:r w:rsidRPr="00F94FBF">
        <w:rPr>
          <w:sz w:val="20"/>
        </w:rPr>
        <w:t>OutCommands</w:t>
      </w:r>
      <w:proofErr w:type="spellEnd"/>
      <w:r w:rsidRPr="00F94FBF">
        <w:rPr>
          <w:sz w:val="20"/>
        </w:rPr>
        <w:t xml:space="preserve">. The output from </w:t>
      </w:r>
      <w:proofErr w:type="spellStart"/>
      <w:r w:rsidRPr="00F94FBF">
        <w:rPr>
          <w:sz w:val="20"/>
        </w:rPr>
        <w:t>InCommands</w:t>
      </w:r>
      <w:proofErr w:type="spellEnd"/>
      <w:r w:rsidRPr="00F94FBF">
        <w:rPr>
          <w:sz w:val="20"/>
        </w:rPr>
        <w:t xml:space="preserve"> is </w:t>
      </w:r>
      <w:r w:rsidRPr="00F302FB">
        <w:rPr>
          <w:b/>
          <w:sz w:val="20"/>
        </w:rPr>
        <w:t>not</w:t>
      </w:r>
      <w:r w:rsidRPr="00F94FBF">
        <w:rPr>
          <w:sz w:val="20"/>
        </w:rPr>
        <w:t xml:space="preserve"> displayed. </w:t>
      </w:r>
    </w:p>
    <w:p w14:paraId="7591D8A3" w14:textId="77777777" w:rsidR="00C3226C" w:rsidRPr="008C4D50" w:rsidRDefault="00C3226C" w:rsidP="00C3226C">
      <w:pPr>
        <w:ind w:left="1440"/>
        <w:rPr>
          <w:b/>
          <w:sz w:val="20"/>
        </w:rPr>
      </w:pPr>
      <w:proofErr w:type="spellStart"/>
      <w:r w:rsidRPr="008C4D50">
        <w:rPr>
          <w:b/>
          <w:sz w:val="20"/>
        </w:rPr>
        <w:t>OutCommands</w:t>
      </w:r>
      <w:proofErr w:type="spellEnd"/>
      <w:r w:rsidRPr="008C4D50">
        <w:rPr>
          <w:b/>
          <w:sz w:val="20"/>
        </w:rPr>
        <w:t xml:space="preserve">. </w:t>
      </w:r>
    </w:p>
    <w:p w14:paraId="7730CDA9" w14:textId="77777777" w:rsidR="00C3226C" w:rsidRPr="00F94FBF" w:rsidRDefault="00C3226C" w:rsidP="00C3226C">
      <w:pPr>
        <w:ind w:left="1440"/>
        <w:rPr>
          <w:sz w:val="20"/>
        </w:rPr>
      </w:pPr>
      <w:r w:rsidRPr="00F94FBF">
        <w:rPr>
          <w:sz w:val="20"/>
        </w:rPr>
        <w:t>Specifies one or more commands which will be executed for each token. Whenever the Variable string occurs it will be replaced by the current token.</w:t>
      </w:r>
    </w:p>
    <w:p w14:paraId="264ED4B1" w14:textId="77777777" w:rsidR="00C3226C" w:rsidRDefault="00C3226C" w:rsidP="00C3226C"/>
    <w:p w14:paraId="39424D5D" w14:textId="77777777" w:rsidR="00C3226C" w:rsidRPr="00F302FB" w:rsidRDefault="00C3226C" w:rsidP="007B2519">
      <w:pPr>
        <w:pStyle w:val="Ln1"/>
        <w:numPr>
          <w:ilvl w:val="0"/>
          <w:numId w:val="51"/>
        </w:numPr>
        <w:rPr>
          <w:b/>
        </w:rPr>
      </w:pPr>
      <w:r>
        <w:t xml:space="preserve">Below the output </w:t>
      </w:r>
      <w:proofErr w:type="gramStart"/>
      <w:r>
        <w:t>of !da</w:t>
      </w:r>
      <w:proofErr w:type="gramEnd"/>
      <w:r>
        <w:t xml:space="preserve"> </w:t>
      </w:r>
      <w:r w:rsidRPr="00F302FB">
        <w:rPr>
          <w:b/>
        </w:rPr>
        <w:t>without</w:t>
      </w:r>
      <w:r>
        <w:t xml:space="preserve"> -details. What we need is the address of each element within the array. </w:t>
      </w:r>
      <w:r>
        <w:br/>
        <w:t xml:space="preserve">The </w:t>
      </w:r>
      <w:r w:rsidRPr="004F7F0B">
        <w:rPr>
          <w:color w:val="FF0000"/>
        </w:rPr>
        <w:t>beginning</w:t>
      </w:r>
      <w:r>
        <w:t xml:space="preserve"> of the output (the first </w:t>
      </w:r>
      <w:r w:rsidRPr="00662064">
        <w:rPr>
          <w:b/>
        </w:rPr>
        <w:t>22 elements</w:t>
      </w:r>
      <w:r>
        <w:t xml:space="preserve">) must be </w:t>
      </w:r>
      <w:r w:rsidRPr="00662064">
        <w:rPr>
          <w:b/>
        </w:rPr>
        <w:t>skipped</w:t>
      </w:r>
      <w:r>
        <w:t xml:space="preserve"> using </w:t>
      </w:r>
      <w:r w:rsidRPr="00662064">
        <w:rPr>
          <w:b/>
        </w:rPr>
        <w:t>/</w:t>
      </w:r>
      <w:proofErr w:type="spellStart"/>
      <w:r w:rsidRPr="00662064">
        <w:rPr>
          <w:b/>
        </w:rPr>
        <w:t>pS</w:t>
      </w:r>
      <w:proofErr w:type="spellEnd"/>
      <w:r w:rsidRPr="00662064">
        <w:rPr>
          <w:b/>
        </w:rPr>
        <w:t xml:space="preserve"> 0n22</w:t>
      </w:r>
      <w:r>
        <w:t xml:space="preserve"> because we need only the </w:t>
      </w:r>
      <w:r w:rsidRPr="00662064">
        <w:rPr>
          <w:b/>
        </w:rPr>
        <w:t>address</w:t>
      </w:r>
      <w:r>
        <w:t xml:space="preserve"> of the elements.</w:t>
      </w:r>
      <w:r>
        <w:br/>
        <w:t xml:space="preserve">The </w:t>
      </w:r>
      <w:r w:rsidRPr="00662064">
        <w:rPr>
          <w:color w:val="FF0000"/>
        </w:rPr>
        <w:t xml:space="preserve">index of the element </w:t>
      </w:r>
      <w:r>
        <w:t xml:space="preserve">must be skipped as well. We need the </w:t>
      </w:r>
      <w:r w:rsidRPr="00662064">
        <w:rPr>
          <w:b/>
        </w:rPr>
        <w:t>second</w:t>
      </w:r>
      <w:r w:rsidRPr="00662064">
        <w:t xml:space="preserve"> </w:t>
      </w:r>
      <w:r>
        <w:t xml:space="preserve">element </w:t>
      </w:r>
      <w:r w:rsidRPr="00F302FB">
        <w:rPr>
          <w:b/>
        </w:rPr>
        <w:t>only</w:t>
      </w:r>
      <w:r>
        <w:t xml:space="preserve"> - we do that using </w:t>
      </w:r>
      <w:r w:rsidRPr="00F302FB">
        <w:rPr>
          <w:b/>
        </w:rPr>
        <w:t>/</w:t>
      </w:r>
      <w:proofErr w:type="spellStart"/>
      <w:r w:rsidRPr="00F302FB">
        <w:rPr>
          <w:b/>
        </w:rPr>
        <w:t>ps</w:t>
      </w:r>
      <w:proofErr w:type="spellEnd"/>
      <w:r>
        <w:rPr>
          <w:b/>
        </w:rPr>
        <w:t xml:space="preserve"> 0n1 skipping the first entry.</w:t>
      </w:r>
    </w:p>
    <w:p w14:paraId="3F9EB211" w14:textId="77777777" w:rsidR="00C3226C" w:rsidRPr="00106A6D" w:rsidRDefault="00C3226C" w:rsidP="00C3226C">
      <w:pPr>
        <w:rPr>
          <w:sz w:val="20"/>
        </w:rPr>
      </w:pPr>
    </w:p>
    <w:p w14:paraId="46220261" w14:textId="77777777" w:rsidR="00C3226C" w:rsidRPr="00662064" w:rsidRDefault="00C3226C" w:rsidP="00C3226C">
      <w:pPr>
        <w:pStyle w:val="Code"/>
        <w:rPr>
          <w:i/>
          <w:color w:val="FF0000"/>
        </w:rPr>
      </w:pPr>
      <w:r w:rsidRPr="00106A6D">
        <w:t>0:000</w:t>
      </w:r>
      <w:proofErr w:type="gramStart"/>
      <w:r w:rsidRPr="00106A6D">
        <w:t xml:space="preserve">&gt; </w:t>
      </w:r>
      <w:r w:rsidRPr="003F0427">
        <w:t>!da</w:t>
      </w:r>
      <w:proofErr w:type="gramEnd"/>
      <w:r w:rsidRPr="003F0427">
        <w:t xml:space="preserve">  </w:t>
      </w:r>
      <w:r w:rsidRPr="00662064">
        <w:rPr>
          <w:i/>
          <w:color w:val="FF0000"/>
        </w:rPr>
        <w:t xml:space="preserve">1139b4d8 </w:t>
      </w:r>
    </w:p>
    <w:p w14:paraId="21C212AA" w14:textId="77777777" w:rsidR="00C3226C" w:rsidRPr="00662064" w:rsidRDefault="00C3226C" w:rsidP="00C3226C">
      <w:pPr>
        <w:pStyle w:val="Code"/>
        <w:rPr>
          <w:i/>
          <w:color w:val="FF0000"/>
        </w:rPr>
      </w:pPr>
      <w:r w:rsidRPr="00662064">
        <w:rPr>
          <w:i/>
          <w:color w:val="FF0000"/>
        </w:rPr>
        <w:t xml:space="preserve">Name:        </w:t>
      </w:r>
      <w:proofErr w:type="spellStart"/>
      <w:proofErr w:type="gramStart"/>
      <w:r w:rsidRPr="00662064">
        <w:rPr>
          <w:i/>
          <w:color w:val="FF0000"/>
        </w:rPr>
        <w:t>System.Collections.Hashtable</w:t>
      </w:r>
      <w:proofErr w:type="gramEnd"/>
      <w:r w:rsidRPr="00662064">
        <w:rPr>
          <w:i/>
          <w:color w:val="FF0000"/>
        </w:rPr>
        <w:t>+bucket</w:t>
      </w:r>
      <w:proofErr w:type="spellEnd"/>
      <w:r w:rsidRPr="00662064">
        <w:rPr>
          <w:i/>
          <w:color w:val="FF0000"/>
        </w:rPr>
        <w:t>[]</w:t>
      </w:r>
    </w:p>
    <w:p w14:paraId="2D52CBEA" w14:textId="77777777" w:rsidR="00C3226C" w:rsidRPr="00662064" w:rsidRDefault="00C3226C" w:rsidP="00C3226C">
      <w:pPr>
        <w:pStyle w:val="Code"/>
        <w:rPr>
          <w:i/>
          <w:color w:val="FF0000"/>
        </w:rPr>
      </w:pPr>
      <w:proofErr w:type="spellStart"/>
      <w:r w:rsidRPr="00662064">
        <w:rPr>
          <w:i/>
          <w:color w:val="FF0000"/>
        </w:rPr>
        <w:t>MethodTable</w:t>
      </w:r>
      <w:proofErr w:type="spellEnd"/>
      <w:r w:rsidRPr="00662064">
        <w:rPr>
          <w:i/>
          <w:color w:val="FF0000"/>
        </w:rPr>
        <w:t>: 73c91238</w:t>
      </w:r>
    </w:p>
    <w:p w14:paraId="5C65A6C6" w14:textId="77777777" w:rsidR="00C3226C" w:rsidRPr="00662064" w:rsidRDefault="00C3226C" w:rsidP="00C3226C">
      <w:pPr>
        <w:pStyle w:val="Code"/>
        <w:rPr>
          <w:i/>
          <w:color w:val="FF0000"/>
        </w:rPr>
      </w:pPr>
      <w:proofErr w:type="spellStart"/>
      <w:r w:rsidRPr="00662064">
        <w:rPr>
          <w:i/>
          <w:color w:val="FF0000"/>
        </w:rPr>
        <w:t>EEClass</w:t>
      </w:r>
      <w:proofErr w:type="spellEnd"/>
      <w:r w:rsidRPr="00662064">
        <w:rPr>
          <w:i/>
          <w:color w:val="FF0000"/>
        </w:rPr>
        <w:t>:     7399f7a0</w:t>
      </w:r>
    </w:p>
    <w:p w14:paraId="42BBE0CE" w14:textId="77777777" w:rsidR="00C3226C" w:rsidRPr="00662064" w:rsidRDefault="00C3226C" w:rsidP="00C3226C">
      <w:pPr>
        <w:pStyle w:val="Code"/>
        <w:rPr>
          <w:i/>
          <w:color w:val="FF0000"/>
        </w:rPr>
      </w:pPr>
      <w:r w:rsidRPr="00662064">
        <w:rPr>
          <w:i/>
          <w:color w:val="FF0000"/>
        </w:rPr>
        <w:t>Size:        1080(0x438) bytes</w:t>
      </w:r>
    </w:p>
    <w:p w14:paraId="3CAC27BC" w14:textId="77777777" w:rsidR="00C3226C" w:rsidRPr="00662064" w:rsidRDefault="00C3226C" w:rsidP="00C3226C">
      <w:pPr>
        <w:pStyle w:val="Code"/>
        <w:rPr>
          <w:i/>
          <w:color w:val="FF0000"/>
        </w:rPr>
      </w:pPr>
      <w:r w:rsidRPr="00662064">
        <w:rPr>
          <w:i/>
          <w:color w:val="FF0000"/>
        </w:rPr>
        <w:t>Array:       Rank 1, Number of elements 89, Type VALUETYPE</w:t>
      </w:r>
    </w:p>
    <w:p w14:paraId="337D3C87" w14:textId="77777777" w:rsidR="00C3226C" w:rsidRPr="00662064" w:rsidRDefault="00C3226C" w:rsidP="00C3226C">
      <w:pPr>
        <w:pStyle w:val="Code"/>
        <w:rPr>
          <w:i/>
          <w:color w:val="FF0000"/>
        </w:rPr>
      </w:pPr>
      <w:r w:rsidRPr="00662064">
        <w:rPr>
          <w:i/>
          <w:color w:val="FF0000"/>
        </w:rPr>
        <w:t xml:space="preserve">Element </w:t>
      </w:r>
      <w:proofErr w:type="spellStart"/>
      <w:r w:rsidRPr="00662064">
        <w:rPr>
          <w:i/>
          <w:color w:val="FF0000"/>
        </w:rPr>
        <w:t>Methodtable</w:t>
      </w:r>
      <w:proofErr w:type="spellEnd"/>
      <w:r w:rsidRPr="00662064">
        <w:rPr>
          <w:i/>
          <w:color w:val="FF0000"/>
        </w:rPr>
        <w:t>: 73c9127c</w:t>
      </w:r>
    </w:p>
    <w:p w14:paraId="6687C9BA" w14:textId="77777777" w:rsidR="00C3226C" w:rsidRPr="003F0427" w:rsidRDefault="00C3226C" w:rsidP="00C3226C">
      <w:pPr>
        <w:pStyle w:val="Code"/>
      </w:pPr>
      <w:r w:rsidRPr="00662064">
        <w:rPr>
          <w:color w:val="FF0000"/>
        </w:rPr>
        <w:t xml:space="preserve">[0] </w:t>
      </w:r>
      <w:r w:rsidRPr="003F0427">
        <w:t>1139b4e0</w:t>
      </w:r>
    </w:p>
    <w:p w14:paraId="0252D7BD" w14:textId="77777777" w:rsidR="00C3226C" w:rsidRPr="003F0427" w:rsidRDefault="00C3226C" w:rsidP="00C3226C">
      <w:pPr>
        <w:pStyle w:val="Code"/>
      </w:pPr>
      <w:r w:rsidRPr="00662064">
        <w:rPr>
          <w:color w:val="FF0000"/>
        </w:rPr>
        <w:t xml:space="preserve">[1] </w:t>
      </w:r>
      <w:r w:rsidRPr="003F0427">
        <w:t>1139b4ec</w:t>
      </w:r>
    </w:p>
    <w:p w14:paraId="3F2B281B" w14:textId="77777777" w:rsidR="00C3226C" w:rsidRPr="003F0427" w:rsidRDefault="00C3226C" w:rsidP="00C3226C">
      <w:pPr>
        <w:pStyle w:val="Code"/>
      </w:pPr>
      <w:r w:rsidRPr="00662064">
        <w:rPr>
          <w:color w:val="FF0000"/>
        </w:rPr>
        <w:t xml:space="preserve">[2] </w:t>
      </w:r>
      <w:r w:rsidRPr="003F0427">
        <w:t>1139b4f8</w:t>
      </w:r>
    </w:p>
    <w:p w14:paraId="75AE615C" w14:textId="77777777" w:rsidR="00C3226C" w:rsidRPr="003F0427" w:rsidRDefault="00C3226C" w:rsidP="00C3226C">
      <w:pPr>
        <w:pStyle w:val="Code"/>
      </w:pPr>
      <w:r w:rsidRPr="00662064">
        <w:rPr>
          <w:color w:val="FF0000"/>
        </w:rPr>
        <w:t xml:space="preserve">[3] </w:t>
      </w:r>
      <w:r w:rsidRPr="003F0427">
        <w:t>1139b504</w:t>
      </w:r>
    </w:p>
    <w:p w14:paraId="3DD9F730" w14:textId="77777777" w:rsidR="00C3226C" w:rsidRPr="003F0427" w:rsidRDefault="00C3226C" w:rsidP="00C3226C">
      <w:pPr>
        <w:pStyle w:val="Code"/>
      </w:pPr>
      <w:r w:rsidRPr="00662064">
        <w:rPr>
          <w:color w:val="FF0000"/>
        </w:rPr>
        <w:t xml:space="preserve">[4] </w:t>
      </w:r>
      <w:r w:rsidRPr="003F0427">
        <w:t>1139b510</w:t>
      </w:r>
    </w:p>
    <w:p w14:paraId="6DECD483" w14:textId="77777777" w:rsidR="00C3226C" w:rsidRDefault="00C3226C" w:rsidP="00C3226C">
      <w:pPr>
        <w:pStyle w:val="Code"/>
      </w:pPr>
      <w:r w:rsidRPr="00662064">
        <w:rPr>
          <w:color w:val="FF0000"/>
        </w:rPr>
        <w:t xml:space="preserve">[5] </w:t>
      </w:r>
      <w:r w:rsidRPr="003F0427">
        <w:t>1139b51c</w:t>
      </w:r>
    </w:p>
    <w:p w14:paraId="31A18AE5" w14:textId="77777777" w:rsidR="00C3226C" w:rsidRPr="00250990" w:rsidRDefault="00C3226C" w:rsidP="00C3226C">
      <w:pPr>
        <w:pStyle w:val="Default"/>
        <w:ind w:left="720"/>
        <w:rPr>
          <w:sz w:val="20"/>
          <w:szCs w:val="18"/>
        </w:rPr>
      </w:pPr>
    </w:p>
    <w:p w14:paraId="1D5A3CD9" w14:textId="7135D323" w:rsidR="00C3226C" w:rsidRDefault="00C3226C" w:rsidP="007B2519">
      <w:pPr>
        <w:pStyle w:val="Ln1"/>
        <w:numPr>
          <w:ilvl w:val="0"/>
          <w:numId w:val="51"/>
        </w:numPr>
      </w:pPr>
      <w:proofErr w:type="spellStart"/>
      <w:r w:rsidRPr="00250990">
        <w:t>L</w:t>
      </w:r>
      <w:r>
        <w:t>ets</w:t>
      </w:r>
      <w:proofErr w:type="spellEnd"/>
      <w:r>
        <w:t xml:space="preserve"> try if it would work </w:t>
      </w:r>
      <w:proofErr w:type="gramStart"/>
      <w:r>
        <w:t xml:space="preserve">using </w:t>
      </w:r>
      <w:r w:rsidRPr="007B2519">
        <w:rPr>
          <w:b/>
        </w:rPr>
        <w:t>.echo</w:t>
      </w:r>
      <w:proofErr w:type="gramEnd"/>
      <w:r w:rsidRPr="007B2519">
        <w:rPr>
          <w:b/>
        </w:rPr>
        <w:t>.</w:t>
      </w:r>
      <w:r>
        <w:t xml:space="preserve"> This command </w:t>
      </w:r>
      <w:r w:rsidR="000407D2">
        <w:t xml:space="preserve">prints </w:t>
      </w:r>
      <w:r w:rsidRPr="00250990">
        <w:t xml:space="preserve">the </w:t>
      </w:r>
      <w:r w:rsidR="000407D2">
        <w:t xml:space="preserve">output of </w:t>
      </w:r>
      <w:r w:rsidRPr="00250990">
        <w:t xml:space="preserve">command </w:t>
      </w:r>
      <w:r w:rsidR="000407D2">
        <w:t xml:space="preserve">in order </w:t>
      </w:r>
      <w:r>
        <w:t>to see what we would get</w:t>
      </w:r>
      <w:r w:rsidR="000407D2">
        <w:t xml:space="preserve"> as an input for the </w:t>
      </w:r>
      <w:proofErr w:type="spellStart"/>
      <w:r w:rsidR="000407D2">
        <w:t>OutCommand</w:t>
      </w:r>
      <w:proofErr w:type="spellEnd"/>
      <w:r>
        <w:t>:</w:t>
      </w:r>
    </w:p>
    <w:p w14:paraId="29DD1984" w14:textId="77777777" w:rsidR="00C3226C" w:rsidRDefault="00C3226C" w:rsidP="00C3226C">
      <w:pPr>
        <w:pStyle w:val="Default"/>
        <w:rPr>
          <w:sz w:val="20"/>
          <w:szCs w:val="18"/>
        </w:rPr>
      </w:pPr>
    </w:p>
    <w:p w14:paraId="222897C6" w14:textId="77777777" w:rsidR="00C3226C" w:rsidRPr="00662064" w:rsidRDefault="00C3226C" w:rsidP="00C3226C">
      <w:pPr>
        <w:pStyle w:val="Ln1"/>
        <w:tabs>
          <w:tab w:val="clear" w:pos="1080"/>
        </w:tabs>
        <w:ind w:firstLine="0"/>
      </w:pPr>
      <w:r w:rsidRPr="00662064">
        <w:rPr>
          <w:b/>
        </w:rPr>
        <w:t>/</w:t>
      </w:r>
      <w:proofErr w:type="spellStart"/>
      <w:r w:rsidRPr="00662064">
        <w:rPr>
          <w:b/>
        </w:rPr>
        <w:t>pS</w:t>
      </w:r>
      <w:proofErr w:type="spellEnd"/>
      <w:r w:rsidRPr="00662064">
        <w:t xml:space="preserve"> 0n22 skips the first 0n22 elements</w:t>
      </w:r>
      <w:r w:rsidRPr="00662064">
        <w:br/>
      </w:r>
      <w:r w:rsidRPr="00662064">
        <w:rPr>
          <w:b/>
        </w:rPr>
        <w:t>/</w:t>
      </w:r>
      <w:proofErr w:type="spellStart"/>
      <w:r w:rsidRPr="00662064">
        <w:rPr>
          <w:b/>
        </w:rPr>
        <w:t>ps</w:t>
      </w:r>
      <w:proofErr w:type="spellEnd"/>
      <w:r w:rsidRPr="00662064">
        <w:t xml:space="preserve"> 01 skips the index </w:t>
      </w:r>
      <w:r>
        <w:t>[0],[1],..</w:t>
      </w:r>
      <w:r w:rsidRPr="00662064">
        <w:br/>
      </w:r>
      <w:proofErr w:type="spellStart"/>
      <w:r w:rsidRPr="00662064">
        <w:rPr>
          <w:b/>
        </w:rPr>
        <w:t>myVar</w:t>
      </w:r>
      <w:proofErr w:type="spellEnd"/>
      <w:r w:rsidRPr="00662064">
        <w:t xml:space="preserve"> stores the address we need</w:t>
      </w:r>
      <w:r>
        <w:t xml:space="preserve">: </w:t>
      </w:r>
      <w:r w:rsidRPr="003F0427">
        <w:t>1139b4e0</w:t>
      </w:r>
      <w:r>
        <w:t xml:space="preserve">, </w:t>
      </w:r>
      <w:r w:rsidRPr="003F0427">
        <w:t>1139b4ec</w:t>
      </w:r>
      <w:r>
        <w:t xml:space="preserve">, </w:t>
      </w:r>
      <w:r w:rsidRPr="003F0427">
        <w:t>1139b4f8</w:t>
      </w:r>
      <w:r w:rsidRPr="00662064">
        <w:br/>
        <w:t>.echo ${</w:t>
      </w:r>
      <w:proofErr w:type="spellStart"/>
      <w:r w:rsidRPr="00662064">
        <w:t>myVar</w:t>
      </w:r>
      <w:proofErr w:type="spellEnd"/>
      <w:r w:rsidRPr="00662064">
        <w:t>} prints the ou</w:t>
      </w:r>
      <w:r>
        <w:t>t</w:t>
      </w:r>
      <w:r w:rsidRPr="00662064">
        <w:t>put</w:t>
      </w:r>
    </w:p>
    <w:p w14:paraId="0A5350F6" w14:textId="77777777" w:rsidR="00C3226C" w:rsidRPr="00662064" w:rsidRDefault="00C3226C" w:rsidP="00C3226C">
      <w:pPr>
        <w:pStyle w:val="Code"/>
        <w:rPr>
          <w:b/>
        </w:rPr>
      </w:pPr>
      <w:r>
        <w:t>0:000</w:t>
      </w:r>
      <w:proofErr w:type="gramStart"/>
      <w:r>
        <w:t xml:space="preserve">&gt; </w:t>
      </w:r>
      <w:r w:rsidRPr="00662064">
        <w:rPr>
          <w:b/>
        </w:rPr>
        <w:t>.</w:t>
      </w:r>
      <w:proofErr w:type="spellStart"/>
      <w:r w:rsidRPr="00662064">
        <w:rPr>
          <w:b/>
        </w:rPr>
        <w:t>foreach</w:t>
      </w:r>
      <w:proofErr w:type="spellEnd"/>
      <w:proofErr w:type="gramEnd"/>
      <w:r w:rsidRPr="00662064">
        <w:rPr>
          <w:b/>
        </w:rPr>
        <w:t xml:space="preserve"> /</w:t>
      </w:r>
      <w:proofErr w:type="spellStart"/>
      <w:r w:rsidRPr="00662064">
        <w:rPr>
          <w:b/>
        </w:rPr>
        <w:t>pS</w:t>
      </w:r>
      <w:proofErr w:type="spellEnd"/>
      <w:r w:rsidRPr="00662064">
        <w:rPr>
          <w:b/>
        </w:rPr>
        <w:t xml:space="preserve"> </w:t>
      </w:r>
      <w:r>
        <w:rPr>
          <w:b/>
        </w:rPr>
        <w:t>0n22</w:t>
      </w:r>
      <w:r w:rsidRPr="00662064">
        <w:rPr>
          <w:b/>
        </w:rPr>
        <w:t xml:space="preserve"> /</w:t>
      </w:r>
      <w:proofErr w:type="spellStart"/>
      <w:r w:rsidRPr="00662064">
        <w:rPr>
          <w:b/>
        </w:rPr>
        <w:t>ps</w:t>
      </w:r>
      <w:proofErr w:type="spellEnd"/>
      <w:r w:rsidRPr="00662064">
        <w:rPr>
          <w:b/>
        </w:rPr>
        <w:t xml:space="preserve"> </w:t>
      </w:r>
      <w:r>
        <w:rPr>
          <w:b/>
        </w:rPr>
        <w:t>0n</w:t>
      </w:r>
      <w:r w:rsidRPr="00662064">
        <w:rPr>
          <w:b/>
        </w:rPr>
        <w:t>1 (</w:t>
      </w:r>
      <w:proofErr w:type="spellStart"/>
      <w:r w:rsidRPr="00662064">
        <w:rPr>
          <w:b/>
        </w:rPr>
        <w:t>myVar</w:t>
      </w:r>
      <w:proofErr w:type="spellEnd"/>
      <w:r w:rsidRPr="00662064">
        <w:rPr>
          <w:b/>
        </w:rPr>
        <w:t xml:space="preserve"> { !da 1139b4d8 } ) { .echo ${</w:t>
      </w:r>
      <w:proofErr w:type="spellStart"/>
      <w:r w:rsidRPr="00662064">
        <w:rPr>
          <w:b/>
        </w:rPr>
        <w:t>myVar</w:t>
      </w:r>
      <w:proofErr w:type="spellEnd"/>
      <w:r w:rsidRPr="00662064">
        <w:rPr>
          <w:b/>
        </w:rPr>
        <w:t>}}</w:t>
      </w:r>
    </w:p>
    <w:p w14:paraId="3955B287" w14:textId="77777777" w:rsidR="00C3226C" w:rsidRPr="00662064" w:rsidRDefault="00C3226C" w:rsidP="00C3226C">
      <w:pPr>
        <w:pStyle w:val="Code"/>
        <w:rPr>
          <w:lang w:val="de-DE"/>
        </w:rPr>
      </w:pPr>
      <w:r w:rsidRPr="00662064">
        <w:rPr>
          <w:lang w:val="de-DE"/>
        </w:rPr>
        <w:t>1139b4e0</w:t>
      </w:r>
    </w:p>
    <w:p w14:paraId="27AEB19F" w14:textId="77777777" w:rsidR="00C3226C" w:rsidRPr="00662064" w:rsidRDefault="00C3226C" w:rsidP="00C3226C">
      <w:pPr>
        <w:pStyle w:val="Code"/>
        <w:rPr>
          <w:lang w:val="de-DE"/>
        </w:rPr>
      </w:pPr>
      <w:r w:rsidRPr="00662064">
        <w:rPr>
          <w:lang w:val="de-DE"/>
        </w:rPr>
        <w:t>1139b4ec</w:t>
      </w:r>
    </w:p>
    <w:p w14:paraId="73E0ECA9" w14:textId="77777777" w:rsidR="00C3226C" w:rsidRPr="00662064" w:rsidRDefault="00C3226C" w:rsidP="00C3226C">
      <w:pPr>
        <w:pStyle w:val="Code"/>
        <w:rPr>
          <w:lang w:val="de-DE"/>
        </w:rPr>
      </w:pPr>
      <w:r w:rsidRPr="00662064">
        <w:rPr>
          <w:lang w:val="de-DE"/>
        </w:rPr>
        <w:t>1139b4f8</w:t>
      </w:r>
    </w:p>
    <w:p w14:paraId="16E40FAD" w14:textId="77777777" w:rsidR="00C3226C" w:rsidRPr="00662064" w:rsidRDefault="00C3226C" w:rsidP="00C3226C">
      <w:pPr>
        <w:pStyle w:val="Code"/>
        <w:rPr>
          <w:lang w:val="de-DE"/>
        </w:rPr>
      </w:pPr>
      <w:r w:rsidRPr="00662064">
        <w:rPr>
          <w:lang w:val="de-DE"/>
        </w:rPr>
        <w:t>1139b504</w:t>
      </w:r>
    </w:p>
    <w:p w14:paraId="463A1220" w14:textId="77777777" w:rsidR="00C3226C" w:rsidRPr="00662064" w:rsidRDefault="00C3226C" w:rsidP="00C3226C">
      <w:pPr>
        <w:pStyle w:val="Code"/>
        <w:rPr>
          <w:lang w:val="de-DE"/>
        </w:rPr>
      </w:pPr>
      <w:r w:rsidRPr="00662064">
        <w:rPr>
          <w:lang w:val="de-DE"/>
        </w:rPr>
        <w:t>1139b510</w:t>
      </w:r>
    </w:p>
    <w:p w14:paraId="3CD62AE5" w14:textId="77777777" w:rsidR="00C3226C" w:rsidRPr="00662064" w:rsidRDefault="00C3226C" w:rsidP="00C3226C">
      <w:pPr>
        <w:pStyle w:val="Code"/>
        <w:rPr>
          <w:lang w:val="de-DE"/>
        </w:rPr>
      </w:pPr>
      <w:r w:rsidRPr="00662064">
        <w:rPr>
          <w:lang w:val="de-DE"/>
        </w:rPr>
        <w:t>1139b51c</w:t>
      </w:r>
    </w:p>
    <w:p w14:paraId="7F3861CA" w14:textId="77777777" w:rsidR="00C3226C" w:rsidRPr="00662064" w:rsidRDefault="00C3226C" w:rsidP="00C3226C">
      <w:pPr>
        <w:autoSpaceDE w:val="0"/>
        <w:autoSpaceDN w:val="0"/>
        <w:adjustRightInd w:val="0"/>
        <w:rPr>
          <w:b/>
          <w:bCs/>
          <w:sz w:val="18"/>
          <w:szCs w:val="18"/>
          <w:lang w:val="de-DE"/>
        </w:rPr>
      </w:pPr>
    </w:p>
    <w:p w14:paraId="310C70FA" w14:textId="7CF218D1" w:rsidR="00C3226C" w:rsidRDefault="00C3226C" w:rsidP="00C3226C">
      <w:pPr>
        <w:pStyle w:val="Ln1"/>
        <w:numPr>
          <w:ilvl w:val="0"/>
          <w:numId w:val="50"/>
        </w:numPr>
      </w:pPr>
      <w:r w:rsidRPr="005F511D">
        <w:t xml:space="preserve">The output looks ok – </w:t>
      </w:r>
      <w:r w:rsidR="000407D2" w:rsidRPr="005F511D">
        <w:t>let’s</w:t>
      </w:r>
      <w:r w:rsidRPr="005F511D">
        <w:t xml:space="preserve"> </w:t>
      </w:r>
      <w:r>
        <w:t xml:space="preserve">check how to </w:t>
      </w:r>
      <w:r w:rsidRPr="005F511D">
        <w:t xml:space="preserve">dump the </w:t>
      </w:r>
      <w:r>
        <w:t>“k</w:t>
      </w:r>
      <w:r w:rsidRPr="005F511D">
        <w:t>ey</w:t>
      </w:r>
      <w:r>
        <w:t xml:space="preserve">” </w:t>
      </w:r>
      <w:r w:rsidRPr="005F511D">
        <w:t>element</w:t>
      </w:r>
    </w:p>
    <w:p w14:paraId="4557048E" w14:textId="77777777" w:rsidR="00C3226C" w:rsidRPr="005F511D" w:rsidRDefault="00C3226C" w:rsidP="00C3226C">
      <w:pPr>
        <w:pStyle w:val="Ln1"/>
        <w:tabs>
          <w:tab w:val="clear" w:pos="1080"/>
        </w:tabs>
        <w:ind w:left="1440" w:firstLine="0"/>
      </w:pPr>
      <w:r>
        <w:t xml:space="preserve">Below the structure of the first array element – </w:t>
      </w:r>
      <w:r w:rsidRPr="00662064">
        <w:rPr>
          <w:color w:val="FF0000"/>
        </w:rPr>
        <w:t xml:space="preserve">Offset </w:t>
      </w:r>
      <w:r>
        <w:t>tells us where the key element is stored.</w:t>
      </w:r>
      <w:r>
        <w:br/>
      </w:r>
    </w:p>
    <w:p w14:paraId="36569E58" w14:textId="77777777" w:rsidR="00C3226C" w:rsidRPr="00662064" w:rsidRDefault="00C3226C" w:rsidP="00C3226C">
      <w:pPr>
        <w:pStyle w:val="Code"/>
        <w:rPr>
          <w:b/>
        </w:rPr>
      </w:pPr>
      <w:r w:rsidRPr="00C579A9">
        <w:t>0:000</w:t>
      </w:r>
      <w:proofErr w:type="gramStart"/>
      <w:r w:rsidRPr="00C579A9">
        <w:t xml:space="preserve">&gt; </w:t>
      </w:r>
      <w:r w:rsidRPr="00662064">
        <w:rPr>
          <w:b/>
        </w:rPr>
        <w:t>!da</w:t>
      </w:r>
      <w:proofErr w:type="gramEnd"/>
      <w:r w:rsidRPr="00662064">
        <w:rPr>
          <w:b/>
        </w:rPr>
        <w:t xml:space="preserve"> -details 1139b4d8 </w:t>
      </w:r>
    </w:p>
    <w:p w14:paraId="340558E1" w14:textId="77777777" w:rsidR="00C3226C" w:rsidRPr="00C579A9" w:rsidRDefault="00C3226C" w:rsidP="00C3226C">
      <w:pPr>
        <w:pStyle w:val="Code"/>
      </w:pPr>
      <w:r w:rsidRPr="00C579A9">
        <w:t xml:space="preserve">Name:        </w:t>
      </w:r>
      <w:proofErr w:type="spellStart"/>
      <w:proofErr w:type="gramStart"/>
      <w:r w:rsidRPr="00C579A9">
        <w:t>System.Collections.Hashtable</w:t>
      </w:r>
      <w:proofErr w:type="gramEnd"/>
      <w:r w:rsidRPr="00C579A9">
        <w:t>+bucket</w:t>
      </w:r>
      <w:proofErr w:type="spellEnd"/>
      <w:r w:rsidRPr="00C579A9">
        <w:t>[]</w:t>
      </w:r>
    </w:p>
    <w:p w14:paraId="4C2F9172" w14:textId="77777777" w:rsidR="00C3226C" w:rsidRPr="00C579A9" w:rsidRDefault="00C3226C" w:rsidP="00C3226C">
      <w:pPr>
        <w:pStyle w:val="Code"/>
      </w:pPr>
      <w:proofErr w:type="spellStart"/>
      <w:r w:rsidRPr="00C579A9">
        <w:t>MethodTable</w:t>
      </w:r>
      <w:proofErr w:type="spellEnd"/>
      <w:r w:rsidRPr="00C579A9">
        <w:t>: 73c91238</w:t>
      </w:r>
    </w:p>
    <w:p w14:paraId="57EB96DB" w14:textId="77777777" w:rsidR="00C3226C" w:rsidRPr="00C579A9" w:rsidRDefault="00C3226C" w:rsidP="00C3226C">
      <w:pPr>
        <w:pStyle w:val="Code"/>
      </w:pPr>
      <w:proofErr w:type="spellStart"/>
      <w:r w:rsidRPr="00C579A9">
        <w:t>EEClass</w:t>
      </w:r>
      <w:proofErr w:type="spellEnd"/>
      <w:r w:rsidRPr="00C579A9">
        <w:t>:     7399f7a0</w:t>
      </w:r>
    </w:p>
    <w:p w14:paraId="0407449A" w14:textId="77777777" w:rsidR="00C3226C" w:rsidRPr="00C579A9" w:rsidRDefault="00C3226C" w:rsidP="00C3226C">
      <w:pPr>
        <w:pStyle w:val="Code"/>
      </w:pPr>
      <w:r w:rsidRPr="00C579A9">
        <w:t>Size:        1080(0x438) bytes</w:t>
      </w:r>
    </w:p>
    <w:p w14:paraId="25DF70C8" w14:textId="77777777" w:rsidR="00C3226C" w:rsidRPr="00C579A9" w:rsidRDefault="00C3226C" w:rsidP="00C3226C">
      <w:pPr>
        <w:pStyle w:val="Code"/>
      </w:pPr>
      <w:r w:rsidRPr="00C579A9">
        <w:t>Array:       Rank 1, Number of elements 89, Type VALUETYPE</w:t>
      </w:r>
    </w:p>
    <w:p w14:paraId="07F68246" w14:textId="77777777" w:rsidR="00C3226C" w:rsidRPr="00C579A9" w:rsidRDefault="00C3226C" w:rsidP="00C3226C">
      <w:pPr>
        <w:pStyle w:val="Code"/>
      </w:pPr>
      <w:r w:rsidRPr="00C579A9">
        <w:t xml:space="preserve">Element </w:t>
      </w:r>
      <w:proofErr w:type="spellStart"/>
      <w:r w:rsidRPr="00C579A9">
        <w:t>Methodtable</w:t>
      </w:r>
      <w:proofErr w:type="spellEnd"/>
      <w:r w:rsidRPr="00C579A9">
        <w:t>: 73c9127c</w:t>
      </w:r>
    </w:p>
    <w:p w14:paraId="16F07433" w14:textId="77777777" w:rsidR="00C3226C" w:rsidRPr="00C579A9" w:rsidRDefault="00C3226C" w:rsidP="00C3226C">
      <w:pPr>
        <w:pStyle w:val="Code"/>
      </w:pPr>
      <w:r w:rsidRPr="00C579A9">
        <w:t xml:space="preserve">[0] </w:t>
      </w:r>
      <w:r w:rsidRPr="00662064">
        <w:rPr>
          <w:b/>
        </w:rPr>
        <w:t>1139b4e0</w:t>
      </w:r>
    </w:p>
    <w:p w14:paraId="21A687EB" w14:textId="77777777" w:rsidR="00C3226C" w:rsidRPr="00C579A9" w:rsidRDefault="00C3226C" w:rsidP="00C3226C">
      <w:pPr>
        <w:pStyle w:val="Code"/>
      </w:pPr>
      <w:r w:rsidRPr="00C579A9">
        <w:t xml:space="preserve">    Name:        </w:t>
      </w:r>
      <w:proofErr w:type="spellStart"/>
      <w:proofErr w:type="gramStart"/>
      <w:r w:rsidRPr="00C579A9">
        <w:t>System.Collections.Hashtable</w:t>
      </w:r>
      <w:proofErr w:type="gramEnd"/>
      <w:r w:rsidRPr="00C579A9">
        <w:t>+bucket</w:t>
      </w:r>
      <w:proofErr w:type="spellEnd"/>
    </w:p>
    <w:p w14:paraId="0CB90F7A" w14:textId="77777777" w:rsidR="00C3226C" w:rsidRPr="00C579A9" w:rsidRDefault="00C3226C" w:rsidP="00C3226C">
      <w:pPr>
        <w:pStyle w:val="Code"/>
      </w:pPr>
      <w:r w:rsidRPr="00C579A9">
        <w:t xml:space="preserve">    </w:t>
      </w:r>
      <w:proofErr w:type="spellStart"/>
      <w:r w:rsidRPr="00C579A9">
        <w:t>MethodTable</w:t>
      </w:r>
      <w:proofErr w:type="spellEnd"/>
      <w:r w:rsidRPr="00C579A9">
        <w:t>: 73c9127c</w:t>
      </w:r>
    </w:p>
    <w:p w14:paraId="32936B47" w14:textId="77777777" w:rsidR="00C3226C" w:rsidRPr="00C579A9" w:rsidRDefault="00C3226C" w:rsidP="00C3226C">
      <w:pPr>
        <w:pStyle w:val="Code"/>
      </w:pPr>
      <w:r w:rsidRPr="00C579A9">
        <w:t xml:space="preserve">    </w:t>
      </w:r>
      <w:proofErr w:type="spellStart"/>
      <w:r w:rsidRPr="00C579A9">
        <w:t>EEClass</w:t>
      </w:r>
      <w:proofErr w:type="spellEnd"/>
      <w:r w:rsidRPr="00C579A9">
        <w:t>:     7399f82c</w:t>
      </w:r>
    </w:p>
    <w:p w14:paraId="5C873FDC" w14:textId="77777777" w:rsidR="00C3226C" w:rsidRPr="00C579A9" w:rsidRDefault="00C3226C" w:rsidP="00C3226C">
      <w:pPr>
        <w:pStyle w:val="Code"/>
      </w:pPr>
      <w:r w:rsidRPr="00C579A9">
        <w:t xml:space="preserve">    Size:        20(0x14) bytes</w:t>
      </w:r>
    </w:p>
    <w:p w14:paraId="4BA9B62F" w14:textId="77777777" w:rsidR="00C3226C" w:rsidRPr="00C579A9" w:rsidRDefault="00C3226C" w:rsidP="00C3226C">
      <w:pPr>
        <w:pStyle w:val="Code"/>
      </w:pPr>
      <w:r w:rsidRPr="00C579A9">
        <w:t xml:space="preserve">    File:        C:\WINDOWS\Microsoft.Net\assembly\GAC_32\mscorlib\v4.0_4.0.0.0__b77a5c561934e089\mscorlib.dll</w:t>
      </w:r>
    </w:p>
    <w:p w14:paraId="48BF0C0E" w14:textId="77777777" w:rsidR="00C3226C" w:rsidRPr="00C579A9" w:rsidRDefault="00C3226C" w:rsidP="00C3226C">
      <w:pPr>
        <w:pStyle w:val="Code"/>
      </w:pPr>
      <w:r w:rsidRPr="00C579A9">
        <w:lastRenderedPageBreak/>
        <w:t xml:space="preserve">    Fields:</w:t>
      </w:r>
    </w:p>
    <w:p w14:paraId="643E4CE6" w14:textId="77777777" w:rsidR="00C3226C" w:rsidRPr="00662064" w:rsidRDefault="00C3226C" w:rsidP="00C3226C">
      <w:pPr>
        <w:pStyle w:val="Code"/>
      </w:pPr>
      <w:r w:rsidRPr="00662064">
        <w:t xml:space="preserve">MT        Field    </w:t>
      </w:r>
      <w:r w:rsidRPr="00662064">
        <w:rPr>
          <w:b/>
          <w:color w:val="FF0000"/>
        </w:rPr>
        <w:t>Offset</w:t>
      </w:r>
      <w:r w:rsidRPr="00662064">
        <w:t xml:space="preserve"> Type             VT     </w:t>
      </w:r>
      <w:proofErr w:type="spellStart"/>
      <w:r w:rsidRPr="00662064">
        <w:t>Attr</w:t>
      </w:r>
      <w:proofErr w:type="spellEnd"/>
      <w:r w:rsidRPr="00662064">
        <w:t xml:space="preserve">      Value     Name</w:t>
      </w:r>
    </w:p>
    <w:p w14:paraId="45190F43" w14:textId="77777777" w:rsidR="00C3226C" w:rsidRPr="00662064" w:rsidRDefault="00C3226C" w:rsidP="00C3226C">
      <w:pPr>
        <w:pStyle w:val="Code"/>
      </w:pPr>
      <w:r w:rsidRPr="00662064">
        <w:t>73c</w:t>
      </w:r>
      <w:proofErr w:type="gramStart"/>
      <w:r w:rsidRPr="00662064">
        <w:t>92554  4000</w:t>
      </w:r>
      <w:proofErr w:type="gramEnd"/>
      <w:r w:rsidRPr="00662064">
        <w:t xml:space="preserve">c7a  </w:t>
      </w:r>
      <w:r w:rsidRPr="00662064">
        <w:rPr>
          <w:b/>
          <w:color w:val="FF0000"/>
        </w:rPr>
        <w:t xml:space="preserve">0 </w:t>
      </w:r>
      <w:r w:rsidRPr="00662064">
        <w:t xml:space="preserve">     </w:t>
      </w:r>
      <w:proofErr w:type="spellStart"/>
      <w:r w:rsidRPr="00662064">
        <w:t>System.Object</w:t>
      </w:r>
      <w:proofErr w:type="spellEnd"/>
      <w:r w:rsidRPr="00662064">
        <w:t xml:space="preserve">    0     instance   00000000  key</w:t>
      </w:r>
    </w:p>
    <w:p w14:paraId="6D6B52E8" w14:textId="77777777" w:rsidR="00C3226C" w:rsidRPr="00662064" w:rsidRDefault="00C3226C" w:rsidP="00C3226C">
      <w:pPr>
        <w:pStyle w:val="Code"/>
      </w:pPr>
      <w:r w:rsidRPr="00662064">
        <w:t>73c</w:t>
      </w:r>
      <w:proofErr w:type="gramStart"/>
      <w:r w:rsidRPr="00662064">
        <w:t>92554  4000</w:t>
      </w:r>
      <w:proofErr w:type="gramEnd"/>
      <w:r w:rsidRPr="00662064">
        <w:t xml:space="preserve">c7b  4      </w:t>
      </w:r>
      <w:proofErr w:type="spellStart"/>
      <w:r w:rsidRPr="00662064">
        <w:t>System.Object</w:t>
      </w:r>
      <w:proofErr w:type="spellEnd"/>
      <w:r w:rsidRPr="00662064">
        <w:t xml:space="preserve">    0     instance   00000000  </w:t>
      </w:r>
      <w:proofErr w:type="spellStart"/>
      <w:r w:rsidRPr="00662064">
        <w:t>val</w:t>
      </w:r>
      <w:proofErr w:type="spellEnd"/>
    </w:p>
    <w:p w14:paraId="495878C1" w14:textId="77777777" w:rsidR="00C3226C" w:rsidRPr="00662064" w:rsidRDefault="00C3226C" w:rsidP="00C3226C">
      <w:pPr>
        <w:pStyle w:val="Code"/>
      </w:pPr>
      <w:r w:rsidRPr="00662064">
        <w:t>73c93b</w:t>
      </w:r>
      <w:proofErr w:type="gramStart"/>
      <w:r w:rsidRPr="00662064">
        <w:t>04  4000</w:t>
      </w:r>
      <w:proofErr w:type="gramEnd"/>
      <w:r w:rsidRPr="00662064">
        <w:t xml:space="preserve">c7c  8      System.Int32     1     instance          0  </w:t>
      </w:r>
      <w:proofErr w:type="spellStart"/>
      <w:r w:rsidRPr="00662064">
        <w:t>hash_coll</w:t>
      </w:r>
      <w:proofErr w:type="spellEnd"/>
    </w:p>
    <w:p w14:paraId="621D624C" w14:textId="356972F3" w:rsidR="00C3226C" w:rsidRPr="00662064" w:rsidRDefault="00C3226C" w:rsidP="007B2519">
      <w:pPr>
        <w:pStyle w:val="Ln1"/>
        <w:tabs>
          <w:tab w:val="clear" w:pos="1080"/>
        </w:tabs>
        <w:ind w:left="1440" w:firstLine="0"/>
      </w:pPr>
      <w:r>
        <w:br/>
        <w:t xml:space="preserve">It´s on </w:t>
      </w:r>
      <w:proofErr w:type="spellStart"/>
      <w:r w:rsidRPr="00662064">
        <w:rPr>
          <w:b/>
        </w:rPr>
        <w:t>OffSet</w:t>
      </w:r>
      <w:proofErr w:type="spellEnd"/>
      <w:r w:rsidRPr="00662064">
        <w:rPr>
          <w:b/>
        </w:rPr>
        <w:t xml:space="preserve"> 0</w:t>
      </w:r>
      <w:r>
        <w:rPr>
          <w:b/>
        </w:rPr>
        <w:t xml:space="preserve"> within the array element.</w:t>
      </w:r>
      <w:r>
        <w:rPr>
          <w:b/>
        </w:rPr>
        <w:br/>
        <w:t xml:space="preserve">That means that the address stored on location </w:t>
      </w:r>
      <w:r w:rsidRPr="00662064">
        <w:rPr>
          <w:b/>
        </w:rPr>
        <w:t xml:space="preserve">1139b4e0 + 0 </w:t>
      </w:r>
      <w:r>
        <w:rPr>
          <w:b/>
        </w:rPr>
        <w:t xml:space="preserve">points to the string. </w:t>
      </w:r>
      <w:r w:rsidRPr="00662064">
        <w:t>To summarize:</w:t>
      </w:r>
      <w:r>
        <w:br/>
      </w:r>
      <w:r>
        <w:br/>
      </w:r>
      <w:r w:rsidRPr="00662064">
        <w:t xml:space="preserve">key = pointer to key </w:t>
      </w:r>
      <w:r w:rsidR="000407D2">
        <w:t xml:space="preserve">of type </w:t>
      </w:r>
      <w:r w:rsidRPr="00662064">
        <w:t>string</w:t>
      </w:r>
      <w:r w:rsidR="000407D2">
        <w:t xml:space="preserve"> -&gt;</w:t>
      </w:r>
      <w:r w:rsidRPr="00662064">
        <w:t xml:space="preserve"> can be found on address 1139b4e0</w:t>
      </w:r>
      <w:r w:rsidRPr="00662064">
        <w:br/>
        <w:t>to shorten the output we use !do –</w:t>
      </w:r>
      <w:proofErr w:type="spellStart"/>
      <w:r w:rsidRPr="00662064">
        <w:t>nofields</w:t>
      </w:r>
      <w:proofErr w:type="spellEnd"/>
      <w:r w:rsidRPr="00662064">
        <w:t xml:space="preserve"> on the pointer poi(..) to key</w:t>
      </w:r>
      <w:r w:rsidR="000407D2">
        <w:t>.</w:t>
      </w:r>
      <w:r w:rsidR="000407D2">
        <w:br/>
        <w:t xml:space="preserve">Let’s dump </w:t>
      </w:r>
      <w:proofErr w:type="spellStart"/>
      <w:r w:rsidR="000407D2">
        <w:t>fhe</w:t>
      </w:r>
      <w:proofErr w:type="spellEnd"/>
      <w:r w:rsidR="000407D2">
        <w:t xml:space="preserve"> first element of the array:</w:t>
      </w:r>
    </w:p>
    <w:p w14:paraId="1C50E3D0" w14:textId="77777777" w:rsidR="00C3226C" w:rsidRPr="00662064" w:rsidRDefault="00C3226C" w:rsidP="00C3226C">
      <w:pPr>
        <w:pStyle w:val="Code"/>
        <w:rPr>
          <w:b/>
        </w:rPr>
      </w:pPr>
      <w:r w:rsidRPr="00C40392">
        <w:t>0:000</w:t>
      </w:r>
      <w:proofErr w:type="gramStart"/>
      <w:r w:rsidRPr="00C40392">
        <w:t xml:space="preserve">&gt; </w:t>
      </w:r>
      <w:r w:rsidRPr="00662064">
        <w:rPr>
          <w:b/>
        </w:rPr>
        <w:t>!do</w:t>
      </w:r>
      <w:proofErr w:type="gramEnd"/>
      <w:r w:rsidRPr="00662064">
        <w:rPr>
          <w:b/>
        </w:rPr>
        <w:t xml:space="preserve"> -</w:t>
      </w:r>
      <w:proofErr w:type="spellStart"/>
      <w:r w:rsidRPr="00662064">
        <w:rPr>
          <w:b/>
        </w:rPr>
        <w:t>nofields</w:t>
      </w:r>
      <w:proofErr w:type="spellEnd"/>
      <w:r w:rsidRPr="00662064">
        <w:rPr>
          <w:b/>
        </w:rPr>
        <w:t xml:space="preserve"> poi(1139b8d0)</w:t>
      </w:r>
    </w:p>
    <w:p w14:paraId="6640731C" w14:textId="77777777" w:rsidR="00C3226C" w:rsidRPr="00C40392" w:rsidRDefault="00C3226C" w:rsidP="00C3226C">
      <w:pPr>
        <w:pStyle w:val="Code"/>
      </w:pPr>
      <w:r w:rsidRPr="00C40392">
        <w:t xml:space="preserve">Name:        </w:t>
      </w:r>
      <w:proofErr w:type="spellStart"/>
      <w:r w:rsidRPr="00C40392">
        <w:t>System.String</w:t>
      </w:r>
      <w:proofErr w:type="spellEnd"/>
    </w:p>
    <w:p w14:paraId="518CDD20" w14:textId="77777777" w:rsidR="00C3226C" w:rsidRPr="00C40392" w:rsidRDefault="00C3226C" w:rsidP="00C3226C">
      <w:pPr>
        <w:pStyle w:val="Code"/>
      </w:pPr>
      <w:proofErr w:type="spellStart"/>
      <w:r w:rsidRPr="00C40392">
        <w:t>MethodTable</w:t>
      </w:r>
      <w:proofErr w:type="spellEnd"/>
      <w:r w:rsidRPr="00C40392">
        <w:t>: 73c921b4</w:t>
      </w:r>
    </w:p>
    <w:p w14:paraId="240BFA4E" w14:textId="77777777" w:rsidR="00C3226C" w:rsidRPr="00C40392" w:rsidRDefault="00C3226C" w:rsidP="00C3226C">
      <w:pPr>
        <w:pStyle w:val="Code"/>
      </w:pPr>
      <w:proofErr w:type="spellStart"/>
      <w:r w:rsidRPr="00C40392">
        <w:t>EEClass</w:t>
      </w:r>
      <w:proofErr w:type="spellEnd"/>
      <w:r w:rsidRPr="00C40392">
        <w:t>:     73883eb4</w:t>
      </w:r>
    </w:p>
    <w:p w14:paraId="7A8E4877" w14:textId="77777777" w:rsidR="00C3226C" w:rsidRPr="00C40392" w:rsidRDefault="00C3226C" w:rsidP="00C3226C">
      <w:pPr>
        <w:pStyle w:val="Code"/>
      </w:pPr>
      <w:r w:rsidRPr="00C40392">
        <w:t>Size:        182(0xb6) bytes</w:t>
      </w:r>
    </w:p>
    <w:p w14:paraId="3F7EFE08" w14:textId="77777777" w:rsidR="00C3226C" w:rsidRPr="00C40392" w:rsidRDefault="00C3226C" w:rsidP="00C3226C">
      <w:pPr>
        <w:pStyle w:val="Code"/>
      </w:pPr>
      <w:r w:rsidRPr="00C40392">
        <w:t>File:        C:\WINDOWS\Microsoft.Net\assembly\GAC_32\mscorlib\v4.0_4.0.0.0__b77a5c561934e089\mscorlib.dll</w:t>
      </w:r>
    </w:p>
    <w:p w14:paraId="05E45C0A" w14:textId="77777777" w:rsidR="00C3226C" w:rsidRDefault="00C3226C" w:rsidP="00C3226C">
      <w:pPr>
        <w:pStyle w:val="Code"/>
      </w:pPr>
      <w:r>
        <w:t>String:      IMG-</w:t>
      </w:r>
      <w:proofErr w:type="gramStart"/>
      <w:r>
        <w:t>C</w:t>
      </w:r>
      <w:r w:rsidRPr="00C40392">
        <w:t>:\LabFiles\WebSites\FotoVision40\photos\Misc\chasma_marsExpress_f50.jpg14:31:23</w:t>
      </w:r>
      <w:proofErr w:type="gramEnd"/>
    </w:p>
    <w:p w14:paraId="24ABAB06" w14:textId="77777777" w:rsidR="00C3226C" w:rsidRDefault="00C3226C" w:rsidP="00C3226C">
      <w:pPr>
        <w:pStyle w:val="Code"/>
      </w:pPr>
    </w:p>
    <w:p w14:paraId="0B408DD1" w14:textId="77777777" w:rsidR="000407D2" w:rsidRDefault="000407D2" w:rsidP="00C3226C">
      <w:pPr>
        <w:pStyle w:val="Ln1"/>
      </w:pPr>
    </w:p>
    <w:p w14:paraId="22A82EE4" w14:textId="09252277" w:rsidR="00C3226C" w:rsidRDefault="00C3226C" w:rsidP="007B2519">
      <w:pPr>
        <w:pStyle w:val="Ln1"/>
        <w:numPr>
          <w:ilvl w:val="0"/>
          <w:numId w:val="50"/>
        </w:numPr>
      </w:pPr>
      <w:r w:rsidRPr="005F511D">
        <w:t>The comp</w:t>
      </w:r>
      <w:r>
        <w:t>lete command looks like that</w:t>
      </w:r>
      <w:r w:rsidRPr="005F511D">
        <w:t>:</w:t>
      </w:r>
      <w:r>
        <w:br/>
      </w:r>
      <w:r w:rsidRPr="007B2519">
        <w:rPr>
          <w:b/>
        </w:rPr>
        <w:t>.</w:t>
      </w:r>
      <w:proofErr w:type="spellStart"/>
      <w:r w:rsidRPr="007B2519">
        <w:rPr>
          <w:b/>
        </w:rPr>
        <w:t>foreach</w:t>
      </w:r>
      <w:proofErr w:type="spellEnd"/>
      <w:r w:rsidRPr="007B2519">
        <w:rPr>
          <w:b/>
        </w:rPr>
        <w:t xml:space="preserve"> /</w:t>
      </w:r>
      <w:proofErr w:type="spellStart"/>
      <w:r w:rsidRPr="007B2519">
        <w:rPr>
          <w:b/>
        </w:rPr>
        <w:t>pS</w:t>
      </w:r>
      <w:proofErr w:type="spellEnd"/>
      <w:r w:rsidRPr="007B2519">
        <w:rPr>
          <w:b/>
        </w:rPr>
        <w:t xml:space="preserve"> 0n22 /</w:t>
      </w:r>
      <w:proofErr w:type="spellStart"/>
      <w:r w:rsidRPr="007B2519">
        <w:rPr>
          <w:b/>
        </w:rPr>
        <w:t>ps</w:t>
      </w:r>
      <w:proofErr w:type="spellEnd"/>
      <w:r w:rsidRPr="007B2519">
        <w:rPr>
          <w:b/>
        </w:rPr>
        <w:t xml:space="preserve"> 0n1 (</w:t>
      </w:r>
      <w:proofErr w:type="spellStart"/>
      <w:r w:rsidRPr="007B2519">
        <w:rPr>
          <w:b/>
        </w:rPr>
        <w:t>myVar</w:t>
      </w:r>
      <w:proofErr w:type="spellEnd"/>
      <w:r w:rsidRPr="007B2519">
        <w:rPr>
          <w:b/>
        </w:rPr>
        <w:t xml:space="preserve"> { !da 1139b4d8 } )  { !do -</w:t>
      </w:r>
      <w:proofErr w:type="spellStart"/>
      <w:r w:rsidRPr="007B2519">
        <w:rPr>
          <w:b/>
        </w:rPr>
        <w:t>nofields</w:t>
      </w:r>
      <w:proofErr w:type="spellEnd"/>
      <w:r w:rsidRPr="007B2519">
        <w:rPr>
          <w:b/>
        </w:rPr>
        <w:t xml:space="preserve"> poi(${</w:t>
      </w:r>
      <w:proofErr w:type="spellStart"/>
      <w:r w:rsidRPr="007B2519">
        <w:rPr>
          <w:b/>
        </w:rPr>
        <w:t>myVar</w:t>
      </w:r>
      <w:proofErr w:type="spellEnd"/>
      <w:r w:rsidRPr="007B2519">
        <w:rPr>
          <w:b/>
        </w:rPr>
        <w:t>})}</w:t>
      </w:r>
      <w:r>
        <w:rPr>
          <w:b/>
          <w:bCs/>
          <w:sz w:val="18"/>
          <w:szCs w:val="18"/>
        </w:rPr>
        <w:br/>
      </w:r>
      <w:r>
        <w:rPr>
          <w:b/>
          <w:bCs/>
          <w:sz w:val="18"/>
          <w:szCs w:val="18"/>
        </w:rPr>
        <w:br/>
      </w:r>
      <w:r w:rsidRPr="00662064">
        <w:t xml:space="preserve">Dumps the array on </w:t>
      </w:r>
      <w:r w:rsidR="000407D2">
        <w:t xml:space="preserve">address </w:t>
      </w:r>
      <w:r w:rsidRPr="007B2519">
        <w:rPr>
          <w:b/>
        </w:rPr>
        <w:t>1139b4d8</w:t>
      </w:r>
      <w:r>
        <w:br/>
      </w:r>
      <w:r w:rsidRPr="00662064">
        <w:t>skips first 22 tags</w:t>
      </w:r>
      <w:r>
        <w:br/>
      </w:r>
      <w:r w:rsidRPr="00662064">
        <w:t xml:space="preserve">skips each 1st parameter </w:t>
      </w:r>
      <w:r>
        <w:br/>
      </w:r>
      <w:r w:rsidRPr="00662064">
        <w:t>Execute the following commands on the output</w:t>
      </w:r>
      <w:r w:rsidRPr="007B2519">
        <w:rPr>
          <w:b/>
        </w:rPr>
        <w:t>:!do -</w:t>
      </w:r>
      <w:proofErr w:type="spellStart"/>
      <w:r w:rsidRPr="007B2519">
        <w:rPr>
          <w:b/>
        </w:rPr>
        <w:t>nofields</w:t>
      </w:r>
      <w:proofErr w:type="spellEnd"/>
      <w:r w:rsidRPr="007B2519">
        <w:rPr>
          <w:b/>
        </w:rPr>
        <w:t xml:space="preserve"> poi(….).</w:t>
      </w:r>
      <w:r>
        <w:br/>
      </w:r>
      <w:r w:rsidR="00E9400C">
        <w:t>Let’s try it by yourself:</w:t>
      </w:r>
    </w:p>
    <w:p w14:paraId="291BA517" w14:textId="7CD02A65" w:rsidR="00C3226C" w:rsidRPr="00662064" w:rsidRDefault="00C3226C" w:rsidP="00C3226C">
      <w:pPr>
        <w:pStyle w:val="Code"/>
      </w:pPr>
      <w:r>
        <w:t>0:000</w:t>
      </w:r>
      <w:proofErr w:type="gramStart"/>
      <w:r>
        <w:t xml:space="preserve">&gt; </w:t>
      </w:r>
      <w:r w:rsidRPr="006F1ACA">
        <w:rPr>
          <w:b/>
        </w:rPr>
        <w:t>.</w:t>
      </w:r>
      <w:proofErr w:type="spellStart"/>
      <w:r w:rsidRPr="006F1ACA">
        <w:rPr>
          <w:b/>
        </w:rPr>
        <w:t>foreach</w:t>
      </w:r>
      <w:proofErr w:type="spellEnd"/>
      <w:proofErr w:type="gramEnd"/>
      <w:r w:rsidRPr="006F1ACA">
        <w:rPr>
          <w:b/>
        </w:rPr>
        <w:t xml:space="preserve"> /</w:t>
      </w:r>
      <w:proofErr w:type="spellStart"/>
      <w:r w:rsidRPr="006F1ACA">
        <w:rPr>
          <w:b/>
        </w:rPr>
        <w:t>pS</w:t>
      </w:r>
      <w:proofErr w:type="spellEnd"/>
      <w:r w:rsidRPr="006F1ACA">
        <w:rPr>
          <w:b/>
        </w:rPr>
        <w:t xml:space="preserve"> 0n22 /</w:t>
      </w:r>
      <w:proofErr w:type="spellStart"/>
      <w:r w:rsidRPr="006F1ACA">
        <w:rPr>
          <w:b/>
        </w:rPr>
        <w:t>ps</w:t>
      </w:r>
      <w:proofErr w:type="spellEnd"/>
      <w:r w:rsidRPr="006F1ACA">
        <w:rPr>
          <w:b/>
        </w:rPr>
        <w:t xml:space="preserve"> 0n1 (</w:t>
      </w:r>
      <w:proofErr w:type="spellStart"/>
      <w:r w:rsidRPr="006F1ACA">
        <w:rPr>
          <w:b/>
        </w:rPr>
        <w:t>myVar</w:t>
      </w:r>
      <w:proofErr w:type="spellEnd"/>
      <w:r w:rsidRPr="006F1ACA">
        <w:rPr>
          <w:b/>
        </w:rPr>
        <w:t xml:space="preserve"> { !da 1139b4d8 } )  { !do -</w:t>
      </w:r>
      <w:proofErr w:type="spellStart"/>
      <w:r w:rsidRPr="006F1ACA">
        <w:rPr>
          <w:b/>
        </w:rPr>
        <w:t>nofields</w:t>
      </w:r>
      <w:proofErr w:type="spellEnd"/>
      <w:r w:rsidRPr="006F1ACA">
        <w:rPr>
          <w:b/>
        </w:rPr>
        <w:t xml:space="preserve"> poi(${</w:t>
      </w:r>
      <w:proofErr w:type="spellStart"/>
      <w:r w:rsidRPr="006F1ACA">
        <w:rPr>
          <w:b/>
        </w:rPr>
        <w:t>myVar</w:t>
      </w:r>
      <w:proofErr w:type="spellEnd"/>
      <w:r w:rsidRPr="006F1ACA">
        <w:rPr>
          <w:b/>
        </w:rPr>
        <w:t>})}</w:t>
      </w:r>
    </w:p>
    <w:p w14:paraId="2499290A" w14:textId="77777777" w:rsidR="00C3226C" w:rsidRPr="00662064" w:rsidRDefault="00C3226C" w:rsidP="00C3226C">
      <w:pPr>
        <w:pStyle w:val="Code"/>
        <w:rPr>
          <w:b/>
        </w:rPr>
      </w:pPr>
      <w:r w:rsidRPr="00662064">
        <w:t>Invalid parameter -</w:t>
      </w:r>
      <w:proofErr w:type="spellStart"/>
      <w:r w:rsidRPr="00662064">
        <w:t>nofields</w:t>
      </w:r>
      <w:proofErr w:type="spellEnd"/>
      <w:r w:rsidRPr="00662064">
        <w:t xml:space="preserve"> poi(1139b4e0)</w:t>
      </w:r>
      <w:r>
        <w:t xml:space="preserve"> </w:t>
      </w:r>
      <w:r w:rsidRPr="00662064">
        <w:rPr>
          <w:b/>
        </w:rPr>
        <w:t xml:space="preserve">&lt;- we found a null pointer </w:t>
      </w:r>
    </w:p>
    <w:p w14:paraId="22C83BA0" w14:textId="77777777" w:rsidR="00C3226C" w:rsidRPr="00662064" w:rsidRDefault="00C3226C" w:rsidP="00C3226C">
      <w:pPr>
        <w:pStyle w:val="Code"/>
      </w:pPr>
      <w:r w:rsidRPr="00662064">
        <w:t xml:space="preserve">Name:        </w:t>
      </w:r>
      <w:proofErr w:type="spellStart"/>
      <w:r w:rsidRPr="00662064">
        <w:t>System.String</w:t>
      </w:r>
      <w:proofErr w:type="spellEnd"/>
    </w:p>
    <w:p w14:paraId="76A43E8A" w14:textId="77777777" w:rsidR="00C3226C" w:rsidRPr="00662064" w:rsidRDefault="00C3226C" w:rsidP="00C3226C">
      <w:pPr>
        <w:pStyle w:val="Code"/>
      </w:pPr>
      <w:proofErr w:type="spellStart"/>
      <w:r w:rsidRPr="00662064">
        <w:t>MethodTable</w:t>
      </w:r>
      <w:proofErr w:type="spellEnd"/>
      <w:r w:rsidRPr="00662064">
        <w:t>: 73c921b4</w:t>
      </w:r>
    </w:p>
    <w:p w14:paraId="16003709" w14:textId="77777777" w:rsidR="00C3226C" w:rsidRPr="00662064" w:rsidRDefault="00C3226C" w:rsidP="00C3226C">
      <w:pPr>
        <w:pStyle w:val="Code"/>
      </w:pPr>
      <w:proofErr w:type="spellStart"/>
      <w:r w:rsidRPr="00662064">
        <w:t>EEClass</w:t>
      </w:r>
      <w:proofErr w:type="spellEnd"/>
      <w:r w:rsidRPr="00662064">
        <w:t>:     73883eb4</w:t>
      </w:r>
    </w:p>
    <w:p w14:paraId="214C1456" w14:textId="77777777" w:rsidR="00C3226C" w:rsidRPr="00662064" w:rsidRDefault="00C3226C" w:rsidP="00C3226C">
      <w:pPr>
        <w:pStyle w:val="Code"/>
      </w:pPr>
      <w:r w:rsidRPr="00662064">
        <w:t>Size:        152(0x98) bytes</w:t>
      </w:r>
    </w:p>
    <w:p w14:paraId="7EB4E654" w14:textId="77777777" w:rsidR="00C3226C" w:rsidRPr="00662064" w:rsidRDefault="00C3226C" w:rsidP="00C3226C">
      <w:pPr>
        <w:pStyle w:val="Code"/>
      </w:pPr>
      <w:r w:rsidRPr="00662064">
        <w:t>File:        C:\WINDOWS\Microsoft.Net\assembly\GAC_32\mscorlib\v4.0_4.0.0.0__b77a5c561934e089\mscorlib.dll</w:t>
      </w:r>
    </w:p>
    <w:p w14:paraId="7CF52277" w14:textId="77777777" w:rsidR="00C3226C" w:rsidRPr="00662064" w:rsidRDefault="00C3226C" w:rsidP="00C3226C">
      <w:pPr>
        <w:pStyle w:val="Code"/>
      </w:pPr>
      <w:r w:rsidRPr="00662064">
        <w:t>String:      IMG-</w:t>
      </w:r>
      <w:proofErr w:type="gramStart"/>
      <w:r>
        <w:t>C:\LabFiles</w:t>
      </w:r>
      <w:r w:rsidRPr="00662064">
        <w:t>\WebSites\FotoVision40\photos\Misc\9514774.jpg14:32:55</w:t>
      </w:r>
      <w:proofErr w:type="gramEnd"/>
    </w:p>
    <w:p w14:paraId="63383C78" w14:textId="77777777" w:rsidR="00C3226C" w:rsidRPr="00662064" w:rsidRDefault="00C3226C" w:rsidP="00C3226C">
      <w:pPr>
        <w:pStyle w:val="Code"/>
      </w:pPr>
      <w:r w:rsidRPr="00662064">
        <w:t xml:space="preserve">Name:        </w:t>
      </w:r>
      <w:proofErr w:type="spellStart"/>
      <w:r w:rsidRPr="00662064">
        <w:t>System.String</w:t>
      </w:r>
      <w:proofErr w:type="spellEnd"/>
    </w:p>
    <w:p w14:paraId="7F74B091" w14:textId="77777777" w:rsidR="00C3226C" w:rsidRPr="00662064" w:rsidRDefault="00C3226C" w:rsidP="00C3226C">
      <w:pPr>
        <w:pStyle w:val="Code"/>
      </w:pPr>
      <w:proofErr w:type="spellStart"/>
      <w:r w:rsidRPr="00662064">
        <w:t>MethodTable</w:t>
      </w:r>
      <w:proofErr w:type="spellEnd"/>
      <w:r w:rsidRPr="00662064">
        <w:t>: 73c921b4</w:t>
      </w:r>
    </w:p>
    <w:p w14:paraId="3AA696DF" w14:textId="77777777" w:rsidR="00C3226C" w:rsidRPr="00662064" w:rsidRDefault="00C3226C" w:rsidP="00C3226C">
      <w:pPr>
        <w:pStyle w:val="Code"/>
      </w:pPr>
      <w:proofErr w:type="spellStart"/>
      <w:r w:rsidRPr="00662064">
        <w:t>EEClass</w:t>
      </w:r>
      <w:proofErr w:type="spellEnd"/>
      <w:r w:rsidRPr="00662064">
        <w:t>:     73883eb4</w:t>
      </w:r>
    </w:p>
    <w:p w14:paraId="23F6CDF1" w14:textId="77777777" w:rsidR="00C3226C" w:rsidRPr="00662064" w:rsidRDefault="00C3226C" w:rsidP="00C3226C">
      <w:pPr>
        <w:pStyle w:val="Code"/>
      </w:pPr>
      <w:r w:rsidRPr="00662064">
        <w:lastRenderedPageBreak/>
        <w:t>Size:        152(0x98) bytes</w:t>
      </w:r>
    </w:p>
    <w:p w14:paraId="4E4763BA" w14:textId="77777777" w:rsidR="00C3226C" w:rsidRPr="00662064" w:rsidRDefault="00C3226C" w:rsidP="00C3226C">
      <w:pPr>
        <w:pStyle w:val="Code"/>
      </w:pPr>
      <w:r w:rsidRPr="00662064">
        <w:t>File:        C:\WINDOWS\Microsoft.Net\assembly\GAC_32\mscorlib\v4.0_4.0.0.0__b77a5c561934e089\mscorlib.dll</w:t>
      </w:r>
    </w:p>
    <w:p w14:paraId="23C9B3DC" w14:textId="77777777" w:rsidR="00C3226C" w:rsidRPr="00662064" w:rsidRDefault="00C3226C" w:rsidP="00C3226C">
      <w:pPr>
        <w:pStyle w:val="Code"/>
      </w:pPr>
      <w:r w:rsidRPr="00662064">
        <w:t>String:      IMG-</w:t>
      </w:r>
      <w:proofErr w:type="gramStart"/>
      <w:r>
        <w:t>C:\LabFiles</w:t>
      </w:r>
      <w:r w:rsidRPr="00662064">
        <w:t>\WebSites\FotoVision40\photos\Misc\9514774.jpg14:31:23</w:t>
      </w:r>
      <w:proofErr w:type="gramEnd"/>
    </w:p>
    <w:p w14:paraId="0C05B7DF" w14:textId="77777777" w:rsidR="00C3226C" w:rsidRPr="00662064" w:rsidRDefault="00C3226C" w:rsidP="00C3226C">
      <w:pPr>
        <w:pStyle w:val="Code"/>
      </w:pPr>
      <w:r w:rsidRPr="00662064">
        <w:t xml:space="preserve">Name:        </w:t>
      </w:r>
      <w:proofErr w:type="spellStart"/>
      <w:r w:rsidRPr="00662064">
        <w:t>System.String</w:t>
      </w:r>
      <w:proofErr w:type="spellEnd"/>
    </w:p>
    <w:p w14:paraId="526B9B49" w14:textId="77777777" w:rsidR="00C3226C" w:rsidRPr="00662064" w:rsidRDefault="00C3226C" w:rsidP="00C3226C">
      <w:pPr>
        <w:pStyle w:val="Code"/>
      </w:pPr>
      <w:proofErr w:type="spellStart"/>
      <w:r w:rsidRPr="00662064">
        <w:t>MethodTable</w:t>
      </w:r>
      <w:proofErr w:type="spellEnd"/>
      <w:r w:rsidRPr="00662064">
        <w:t>: 73c921b4</w:t>
      </w:r>
    </w:p>
    <w:p w14:paraId="05311EFB" w14:textId="77777777" w:rsidR="00C3226C" w:rsidRPr="00662064" w:rsidRDefault="00C3226C" w:rsidP="00C3226C">
      <w:pPr>
        <w:pStyle w:val="Code"/>
      </w:pPr>
      <w:proofErr w:type="spellStart"/>
      <w:r w:rsidRPr="00662064">
        <w:t>EEClass</w:t>
      </w:r>
      <w:proofErr w:type="spellEnd"/>
      <w:r w:rsidRPr="00662064">
        <w:t>:     73883eb4</w:t>
      </w:r>
    </w:p>
    <w:p w14:paraId="487E4665" w14:textId="77777777" w:rsidR="00C3226C" w:rsidRPr="00662064" w:rsidRDefault="00C3226C" w:rsidP="00C3226C">
      <w:pPr>
        <w:pStyle w:val="Code"/>
      </w:pPr>
      <w:r w:rsidRPr="00662064">
        <w:t>Size:        152(0x98) bytes</w:t>
      </w:r>
    </w:p>
    <w:p w14:paraId="2F5F67E9" w14:textId="77777777" w:rsidR="00C3226C" w:rsidRPr="00662064" w:rsidRDefault="00C3226C" w:rsidP="00C3226C">
      <w:pPr>
        <w:pStyle w:val="Code"/>
      </w:pPr>
      <w:r w:rsidRPr="00662064">
        <w:t>File:        C:\WINDOWS\Microsoft.Net\assembly\GAC_32\mscorlib\v4.0_4.0.0.0__b77a5c561934e089\mscorlib.dll</w:t>
      </w:r>
    </w:p>
    <w:p w14:paraId="7A22199A" w14:textId="77777777" w:rsidR="00C3226C" w:rsidRPr="00662064" w:rsidRDefault="00C3226C" w:rsidP="00C3226C">
      <w:pPr>
        <w:pStyle w:val="Code"/>
      </w:pPr>
      <w:r w:rsidRPr="00662064">
        <w:t>String:      IMG-</w:t>
      </w:r>
      <w:proofErr w:type="gramStart"/>
      <w:r>
        <w:t>C:\LabFiles</w:t>
      </w:r>
      <w:r w:rsidRPr="00662064">
        <w:t>\WebSites\FotoVision40\photos\Misc\9514774.jpg14:31:26</w:t>
      </w:r>
      <w:proofErr w:type="gramEnd"/>
    </w:p>
    <w:p w14:paraId="093D1F7C" w14:textId="77777777" w:rsidR="00C3226C" w:rsidRPr="00662064" w:rsidRDefault="00C3226C" w:rsidP="00C3226C">
      <w:pPr>
        <w:pStyle w:val="Code"/>
      </w:pPr>
      <w:r w:rsidRPr="00662064">
        <w:t xml:space="preserve">Name:        </w:t>
      </w:r>
      <w:proofErr w:type="spellStart"/>
      <w:r w:rsidRPr="00662064">
        <w:t>System.String</w:t>
      </w:r>
      <w:proofErr w:type="spellEnd"/>
    </w:p>
    <w:p w14:paraId="08ED9950" w14:textId="77777777" w:rsidR="00C3226C" w:rsidRPr="00662064" w:rsidRDefault="00C3226C" w:rsidP="00C3226C">
      <w:pPr>
        <w:pStyle w:val="Code"/>
      </w:pPr>
      <w:proofErr w:type="spellStart"/>
      <w:r w:rsidRPr="00662064">
        <w:t>MethodTable</w:t>
      </w:r>
      <w:proofErr w:type="spellEnd"/>
      <w:r w:rsidRPr="00662064">
        <w:t>: 73c921b4</w:t>
      </w:r>
    </w:p>
    <w:p w14:paraId="1E1F4D8F" w14:textId="77777777" w:rsidR="00C3226C" w:rsidRPr="00662064" w:rsidRDefault="00C3226C" w:rsidP="00C3226C">
      <w:pPr>
        <w:pStyle w:val="Code"/>
      </w:pPr>
      <w:proofErr w:type="spellStart"/>
      <w:r w:rsidRPr="00662064">
        <w:t>EEClass</w:t>
      </w:r>
      <w:proofErr w:type="spellEnd"/>
      <w:r w:rsidRPr="00662064">
        <w:t>:     73883eb4</w:t>
      </w:r>
    </w:p>
    <w:p w14:paraId="31EF22F8" w14:textId="77777777" w:rsidR="00C3226C" w:rsidRPr="00662064" w:rsidRDefault="00C3226C" w:rsidP="00C3226C">
      <w:pPr>
        <w:pStyle w:val="Code"/>
      </w:pPr>
      <w:r w:rsidRPr="00662064">
        <w:t>Size:        172(0xac) bytes</w:t>
      </w:r>
    </w:p>
    <w:p w14:paraId="3E1D4A87" w14:textId="77777777" w:rsidR="00C3226C" w:rsidRPr="00662064" w:rsidRDefault="00C3226C" w:rsidP="00C3226C">
      <w:pPr>
        <w:pStyle w:val="Code"/>
      </w:pPr>
      <w:r w:rsidRPr="00662064">
        <w:t>File:        C:\WINDOWS\Microsoft.Net\assembly\GAC_32\mscorlib\v4.0_4.0.0.0__b77a5c561934e089\mscorlib.dll</w:t>
      </w:r>
    </w:p>
    <w:p w14:paraId="04C0ECFF" w14:textId="77777777" w:rsidR="00C3226C" w:rsidRPr="00662064" w:rsidRDefault="00C3226C" w:rsidP="00C3226C">
      <w:pPr>
        <w:pStyle w:val="Code"/>
      </w:pPr>
      <w:r w:rsidRPr="00662064">
        <w:t>String:      IMG-</w:t>
      </w:r>
      <w:proofErr w:type="gramStart"/>
      <w:r>
        <w:t>C:\LabFiles</w:t>
      </w:r>
      <w:r w:rsidRPr="00662064">
        <w:t>\WebSites\FotoVision40\photos\Misc\bubble_croman_big.jpg14:31:23</w:t>
      </w:r>
      <w:proofErr w:type="gramEnd"/>
    </w:p>
    <w:p w14:paraId="78509ED7" w14:textId="77777777" w:rsidR="00C3226C" w:rsidRPr="00662064" w:rsidRDefault="00C3226C" w:rsidP="00C3226C">
      <w:pPr>
        <w:pStyle w:val="Code"/>
      </w:pPr>
      <w:r w:rsidRPr="00662064">
        <w:t xml:space="preserve">Name:        </w:t>
      </w:r>
      <w:proofErr w:type="spellStart"/>
      <w:r w:rsidRPr="00662064">
        <w:t>System.String</w:t>
      </w:r>
      <w:proofErr w:type="spellEnd"/>
    </w:p>
    <w:p w14:paraId="47EAA4C0" w14:textId="77777777" w:rsidR="00C3226C" w:rsidRPr="00662064" w:rsidRDefault="00C3226C" w:rsidP="00C3226C">
      <w:pPr>
        <w:pStyle w:val="Code"/>
      </w:pPr>
      <w:proofErr w:type="spellStart"/>
      <w:r w:rsidRPr="00662064">
        <w:t>MethodTable</w:t>
      </w:r>
      <w:proofErr w:type="spellEnd"/>
      <w:r w:rsidRPr="00662064">
        <w:t>: 73c921b4</w:t>
      </w:r>
    </w:p>
    <w:p w14:paraId="0FBF4354" w14:textId="77777777" w:rsidR="00C3226C" w:rsidRPr="00662064" w:rsidRDefault="00C3226C" w:rsidP="00C3226C">
      <w:pPr>
        <w:pStyle w:val="Code"/>
      </w:pPr>
      <w:proofErr w:type="spellStart"/>
      <w:r w:rsidRPr="00662064">
        <w:t>EEClass</w:t>
      </w:r>
      <w:proofErr w:type="spellEnd"/>
      <w:r w:rsidRPr="00662064">
        <w:t>:     73883eb4</w:t>
      </w:r>
    </w:p>
    <w:p w14:paraId="37869E5F" w14:textId="77777777" w:rsidR="00C3226C" w:rsidRPr="00662064" w:rsidRDefault="00C3226C" w:rsidP="00C3226C">
      <w:pPr>
        <w:pStyle w:val="Code"/>
      </w:pPr>
      <w:r w:rsidRPr="00662064">
        <w:t>Size:        146(0x92) bytes</w:t>
      </w:r>
    </w:p>
    <w:p w14:paraId="42766679" w14:textId="77777777" w:rsidR="00C3226C" w:rsidRPr="00662064" w:rsidRDefault="00C3226C" w:rsidP="00C3226C">
      <w:pPr>
        <w:pStyle w:val="Code"/>
      </w:pPr>
      <w:r>
        <w:t>..</w:t>
      </w:r>
    </w:p>
    <w:p w14:paraId="116B2CF2" w14:textId="77777777" w:rsidR="00F93DBC" w:rsidRDefault="00F93DBC" w:rsidP="00C3226C">
      <w:pPr>
        <w:pStyle w:val="Ln1"/>
      </w:pPr>
    </w:p>
    <w:p w14:paraId="53460021" w14:textId="22E42B2A" w:rsidR="00C3226C" w:rsidRDefault="00A76977" w:rsidP="00C3226C">
      <w:pPr>
        <w:pStyle w:val="Ln1"/>
      </w:pPr>
      <w:r>
        <w:t>Commands like above can be very helpful dealing with larger amount of data.</w:t>
      </w:r>
    </w:p>
    <w:p w14:paraId="6C49925F" w14:textId="77777777" w:rsidR="007A38CC" w:rsidRPr="00CC651D" w:rsidRDefault="007A38CC" w:rsidP="00CC651D">
      <w:pPr>
        <w:pStyle w:val="Pb"/>
        <w:framePr w:wrap="around"/>
      </w:pPr>
    </w:p>
    <w:p w14:paraId="2658A48E" w14:textId="77777777" w:rsidR="00A76977" w:rsidRDefault="00A76977" w:rsidP="006B54C5">
      <w:pPr>
        <w:pStyle w:val="Heading3"/>
      </w:pPr>
      <w:bookmarkStart w:id="9" w:name="_Toc176425239"/>
    </w:p>
    <w:p w14:paraId="1BE5919C" w14:textId="74886143" w:rsidR="00815C43" w:rsidRPr="007B2519" w:rsidRDefault="00C3226C">
      <w:pPr>
        <w:pStyle w:val="Heading3"/>
      </w:pPr>
      <w:r>
        <w:t xml:space="preserve">Exercise </w:t>
      </w:r>
      <w:r w:rsidR="00A76977">
        <w:t>4</w:t>
      </w:r>
      <w:r w:rsidR="009218A9">
        <w:t>:</w:t>
      </w:r>
    </w:p>
    <w:p w14:paraId="510FDDB2" w14:textId="77543660" w:rsidR="00815C43" w:rsidRPr="00A76977" w:rsidRDefault="00815C43">
      <w:pPr>
        <w:pStyle w:val="Heading3"/>
      </w:pPr>
      <w:r w:rsidRPr="006B54C5">
        <w:t xml:space="preserve">Use </w:t>
      </w:r>
      <w:proofErr w:type="spellStart"/>
      <w:r w:rsidRPr="00A76977">
        <w:t>PerfView</w:t>
      </w:r>
      <w:proofErr w:type="spellEnd"/>
      <w:r w:rsidRPr="00A76977">
        <w:t xml:space="preserve"> to narrow down the memory issue from Exercise 2 </w:t>
      </w:r>
    </w:p>
    <w:p w14:paraId="68B8CF34" w14:textId="77777777" w:rsidR="00815C43" w:rsidRPr="00883968" w:rsidRDefault="00815C43" w:rsidP="00815C43">
      <w:pPr>
        <w:rPr>
          <w:rFonts w:ascii="Arial Narrow" w:hAnsi="Arial Narrow" w:cs="Arial Narrow"/>
          <w:b/>
          <w:bCs/>
          <w:sz w:val="30"/>
          <w:szCs w:val="30"/>
        </w:rPr>
      </w:pPr>
    </w:p>
    <w:p w14:paraId="14F1DA0E" w14:textId="77777777" w:rsidR="00815C43" w:rsidRPr="009468B3" w:rsidRDefault="00815C43" w:rsidP="00815C43">
      <w:pPr>
        <w:pStyle w:val="Ln1"/>
        <w:rPr>
          <w:lang w:val="en"/>
        </w:rPr>
      </w:pPr>
      <w:r w:rsidRPr="002C696D">
        <w:rPr>
          <w:b/>
          <w:bCs/>
        </w:rPr>
        <w:t xml:space="preserve">From </w:t>
      </w:r>
      <w:hyperlink r:id="rId20" w:history="1">
        <w:r w:rsidRPr="002C696D">
          <w:rPr>
            <w:b/>
            <w:bCs/>
          </w:rPr>
          <w:t>http://blogs.msdn.com/b/vancem/archive/2011/12/28/publication-of-the-perfview-performance-analysis-tool.aspx</w:t>
        </w:r>
      </w:hyperlink>
      <w:r w:rsidRPr="009468B3">
        <w:rPr>
          <w:lang w:val="en"/>
        </w:rPr>
        <w:t>:</w:t>
      </w:r>
    </w:p>
    <w:p w14:paraId="1D470E99" w14:textId="77777777" w:rsidR="00815C43" w:rsidRPr="009468B3" w:rsidRDefault="00815C43" w:rsidP="00815C43">
      <w:pPr>
        <w:pStyle w:val="Ln1"/>
        <w:rPr>
          <w:lang w:val="en"/>
        </w:rPr>
      </w:pPr>
      <w:r w:rsidRPr="009468B3">
        <w:rPr>
          <w:lang w:val="en"/>
        </w:rPr>
        <w:t xml:space="preserve">Notable features of </w:t>
      </w:r>
      <w:proofErr w:type="spellStart"/>
      <w:r w:rsidRPr="009468B3">
        <w:rPr>
          <w:lang w:val="en"/>
        </w:rPr>
        <w:t>PerfView</w:t>
      </w:r>
      <w:proofErr w:type="spellEnd"/>
      <w:r w:rsidRPr="009468B3">
        <w:rPr>
          <w:lang w:val="en"/>
        </w:rPr>
        <w:t>:</w:t>
      </w:r>
    </w:p>
    <w:p w14:paraId="4A07D04F" w14:textId="77777777" w:rsidR="00815C43" w:rsidRPr="009468B3" w:rsidRDefault="00815C43" w:rsidP="00815C43">
      <w:pPr>
        <w:pStyle w:val="Ln1"/>
        <w:rPr>
          <w:lang w:val="en"/>
        </w:rPr>
      </w:pPr>
      <w:r w:rsidRPr="009468B3">
        <w:rPr>
          <w:lang w:val="en"/>
        </w:rPr>
        <w:t xml:space="preserve">Good help. We went to some trouble to put a lot of 'just in time' information into the tool. You can see even from the screenshot above there are a bunch of blue hyperlinks scattered in the UI. Each of these take you the relevant part of the user’s guide, and the user's guide is even more packed with hyperlinks to related information (there is also full text search). There are even videos of </w:t>
      </w:r>
      <w:proofErr w:type="spellStart"/>
      <w:r w:rsidRPr="009468B3">
        <w:rPr>
          <w:lang w:val="en"/>
        </w:rPr>
        <w:t>PerfView</w:t>
      </w:r>
      <w:proofErr w:type="spellEnd"/>
      <w:r w:rsidRPr="009468B3">
        <w:rPr>
          <w:lang w:val="en"/>
        </w:rPr>
        <w:t xml:space="preserve"> in use, however we are still in the process of getting these published externally, so for now you can use the videos (I will post soon when that works). Please take a look at the links at the top of the views, as they give you important 'perf theory' that you REALLY do need to understand to insure that don't misinterpret the data you collect.</w:t>
      </w:r>
    </w:p>
    <w:p w14:paraId="28CF408A" w14:textId="77777777" w:rsidR="00815C43" w:rsidRPr="009468B3" w:rsidRDefault="00815C43" w:rsidP="00815C43">
      <w:pPr>
        <w:pStyle w:val="Ln1"/>
        <w:rPr>
          <w:lang w:val="en"/>
        </w:rPr>
      </w:pPr>
      <w:r w:rsidRPr="009468B3">
        <w:rPr>
          <w:b/>
          <w:lang w:val="en"/>
        </w:rPr>
        <w:t>Super easy deployment.</w:t>
      </w:r>
      <w:r w:rsidRPr="009468B3">
        <w:rPr>
          <w:lang w:val="en"/>
        </w:rPr>
        <w:t xml:space="preserve"> Simply copy the single EXE and run. It will work on any Vista+ Windows OS (Win2k8, Win7). This makes it easy to put </w:t>
      </w:r>
      <w:proofErr w:type="spellStart"/>
      <w:r w:rsidRPr="009468B3">
        <w:rPr>
          <w:lang w:val="en"/>
        </w:rPr>
        <w:t>PerfView</w:t>
      </w:r>
      <w:proofErr w:type="spellEnd"/>
      <w:r w:rsidRPr="009468B3">
        <w:rPr>
          <w:lang w:val="en"/>
        </w:rPr>
        <w:t xml:space="preserve"> on a USB drive or a network share, and take it wherever you need to </w:t>
      </w:r>
      <w:proofErr w:type="spellStart"/>
      <w:r w:rsidRPr="009468B3">
        <w:rPr>
          <w:lang w:val="en"/>
        </w:rPr>
        <w:t>to</w:t>
      </w:r>
      <w:proofErr w:type="spellEnd"/>
      <w:r w:rsidRPr="009468B3">
        <w:rPr>
          <w:lang w:val="en"/>
        </w:rPr>
        <w:t xml:space="preserve"> collect the data. It really can't get easier.</w:t>
      </w:r>
    </w:p>
    <w:p w14:paraId="31EBBFCE" w14:textId="77777777" w:rsidR="00815C43" w:rsidRPr="009468B3" w:rsidRDefault="00815C43" w:rsidP="00815C43">
      <w:pPr>
        <w:pStyle w:val="Ln1"/>
        <w:rPr>
          <w:lang w:val="en"/>
        </w:rPr>
      </w:pPr>
      <w:r w:rsidRPr="009468B3">
        <w:rPr>
          <w:lang w:val="en"/>
        </w:rPr>
        <w:t xml:space="preserve">Support for both CPU and </w:t>
      </w:r>
      <w:r w:rsidRPr="009468B3">
        <w:rPr>
          <w:b/>
          <w:lang w:val="en"/>
        </w:rPr>
        <w:t>Memory Investigations</w:t>
      </w:r>
      <w:r w:rsidRPr="009468B3">
        <w:rPr>
          <w:lang w:val="en"/>
        </w:rPr>
        <w:t>.  </w:t>
      </w:r>
      <w:proofErr w:type="spellStart"/>
      <w:r w:rsidRPr="009468B3">
        <w:rPr>
          <w:lang w:val="en"/>
        </w:rPr>
        <w:t>PerfView</w:t>
      </w:r>
      <w:proofErr w:type="spellEnd"/>
      <w:r w:rsidRPr="009468B3">
        <w:rPr>
          <w:lang w:val="en"/>
        </w:rPr>
        <w:t xml:space="preserve"> is based on the same technology as the </w:t>
      </w:r>
      <w:hyperlink r:id="rId21" w:tooltip="http://msdn.microsoft.com/en-us/performance/cc709422" w:history="1">
        <w:r w:rsidRPr="009468B3">
          <w:rPr>
            <w:rStyle w:val="Hyperlink"/>
            <w:sz w:val="20"/>
            <w:lang w:val="en"/>
          </w:rPr>
          <w:t>XPERF/WPR</w:t>
        </w:r>
      </w:hyperlink>
      <w:r w:rsidRPr="009468B3">
        <w:rPr>
          <w:lang w:val="en"/>
        </w:rPr>
        <w:t xml:space="preserve"> tool called ETW. In </w:t>
      </w:r>
      <w:proofErr w:type="gramStart"/>
      <w:r w:rsidRPr="009468B3">
        <w:rPr>
          <w:lang w:val="en"/>
        </w:rPr>
        <w:t>fact</w:t>
      </w:r>
      <w:proofErr w:type="gramEnd"/>
      <w:r w:rsidRPr="009468B3">
        <w:rPr>
          <w:lang w:val="en"/>
        </w:rPr>
        <w:t xml:space="preserve"> data generated by one two can be viewed in the other, so if you like XPERF you are more than welcome to use whichever tool you prefer. </w:t>
      </w:r>
      <w:proofErr w:type="gramStart"/>
      <w:r w:rsidRPr="009468B3">
        <w:rPr>
          <w:lang w:val="en"/>
        </w:rPr>
        <w:t>However</w:t>
      </w:r>
      <w:proofErr w:type="gramEnd"/>
      <w:r w:rsidRPr="009468B3">
        <w:rPr>
          <w:lang w:val="en"/>
        </w:rPr>
        <w:t xml:space="preserve"> for managed code </w:t>
      </w:r>
      <w:proofErr w:type="spellStart"/>
      <w:r w:rsidRPr="009468B3">
        <w:rPr>
          <w:lang w:val="en"/>
        </w:rPr>
        <w:t>expecially</w:t>
      </w:r>
      <w:proofErr w:type="spellEnd"/>
      <w:r w:rsidRPr="009468B3">
        <w:rPr>
          <w:lang w:val="en"/>
        </w:rPr>
        <w:t xml:space="preserve"> </w:t>
      </w:r>
      <w:proofErr w:type="spellStart"/>
      <w:r w:rsidRPr="009468B3">
        <w:rPr>
          <w:lang w:val="en"/>
        </w:rPr>
        <w:t>PerfView</w:t>
      </w:r>
      <w:proofErr w:type="spellEnd"/>
      <w:r w:rsidRPr="009468B3">
        <w:rPr>
          <w:lang w:val="en"/>
        </w:rPr>
        <w:t xml:space="preserve"> has some advantages. In </w:t>
      </w:r>
      <w:proofErr w:type="gramStart"/>
      <w:r w:rsidRPr="009468B3">
        <w:rPr>
          <w:lang w:val="en"/>
        </w:rPr>
        <w:t>particular</w:t>
      </w:r>
      <w:proofErr w:type="gramEnd"/>
      <w:r w:rsidRPr="009468B3">
        <w:rPr>
          <w:lang w:val="en"/>
        </w:rPr>
        <w:t xml:space="preserve"> </w:t>
      </w:r>
      <w:proofErr w:type="spellStart"/>
      <w:r w:rsidRPr="009468B3">
        <w:rPr>
          <w:lang w:val="en"/>
        </w:rPr>
        <w:t>PerfView</w:t>
      </w:r>
      <w:proofErr w:type="spellEnd"/>
      <w:r w:rsidRPr="009468B3">
        <w:rPr>
          <w:lang w:val="en"/>
        </w:rPr>
        <w:t xml:space="preserve"> allows you to take snapshots of the GC heap (even 50GB heaps), without interrupting the process (great for servers), to understand the memory performance of your application.</w:t>
      </w:r>
    </w:p>
    <w:p w14:paraId="3C2A1B3A" w14:textId="77777777" w:rsidR="00815C43" w:rsidRPr="009468B3" w:rsidRDefault="00815C43" w:rsidP="00815C43">
      <w:pPr>
        <w:pStyle w:val="Ln1"/>
        <w:rPr>
          <w:lang w:val="en"/>
        </w:rPr>
      </w:pPr>
      <w:r w:rsidRPr="009468B3">
        <w:rPr>
          <w:lang w:val="en"/>
        </w:rPr>
        <w:t xml:space="preserve">Excellent grouping facilities. After you have investigated your 'trivial' performance problems (were 50%+ of your time is spent in a small amount of code), your profiles quickly become 'flat' and it is harder to find additional optimization opportunities. One reason it is hard is because your performance cost is 'scattered' among hundreds (or thousands), of 'helper' functions operating system routines, so that it is hard to find 'big' chunks of lost perf. The solution to this is to group functions together into logical groups (that perform some recognizable semantic action), so that you can highlight how much each semantic action is costing you. </w:t>
      </w:r>
      <w:proofErr w:type="spellStart"/>
      <w:r w:rsidRPr="009468B3">
        <w:rPr>
          <w:lang w:val="en"/>
        </w:rPr>
        <w:t>PerfView</w:t>
      </w:r>
      <w:proofErr w:type="spellEnd"/>
      <w:r w:rsidRPr="009468B3">
        <w:rPr>
          <w:lang w:val="en"/>
        </w:rPr>
        <w:t xml:space="preserve"> has the best facilities for doing this that I have ever seen in any performance tool, and it is the main reason why I use this tool over any other (once you have grouping, you can never go back to a tool without it).</w:t>
      </w:r>
    </w:p>
    <w:p w14:paraId="36634E4C" w14:textId="77777777" w:rsidR="00815C43" w:rsidRPr="009468B3" w:rsidRDefault="00815C43" w:rsidP="00815C43">
      <w:pPr>
        <w:pStyle w:val="Ln1"/>
        <w:rPr>
          <w:lang w:val="en"/>
        </w:rPr>
      </w:pPr>
      <w:r w:rsidRPr="009468B3">
        <w:rPr>
          <w:lang w:val="en"/>
        </w:rPr>
        <w:lastRenderedPageBreak/>
        <w:t xml:space="preserve">Drilling into feature. Performance investigations typically have two phases. In the first phase you are interested in grouping costs until you have a small number (&lt; 10) of semantically relevant nodes that account for a majority of your cost. Once you have done this, you want to investigate each of these (now known to be very relevant), nodes in turn. </w:t>
      </w:r>
      <w:proofErr w:type="spellStart"/>
      <w:r w:rsidRPr="009468B3">
        <w:rPr>
          <w:lang w:val="en"/>
        </w:rPr>
        <w:t>PerfView</w:t>
      </w:r>
      <w:proofErr w:type="spellEnd"/>
      <w:r w:rsidRPr="009468B3">
        <w:rPr>
          <w:lang w:val="en"/>
        </w:rPr>
        <w:t xml:space="preserve"> has a feature called 'Drill </w:t>
      </w:r>
      <w:proofErr w:type="gramStart"/>
      <w:r w:rsidRPr="009468B3">
        <w:rPr>
          <w:lang w:val="en"/>
        </w:rPr>
        <w:t>Into</w:t>
      </w:r>
      <w:proofErr w:type="gramEnd"/>
      <w:r w:rsidRPr="009468B3">
        <w:rPr>
          <w:lang w:val="en"/>
        </w:rPr>
        <w:t>' that lets you do just this. It allows you to identify a set of samples (a cost), and open a new viewer for JUST THOSE SAMPLES), which can then be grouped and filtered in new ways (typically removing some of the grouping to reveal one deeper level of abstraction), so you can understand that cost (and just that cost), in more detail. Super useful.</w:t>
      </w:r>
    </w:p>
    <w:p w14:paraId="1ABF855D" w14:textId="77777777" w:rsidR="00815C43" w:rsidRPr="009468B3" w:rsidRDefault="00815C43" w:rsidP="00815C43">
      <w:pPr>
        <w:pStyle w:val="Ln1"/>
        <w:rPr>
          <w:lang w:val="en"/>
        </w:rPr>
      </w:pPr>
      <w:r w:rsidRPr="009468B3">
        <w:rPr>
          <w:lang w:val="en"/>
        </w:rPr>
        <w:t xml:space="preserve">Diffing. Tracking down regressions is a common operation for performance professionals, and so the ability to do a diff of two traces is an important feature. However, </w:t>
      </w:r>
      <w:proofErr w:type="spellStart"/>
      <w:r w:rsidRPr="009468B3">
        <w:rPr>
          <w:lang w:val="en"/>
        </w:rPr>
        <w:t>PerfView’s</w:t>
      </w:r>
      <w:proofErr w:type="spellEnd"/>
      <w:r w:rsidRPr="009468B3">
        <w:rPr>
          <w:lang w:val="en"/>
        </w:rPr>
        <w:t xml:space="preserve"> grouping features are even more valuable here, because when you compare two runs there are typically 'expected' differences (after all the builds did change), and you need a way of 'ignoring' differences that you understand, and don't care about. </w:t>
      </w:r>
      <w:proofErr w:type="spellStart"/>
      <w:r w:rsidRPr="009468B3">
        <w:rPr>
          <w:lang w:val="en"/>
        </w:rPr>
        <w:t>PerfView's</w:t>
      </w:r>
      <w:proofErr w:type="spellEnd"/>
      <w:r w:rsidRPr="009468B3">
        <w:rPr>
          <w:lang w:val="en"/>
        </w:rPr>
        <w:t xml:space="preserve"> grouping and drilling into features give you powerful ways of ignoring differences you don't care about and highlighting those you do care about. Again, no other tool I have ever used comes close to doing the job that </w:t>
      </w:r>
      <w:proofErr w:type="spellStart"/>
      <w:r w:rsidRPr="009468B3">
        <w:rPr>
          <w:lang w:val="en"/>
        </w:rPr>
        <w:t>PerfView</w:t>
      </w:r>
      <w:proofErr w:type="spellEnd"/>
      <w:r w:rsidRPr="009468B3">
        <w:rPr>
          <w:lang w:val="en"/>
        </w:rPr>
        <w:t xml:space="preserve"> does.</w:t>
      </w:r>
    </w:p>
    <w:p w14:paraId="406C0CC3" w14:textId="77777777" w:rsidR="00815C43" w:rsidRPr="00CF006B" w:rsidRDefault="00815C43" w:rsidP="00815C43">
      <w:pPr>
        <w:autoSpaceDE w:val="0"/>
        <w:autoSpaceDN w:val="0"/>
        <w:adjustRightInd w:val="0"/>
        <w:rPr>
          <w:sz w:val="21"/>
          <w:szCs w:val="21"/>
          <w:lang w:val="en"/>
        </w:rPr>
      </w:pPr>
    </w:p>
    <w:p w14:paraId="0C3275BA" w14:textId="77777777" w:rsidR="00815C43" w:rsidRDefault="00815C43" w:rsidP="00815C43">
      <w:pPr>
        <w:spacing w:after="0" w:line="240" w:lineRule="auto"/>
        <w:ind w:left="0"/>
        <w:rPr>
          <w:rFonts w:ascii="Arial" w:hAnsi="Arial" w:cs="Arial"/>
          <w:b/>
          <w:bCs/>
          <w:iCs/>
          <w:kern w:val="32"/>
          <w:sz w:val="28"/>
          <w:lang w:val="en"/>
        </w:rPr>
      </w:pPr>
      <w:r>
        <w:rPr>
          <w:rFonts w:ascii="Arial" w:hAnsi="Arial" w:cs="Arial"/>
          <w:b/>
          <w:bCs/>
          <w:iCs/>
          <w:kern w:val="32"/>
          <w:sz w:val="28"/>
          <w:lang w:val="en"/>
        </w:rPr>
        <w:br w:type="page"/>
      </w:r>
    </w:p>
    <w:p w14:paraId="06DB0EBB" w14:textId="77777777" w:rsidR="00815C43" w:rsidRDefault="00815C43" w:rsidP="00815C43">
      <w:pPr>
        <w:pStyle w:val="Heading4"/>
      </w:pPr>
      <w:r>
        <w:lastRenderedPageBreak/>
        <w:t xml:space="preserve">Open the Dump with </w:t>
      </w:r>
      <w:proofErr w:type="spellStart"/>
      <w:r>
        <w:t>PerfView</w:t>
      </w:r>
      <w:proofErr w:type="spellEnd"/>
    </w:p>
    <w:p w14:paraId="1CD0CB37" w14:textId="77777777" w:rsidR="00815C43" w:rsidRDefault="00815C43" w:rsidP="00815C43">
      <w:pPr>
        <w:pStyle w:val="Heading2"/>
      </w:pPr>
    </w:p>
    <w:p w14:paraId="64786F3C" w14:textId="77777777" w:rsidR="00F93DBC" w:rsidRPr="00523937" w:rsidRDefault="00F93DBC" w:rsidP="00F93DBC">
      <w:pPr>
        <w:pStyle w:val="Ln1"/>
        <w:numPr>
          <w:ilvl w:val="0"/>
          <w:numId w:val="48"/>
        </w:numPr>
        <w:rPr>
          <w:rStyle w:val="Hidden"/>
        </w:rPr>
      </w:pPr>
      <w:r w:rsidRPr="00523937">
        <w:rPr>
          <w:rStyle w:val="Hidden"/>
        </w:rPr>
        <w:fldChar w:fldCharType="begin"/>
      </w:r>
      <w:r w:rsidRPr="00523937">
        <w:rPr>
          <w:rStyle w:val="Hidden"/>
        </w:rPr>
        <w:instrText xml:space="preserve"> LISTNUM  \l 1 \s 0 </w:instrText>
      </w:r>
      <w:r w:rsidRPr="00523937">
        <w:rPr>
          <w:rStyle w:val="Hidden"/>
        </w:rPr>
        <w:fldChar w:fldCharType="end">
          <w:numberingChange w:id="10" w:author="Wolfgang Kroneder" w:date="2015-02-21T11:44:00Z" w:original="0."/>
        </w:fldChar>
      </w:r>
    </w:p>
    <w:p w14:paraId="1110C810" w14:textId="74B6FD07" w:rsidR="00815C43" w:rsidRPr="002C696D" w:rsidRDefault="00815C43" w:rsidP="007B2519">
      <w:pPr>
        <w:pStyle w:val="Ln1"/>
        <w:numPr>
          <w:ilvl w:val="0"/>
          <w:numId w:val="48"/>
        </w:numPr>
      </w:pPr>
      <w:r w:rsidRPr="002C696D">
        <w:t xml:space="preserve">Start </w:t>
      </w:r>
      <w:proofErr w:type="spellStart"/>
      <w:r w:rsidRPr="002C696D">
        <w:t>PerfView</w:t>
      </w:r>
      <w:proofErr w:type="spellEnd"/>
      <w:r w:rsidRPr="002C696D">
        <w:t xml:space="preserve"> – </w:t>
      </w:r>
      <w:proofErr w:type="spellStart"/>
      <w:r w:rsidRPr="002C696D">
        <w:t>PerfView</w:t>
      </w:r>
      <w:proofErr w:type="spellEnd"/>
      <w:r w:rsidRPr="002C696D">
        <w:t xml:space="preserve"> is located in c:\LabFiles\Tools</w:t>
      </w:r>
      <w:r>
        <w:t>\PerView</w:t>
      </w:r>
    </w:p>
    <w:p w14:paraId="4BD7C170" w14:textId="77777777" w:rsidR="00815C43" w:rsidRPr="002C696D" w:rsidRDefault="00815C43" w:rsidP="007B2519">
      <w:pPr>
        <w:pStyle w:val="Ln1"/>
        <w:numPr>
          <w:ilvl w:val="0"/>
          <w:numId w:val="48"/>
        </w:numPr>
      </w:pPr>
      <w:r w:rsidRPr="002C696D">
        <w:t xml:space="preserve">Navigate to the Dump created in Exercise 1- in the </w:t>
      </w:r>
      <w:proofErr w:type="spellStart"/>
      <w:r w:rsidRPr="002C696D">
        <w:t>PerfView</w:t>
      </w:r>
      <w:proofErr w:type="spellEnd"/>
      <w:r w:rsidRPr="002C696D">
        <w:t xml:space="preserve"> file explorer pane:</w:t>
      </w:r>
    </w:p>
    <w:p w14:paraId="2F24C54C" w14:textId="77777777" w:rsidR="00815C43" w:rsidRDefault="00815C43" w:rsidP="00815C43">
      <w:pPr>
        <w:pStyle w:val="Default"/>
        <w:rPr>
          <w:sz w:val="19"/>
          <w:szCs w:val="19"/>
        </w:rPr>
      </w:pPr>
    </w:p>
    <w:p w14:paraId="30B1C5C2" w14:textId="77777777" w:rsidR="00815C43" w:rsidRDefault="00815C43" w:rsidP="00815C43">
      <w:pPr>
        <w:pStyle w:val="Default"/>
        <w:jc w:val="center"/>
        <w:rPr>
          <w:noProof/>
        </w:rPr>
      </w:pPr>
      <w:r w:rsidRPr="00703F12">
        <w:rPr>
          <w:noProof/>
        </w:rPr>
        <w:drawing>
          <wp:inline distT="0" distB="0" distL="0" distR="0" wp14:anchorId="146D42CD" wp14:editId="3EA8687F">
            <wp:extent cx="2095500" cy="104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14:paraId="2EFC7274" w14:textId="77777777" w:rsidR="00815C43" w:rsidRDefault="00815C43" w:rsidP="00815C43">
      <w:pPr>
        <w:pStyle w:val="Default"/>
        <w:rPr>
          <w:noProof/>
        </w:rPr>
      </w:pPr>
    </w:p>
    <w:p w14:paraId="25BF90DA" w14:textId="5921623E" w:rsidR="00815C43" w:rsidRPr="002C696D" w:rsidRDefault="00815C43" w:rsidP="007B2519">
      <w:pPr>
        <w:pStyle w:val="Ln1"/>
        <w:numPr>
          <w:ilvl w:val="0"/>
          <w:numId w:val="48"/>
        </w:numPr>
      </w:pPr>
      <w:r w:rsidRPr="002C696D">
        <w:rPr>
          <w:noProof/>
          <w:lang w:eastAsia="en-US"/>
        </w:rPr>
        <w:drawing>
          <wp:anchor distT="0" distB="0" distL="114300" distR="114300" simplePos="0" relativeHeight="251689984" behindDoc="0" locked="0" layoutInCell="1" allowOverlap="1" wp14:anchorId="5DBDA88D" wp14:editId="4FF80FF3">
            <wp:simplePos x="0" y="0"/>
            <wp:positionH relativeFrom="column">
              <wp:posOffset>609600</wp:posOffset>
            </wp:positionH>
            <wp:positionV relativeFrom="paragraph">
              <wp:posOffset>495935</wp:posOffset>
            </wp:positionV>
            <wp:extent cx="4914900" cy="14192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1419225"/>
                    </a:xfrm>
                    <a:prstGeom prst="rect">
                      <a:avLst/>
                    </a:prstGeom>
                    <a:noFill/>
                    <a:ln>
                      <a:noFill/>
                    </a:ln>
                  </pic:spPr>
                </pic:pic>
              </a:graphicData>
            </a:graphic>
          </wp:anchor>
        </w:drawing>
      </w:r>
      <w:r w:rsidRPr="002C696D">
        <w:t>Double Click on the Dump File – the Collecting Memory Data Dialog should appear:</w:t>
      </w:r>
      <w:r w:rsidRPr="002C696D">
        <w:br/>
      </w:r>
      <w:r w:rsidRPr="002C696D">
        <w:br/>
      </w:r>
      <w:r w:rsidRPr="002C696D">
        <w:br/>
      </w:r>
    </w:p>
    <w:p w14:paraId="4124C453" w14:textId="4F62BFD5" w:rsidR="00815C43" w:rsidRDefault="00815C43" w:rsidP="007B2519">
      <w:pPr>
        <w:pStyle w:val="Ln1"/>
        <w:numPr>
          <w:ilvl w:val="0"/>
          <w:numId w:val="48"/>
        </w:numPr>
      </w:pPr>
      <w:r w:rsidRPr="002C696D">
        <w:t>Use the Dump GC Heap to Dump the Heap – a new Dialog should open showing an analysis of the memory:</w:t>
      </w:r>
    </w:p>
    <w:p w14:paraId="3A8C88C8" w14:textId="77777777" w:rsidR="00815C43" w:rsidRDefault="00815C43" w:rsidP="00815C43">
      <w:pPr>
        <w:pStyle w:val="Lb1"/>
        <w:numPr>
          <w:ilvl w:val="0"/>
          <w:numId w:val="0"/>
        </w:numPr>
        <w:ind w:left="1080" w:hanging="360"/>
      </w:pPr>
    </w:p>
    <w:p w14:paraId="3C683853" w14:textId="77777777" w:rsidR="00815C43" w:rsidRDefault="00815C43" w:rsidP="00815C43">
      <w:pPr>
        <w:pStyle w:val="Lb1"/>
        <w:numPr>
          <w:ilvl w:val="0"/>
          <w:numId w:val="0"/>
        </w:numPr>
        <w:ind w:left="1080" w:hanging="360"/>
      </w:pPr>
    </w:p>
    <w:p w14:paraId="05458F90" w14:textId="77777777" w:rsidR="00815C43" w:rsidRDefault="00815C43" w:rsidP="00815C43">
      <w:pPr>
        <w:pStyle w:val="Lb1"/>
        <w:numPr>
          <w:ilvl w:val="0"/>
          <w:numId w:val="0"/>
        </w:numPr>
        <w:ind w:left="1080" w:hanging="360"/>
      </w:pPr>
    </w:p>
    <w:p w14:paraId="58A13EC2" w14:textId="77777777" w:rsidR="00815C43" w:rsidRDefault="00815C43" w:rsidP="00815C43">
      <w:pPr>
        <w:pStyle w:val="Lb1"/>
        <w:numPr>
          <w:ilvl w:val="0"/>
          <w:numId w:val="0"/>
        </w:numPr>
        <w:ind w:left="1080" w:hanging="360"/>
      </w:pPr>
      <w:r w:rsidRPr="002C696D">
        <w:rPr>
          <w:noProof/>
          <w:lang w:eastAsia="en-US"/>
        </w:rPr>
        <w:lastRenderedPageBreak/>
        <w:drawing>
          <wp:anchor distT="0" distB="0" distL="114300" distR="114300" simplePos="0" relativeHeight="251691008" behindDoc="0" locked="0" layoutInCell="1" allowOverlap="1" wp14:anchorId="7A88B83D" wp14:editId="6A10E9A1">
            <wp:simplePos x="0" y="0"/>
            <wp:positionH relativeFrom="column">
              <wp:posOffset>590550</wp:posOffset>
            </wp:positionH>
            <wp:positionV relativeFrom="paragraph">
              <wp:posOffset>228600</wp:posOffset>
            </wp:positionV>
            <wp:extent cx="5353050" cy="38290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3829050"/>
                    </a:xfrm>
                    <a:prstGeom prst="rect">
                      <a:avLst/>
                    </a:prstGeom>
                    <a:noFill/>
                    <a:ln>
                      <a:noFill/>
                    </a:ln>
                  </pic:spPr>
                </pic:pic>
              </a:graphicData>
            </a:graphic>
          </wp:anchor>
        </w:drawing>
      </w:r>
    </w:p>
    <w:p w14:paraId="3CF18233" w14:textId="77777777" w:rsidR="00815C43" w:rsidRDefault="00815C43" w:rsidP="00815C43">
      <w:pPr>
        <w:pStyle w:val="Lb1"/>
        <w:numPr>
          <w:ilvl w:val="0"/>
          <w:numId w:val="0"/>
        </w:numPr>
        <w:ind w:left="1080" w:hanging="360"/>
      </w:pPr>
    </w:p>
    <w:p w14:paraId="181CC3AF" w14:textId="77777777" w:rsidR="00815C43" w:rsidRPr="002C696D" w:rsidRDefault="00815C43" w:rsidP="00815C43">
      <w:pPr>
        <w:pStyle w:val="Lb1"/>
        <w:numPr>
          <w:ilvl w:val="0"/>
          <w:numId w:val="0"/>
        </w:numPr>
        <w:ind w:left="1080" w:hanging="360"/>
      </w:pPr>
      <w:r w:rsidRPr="002C696D">
        <w:br/>
      </w:r>
    </w:p>
    <w:p w14:paraId="228BCC4B" w14:textId="466B27C3" w:rsidR="00815C43" w:rsidRPr="002C696D" w:rsidRDefault="00815C43" w:rsidP="007B2519">
      <w:pPr>
        <w:pStyle w:val="Lb1"/>
        <w:numPr>
          <w:ilvl w:val="0"/>
          <w:numId w:val="0"/>
        </w:numPr>
        <w:ind w:left="1080"/>
      </w:pPr>
      <w:r w:rsidRPr="002C696D">
        <w:t>“By Nam</w:t>
      </w:r>
      <w:r w:rsidR="003F7230">
        <w:t xml:space="preserve">e” shows all interesting types </w:t>
      </w:r>
      <w:r w:rsidRPr="002C696D">
        <w:t>and the amount of memory their using:</w:t>
      </w:r>
      <w:r w:rsidRPr="002C696D">
        <w:br/>
        <w:t>Double Click on Type to see all roots for this type of object</w:t>
      </w:r>
      <w:r w:rsidRPr="002C696D">
        <w:br/>
        <w:t>“Ref Tree” shows the complete memory reference Tree.</w:t>
      </w:r>
    </w:p>
    <w:p w14:paraId="68292A2B" w14:textId="77777777" w:rsidR="00815C43" w:rsidRPr="002C696D" w:rsidRDefault="00815C43" w:rsidP="00815C43">
      <w:pPr>
        <w:pStyle w:val="Lb1"/>
        <w:numPr>
          <w:ilvl w:val="0"/>
          <w:numId w:val="0"/>
        </w:numPr>
        <w:ind w:left="1080"/>
      </w:pPr>
    </w:p>
    <w:p w14:paraId="0E43940F" w14:textId="77777777" w:rsidR="00815C43" w:rsidRPr="007B2519" w:rsidRDefault="00815C43" w:rsidP="007B2519">
      <w:pPr>
        <w:pStyle w:val="Lb1"/>
        <w:numPr>
          <w:ilvl w:val="0"/>
          <w:numId w:val="0"/>
        </w:numPr>
        <w:ind w:left="1080"/>
      </w:pPr>
      <w:r w:rsidRPr="007B2519">
        <w:t>Can you spot how much Memory is used by the File Manager Cache Inclusive (including all referenced objects) in percent?</w:t>
      </w:r>
    </w:p>
    <w:p w14:paraId="17E14EB1" w14:textId="77777777" w:rsidR="003F7230" w:rsidRDefault="003F7230" w:rsidP="003F7230">
      <w:pPr>
        <w:pStyle w:val="Lp2"/>
      </w:pPr>
    </w:p>
    <w:p w14:paraId="3F0E4765" w14:textId="155C2419" w:rsidR="003F7230" w:rsidRPr="00EA746B" w:rsidRDefault="003F7230" w:rsidP="003F7230">
      <w:pPr>
        <w:pStyle w:val="Lp2"/>
      </w:pPr>
      <w:r>
        <w:t xml:space="preserve">File Manager Cache Usage % </w:t>
      </w:r>
      <w:r w:rsidRPr="001469A4">
        <w:t>_______________________</w:t>
      </w:r>
    </w:p>
    <w:p w14:paraId="3CCA7C45" w14:textId="77777777" w:rsidR="003F7230" w:rsidRPr="002C696D" w:rsidRDefault="003F7230" w:rsidP="00815C43">
      <w:pPr>
        <w:pStyle w:val="Lb1"/>
        <w:numPr>
          <w:ilvl w:val="0"/>
          <w:numId w:val="0"/>
        </w:numPr>
        <w:ind w:left="1080"/>
      </w:pPr>
    </w:p>
    <w:p w14:paraId="2680C0C0" w14:textId="09E562C3" w:rsidR="00815C43" w:rsidRDefault="00815C43" w:rsidP="007B2519">
      <w:pPr>
        <w:pStyle w:val="Heading2"/>
      </w:pPr>
      <w:r>
        <w:t xml:space="preserve"> </w:t>
      </w:r>
      <w:r>
        <w:br w:type="page"/>
      </w:r>
    </w:p>
    <w:p w14:paraId="346F4E82" w14:textId="77777777" w:rsidR="00815C43" w:rsidRDefault="00815C43" w:rsidP="00815C43">
      <w:pPr>
        <w:pStyle w:val="Heading4"/>
      </w:pPr>
      <w:r>
        <w:lastRenderedPageBreak/>
        <w:t>Memory used by the File Manager Cache</w:t>
      </w:r>
    </w:p>
    <w:p w14:paraId="2D239304" w14:textId="77777777" w:rsidR="00815C43" w:rsidRDefault="00815C43" w:rsidP="00815C43">
      <w:pPr>
        <w:pStyle w:val="Lb1"/>
        <w:numPr>
          <w:ilvl w:val="0"/>
          <w:numId w:val="0"/>
        </w:numPr>
        <w:ind w:left="1080"/>
      </w:pPr>
    </w:p>
    <w:p w14:paraId="48CBC65C" w14:textId="77777777" w:rsidR="00815C43" w:rsidRDefault="00815C43" w:rsidP="00815C43">
      <w:pPr>
        <w:pStyle w:val="Lb1"/>
      </w:pPr>
      <w:r>
        <w:t>The File Manager Cache uses 98.4 percent of all Memory (see the “Inc%” Column below)</w:t>
      </w:r>
    </w:p>
    <w:p w14:paraId="4C85A351" w14:textId="77777777" w:rsidR="00815C43" w:rsidRDefault="00815C43" w:rsidP="00815C43">
      <w:pPr>
        <w:pStyle w:val="Default"/>
        <w:rPr>
          <w:b/>
          <w:bCs/>
          <w:sz w:val="18"/>
          <w:szCs w:val="18"/>
        </w:rPr>
      </w:pPr>
    </w:p>
    <w:p w14:paraId="3DD749D8" w14:textId="77777777" w:rsidR="00815C43" w:rsidRDefault="00815C43" w:rsidP="00815C43">
      <w:pPr>
        <w:pStyle w:val="Default"/>
        <w:rPr>
          <w:b/>
          <w:bCs/>
          <w:sz w:val="18"/>
          <w:szCs w:val="18"/>
        </w:rPr>
      </w:pPr>
      <w:r w:rsidRPr="00703F12">
        <w:rPr>
          <w:noProof/>
        </w:rPr>
        <w:drawing>
          <wp:anchor distT="0" distB="0" distL="114300" distR="114300" simplePos="0" relativeHeight="251692032" behindDoc="0" locked="0" layoutInCell="1" allowOverlap="1" wp14:anchorId="25DFADDE" wp14:editId="111DD21A">
            <wp:simplePos x="0" y="0"/>
            <wp:positionH relativeFrom="column">
              <wp:posOffset>685800</wp:posOffset>
            </wp:positionH>
            <wp:positionV relativeFrom="paragraph">
              <wp:posOffset>203835</wp:posOffset>
            </wp:positionV>
            <wp:extent cx="4705350" cy="11144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1114425"/>
                    </a:xfrm>
                    <a:prstGeom prst="rect">
                      <a:avLst/>
                    </a:prstGeom>
                    <a:noFill/>
                    <a:ln>
                      <a:noFill/>
                    </a:ln>
                  </pic:spPr>
                </pic:pic>
              </a:graphicData>
            </a:graphic>
          </wp:anchor>
        </w:drawing>
      </w:r>
    </w:p>
    <w:p w14:paraId="0738C122" w14:textId="77777777" w:rsidR="00815C43" w:rsidRDefault="00815C43" w:rsidP="00815C43">
      <w:pPr>
        <w:pStyle w:val="Default"/>
        <w:rPr>
          <w:b/>
          <w:bCs/>
          <w:sz w:val="18"/>
          <w:szCs w:val="18"/>
        </w:rPr>
      </w:pPr>
    </w:p>
    <w:p w14:paraId="2755EAC7" w14:textId="77777777" w:rsidR="00815C43" w:rsidRDefault="00815C43" w:rsidP="00815C43">
      <w:pPr>
        <w:pStyle w:val="Default"/>
        <w:rPr>
          <w:noProof/>
        </w:rPr>
      </w:pPr>
    </w:p>
    <w:p w14:paraId="261C9B54" w14:textId="77777777" w:rsidR="00815C43" w:rsidRDefault="00815C43" w:rsidP="00815C43">
      <w:pPr>
        <w:pStyle w:val="Default"/>
        <w:rPr>
          <w:noProof/>
        </w:rPr>
      </w:pPr>
    </w:p>
    <w:p w14:paraId="327FA07C" w14:textId="139F5182" w:rsidR="00815C43" w:rsidRDefault="00815C43" w:rsidP="00815C43">
      <w:pPr>
        <w:pStyle w:val="Lb1"/>
      </w:pPr>
      <w:r>
        <w:t>Below the view in the “Ref Tree” showing the same Dump in a d</w:t>
      </w:r>
      <w:r w:rsidR="003F7230">
        <w:t>ifferent view (roots from the top showing the complete reference tree within the application)</w:t>
      </w:r>
    </w:p>
    <w:p w14:paraId="653C8D03" w14:textId="77777777" w:rsidR="00815C43" w:rsidRDefault="00815C43" w:rsidP="00815C43">
      <w:pPr>
        <w:pStyle w:val="Default"/>
        <w:rPr>
          <w:noProof/>
        </w:rPr>
      </w:pPr>
      <w:r w:rsidRPr="00703F12">
        <w:rPr>
          <w:noProof/>
        </w:rPr>
        <w:drawing>
          <wp:anchor distT="0" distB="0" distL="114300" distR="114300" simplePos="0" relativeHeight="251693056" behindDoc="0" locked="0" layoutInCell="1" allowOverlap="1" wp14:anchorId="4011E89E" wp14:editId="0A15BF95">
            <wp:simplePos x="0" y="0"/>
            <wp:positionH relativeFrom="column">
              <wp:posOffset>685800</wp:posOffset>
            </wp:positionH>
            <wp:positionV relativeFrom="paragraph">
              <wp:posOffset>243840</wp:posOffset>
            </wp:positionV>
            <wp:extent cx="4276725" cy="18478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6725" cy="1847850"/>
                    </a:xfrm>
                    <a:prstGeom prst="rect">
                      <a:avLst/>
                    </a:prstGeom>
                    <a:noFill/>
                    <a:ln>
                      <a:noFill/>
                    </a:ln>
                  </pic:spPr>
                </pic:pic>
              </a:graphicData>
            </a:graphic>
          </wp:anchor>
        </w:drawing>
      </w:r>
    </w:p>
    <w:p w14:paraId="5EFA8F5E" w14:textId="77777777" w:rsidR="00815C43" w:rsidRDefault="00815C43" w:rsidP="00815C43">
      <w:pPr>
        <w:pStyle w:val="Default"/>
        <w:rPr>
          <w:noProof/>
        </w:rPr>
      </w:pPr>
    </w:p>
    <w:p w14:paraId="4D5AFCD6" w14:textId="77777777" w:rsidR="00815C43" w:rsidRDefault="00815C43" w:rsidP="00815C43">
      <w:pPr>
        <w:pStyle w:val="Default"/>
        <w:rPr>
          <w:b/>
          <w:bCs/>
          <w:sz w:val="18"/>
          <w:szCs w:val="18"/>
        </w:rPr>
      </w:pPr>
    </w:p>
    <w:bookmarkEnd w:id="9"/>
    <w:p w14:paraId="6C499285" w14:textId="7DA93FDB" w:rsidR="005C556D" w:rsidRPr="004E5AC6" w:rsidRDefault="005C556D" w:rsidP="007B2519">
      <w:pPr>
        <w:pStyle w:val="Heading2"/>
        <w:rPr>
          <w:rFonts w:cs="Arial"/>
          <w:bCs/>
          <w:sz w:val="28"/>
        </w:rPr>
      </w:pPr>
    </w:p>
    <w:sectPr w:rsidR="005C556D" w:rsidRPr="004E5AC6" w:rsidSect="004E5AC6">
      <w:headerReference w:type="even" r:id="rId27"/>
      <w:headerReference w:type="default" r:id="rId28"/>
      <w:type w:val="oddPag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Eli Ofek" w:date="2012-01-18T01:24:00Z" w:initials="elofek">
    <w:p w14:paraId="5BFB281D" w14:textId="77777777" w:rsidR="00EB06A4" w:rsidRDefault="00EB06A4" w:rsidP="00A81F3D">
      <w:pPr>
        <w:rPr>
          <w:highlight w:val="yellow"/>
        </w:rPr>
      </w:pPr>
      <w:r>
        <w:rPr>
          <w:rStyle w:val="CommentReference"/>
        </w:rPr>
        <w:annotationRef/>
      </w:r>
      <w:bookmarkStart w:id="7" w:name="_GoBack"/>
      <w:bookmarkEnd w:id="7"/>
      <w:r>
        <w:rPr>
          <w:highlight w:val="yellow"/>
        </w:rPr>
        <w:t>Lab 2, Ex2, 12A:</w:t>
      </w:r>
    </w:p>
    <w:p w14:paraId="4D3EBBDF" w14:textId="77777777" w:rsidR="00EB06A4" w:rsidRDefault="00EB06A4" w:rsidP="00A81F3D">
      <w:r>
        <w:rPr>
          <w:highlight w:val="yellow"/>
        </w:rPr>
        <w:t>There are 2 instances of the problem, same file name, different location. is that intentional?</w:t>
      </w:r>
    </w:p>
    <w:p w14:paraId="2E511512" w14:textId="77A221FC" w:rsidR="00EB06A4" w:rsidRDefault="00EB06A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115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8608D" w14:textId="77777777" w:rsidR="00DC0AD3" w:rsidRDefault="00DC0AD3">
      <w:r>
        <w:separator/>
      </w:r>
    </w:p>
    <w:p w14:paraId="72ECB24C" w14:textId="77777777" w:rsidR="00DC0AD3" w:rsidRDefault="00DC0AD3"/>
  </w:endnote>
  <w:endnote w:type="continuationSeparator" w:id="0">
    <w:p w14:paraId="5AD65810" w14:textId="77777777" w:rsidR="00DC0AD3" w:rsidRDefault="00DC0AD3">
      <w:r>
        <w:continuationSeparator/>
      </w:r>
    </w:p>
    <w:p w14:paraId="6BFD546C" w14:textId="77777777" w:rsidR="00DC0AD3" w:rsidRDefault="00DC0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60DD6" w14:textId="77777777" w:rsidR="00DC0AD3" w:rsidRDefault="00DC0AD3">
      <w:r>
        <w:separator/>
      </w:r>
    </w:p>
    <w:p w14:paraId="73ADAB06" w14:textId="77777777" w:rsidR="00DC0AD3" w:rsidRDefault="00DC0AD3"/>
  </w:footnote>
  <w:footnote w:type="continuationSeparator" w:id="0">
    <w:p w14:paraId="1B823968" w14:textId="77777777" w:rsidR="00DC0AD3" w:rsidRDefault="00DC0AD3">
      <w:r>
        <w:continuationSeparator/>
      </w:r>
    </w:p>
    <w:p w14:paraId="6DE115B5" w14:textId="77777777" w:rsidR="00DC0AD3" w:rsidRDefault="00DC0A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99292" w14:textId="77777777" w:rsidR="00EB06A4" w:rsidRPr="001160AD" w:rsidRDefault="00EB06A4" w:rsidP="001160A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211151260"/>
      <w:docPartObj>
        <w:docPartGallery w:val="Page Numbers (Top of Page)"/>
        <w:docPartUnique/>
      </w:docPartObj>
    </w:sdtPr>
    <w:sdtEndPr>
      <w:rPr>
        <w:noProof/>
      </w:rPr>
    </w:sdtEndPr>
    <w:sdtContent>
      <w:p w14:paraId="03D81577" w14:textId="27963D1D" w:rsidR="00EB06A4" w:rsidRDefault="00EB06A4">
        <w:pPr>
          <w:pStyle w:val="Header"/>
        </w:pPr>
        <w:r>
          <w:rPr>
            <w:noProof w:val="0"/>
          </w:rPr>
          <w:fldChar w:fldCharType="begin"/>
        </w:r>
        <w:r>
          <w:instrText xml:space="preserve"> PAGE   \* MERGEFORMAT </w:instrText>
        </w:r>
        <w:r>
          <w:rPr>
            <w:noProof w:val="0"/>
          </w:rPr>
          <w:fldChar w:fldCharType="separate"/>
        </w:r>
        <w:r w:rsidR="00106E52">
          <w:t>27</w:t>
        </w:r>
        <w:r>
          <w:fldChar w:fldCharType="end"/>
        </w:r>
      </w:p>
    </w:sdtContent>
  </w:sdt>
  <w:p w14:paraId="6C499293" w14:textId="77777777" w:rsidR="00EB06A4" w:rsidRPr="001160AD" w:rsidRDefault="00EB06A4" w:rsidP="001160A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46CC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26FC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1EAA9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C8E8C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334FD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686E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74DE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2E34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6A37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ACC5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D4746"/>
    <w:multiLevelType w:val="hybridMultilevel"/>
    <w:tmpl w:val="E302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3052E2"/>
    <w:multiLevelType w:val="hybridMultilevel"/>
    <w:tmpl w:val="5CB2B4A8"/>
    <w:lvl w:ilvl="0" w:tplc="C4324B6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09FF3303"/>
    <w:multiLevelType w:val="hybridMultilevel"/>
    <w:tmpl w:val="6604334A"/>
    <w:lvl w:ilvl="0" w:tplc="073C02F8">
      <w:start w:val="1"/>
      <w:numFmt w:val="decimal"/>
      <w:lvlText w:val="%1."/>
      <w:lvlJc w:val="left"/>
      <w:pPr>
        <w:tabs>
          <w:tab w:val="num" w:pos="1080"/>
        </w:tabs>
        <w:ind w:left="1080" w:hanging="360"/>
      </w:pPr>
    </w:lvl>
    <w:lvl w:ilvl="1" w:tplc="A2761F54">
      <w:start w:val="1"/>
      <w:numFmt w:val="upperLetter"/>
      <w:lvlText w:val="%2."/>
      <w:lvlJc w:val="left"/>
      <w:pPr>
        <w:tabs>
          <w:tab w:val="num" w:pos="1440"/>
        </w:tabs>
        <w:ind w:left="1440" w:hanging="360"/>
      </w:pPr>
      <w:rPr>
        <w:rFonts w:hint="default"/>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157F54CE"/>
    <w:multiLevelType w:val="hybridMultilevel"/>
    <w:tmpl w:val="32EAC684"/>
    <w:lvl w:ilvl="0" w:tplc="59DE12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6E7544"/>
    <w:multiLevelType w:val="hybridMultilevel"/>
    <w:tmpl w:val="4A5C2D70"/>
    <w:lvl w:ilvl="0" w:tplc="2458B5F0">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C151200"/>
    <w:multiLevelType w:val="hybridMultilevel"/>
    <w:tmpl w:val="9558E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746337"/>
    <w:multiLevelType w:val="hybridMultilevel"/>
    <w:tmpl w:val="18408F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F92E15"/>
    <w:multiLevelType w:val="hybridMultilevel"/>
    <w:tmpl w:val="6604334A"/>
    <w:lvl w:ilvl="0" w:tplc="073C02F8">
      <w:start w:val="1"/>
      <w:numFmt w:val="decimal"/>
      <w:lvlText w:val="%1."/>
      <w:lvlJc w:val="left"/>
      <w:pPr>
        <w:tabs>
          <w:tab w:val="num" w:pos="1080"/>
        </w:tabs>
        <w:ind w:left="1080" w:hanging="360"/>
      </w:pPr>
    </w:lvl>
    <w:lvl w:ilvl="1" w:tplc="A2761F54">
      <w:start w:val="1"/>
      <w:numFmt w:val="upperLetter"/>
      <w:lvlText w:val="%2."/>
      <w:lvlJc w:val="left"/>
      <w:pPr>
        <w:tabs>
          <w:tab w:val="num" w:pos="1440"/>
        </w:tabs>
        <w:ind w:left="1440" w:hanging="360"/>
      </w:pPr>
      <w:rPr>
        <w:rFonts w:hint="default"/>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B82106"/>
    <w:multiLevelType w:val="hybridMultilevel"/>
    <w:tmpl w:val="9E9A2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1210AAC"/>
    <w:multiLevelType w:val="hybridMultilevel"/>
    <w:tmpl w:val="8D186A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EE55FC"/>
    <w:multiLevelType w:val="hybridMultilevel"/>
    <w:tmpl w:val="D09C7938"/>
    <w:lvl w:ilvl="0" w:tplc="386038A0">
      <w:start w:val="1"/>
      <w:numFmt w:val="bullet"/>
      <w:lvlText w:val="□"/>
      <w:lvlJc w:val="left"/>
      <w:pPr>
        <w:tabs>
          <w:tab w:val="num" w:pos="720"/>
        </w:tabs>
        <w:ind w:left="72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82478A"/>
    <w:multiLevelType w:val="hybridMultilevel"/>
    <w:tmpl w:val="8CA4E9CE"/>
    <w:lvl w:ilvl="0" w:tplc="18DAB9C8">
      <w:start w:val="1"/>
      <w:numFmt w:val="decimal"/>
      <w:lvlText w:val="%1."/>
      <w:lvlJc w:val="left"/>
      <w:pPr>
        <w:tabs>
          <w:tab w:val="num" w:pos="1080"/>
        </w:tabs>
        <w:ind w:left="1080" w:hanging="360"/>
      </w:pPr>
      <w:rPr>
        <w:b w:val="0"/>
        <w:bCs w:val="0"/>
      </w:rPr>
    </w:lvl>
    <w:lvl w:ilvl="1" w:tplc="A2761F54">
      <w:start w:val="1"/>
      <w:numFmt w:val="upperLetter"/>
      <w:lvlText w:val="%2."/>
      <w:lvlJc w:val="left"/>
      <w:pPr>
        <w:tabs>
          <w:tab w:val="num" w:pos="1440"/>
        </w:tabs>
        <w:ind w:left="1440" w:hanging="360"/>
      </w:pPr>
      <w:rPr>
        <w:rFonts w:hint="default"/>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34C752F"/>
    <w:multiLevelType w:val="hybridMultilevel"/>
    <w:tmpl w:val="D46A9E10"/>
    <w:lvl w:ilvl="0" w:tplc="B61002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427C4"/>
    <w:multiLevelType w:val="hybridMultilevel"/>
    <w:tmpl w:val="55F4CC96"/>
    <w:lvl w:ilvl="0" w:tplc="D5E43B88">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0" w15:restartNumberingAfterBreak="0">
    <w:nsid w:val="4C261A30"/>
    <w:multiLevelType w:val="hybridMultilevel"/>
    <w:tmpl w:val="CCA44D50"/>
    <w:lvl w:ilvl="0" w:tplc="F5126E6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9E3BA7"/>
    <w:multiLevelType w:val="hybridMultilevel"/>
    <w:tmpl w:val="5CE0746E"/>
    <w:lvl w:ilvl="0" w:tplc="FA6A7A10">
      <w:start w:val="1"/>
      <w:numFmt w:val="upperLetter"/>
      <w:pStyle w:val="Questionwithletternumbering"/>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486E54"/>
    <w:multiLevelType w:val="hybridMultilevel"/>
    <w:tmpl w:val="C34CB9F0"/>
    <w:lvl w:ilvl="0" w:tplc="7068E030">
      <w:start w:val="1"/>
      <w:numFmt w:val="bullet"/>
      <w:lvlText w:val="□"/>
      <w:lvlJc w:val="left"/>
      <w:pPr>
        <w:tabs>
          <w:tab w:val="num" w:pos="720"/>
        </w:tabs>
        <w:ind w:left="720" w:hanging="360"/>
      </w:pPr>
      <w:rPr>
        <w:rFonts w:ascii="Times New Roman" w:hAnsi="Times New Roman" w:cs="Times New Roman"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250D04"/>
    <w:multiLevelType w:val="hybridMultilevel"/>
    <w:tmpl w:val="83F60E02"/>
    <w:lvl w:ilvl="0" w:tplc="4A109E32">
      <w:start w:val="1"/>
      <w:numFmt w:val="lowerRoman"/>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5" w15:restartNumberingAfterBreak="0">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6" w15:restartNumberingAfterBreak="0">
    <w:nsid w:val="65DC6C83"/>
    <w:multiLevelType w:val="hybridMultilevel"/>
    <w:tmpl w:val="9A02D938"/>
    <w:lvl w:ilvl="0" w:tplc="D5E43B8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67DE0691"/>
    <w:multiLevelType w:val="hybridMultilevel"/>
    <w:tmpl w:val="DDC0C9DE"/>
    <w:lvl w:ilvl="0" w:tplc="97202D86">
      <w:start w:val="1"/>
      <w:numFmt w:val="bullet"/>
      <w:lvlText w:val=""/>
      <w:lvlJc w:val="left"/>
      <w:pPr>
        <w:tabs>
          <w:tab w:val="num" w:pos="1080"/>
        </w:tabs>
        <w:ind w:left="1080" w:hanging="360"/>
      </w:pPr>
      <w:rPr>
        <w:rFonts w:ascii="Symbol" w:hAnsi="Symbol" w:hint="default"/>
      </w:rPr>
    </w:lvl>
    <w:lvl w:ilvl="1" w:tplc="A96CFF9A">
      <w:start w:val="1"/>
      <w:numFmt w:val="bullet"/>
      <w:lvlText w:val=""/>
      <w:lvlJc w:val="left"/>
      <w:pPr>
        <w:tabs>
          <w:tab w:val="num" w:pos="2160"/>
        </w:tabs>
        <w:ind w:left="2160" w:hanging="360"/>
      </w:pPr>
      <w:rPr>
        <w:rFonts w:ascii="Wingdings 3" w:hAnsi="Wingdings 3" w:hint="default"/>
        <w:sz w:val="32"/>
        <w:szCs w:val="32"/>
      </w:rPr>
    </w:lvl>
    <w:lvl w:ilvl="2" w:tplc="0409000F">
      <w:start w:val="1"/>
      <w:numFmt w:val="decimal"/>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AF620A4"/>
    <w:multiLevelType w:val="hybridMultilevel"/>
    <w:tmpl w:val="2AA689D0"/>
    <w:lvl w:ilvl="0" w:tplc="0409000F">
      <w:start w:val="1"/>
      <w:numFmt w:val="decimal"/>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B085CDB"/>
    <w:multiLevelType w:val="hybridMultilevel"/>
    <w:tmpl w:val="2686278C"/>
    <w:lvl w:ilvl="0" w:tplc="97202D86">
      <w:start w:val="1"/>
      <w:numFmt w:val="decimal"/>
      <w:lvlText w:val="%1."/>
      <w:lvlJc w:val="left"/>
      <w:pPr>
        <w:ind w:left="1080" w:hanging="360"/>
      </w:pPr>
      <w:rPr>
        <w:rFonts w:hint="default"/>
      </w:rPr>
    </w:lvl>
    <w:lvl w:ilvl="1" w:tplc="A96CFF9A" w:tentative="1">
      <w:start w:val="1"/>
      <w:numFmt w:val="lowerLetter"/>
      <w:lvlText w:val="%2."/>
      <w:lvlJc w:val="left"/>
      <w:pPr>
        <w:ind w:left="1800" w:hanging="360"/>
      </w:pPr>
    </w:lvl>
    <w:lvl w:ilvl="2" w:tplc="0409000F"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0" w15:restartNumberingAfterBreak="0">
    <w:nsid w:val="6DD971B0"/>
    <w:multiLevelType w:val="hybridMultilevel"/>
    <w:tmpl w:val="8654B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2A7AE4"/>
    <w:multiLevelType w:val="hybridMultilevel"/>
    <w:tmpl w:val="34CCB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2364E57"/>
    <w:multiLevelType w:val="hybridMultilevel"/>
    <w:tmpl w:val="2E8AB9C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6987402"/>
    <w:multiLevelType w:val="hybridMultilevel"/>
    <w:tmpl w:val="16645F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6C7D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35"/>
  </w:num>
  <w:num w:numId="3">
    <w:abstractNumId w:val="37"/>
  </w:num>
  <w:num w:numId="4">
    <w:abstractNumId w:val="19"/>
  </w:num>
  <w:num w:numId="5">
    <w:abstractNumId w:val="31"/>
  </w:num>
  <w:num w:numId="6">
    <w:abstractNumId w:val="23"/>
  </w:num>
  <w:num w:numId="7">
    <w:abstractNumId w:val="12"/>
  </w:num>
  <w:num w:numId="8">
    <w:abstractNumId w:val="38"/>
  </w:num>
  <w:num w:numId="9">
    <w:abstractNumId w:val="34"/>
  </w:num>
  <w:num w:numId="10">
    <w:abstractNumId w:val="20"/>
  </w:num>
  <w:num w:numId="11">
    <w:abstractNumId w:val="18"/>
  </w:num>
  <w:num w:numId="12">
    <w:abstractNumId w:val="32"/>
  </w:num>
  <w:num w:numId="13">
    <w:abstractNumId w:val="12"/>
    <w:lvlOverride w:ilvl="0">
      <w:startOverride w:val="1"/>
    </w:lvlOverride>
  </w:num>
  <w:num w:numId="14">
    <w:abstractNumId w:val="12"/>
    <w:lvlOverride w:ilvl="0">
      <w:startOverride w:val="1"/>
    </w:lvlOverride>
  </w:num>
  <w:num w:numId="15">
    <w:abstractNumId w:val="13"/>
  </w:num>
  <w:num w:numId="16">
    <w:abstractNumId w:val="12"/>
    <w:lvlOverride w:ilvl="0">
      <w:startOverride w:val="3"/>
    </w:lvlOverride>
  </w:num>
  <w:num w:numId="17">
    <w:abstractNumId w:val="39"/>
  </w:num>
  <w:num w:numId="18">
    <w:abstractNumId w:val="43"/>
  </w:num>
  <w:num w:numId="19">
    <w:abstractNumId w:val="29"/>
  </w:num>
  <w:num w:numId="20">
    <w:abstractNumId w:val="11"/>
  </w:num>
  <w:num w:numId="21">
    <w:abstractNumId w:val="28"/>
  </w:num>
  <w:num w:numId="22">
    <w:abstractNumId w:val="36"/>
  </w:num>
  <w:num w:numId="23">
    <w:abstractNumId w:val="10"/>
  </w:num>
  <w:num w:numId="24">
    <w:abstractNumId w:val="42"/>
  </w:num>
  <w:num w:numId="25">
    <w:abstractNumId w:val="14"/>
  </w:num>
  <w:num w:numId="26">
    <w:abstractNumId w:val="25"/>
  </w:num>
  <w:num w:numId="27">
    <w:abstractNumId w:val="33"/>
  </w:num>
  <w:num w:numId="28">
    <w:abstractNumId w:val="9"/>
  </w:num>
  <w:num w:numId="29">
    <w:abstractNumId w:val="7"/>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0"/>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16"/>
  </w:num>
  <w:num w:numId="45">
    <w:abstractNumId w:val="15"/>
  </w:num>
  <w:num w:numId="46">
    <w:abstractNumId w:val="44"/>
  </w:num>
  <w:num w:numId="47">
    <w:abstractNumId w:val="26"/>
  </w:num>
  <w:num w:numId="48">
    <w:abstractNumId w:val="41"/>
  </w:num>
  <w:num w:numId="49">
    <w:abstractNumId w:val="40"/>
  </w:num>
  <w:num w:numId="50">
    <w:abstractNumId w:val="24"/>
  </w:num>
  <w:num w:numId="51">
    <w:abstractNumId w:val="22"/>
  </w:num>
  <w:num w:numId="52">
    <w:abstractNumId w:val="17"/>
  </w:num>
  <w:num w:numId="53">
    <w:abstractNumId w:val="2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gang Kroneder">
    <w15:presenceInfo w15:providerId="AD" w15:userId="S-1-5-21-1721254763-462695806-1538882281-3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CD"/>
    <w:rsid w:val="000004C2"/>
    <w:rsid w:val="000038FD"/>
    <w:rsid w:val="00005501"/>
    <w:rsid w:val="00006983"/>
    <w:rsid w:val="00011772"/>
    <w:rsid w:val="0001234F"/>
    <w:rsid w:val="00013A48"/>
    <w:rsid w:val="00013C26"/>
    <w:rsid w:val="00014DA9"/>
    <w:rsid w:val="00020718"/>
    <w:rsid w:val="00024141"/>
    <w:rsid w:val="00032761"/>
    <w:rsid w:val="00032AC3"/>
    <w:rsid w:val="00033793"/>
    <w:rsid w:val="0003392F"/>
    <w:rsid w:val="00034472"/>
    <w:rsid w:val="000407D2"/>
    <w:rsid w:val="000430BE"/>
    <w:rsid w:val="00056844"/>
    <w:rsid w:val="00056EF5"/>
    <w:rsid w:val="000609DE"/>
    <w:rsid w:val="00062FA1"/>
    <w:rsid w:val="00065C28"/>
    <w:rsid w:val="00072E76"/>
    <w:rsid w:val="00074C4B"/>
    <w:rsid w:val="000841CF"/>
    <w:rsid w:val="00085F9D"/>
    <w:rsid w:val="000919C9"/>
    <w:rsid w:val="00093E7D"/>
    <w:rsid w:val="00096CB3"/>
    <w:rsid w:val="000A1282"/>
    <w:rsid w:val="000A233E"/>
    <w:rsid w:val="000A2BA9"/>
    <w:rsid w:val="000A3243"/>
    <w:rsid w:val="000A3B65"/>
    <w:rsid w:val="000B0773"/>
    <w:rsid w:val="000B089E"/>
    <w:rsid w:val="000B11F0"/>
    <w:rsid w:val="000B5277"/>
    <w:rsid w:val="000C0638"/>
    <w:rsid w:val="000C36FA"/>
    <w:rsid w:val="000C4CDF"/>
    <w:rsid w:val="000C59E1"/>
    <w:rsid w:val="000C64C0"/>
    <w:rsid w:val="000C6DC9"/>
    <w:rsid w:val="000E730E"/>
    <w:rsid w:val="000F20C2"/>
    <w:rsid w:val="000F4A4C"/>
    <w:rsid w:val="000F7D8C"/>
    <w:rsid w:val="00104ED3"/>
    <w:rsid w:val="00106E52"/>
    <w:rsid w:val="0011388A"/>
    <w:rsid w:val="00113F71"/>
    <w:rsid w:val="0011523B"/>
    <w:rsid w:val="00115FF7"/>
    <w:rsid w:val="001160AD"/>
    <w:rsid w:val="00117894"/>
    <w:rsid w:val="00123D9E"/>
    <w:rsid w:val="00125ADF"/>
    <w:rsid w:val="0013104E"/>
    <w:rsid w:val="00132059"/>
    <w:rsid w:val="00136AEE"/>
    <w:rsid w:val="00137A4E"/>
    <w:rsid w:val="001469A4"/>
    <w:rsid w:val="00147B4E"/>
    <w:rsid w:val="00153EE2"/>
    <w:rsid w:val="0015529F"/>
    <w:rsid w:val="00166E2E"/>
    <w:rsid w:val="00166E33"/>
    <w:rsid w:val="00172263"/>
    <w:rsid w:val="001730E5"/>
    <w:rsid w:val="00181787"/>
    <w:rsid w:val="00186833"/>
    <w:rsid w:val="001869B9"/>
    <w:rsid w:val="001876D0"/>
    <w:rsid w:val="00192863"/>
    <w:rsid w:val="00195040"/>
    <w:rsid w:val="001A11C8"/>
    <w:rsid w:val="001B5756"/>
    <w:rsid w:val="001B61A2"/>
    <w:rsid w:val="001C0A2B"/>
    <w:rsid w:val="001C5BA9"/>
    <w:rsid w:val="001C5C8B"/>
    <w:rsid w:val="001D2F06"/>
    <w:rsid w:val="001D3507"/>
    <w:rsid w:val="001D66DE"/>
    <w:rsid w:val="001E35E4"/>
    <w:rsid w:val="001F0EEE"/>
    <w:rsid w:val="001F34B1"/>
    <w:rsid w:val="001F47DF"/>
    <w:rsid w:val="001F5AEC"/>
    <w:rsid w:val="002031BE"/>
    <w:rsid w:val="00206C38"/>
    <w:rsid w:val="00210173"/>
    <w:rsid w:val="00213932"/>
    <w:rsid w:val="0021554D"/>
    <w:rsid w:val="0022042D"/>
    <w:rsid w:val="00222200"/>
    <w:rsid w:val="002338A6"/>
    <w:rsid w:val="00234C29"/>
    <w:rsid w:val="00235871"/>
    <w:rsid w:val="00236AEE"/>
    <w:rsid w:val="00245BB6"/>
    <w:rsid w:val="00246178"/>
    <w:rsid w:val="002742FB"/>
    <w:rsid w:val="002749DC"/>
    <w:rsid w:val="00274A85"/>
    <w:rsid w:val="00276429"/>
    <w:rsid w:val="00276821"/>
    <w:rsid w:val="00286772"/>
    <w:rsid w:val="0028701C"/>
    <w:rsid w:val="00290D6E"/>
    <w:rsid w:val="00294698"/>
    <w:rsid w:val="00295080"/>
    <w:rsid w:val="002971FE"/>
    <w:rsid w:val="002A25EF"/>
    <w:rsid w:val="002A45BE"/>
    <w:rsid w:val="002A6147"/>
    <w:rsid w:val="002A78F1"/>
    <w:rsid w:val="002A7F57"/>
    <w:rsid w:val="002B34C7"/>
    <w:rsid w:val="002B4D09"/>
    <w:rsid w:val="002B521D"/>
    <w:rsid w:val="002B69B6"/>
    <w:rsid w:val="002C432E"/>
    <w:rsid w:val="002C497C"/>
    <w:rsid w:val="002D1577"/>
    <w:rsid w:val="002D22AC"/>
    <w:rsid w:val="002D25CF"/>
    <w:rsid w:val="002F00C9"/>
    <w:rsid w:val="002F0C47"/>
    <w:rsid w:val="002F2498"/>
    <w:rsid w:val="002F3163"/>
    <w:rsid w:val="002F5608"/>
    <w:rsid w:val="002F593E"/>
    <w:rsid w:val="002F712B"/>
    <w:rsid w:val="002F7139"/>
    <w:rsid w:val="00304A8A"/>
    <w:rsid w:val="0030671F"/>
    <w:rsid w:val="00306CAE"/>
    <w:rsid w:val="00314A71"/>
    <w:rsid w:val="00321C72"/>
    <w:rsid w:val="00336C10"/>
    <w:rsid w:val="003370D7"/>
    <w:rsid w:val="00337EDD"/>
    <w:rsid w:val="00350DA1"/>
    <w:rsid w:val="00352FEA"/>
    <w:rsid w:val="0035573D"/>
    <w:rsid w:val="00355779"/>
    <w:rsid w:val="00355CC8"/>
    <w:rsid w:val="0035727D"/>
    <w:rsid w:val="00361C0C"/>
    <w:rsid w:val="00364024"/>
    <w:rsid w:val="003718FF"/>
    <w:rsid w:val="00372F05"/>
    <w:rsid w:val="00373021"/>
    <w:rsid w:val="003769DE"/>
    <w:rsid w:val="00381D69"/>
    <w:rsid w:val="00385A81"/>
    <w:rsid w:val="003936E9"/>
    <w:rsid w:val="00396419"/>
    <w:rsid w:val="003978E8"/>
    <w:rsid w:val="003A0CBA"/>
    <w:rsid w:val="003A17E4"/>
    <w:rsid w:val="003A77D9"/>
    <w:rsid w:val="003A7D51"/>
    <w:rsid w:val="003A7EA1"/>
    <w:rsid w:val="003B117C"/>
    <w:rsid w:val="003B39FE"/>
    <w:rsid w:val="003B48CF"/>
    <w:rsid w:val="003B7650"/>
    <w:rsid w:val="003C701F"/>
    <w:rsid w:val="003D0A0D"/>
    <w:rsid w:val="003D4353"/>
    <w:rsid w:val="003E2FD3"/>
    <w:rsid w:val="003E5DD1"/>
    <w:rsid w:val="003F0427"/>
    <w:rsid w:val="003F0690"/>
    <w:rsid w:val="003F2ED4"/>
    <w:rsid w:val="003F7230"/>
    <w:rsid w:val="00401226"/>
    <w:rsid w:val="004075E7"/>
    <w:rsid w:val="00416AC9"/>
    <w:rsid w:val="00424BBE"/>
    <w:rsid w:val="00441A75"/>
    <w:rsid w:val="0044437B"/>
    <w:rsid w:val="00446A88"/>
    <w:rsid w:val="004619F9"/>
    <w:rsid w:val="00462F2D"/>
    <w:rsid w:val="004656F9"/>
    <w:rsid w:val="00466BB1"/>
    <w:rsid w:val="00474391"/>
    <w:rsid w:val="00477213"/>
    <w:rsid w:val="00484A9E"/>
    <w:rsid w:val="0048725C"/>
    <w:rsid w:val="004949FB"/>
    <w:rsid w:val="00494AA0"/>
    <w:rsid w:val="00495648"/>
    <w:rsid w:val="004963EB"/>
    <w:rsid w:val="004A3416"/>
    <w:rsid w:val="004A3C2F"/>
    <w:rsid w:val="004A51A1"/>
    <w:rsid w:val="004A6F59"/>
    <w:rsid w:val="004A73F9"/>
    <w:rsid w:val="004A77E6"/>
    <w:rsid w:val="004B078E"/>
    <w:rsid w:val="004B0A42"/>
    <w:rsid w:val="004B321B"/>
    <w:rsid w:val="004B40CA"/>
    <w:rsid w:val="004B46AE"/>
    <w:rsid w:val="004B6A2E"/>
    <w:rsid w:val="004C013A"/>
    <w:rsid w:val="004C290F"/>
    <w:rsid w:val="004C569C"/>
    <w:rsid w:val="004C7D6A"/>
    <w:rsid w:val="004D46F6"/>
    <w:rsid w:val="004D6ADC"/>
    <w:rsid w:val="004E2B92"/>
    <w:rsid w:val="004E4BB2"/>
    <w:rsid w:val="004E5AC6"/>
    <w:rsid w:val="004E635C"/>
    <w:rsid w:val="004F5C91"/>
    <w:rsid w:val="0050406E"/>
    <w:rsid w:val="00506698"/>
    <w:rsid w:val="00512FD7"/>
    <w:rsid w:val="005137A9"/>
    <w:rsid w:val="00520D43"/>
    <w:rsid w:val="0052167E"/>
    <w:rsid w:val="00522B9D"/>
    <w:rsid w:val="0052398E"/>
    <w:rsid w:val="005240A2"/>
    <w:rsid w:val="0052415B"/>
    <w:rsid w:val="00524334"/>
    <w:rsid w:val="005357B5"/>
    <w:rsid w:val="00541021"/>
    <w:rsid w:val="00553C8F"/>
    <w:rsid w:val="00556D29"/>
    <w:rsid w:val="005649AA"/>
    <w:rsid w:val="00565DEF"/>
    <w:rsid w:val="005733BF"/>
    <w:rsid w:val="00580B15"/>
    <w:rsid w:val="0058456E"/>
    <w:rsid w:val="005937B2"/>
    <w:rsid w:val="00597834"/>
    <w:rsid w:val="005A2C5C"/>
    <w:rsid w:val="005A5702"/>
    <w:rsid w:val="005A6C18"/>
    <w:rsid w:val="005B1189"/>
    <w:rsid w:val="005B248D"/>
    <w:rsid w:val="005B3606"/>
    <w:rsid w:val="005B4CD3"/>
    <w:rsid w:val="005B5577"/>
    <w:rsid w:val="005B5DFF"/>
    <w:rsid w:val="005C442C"/>
    <w:rsid w:val="005C556D"/>
    <w:rsid w:val="005C5EB4"/>
    <w:rsid w:val="005C6CA9"/>
    <w:rsid w:val="005D1FE3"/>
    <w:rsid w:val="005D7BD9"/>
    <w:rsid w:val="005E3D84"/>
    <w:rsid w:val="005E41F3"/>
    <w:rsid w:val="005E70D7"/>
    <w:rsid w:val="005F53B6"/>
    <w:rsid w:val="00603207"/>
    <w:rsid w:val="00604EDD"/>
    <w:rsid w:val="00605D50"/>
    <w:rsid w:val="00615FEA"/>
    <w:rsid w:val="00622B3D"/>
    <w:rsid w:val="0062526B"/>
    <w:rsid w:val="00626AD5"/>
    <w:rsid w:val="00630064"/>
    <w:rsid w:val="00631060"/>
    <w:rsid w:val="006371CF"/>
    <w:rsid w:val="006459EE"/>
    <w:rsid w:val="00647F80"/>
    <w:rsid w:val="00651E10"/>
    <w:rsid w:val="006601AA"/>
    <w:rsid w:val="00663FB7"/>
    <w:rsid w:val="00663FE9"/>
    <w:rsid w:val="006647C3"/>
    <w:rsid w:val="00672E35"/>
    <w:rsid w:val="0067400F"/>
    <w:rsid w:val="00674F11"/>
    <w:rsid w:val="0067733E"/>
    <w:rsid w:val="00680871"/>
    <w:rsid w:val="006840DD"/>
    <w:rsid w:val="00696200"/>
    <w:rsid w:val="00697567"/>
    <w:rsid w:val="006A088C"/>
    <w:rsid w:val="006A3C28"/>
    <w:rsid w:val="006A3E67"/>
    <w:rsid w:val="006A7CAF"/>
    <w:rsid w:val="006B0DD7"/>
    <w:rsid w:val="006B54C5"/>
    <w:rsid w:val="006C3406"/>
    <w:rsid w:val="006D453C"/>
    <w:rsid w:val="006D4DC0"/>
    <w:rsid w:val="006E0801"/>
    <w:rsid w:val="006E7205"/>
    <w:rsid w:val="006F06AD"/>
    <w:rsid w:val="006F1298"/>
    <w:rsid w:val="006F1ACA"/>
    <w:rsid w:val="006F2087"/>
    <w:rsid w:val="006F5117"/>
    <w:rsid w:val="00700EA6"/>
    <w:rsid w:val="00700F74"/>
    <w:rsid w:val="00703B0B"/>
    <w:rsid w:val="00707B2E"/>
    <w:rsid w:val="00711C14"/>
    <w:rsid w:val="00715E36"/>
    <w:rsid w:val="00724697"/>
    <w:rsid w:val="00725632"/>
    <w:rsid w:val="00737375"/>
    <w:rsid w:val="00744569"/>
    <w:rsid w:val="007451CE"/>
    <w:rsid w:val="0074716B"/>
    <w:rsid w:val="00757682"/>
    <w:rsid w:val="00760610"/>
    <w:rsid w:val="0076163B"/>
    <w:rsid w:val="00762536"/>
    <w:rsid w:val="00763F52"/>
    <w:rsid w:val="0077010D"/>
    <w:rsid w:val="0077476C"/>
    <w:rsid w:val="00781814"/>
    <w:rsid w:val="0078256A"/>
    <w:rsid w:val="00786DBA"/>
    <w:rsid w:val="007870A1"/>
    <w:rsid w:val="00787C4A"/>
    <w:rsid w:val="007940A5"/>
    <w:rsid w:val="00794836"/>
    <w:rsid w:val="00794D1B"/>
    <w:rsid w:val="007969F8"/>
    <w:rsid w:val="007A0955"/>
    <w:rsid w:val="007A38CC"/>
    <w:rsid w:val="007A6997"/>
    <w:rsid w:val="007B0678"/>
    <w:rsid w:val="007B2519"/>
    <w:rsid w:val="007B4796"/>
    <w:rsid w:val="007B76A5"/>
    <w:rsid w:val="007C26EA"/>
    <w:rsid w:val="007C2873"/>
    <w:rsid w:val="007C2DEE"/>
    <w:rsid w:val="007C3E44"/>
    <w:rsid w:val="007C3EC0"/>
    <w:rsid w:val="007C7302"/>
    <w:rsid w:val="007D0373"/>
    <w:rsid w:val="007D3FAF"/>
    <w:rsid w:val="007D645D"/>
    <w:rsid w:val="007E224C"/>
    <w:rsid w:val="007E5440"/>
    <w:rsid w:val="007E7E9C"/>
    <w:rsid w:val="007F61F9"/>
    <w:rsid w:val="00800144"/>
    <w:rsid w:val="0080104D"/>
    <w:rsid w:val="00801F0E"/>
    <w:rsid w:val="008116D1"/>
    <w:rsid w:val="00815BAE"/>
    <w:rsid w:val="00815C43"/>
    <w:rsid w:val="00817F53"/>
    <w:rsid w:val="00821532"/>
    <w:rsid w:val="00824FD0"/>
    <w:rsid w:val="00825531"/>
    <w:rsid w:val="00831668"/>
    <w:rsid w:val="00831B63"/>
    <w:rsid w:val="00835906"/>
    <w:rsid w:val="008415B5"/>
    <w:rsid w:val="008445AB"/>
    <w:rsid w:val="008472FD"/>
    <w:rsid w:val="00850DD4"/>
    <w:rsid w:val="00853EA4"/>
    <w:rsid w:val="008600FF"/>
    <w:rsid w:val="00864BC0"/>
    <w:rsid w:val="00866656"/>
    <w:rsid w:val="00866657"/>
    <w:rsid w:val="00875031"/>
    <w:rsid w:val="00876802"/>
    <w:rsid w:val="008820B1"/>
    <w:rsid w:val="00882374"/>
    <w:rsid w:val="008906A5"/>
    <w:rsid w:val="00892B6F"/>
    <w:rsid w:val="00895662"/>
    <w:rsid w:val="00895DB6"/>
    <w:rsid w:val="008A0F31"/>
    <w:rsid w:val="008A1DB7"/>
    <w:rsid w:val="008A23A9"/>
    <w:rsid w:val="008A3B1D"/>
    <w:rsid w:val="008A3F65"/>
    <w:rsid w:val="008A6DC4"/>
    <w:rsid w:val="008C35B1"/>
    <w:rsid w:val="008C551B"/>
    <w:rsid w:val="008D203E"/>
    <w:rsid w:val="008D6F62"/>
    <w:rsid w:val="008D76BC"/>
    <w:rsid w:val="008D7947"/>
    <w:rsid w:val="008F0D0A"/>
    <w:rsid w:val="008F5DC4"/>
    <w:rsid w:val="008F6BC3"/>
    <w:rsid w:val="008F7802"/>
    <w:rsid w:val="00906F53"/>
    <w:rsid w:val="00912C40"/>
    <w:rsid w:val="0091788F"/>
    <w:rsid w:val="0092013B"/>
    <w:rsid w:val="009209DC"/>
    <w:rsid w:val="009218A9"/>
    <w:rsid w:val="00922691"/>
    <w:rsid w:val="00924C4D"/>
    <w:rsid w:val="0092710E"/>
    <w:rsid w:val="0092716C"/>
    <w:rsid w:val="00927B0B"/>
    <w:rsid w:val="00932817"/>
    <w:rsid w:val="009337F4"/>
    <w:rsid w:val="00933CF5"/>
    <w:rsid w:val="00963703"/>
    <w:rsid w:val="00963A87"/>
    <w:rsid w:val="00964B41"/>
    <w:rsid w:val="0096626F"/>
    <w:rsid w:val="0097012A"/>
    <w:rsid w:val="0097772C"/>
    <w:rsid w:val="0098320C"/>
    <w:rsid w:val="00985FF4"/>
    <w:rsid w:val="00990C10"/>
    <w:rsid w:val="009921E1"/>
    <w:rsid w:val="009932B3"/>
    <w:rsid w:val="00993A6B"/>
    <w:rsid w:val="009A2B18"/>
    <w:rsid w:val="009A676C"/>
    <w:rsid w:val="009A75CD"/>
    <w:rsid w:val="009B0AD2"/>
    <w:rsid w:val="009B51D1"/>
    <w:rsid w:val="009B5877"/>
    <w:rsid w:val="009C7C3A"/>
    <w:rsid w:val="009D163A"/>
    <w:rsid w:val="009D1DA1"/>
    <w:rsid w:val="009D253D"/>
    <w:rsid w:val="009D5F29"/>
    <w:rsid w:val="009E47CD"/>
    <w:rsid w:val="009E54A3"/>
    <w:rsid w:val="009F0BB3"/>
    <w:rsid w:val="00A00CA5"/>
    <w:rsid w:val="00A03411"/>
    <w:rsid w:val="00A10164"/>
    <w:rsid w:val="00A11AFD"/>
    <w:rsid w:val="00A144C1"/>
    <w:rsid w:val="00A16438"/>
    <w:rsid w:val="00A204BE"/>
    <w:rsid w:val="00A20B87"/>
    <w:rsid w:val="00A303B1"/>
    <w:rsid w:val="00A32B00"/>
    <w:rsid w:val="00A3488E"/>
    <w:rsid w:val="00A349CF"/>
    <w:rsid w:val="00A378A4"/>
    <w:rsid w:val="00A41E14"/>
    <w:rsid w:val="00A47537"/>
    <w:rsid w:val="00A63D86"/>
    <w:rsid w:val="00A650F5"/>
    <w:rsid w:val="00A66139"/>
    <w:rsid w:val="00A67F6D"/>
    <w:rsid w:val="00A7537F"/>
    <w:rsid w:val="00A76977"/>
    <w:rsid w:val="00A80DBE"/>
    <w:rsid w:val="00A81F3D"/>
    <w:rsid w:val="00A85816"/>
    <w:rsid w:val="00A924B3"/>
    <w:rsid w:val="00A97E9F"/>
    <w:rsid w:val="00AA16A2"/>
    <w:rsid w:val="00AA741F"/>
    <w:rsid w:val="00AB3474"/>
    <w:rsid w:val="00AB4A14"/>
    <w:rsid w:val="00AB6020"/>
    <w:rsid w:val="00AB7B35"/>
    <w:rsid w:val="00AC1E04"/>
    <w:rsid w:val="00AC3AA5"/>
    <w:rsid w:val="00AC7303"/>
    <w:rsid w:val="00AD1611"/>
    <w:rsid w:val="00AD1F0D"/>
    <w:rsid w:val="00AD5B0D"/>
    <w:rsid w:val="00AD6235"/>
    <w:rsid w:val="00AE21D4"/>
    <w:rsid w:val="00AE5C23"/>
    <w:rsid w:val="00AF106C"/>
    <w:rsid w:val="00AF1103"/>
    <w:rsid w:val="00AF307D"/>
    <w:rsid w:val="00B01871"/>
    <w:rsid w:val="00B04AFA"/>
    <w:rsid w:val="00B052FC"/>
    <w:rsid w:val="00B06548"/>
    <w:rsid w:val="00B071D1"/>
    <w:rsid w:val="00B101AF"/>
    <w:rsid w:val="00B106DA"/>
    <w:rsid w:val="00B1119A"/>
    <w:rsid w:val="00B11D58"/>
    <w:rsid w:val="00B12133"/>
    <w:rsid w:val="00B135D6"/>
    <w:rsid w:val="00B22E00"/>
    <w:rsid w:val="00B24C58"/>
    <w:rsid w:val="00B2542C"/>
    <w:rsid w:val="00B47829"/>
    <w:rsid w:val="00B60222"/>
    <w:rsid w:val="00B6035E"/>
    <w:rsid w:val="00B82FD7"/>
    <w:rsid w:val="00B83BB7"/>
    <w:rsid w:val="00B8624F"/>
    <w:rsid w:val="00B90036"/>
    <w:rsid w:val="00B9223D"/>
    <w:rsid w:val="00B9676D"/>
    <w:rsid w:val="00B9712A"/>
    <w:rsid w:val="00B97A8D"/>
    <w:rsid w:val="00BA3E41"/>
    <w:rsid w:val="00BA72CE"/>
    <w:rsid w:val="00BB0661"/>
    <w:rsid w:val="00BB1673"/>
    <w:rsid w:val="00BB3679"/>
    <w:rsid w:val="00BC4735"/>
    <w:rsid w:val="00BC6C05"/>
    <w:rsid w:val="00BD15F7"/>
    <w:rsid w:val="00BF1B5F"/>
    <w:rsid w:val="00BF3666"/>
    <w:rsid w:val="00BF3B91"/>
    <w:rsid w:val="00BF4F4B"/>
    <w:rsid w:val="00C151B4"/>
    <w:rsid w:val="00C16CCD"/>
    <w:rsid w:val="00C23CB5"/>
    <w:rsid w:val="00C3226C"/>
    <w:rsid w:val="00C33D39"/>
    <w:rsid w:val="00C346E1"/>
    <w:rsid w:val="00C347F5"/>
    <w:rsid w:val="00C3679A"/>
    <w:rsid w:val="00C36F9B"/>
    <w:rsid w:val="00C40392"/>
    <w:rsid w:val="00C579A9"/>
    <w:rsid w:val="00C62657"/>
    <w:rsid w:val="00C67FAE"/>
    <w:rsid w:val="00C70678"/>
    <w:rsid w:val="00C736EF"/>
    <w:rsid w:val="00C82732"/>
    <w:rsid w:val="00C902C0"/>
    <w:rsid w:val="00C90A07"/>
    <w:rsid w:val="00C9448D"/>
    <w:rsid w:val="00C9555A"/>
    <w:rsid w:val="00C963F0"/>
    <w:rsid w:val="00CA0AB7"/>
    <w:rsid w:val="00CA279F"/>
    <w:rsid w:val="00CA7EB1"/>
    <w:rsid w:val="00CB45AE"/>
    <w:rsid w:val="00CB49E1"/>
    <w:rsid w:val="00CB5198"/>
    <w:rsid w:val="00CB6032"/>
    <w:rsid w:val="00CC0E07"/>
    <w:rsid w:val="00CC4687"/>
    <w:rsid w:val="00CC4B50"/>
    <w:rsid w:val="00CC651D"/>
    <w:rsid w:val="00CC6CAF"/>
    <w:rsid w:val="00CD1AB5"/>
    <w:rsid w:val="00CD2C4C"/>
    <w:rsid w:val="00CD61AF"/>
    <w:rsid w:val="00CE28F5"/>
    <w:rsid w:val="00CE4105"/>
    <w:rsid w:val="00CE6FD5"/>
    <w:rsid w:val="00CF0FC7"/>
    <w:rsid w:val="00CF2C17"/>
    <w:rsid w:val="00CF2EE9"/>
    <w:rsid w:val="00CF4C62"/>
    <w:rsid w:val="00D02614"/>
    <w:rsid w:val="00D02C08"/>
    <w:rsid w:val="00D043CD"/>
    <w:rsid w:val="00D10FD3"/>
    <w:rsid w:val="00D13D63"/>
    <w:rsid w:val="00D13E7D"/>
    <w:rsid w:val="00D13F0B"/>
    <w:rsid w:val="00D20185"/>
    <w:rsid w:val="00D21CAD"/>
    <w:rsid w:val="00D27B73"/>
    <w:rsid w:val="00D30092"/>
    <w:rsid w:val="00D30164"/>
    <w:rsid w:val="00D313E2"/>
    <w:rsid w:val="00D33DC6"/>
    <w:rsid w:val="00D3630A"/>
    <w:rsid w:val="00D47724"/>
    <w:rsid w:val="00D57963"/>
    <w:rsid w:val="00D61C4B"/>
    <w:rsid w:val="00D65FCF"/>
    <w:rsid w:val="00D70098"/>
    <w:rsid w:val="00D75845"/>
    <w:rsid w:val="00D77F6D"/>
    <w:rsid w:val="00D80626"/>
    <w:rsid w:val="00D90D06"/>
    <w:rsid w:val="00DA2DDE"/>
    <w:rsid w:val="00DA435F"/>
    <w:rsid w:val="00DA547F"/>
    <w:rsid w:val="00DB024E"/>
    <w:rsid w:val="00DC0AD3"/>
    <w:rsid w:val="00DC269C"/>
    <w:rsid w:val="00DC6E9E"/>
    <w:rsid w:val="00DD2DC8"/>
    <w:rsid w:val="00DD54C5"/>
    <w:rsid w:val="00DD7767"/>
    <w:rsid w:val="00DF520A"/>
    <w:rsid w:val="00E01F45"/>
    <w:rsid w:val="00E02EFC"/>
    <w:rsid w:val="00E11A38"/>
    <w:rsid w:val="00E12189"/>
    <w:rsid w:val="00E13E1D"/>
    <w:rsid w:val="00E14A35"/>
    <w:rsid w:val="00E14BF8"/>
    <w:rsid w:val="00E165AE"/>
    <w:rsid w:val="00E168BA"/>
    <w:rsid w:val="00E17B3F"/>
    <w:rsid w:val="00E2274B"/>
    <w:rsid w:val="00E24A28"/>
    <w:rsid w:val="00E3073F"/>
    <w:rsid w:val="00E3174C"/>
    <w:rsid w:val="00E33ED2"/>
    <w:rsid w:val="00E4551E"/>
    <w:rsid w:val="00E53504"/>
    <w:rsid w:val="00E54049"/>
    <w:rsid w:val="00E5659D"/>
    <w:rsid w:val="00E7704C"/>
    <w:rsid w:val="00E90A01"/>
    <w:rsid w:val="00E91C5E"/>
    <w:rsid w:val="00E9231F"/>
    <w:rsid w:val="00E93B35"/>
    <w:rsid w:val="00E9400C"/>
    <w:rsid w:val="00EA3F43"/>
    <w:rsid w:val="00EA65DF"/>
    <w:rsid w:val="00EA746B"/>
    <w:rsid w:val="00EB06A4"/>
    <w:rsid w:val="00EB2DD3"/>
    <w:rsid w:val="00EB2F1E"/>
    <w:rsid w:val="00EB4582"/>
    <w:rsid w:val="00EB57B3"/>
    <w:rsid w:val="00EB7618"/>
    <w:rsid w:val="00EC1A2D"/>
    <w:rsid w:val="00ED32F1"/>
    <w:rsid w:val="00ED4175"/>
    <w:rsid w:val="00ED419F"/>
    <w:rsid w:val="00ED6349"/>
    <w:rsid w:val="00ED70A8"/>
    <w:rsid w:val="00ED738F"/>
    <w:rsid w:val="00EE137B"/>
    <w:rsid w:val="00EE4D0A"/>
    <w:rsid w:val="00EE77B2"/>
    <w:rsid w:val="00EF23D7"/>
    <w:rsid w:val="00F022D4"/>
    <w:rsid w:val="00F02C45"/>
    <w:rsid w:val="00F072DC"/>
    <w:rsid w:val="00F07FC6"/>
    <w:rsid w:val="00F101F6"/>
    <w:rsid w:val="00F15203"/>
    <w:rsid w:val="00F20617"/>
    <w:rsid w:val="00F227CD"/>
    <w:rsid w:val="00F2342E"/>
    <w:rsid w:val="00F26083"/>
    <w:rsid w:val="00F30A81"/>
    <w:rsid w:val="00F316AC"/>
    <w:rsid w:val="00F318EE"/>
    <w:rsid w:val="00F37551"/>
    <w:rsid w:val="00F40BF2"/>
    <w:rsid w:val="00F464A4"/>
    <w:rsid w:val="00F52EFB"/>
    <w:rsid w:val="00F53FBC"/>
    <w:rsid w:val="00F66090"/>
    <w:rsid w:val="00F71623"/>
    <w:rsid w:val="00F72517"/>
    <w:rsid w:val="00F756DF"/>
    <w:rsid w:val="00F76F9E"/>
    <w:rsid w:val="00F80149"/>
    <w:rsid w:val="00F93DBC"/>
    <w:rsid w:val="00F96FF1"/>
    <w:rsid w:val="00FA03FA"/>
    <w:rsid w:val="00FA0FF5"/>
    <w:rsid w:val="00FA109C"/>
    <w:rsid w:val="00FA2D36"/>
    <w:rsid w:val="00FA79CF"/>
    <w:rsid w:val="00FB3055"/>
    <w:rsid w:val="00FB6D7A"/>
    <w:rsid w:val="00FC2E68"/>
    <w:rsid w:val="00FD738E"/>
    <w:rsid w:val="00FD7D41"/>
    <w:rsid w:val="00FE2E74"/>
    <w:rsid w:val="00FE315A"/>
    <w:rsid w:val="00FE7A58"/>
    <w:rsid w:val="00FF0F38"/>
    <w:rsid w:val="00FF284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6C49906E"/>
  <w15:docId w15:val="{5C9086DA-713B-46BF-A56F-B4CF656D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qFormat="1"/>
    <w:lsdException w:name="heading 7" w:locked="1" w:semiHidden="1" w:unhideWhenUsed="1" w:qFormat="1"/>
    <w:lsdException w:name="heading 8" w:locked="1"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nhideWhenUsed="1" w:qFormat="1"/>
    <w:lsdException w:name="toc 5" w:locked="1" w:semiHidden="1" w:unhideWhenUsed="1" w:qFormat="1"/>
    <w:lsdException w:name="toc 6" w:locked="1" w:semiHidden="1" w:unhideWhenUsed="1" w:qFormat="1"/>
    <w:lsdException w:name="toc 7" w:locked="1" w:semiHidden="1" w:unhideWhenUsed="1" w:qFormat="1"/>
    <w:lsdException w:name="toc 8" w:locked="1" w:semiHidden="1" w:unhideWhenUsed="1" w:qFormat="1"/>
    <w:lsdException w:name="toc 9" w:locked="1" w:semiHidden="1" w:unhideWhenUsed="1" w:qFormat="1"/>
    <w:lsdException w:name="Normal Indent" w:locked="1" w:semiHidden="1" w:unhideWhenUsed="1"/>
    <w:lsdException w:name="footnote text" w:semiHidden="1" w:unhideWhenUsed="1"/>
    <w:lsdException w:name="annotation text" w:locked="1" w:semiHidden="1" w:unhideWhenUsed="1"/>
    <w:lsdException w:name="header" w:semiHidden="1" w:uiPriority="99"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AC9"/>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1A11C8"/>
    <w:pPr>
      <w:spacing w:before="240" w:after="0" w:line="300" w:lineRule="exact"/>
      <w:outlineLvl w:val="1"/>
    </w:pPr>
    <w:rPr>
      <w:bCs w:val="0"/>
      <w:iCs/>
      <w:sz w:val="34"/>
      <w:szCs w:val="20"/>
    </w:rPr>
  </w:style>
  <w:style w:type="paragraph" w:styleId="Heading3">
    <w:name w:val="heading 3"/>
    <w:basedOn w:val="Heading2"/>
    <w:next w:val="Normal"/>
    <w:qFormat/>
    <w:rsid w:val="001A11C8"/>
    <w:pPr>
      <w:outlineLvl w:val="2"/>
    </w:pPr>
    <w:rPr>
      <w:rFonts w:cs="Arial"/>
      <w:bCs/>
      <w:sz w:val="28"/>
      <w:szCs w:val="22"/>
    </w:rPr>
  </w:style>
  <w:style w:type="paragraph" w:styleId="Heading4">
    <w:name w:val="heading 4"/>
    <w:basedOn w:val="Normal"/>
    <w:next w:val="Normal"/>
    <w:qFormat/>
    <w:rsid w:val="001A11C8"/>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semiHidden/>
    <w:unhideWhenUsed/>
    <w:qFormat/>
    <w:locked/>
    <w:rsid w:val="00416A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pPr>
    <w:rPr>
      <w:rFonts w:ascii="Arial" w:hAnsi="Arial" w:cs="Tahoma"/>
      <w:bCs/>
      <w:kern w:val="32"/>
      <w:lang w:eastAsia="ja-JP"/>
    </w:rPr>
  </w:style>
  <w:style w:type="paragraph" w:styleId="TOC3">
    <w:name w:val="toc 3"/>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720"/>
    </w:pPr>
    <w:rPr>
      <w:rFonts w:ascii="Arial" w:hAnsi="Arial" w:cs="Tahoma"/>
      <w:bCs/>
      <w:kern w:val="32"/>
      <w:lang w:eastAsia="ja-JP"/>
    </w:rPr>
  </w:style>
  <w:style w:type="paragraph" w:styleId="TOC2">
    <w:name w:val="toc 2"/>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360"/>
    </w:pPr>
    <w:rPr>
      <w:rFonts w:ascii="Arial" w:hAnsi="Arial" w:cs="Tahoma"/>
      <w:bCs/>
      <w:kern w:val="32"/>
      <w:lang w:eastAsia="ja-JP"/>
    </w:rPr>
  </w:style>
  <w:style w:type="character" w:styleId="Hyperlink">
    <w:name w:val="Hyperlink"/>
    <w:basedOn w:val="DefaultParagraphFont"/>
    <w:uiPriority w:val="99"/>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uiPriority w:val="99"/>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rsid w:val="00E12189"/>
    <w:pPr>
      <w:numPr>
        <w:numId w:val="6"/>
      </w:numPr>
      <w:tabs>
        <w:tab w:val="left" w:pos="720"/>
      </w:tabs>
      <w:spacing w:after="60"/>
    </w:pPr>
  </w:style>
  <w:style w:type="paragraph" w:customStyle="1" w:styleId="Lb2">
    <w:name w:val="Lb2"/>
    <w:basedOn w:val="Normal"/>
    <w:uiPriority w:val="99"/>
    <w:rsid w:val="00CE4105"/>
    <w:pPr>
      <w:numPr>
        <w:numId w:val="5"/>
      </w:numPr>
    </w:pPr>
  </w:style>
  <w:style w:type="paragraph" w:customStyle="1" w:styleId="CodeNumbered">
    <w:name w:val="Code Numbered"/>
    <w:basedOn w:val="Code"/>
    <w:rsid w:val="004E4BB2"/>
    <w:pPr>
      <w:numPr>
        <w:numId w:val="10"/>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1A11C8"/>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1A11C8"/>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rsid w:val="00CA0AB7"/>
    <w:pPr>
      <w:tabs>
        <w:tab w:val="num" w:pos="1080"/>
      </w:tabs>
      <w:ind w:left="1080" w:hanging="360"/>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A11C8"/>
    <w:pPr>
      <w:numPr>
        <w:ilvl w:val="1"/>
        <w:numId w:val="11"/>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680871"/>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qFormat/>
    <w:rsid w:val="00EE4D0A"/>
    <w:rPr>
      <w:b/>
      <w:bCs/>
    </w:rPr>
  </w:style>
  <w:style w:type="character" w:styleId="Emphasis">
    <w:name w:val="Emphasis"/>
    <w:basedOn w:val="DefaultParagraphFont"/>
    <w:qFormat/>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rsid w:val="005D7BD9"/>
    <w:pPr>
      <w:tabs>
        <w:tab w:val="num" w:pos="1800"/>
      </w:tabs>
      <w:ind w:left="1800" w:hanging="360"/>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rsid w:val="005B3606"/>
    <w:rPr>
      <w:rFonts w:ascii="Lucida Sans Typewriter" w:hAnsi="Lucida Sans Typewriter"/>
      <w:dstrike w:val="0"/>
      <w:sz w:val="16"/>
      <w:szCs w:val="16"/>
      <w:vertAlign w:val="baseline"/>
    </w:rPr>
  </w:style>
  <w:style w:type="character" w:customStyle="1" w:styleId="StrongEmphasis">
    <w:name w:val="Strong Emphasis"/>
    <w:basedOn w:val="DefaultParagraphFont"/>
    <w:rsid w:val="005B3606"/>
    <w:rPr>
      <w:b/>
      <w:i/>
    </w:rPr>
  </w:style>
  <w:style w:type="character" w:customStyle="1" w:styleId="Underline">
    <w:name w:val="Underline"/>
    <w:rsid w:val="005B3606"/>
    <w:rPr>
      <w:dstrike w:val="0"/>
      <w:u w:val="single"/>
      <w:vertAlign w:val="baseline"/>
    </w:rPr>
  </w:style>
  <w:style w:type="character" w:customStyle="1" w:styleId="HiddenStrong">
    <w:name w:val="Hidden Strong"/>
    <w:basedOn w:val="Strong"/>
    <w:rsid w:val="005B3606"/>
    <w:rPr>
      <w:b/>
      <w:bCs/>
      <w:vanish/>
      <w:color w:val="FF0000"/>
    </w:rPr>
  </w:style>
  <w:style w:type="paragraph" w:customStyle="1" w:styleId="Version">
    <w:name w:val="Version"/>
    <w:basedOn w:val="Normal"/>
    <w:rsid w:val="005B3606"/>
    <w:rPr>
      <w:color w:val="FFFFFF"/>
    </w:rPr>
  </w:style>
  <w:style w:type="character" w:customStyle="1" w:styleId="Placeholder">
    <w:name w:val="Placeholder"/>
    <w:basedOn w:val="DefaultParagraphFont"/>
    <w:rsid w:val="005B3606"/>
    <w:rPr>
      <w:color w:val="0000FF"/>
    </w:rPr>
  </w:style>
  <w:style w:type="paragraph" w:customStyle="1" w:styleId="DocumentTitleSecond">
    <w:name w:val="Document Title Second"/>
    <w:basedOn w:val="Normal"/>
    <w:next w:val="Normal"/>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rsid w:val="004A3C2F"/>
    <w:pPr>
      <w:pBdr>
        <w:bottom w:val="none" w:sz="0" w:space="0" w:color="auto"/>
      </w:pBdr>
    </w:pPr>
  </w:style>
  <w:style w:type="paragraph" w:customStyle="1" w:styleId="AnswerLine">
    <w:name w:val="Answer Line"/>
    <w:basedOn w:val="Normal"/>
    <w:rsid w:val="00EA3F43"/>
    <w:pPr>
      <w:pBdr>
        <w:between w:val="single" w:sz="4" w:space="1" w:color="auto"/>
      </w:pBdr>
      <w:spacing w:after="40"/>
      <w:ind w:left="1440"/>
    </w:pPr>
  </w:style>
  <w:style w:type="paragraph" w:styleId="Revision">
    <w:name w:val="Revision"/>
    <w:hidden/>
    <w:uiPriority w:val="99"/>
    <w:semiHidden/>
    <w:rsid w:val="000C59E1"/>
    <w:rPr>
      <w:sz w:val="22"/>
      <w:szCs w:val="22"/>
      <w:lang w:eastAsia="ja-JP"/>
    </w:rPr>
  </w:style>
  <w:style w:type="paragraph" w:customStyle="1" w:styleId="Questionwithletternumbering">
    <w:name w:val="Question with letter numbering"/>
    <w:basedOn w:val="Normal"/>
    <w:rsid w:val="00895662"/>
    <w:pPr>
      <w:numPr>
        <w:numId w:val="12"/>
      </w:numPr>
    </w:pPr>
  </w:style>
  <w:style w:type="character" w:customStyle="1" w:styleId="Heading5Char">
    <w:name w:val="Heading 5 Char"/>
    <w:basedOn w:val="DefaultParagraphFont"/>
    <w:link w:val="Heading5"/>
    <w:semiHidden/>
    <w:rsid w:val="00416AC9"/>
    <w:rPr>
      <w:rFonts w:asciiTheme="majorHAnsi" w:eastAsiaTheme="majorEastAsia" w:hAnsiTheme="majorHAnsi" w:cstheme="majorBidi"/>
      <w:color w:val="243F60" w:themeColor="accent1" w:themeShade="7F"/>
      <w:sz w:val="22"/>
      <w:szCs w:val="22"/>
      <w:lang w:eastAsia="ja-JP"/>
    </w:rPr>
  </w:style>
  <w:style w:type="paragraph" w:styleId="ListParagraph">
    <w:name w:val="List Paragraph"/>
    <w:basedOn w:val="Normal"/>
    <w:uiPriority w:val="34"/>
    <w:qFormat/>
    <w:rsid w:val="00416AC9"/>
  </w:style>
  <w:style w:type="character" w:styleId="FollowedHyperlink">
    <w:name w:val="FollowedHyperlink"/>
    <w:basedOn w:val="DefaultParagraphFont"/>
    <w:locked/>
    <w:rsid w:val="00416AC9"/>
    <w:rPr>
      <w:color w:val="800080" w:themeColor="followedHyperlink"/>
      <w:u w:val="single"/>
    </w:rPr>
  </w:style>
  <w:style w:type="paragraph" w:styleId="NormalWeb">
    <w:name w:val="Normal (Web)"/>
    <w:basedOn w:val="Normal"/>
    <w:locked/>
    <w:rsid w:val="00416AC9"/>
    <w:rPr>
      <w:sz w:val="24"/>
      <w:szCs w:val="24"/>
    </w:rPr>
  </w:style>
  <w:style w:type="paragraph" w:styleId="TOC4">
    <w:name w:val="toc 4"/>
    <w:basedOn w:val="Normal"/>
    <w:next w:val="Normal"/>
    <w:autoRedefine/>
    <w:unhideWhenUsed/>
    <w:qFormat/>
    <w:locked/>
    <w:rsid w:val="00416AC9"/>
    <w:pPr>
      <w:spacing w:after="100"/>
      <w:ind w:left="660"/>
    </w:pPr>
  </w:style>
  <w:style w:type="paragraph" w:styleId="TOC5">
    <w:name w:val="toc 5"/>
    <w:basedOn w:val="Normal"/>
    <w:next w:val="Normal"/>
    <w:autoRedefine/>
    <w:unhideWhenUsed/>
    <w:qFormat/>
    <w:locked/>
    <w:rsid w:val="00416AC9"/>
    <w:pPr>
      <w:spacing w:after="100"/>
      <w:ind w:left="880"/>
    </w:pPr>
  </w:style>
  <w:style w:type="paragraph" w:styleId="TOC6">
    <w:name w:val="toc 6"/>
    <w:basedOn w:val="Normal"/>
    <w:next w:val="Normal"/>
    <w:autoRedefine/>
    <w:unhideWhenUsed/>
    <w:qFormat/>
    <w:locked/>
    <w:rsid w:val="00416AC9"/>
    <w:pPr>
      <w:spacing w:after="100"/>
      <w:ind w:left="1100"/>
    </w:pPr>
  </w:style>
  <w:style w:type="paragraph" w:styleId="TOC7">
    <w:name w:val="toc 7"/>
    <w:basedOn w:val="Normal"/>
    <w:next w:val="Normal"/>
    <w:autoRedefine/>
    <w:unhideWhenUsed/>
    <w:qFormat/>
    <w:locked/>
    <w:rsid w:val="00416AC9"/>
    <w:pPr>
      <w:spacing w:after="100"/>
      <w:ind w:left="1320"/>
    </w:pPr>
  </w:style>
  <w:style w:type="paragraph" w:styleId="TOC8">
    <w:name w:val="toc 8"/>
    <w:basedOn w:val="Normal"/>
    <w:next w:val="Normal"/>
    <w:autoRedefine/>
    <w:unhideWhenUsed/>
    <w:qFormat/>
    <w:locked/>
    <w:rsid w:val="00416AC9"/>
    <w:pPr>
      <w:spacing w:after="100"/>
      <w:ind w:left="1540"/>
    </w:pPr>
  </w:style>
  <w:style w:type="paragraph" w:styleId="TOC9">
    <w:name w:val="toc 9"/>
    <w:basedOn w:val="Normal"/>
    <w:next w:val="Normal"/>
    <w:autoRedefine/>
    <w:unhideWhenUsed/>
    <w:qFormat/>
    <w:locked/>
    <w:rsid w:val="00416AC9"/>
    <w:pPr>
      <w:spacing w:after="100"/>
      <w:ind w:left="1760"/>
    </w:pPr>
  </w:style>
  <w:style w:type="paragraph" w:styleId="Quote">
    <w:name w:val="Quote"/>
    <w:basedOn w:val="Normal"/>
    <w:next w:val="Normal"/>
    <w:link w:val="QuoteChar"/>
    <w:uiPriority w:val="29"/>
    <w:qFormat/>
    <w:rsid w:val="00416AC9"/>
    <w:rPr>
      <w:i/>
      <w:iCs/>
      <w:color w:val="000000"/>
    </w:rPr>
  </w:style>
  <w:style w:type="character" w:customStyle="1" w:styleId="QuoteChar">
    <w:name w:val="Quote Char"/>
    <w:basedOn w:val="DefaultParagraphFont"/>
    <w:link w:val="Quote"/>
    <w:uiPriority w:val="29"/>
    <w:rsid w:val="00416AC9"/>
    <w:rPr>
      <w:i/>
      <w:iCs/>
      <w:color w:val="000000"/>
      <w:sz w:val="22"/>
      <w:szCs w:val="22"/>
      <w:lang w:eastAsia="ja-JP"/>
    </w:rPr>
  </w:style>
  <w:style w:type="paragraph" w:styleId="TOCHeading">
    <w:name w:val="TOC Heading"/>
    <w:basedOn w:val="Heading1"/>
    <w:next w:val="Normal"/>
    <w:uiPriority w:val="39"/>
    <w:unhideWhenUsed/>
    <w:qFormat/>
    <w:rsid w:val="00416AC9"/>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paragraph" w:styleId="FootnoteText">
    <w:name w:val="footnote text"/>
    <w:basedOn w:val="Normal"/>
    <w:link w:val="FootnoteTextChar"/>
    <w:rsid w:val="00416AC9"/>
    <w:pPr>
      <w:spacing w:after="160" w:line="240" w:lineRule="exact"/>
      <w:ind w:left="0"/>
    </w:pPr>
    <w:rPr>
      <w:rFonts w:eastAsia="Times New Roman"/>
      <w:sz w:val="21"/>
      <w:szCs w:val="20"/>
      <w:lang w:eastAsia="en-US"/>
    </w:rPr>
  </w:style>
  <w:style w:type="character" w:customStyle="1" w:styleId="FootnoteTextChar">
    <w:name w:val="Footnote Text Char"/>
    <w:basedOn w:val="DefaultParagraphFont"/>
    <w:link w:val="FootnoteText"/>
    <w:rsid w:val="00416AC9"/>
    <w:rPr>
      <w:rFonts w:eastAsia="Times New Roman"/>
      <w:sz w:val="21"/>
    </w:rPr>
  </w:style>
  <w:style w:type="paragraph" w:customStyle="1" w:styleId="CopyrightText">
    <w:name w:val="CopyrightText"/>
    <w:basedOn w:val="Normal"/>
    <w:rsid w:val="00186833"/>
    <w:pPr>
      <w:spacing w:after="0" w:line="200" w:lineRule="exact"/>
      <w:ind w:left="0"/>
    </w:pPr>
    <w:rPr>
      <w:rFonts w:eastAsia="Times New Roman"/>
      <w:sz w:val="17"/>
      <w:szCs w:val="20"/>
      <w:lang w:eastAsia="en-US"/>
    </w:rPr>
  </w:style>
  <w:style w:type="character" w:customStyle="1" w:styleId="HeaderChar">
    <w:name w:val="Header Char"/>
    <w:basedOn w:val="DefaultParagraphFont"/>
    <w:link w:val="Header"/>
    <w:uiPriority w:val="99"/>
    <w:rsid w:val="00186833"/>
    <w:rPr>
      <w:rFonts w:ascii="Arial" w:hAnsi="Arial"/>
      <w:b/>
      <w:noProof/>
      <w:sz w:val="16"/>
      <w:szCs w:val="22"/>
      <w:lang w:eastAsia="ja-JP"/>
    </w:rPr>
  </w:style>
  <w:style w:type="character" w:customStyle="1" w:styleId="FooterChar">
    <w:name w:val="Footer Char"/>
    <w:basedOn w:val="DefaultParagraphFont"/>
    <w:link w:val="Footer"/>
    <w:rsid w:val="00186833"/>
    <w:rPr>
      <w:sz w:val="22"/>
      <w:szCs w:val="22"/>
      <w:lang w:eastAsia="ja-JP"/>
    </w:rPr>
  </w:style>
  <w:style w:type="paragraph" w:customStyle="1" w:styleId="AbstractTitle1">
    <w:name w:val="Abstract Title1"/>
    <w:basedOn w:val="Heading3"/>
    <w:semiHidden/>
    <w:locked/>
    <w:rsid w:val="00186833"/>
    <w:pPr>
      <w:pBdr>
        <w:top w:val="single" w:sz="4" w:space="4" w:color="auto"/>
      </w:pBdr>
      <w:spacing w:before="480"/>
    </w:pPr>
  </w:style>
  <w:style w:type="paragraph" w:customStyle="1" w:styleId="Abstract1">
    <w:name w:val="Abstract1"/>
    <w:basedOn w:val="Normal"/>
    <w:semiHidden/>
    <w:locked/>
    <w:rsid w:val="00186833"/>
    <w:pPr>
      <w:pBdr>
        <w:bottom w:val="single" w:sz="4" w:space="6" w:color="auto"/>
      </w:pBdr>
    </w:pPr>
    <w:rPr>
      <w:rFonts w:ascii="Arial" w:hAnsi="Arial"/>
      <w:sz w:val="20"/>
    </w:rPr>
  </w:style>
  <w:style w:type="paragraph" w:customStyle="1" w:styleId="LogoMod1">
    <w:name w:val="Logo_Mod1"/>
    <w:basedOn w:val="Normal"/>
    <w:semiHidden/>
    <w:locked/>
    <w:rsid w:val="00186833"/>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ArtInFrame1">
    <w:name w:val="ArtInFrame1"/>
    <w:basedOn w:val="Art"/>
    <w:semiHidden/>
    <w:locked/>
    <w:rsid w:val="00186833"/>
    <w:pPr>
      <w:framePr w:hSpace="180" w:vSpace="180" w:wrap="around" w:vAnchor="page" w:hAnchor="page" w:x="577" w:y="9073"/>
      <w:pBdr>
        <w:bottom w:val="none" w:sz="0" w:space="0" w:color="auto"/>
      </w:pBdr>
      <w:tabs>
        <w:tab w:val="left" w:pos="0"/>
        <w:tab w:val="left" w:pos="300"/>
      </w:tabs>
      <w:spacing w:after="0"/>
      <w:ind w:left="0" w:firstLine="0"/>
      <w:jc w:val="left"/>
    </w:pPr>
    <w:rPr>
      <w:rFonts w:eastAsia="Times New Roman"/>
      <w:b/>
      <w:vanish/>
      <w:sz w:val="21"/>
      <w:szCs w:val="20"/>
      <w:lang w:eastAsia="en-US"/>
    </w:rPr>
  </w:style>
  <w:style w:type="table" w:customStyle="1" w:styleId="TableILT2-ColLab1">
    <w:name w:val="Table ILT 2-Col Lab1"/>
    <w:basedOn w:val="TableNormal"/>
    <w:rsid w:val="00186833"/>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1">
    <w:name w:val="Table ILT 2-Col Lab Wide1"/>
    <w:basedOn w:val="TableNormal"/>
    <w:rsid w:val="00186833"/>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1">
    <w:name w:val="Table ILT Wide1"/>
    <w:basedOn w:val="TableNormal"/>
    <w:rsid w:val="00186833"/>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DocumentTitleSecond1">
    <w:name w:val="Document Title Second1"/>
    <w:basedOn w:val="Normal"/>
    <w:next w:val="Normal"/>
    <w:rsid w:val="00186833"/>
    <w:pPr>
      <w:spacing w:before="360" w:after="360" w:line="240" w:lineRule="auto"/>
      <w:ind w:left="0" w:right="2160"/>
    </w:pPr>
    <w:rPr>
      <w:rFonts w:ascii="Arial" w:hAnsi="Arial" w:cs="Tahoma"/>
      <w:bCs/>
      <w:kern w:val="32"/>
      <w:sz w:val="36"/>
      <w:szCs w:val="36"/>
    </w:rPr>
  </w:style>
  <w:style w:type="paragraph" w:styleId="Subtitle">
    <w:name w:val="Subtitle"/>
    <w:basedOn w:val="Normal"/>
    <w:next w:val="Normal"/>
    <w:link w:val="SubtitleChar"/>
    <w:qFormat/>
    <w:locked/>
    <w:rsid w:val="00565DEF"/>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65DEF"/>
    <w:rPr>
      <w:rFonts w:asciiTheme="majorHAnsi" w:eastAsiaTheme="majorEastAsia" w:hAnsiTheme="majorHAnsi" w:cstheme="majorBidi"/>
      <w:i/>
      <w:iCs/>
      <w:color w:val="4F81BD" w:themeColor="accent1"/>
      <w:spacing w:val="15"/>
      <w:sz w:val="24"/>
      <w:szCs w:val="24"/>
      <w:lang w:eastAsia="ja-JP"/>
    </w:rPr>
  </w:style>
  <w:style w:type="character" w:styleId="IntenseEmphasis">
    <w:name w:val="Intense Emphasis"/>
    <w:basedOn w:val="DefaultParagraphFont"/>
    <w:uiPriority w:val="21"/>
    <w:qFormat/>
    <w:rsid w:val="009E47CD"/>
    <w:rPr>
      <w:b/>
      <w:bCs/>
      <w:i/>
      <w:iCs/>
      <w:color w:val="4F81BD" w:themeColor="accent1"/>
    </w:rPr>
  </w:style>
  <w:style w:type="paragraph" w:customStyle="1" w:styleId="Default">
    <w:name w:val="Default"/>
    <w:rsid w:val="00815C43"/>
    <w:pPr>
      <w:widowControl w:val="0"/>
      <w:autoSpaceDE w:val="0"/>
      <w:autoSpaceDN w:val="0"/>
      <w:adjustRightInd w:val="0"/>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6085">
      <w:bodyDiv w:val="1"/>
      <w:marLeft w:val="0"/>
      <w:marRight w:val="0"/>
      <w:marTop w:val="0"/>
      <w:marBottom w:val="0"/>
      <w:divBdr>
        <w:top w:val="none" w:sz="0" w:space="0" w:color="auto"/>
        <w:left w:val="none" w:sz="0" w:space="0" w:color="auto"/>
        <w:bottom w:val="none" w:sz="0" w:space="0" w:color="auto"/>
        <w:right w:val="none" w:sz="0" w:space="0" w:color="auto"/>
      </w:divBdr>
      <w:divsChild>
        <w:div w:id="818152612">
          <w:marLeft w:val="0"/>
          <w:marRight w:val="0"/>
          <w:marTop w:val="60"/>
          <w:marBottom w:val="0"/>
          <w:divBdr>
            <w:top w:val="none" w:sz="0" w:space="0" w:color="auto"/>
            <w:left w:val="none" w:sz="0" w:space="0" w:color="auto"/>
            <w:bottom w:val="none" w:sz="0" w:space="0" w:color="auto"/>
            <w:right w:val="none" w:sz="0" w:space="0" w:color="auto"/>
          </w:divBdr>
          <w:divsChild>
            <w:div w:id="1403258374">
              <w:marLeft w:val="0"/>
              <w:marRight w:val="0"/>
              <w:marTop w:val="0"/>
              <w:marBottom w:val="0"/>
              <w:divBdr>
                <w:top w:val="none" w:sz="0" w:space="0" w:color="auto"/>
                <w:left w:val="none" w:sz="0" w:space="0" w:color="auto"/>
                <w:bottom w:val="none" w:sz="0" w:space="0" w:color="auto"/>
                <w:right w:val="none" w:sz="0" w:space="0" w:color="auto"/>
              </w:divBdr>
              <w:divsChild>
                <w:div w:id="1630894728">
                  <w:marLeft w:val="0"/>
                  <w:marRight w:val="0"/>
                  <w:marTop w:val="300"/>
                  <w:marBottom w:val="0"/>
                  <w:divBdr>
                    <w:top w:val="single" w:sz="6" w:space="0" w:color="C8C8C8"/>
                    <w:left w:val="single" w:sz="6" w:space="0" w:color="C8C8C8"/>
                    <w:bottom w:val="single" w:sz="6" w:space="0" w:color="C8C8C8"/>
                    <w:right w:val="single" w:sz="6" w:space="0" w:color="C8C8C8"/>
                  </w:divBdr>
                </w:div>
              </w:divsChild>
            </w:div>
          </w:divsChild>
        </w:div>
      </w:divsChild>
    </w:div>
    <w:div w:id="1556501700">
      <w:bodyDiv w:val="1"/>
      <w:marLeft w:val="0"/>
      <w:marRight w:val="0"/>
      <w:marTop w:val="0"/>
      <w:marBottom w:val="0"/>
      <w:divBdr>
        <w:top w:val="none" w:sz="0" w:space="0" w:color="auto"/>
        <w:left w:val="none" w:sz="0" w:space="0" w:color="auto"/>
        <w:bottom w:val="none" w:sz="0" w:space="0" w:color="auto"/>
        <w:right w:val="none" w:sz="0" w:space="0" w:color="auto"/>
      </w:divBdr>
    </w:div>
    <w:div w:id="197872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msdn.microsoft.com/en-us/performance/cc709422"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technet.microsoft.com/de-de/sysinternals"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technet.microsoft.com/de-de/sysinternals/dd996900" TargetMode="External"/><Relationship Id="rId20" Type="http://schemas.openxmlformats.org/officeDocument/2006/relationships/hyperlink" Target="http://blogs.msdn.com/b/vancem/archive/2011/12/28/publication-of-the-perfview-performance-analysis-tool.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cid:image007.png@01CCC31A.94CADAB0"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LT%20Product%20Authoring\Boilerplates\WSKU%20Lab%20Book%20Author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F9192A7D050C47A41DFBE57CB591A5" ma:contentTypeVersion="0" ma:contentTypeDescription="Create a new document." ma:contentTypeScope="" ma:versionID="485a4943f8a9085efc0405a8eb695218">
  <xsd:schema xmlns:xsd="http://www.w3.org/2001/XMLSchema" xmlns:xs="http://www.w3.org/2001/XMLSchema" xmlns:p="http://schemas.microsoft.com/office/2006/metadata/properties" targetNamespace="http://schemas.microsoft.com/office/2006/metadata/properties" ma:root="true" ma:fieldsID="a7c9ea3003598ff63be50cfc9788e6e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ABC2-DDC9-43A1-806F-6D58DC399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3D9104-855C-4AB8-A595-2E930C0D0BFE}">
  <ds:schemaRefs>
    <ds:schemaRef ds:uri="http://schemas.microsoft.com/office/2006/metadata/properties"/>
  </ds:schemaRefs>
</ds:datastoreItem>
</file>

<file path=customXml/itemProps3.xml><?xml version="1.0" encoding="utf-8"?>
<ds:datastoreItem xmlns:ds="http://schemas.openxmlformats.org/officeDocument/2006/customXml" ds:itemID="{6E87077F-CA51-44D3-A801-1FBE9E25EC03}">
  <ds:schemaRefs>
    <ds:schemaRef ds:uri="http://schemas.microsoft.com/sharepoint/v3/contenttype/forms"/>
  </ds:schemaRefs>
</ds:datastoreItem>
</file>

<file path=customXml/itemProps4.xml><?xml version="1.0" encoding="utf-8"?>
<ds:datastoreItem xmlns:ds="http://schemas.openxmlformats.org/officeDocument/2006/customXml" ds:itemID="{CDA476D7-91BE-45DD-8F4F-58123A5E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WSKU Lab Book Authoring Template.dot</Template>
  <TotalTime>699</TotalTime>
  <Pages>29</Pages>
  <Words>6575</Words>
  <Characters>37479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Typicus enim quidne metuo, opto, valetudo valetudo</vt:lpstr>
    </vt:vector>
  </TitlesOfParts>
  <Company>Microsoft Corporation</Company>
  <LinksUpToDate>false</LinksUpToDate>
  <CharactersWithSpaces>43967</CharactersWithSpaces>
  <SharedDoc>false</SharedDoc>
  <HLinks>
    <vt:vector size="12" baseType="variant">
      <vt:variant>
        <vt:i4>6094941</vt:i4>
      </vt:variant>
      <vt:variant>
        <vt:i4>3</vt:i4>
      </vt:variant>
      <vt:variant>
        <vt:i4>0</vt:i4>
      </vt:variant>
      <vt:variant>
        <vt:i4>5</vt:i4>
      </vt:variant>
      <vt:variant>
        <vt:lpwstr>http://localhost/FotoVisionVB</vt:lpwstr>
      </vt:variant>
      <vt:variant>
        <vt:lpwstr/>
      </vt:variant>
      <vt:variant>
        <vt:i4>4128866</vt:i4>
      </vt:variant>
      <vt:variant>
        <vt:i4>0</vt:i4>
      </vt:variant>
      <vt:variant>
        <vt:i4>0</vt:i4>
      </vt:variant>
      <vt:variant>
        <vt:i4>5</vt:i4>
      </vt:variant>
      <vt:variant>
        <vt:lpwstr>http://www.microsoft.com/ddk/debugging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Typicus enim quidne metuo, opto, valetudo valetudo</dc:title>
  <dc:creator>Eric Sabetti</dc:creator>
  <cp:lastModifiedBy>Wolfgang Kroneder</cp:lastModifiedBy>
  <cp:revision>20</cp:revision>
  <cp:lastPrinted>2015-01-17T14:47:00Z</cp:lastPrinted>
  <dcterms:created xsi:type="dcterms:W3CDTF">2015-01-16T09:16:00Z</dcterms:created>
  <dcterms:modified xsi:type="dcterms:W3CDTF">2016-01-03T11:32:00Z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r8>1.042006</vt:r8>
  </property>
  <property fmtid="{D5CDD505-2E9C-101B-9397-08002B2CF9AE}" pid="3" name="SPSDescription">
    <vt:lpwstr/>
  </property>
  <property fmtid="{D5CDD505-2E9C-101B-9397-08002B2CF9AE}" pid="4" name="Owner">
    <vt:lpwstr/>
  </property>
  <property fmtid="{D5CDD505-2E9C-101B-9397-08002B2CF9AE}" pid="5" name="Status">
    <vt:lpwstr/>
  </property>
  <property fmtid="{D5CDD505-2E9C-101B-9397-08002B2CF9AE}" pid="6" name="ContentTypeId">
    <vt:lpwstr>0x01010097F9192A7D050C47A41DFBE57CB591A5</vt:lpwstr>
  </property>
  <property fmtid="{D5CDD505-2E9C-101B-9397-08002B2CF9AE}" pid="7" name="TemplateUrl">
    <vt:lpwstr/>
  </property>
  <property fmtid="{D5CDD505-2E9C-101B-9397-08002B2CF9AE}" pid="8" name="Order">
    <vt:r8>54200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ies>
</file>