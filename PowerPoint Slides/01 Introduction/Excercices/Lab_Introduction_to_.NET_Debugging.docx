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64064" w14:textId="77777777" w:rsidR="00035735" w:rsidRDefault="00035735" w:rsidP="001160AD"/>
    <w:p w14:paraId="48B64065" w14:textId="6A9B157F" w:rsidR="00035735" w:rsidRPr="00CF2834" w:rsidRDefault="00035735" w:rsidP="00CF2834">
      <w:pPr>
        <w:pStyle w:val="DocumentTitle"/>
      </w:pPr>
      <w:bookmarkStart w:id="0" w:name="_Toc161829182"/>
      <w:bookmarkStart w:id="1" w:name="_Toc176425227"/>
      <w:r w:rsidRPr="006647C3">
        <w:t>Introduction to .NET Debugging</w:t>
      </w:r>
      <w:bookmarkEnd w:id="0"/>
      <w:bookmarkEnd w:id="1"/>
    </w:p>
    <w:p w14:paraId="48B64066" w14:textId="77777777" w:rsidR="00035735" w:rsidRDefault="00035735" w:rsidP="001160AD">
      <w:r>
        <w:rPr>
          <w:noProof/>
          <w:lang w:eastAsia="en-US"/>
        </w:rPr>
        <w:drawing>
          <wp:anchor distT="0" distB="0" distL="114300" distR="114300" simplePos="0" relativeHeight="251683840" behindDoc="1" locked="0" layoutInCell="1" allowOverlap="1" wp14:anchorId="48B640E4" wp14:editId="48B640E5">
            <wp:simplePos x="0" y="0"/>
            <wp:positionH relativeFrom="column">
              <wp:posOffset>4233054</wp:posOffset>
            </wp:positionH>
            <wp:positionV relativeFrom="paragraph">
              <wp:posOffset>-677461</wp:posOffset>
            </wp:positionV>
            <wp:extent cx="1955500" cy="4572000"/>
            <wp:effectExtent l="19050" t="0" r="6650" b="0"/>
            <wp:wrapNone/>
            <wp:docPr id="2" name="Picture 36"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nt_Splash"/>
                    <pic:cNvPicPr>
                      <a:picLocks noChangeAspect="1" noChangeArrowheads="1"/>
                    </pic:cNvPicPr>
                  </pic:nvPicPr>
                  <pic:blipFill>
                    <a:blip r:embed="rId11"/>
                    <a:srcRect/>
                    <a:stretch>
                      <a:fillRect/>
                    </a:stretch>
                  </pic:blipFill>
                  <pic:spPr bwMode="auto">
                    <a:xfrm>
                      <a:off x="0" y="0"/>
                      <a:ext cx="1955500" cy="4572000"/>
                    </a:xfrm>
                    <a:prstGeom prst="rect">
                      <a:avLst/>
                    </a:prstGeom>
                    <a:noFill/>
                  </pic:spPr>
                </pic:pic>
              </a:graphicData>
            </a:graphic>
          </wp:anchor>
        </w:drawing>
      </w:r>
      <w:r>
        <w:rPr>
          <w:noProof/>
          <w:lang w:eastAsia="en-US"/>
        </w:rPr>
        <w:drawing>
          <wp:anchor distT="0" distB="0" distL="114300" distR="114300" simplePos="0" relativeHeight="251684864" behindDoc="0" locked="0" layoutInCell="1" allowOverlap="1" wp14:anchorId="48B640E6" wp14:editId="48B640E7">
            <wp:simplePos x="0" y="0"/>
            <wp:positionH relativeFrom="column">
              <wp:posOffset>4000141</wp:posOffset>
            </wp:positionH>
            <wp:positionV relativeFrom="paragraph">
              <wp:posOffset>-2618405</wp:posOffset>
            </wp:positionV>
            <wp:extent cx="2154806" cy="448574"/>
            <wp:effectExtent l="19050" t="0" r="0" b="0"/>
            <wp:wrapSquare wrapText="bothSides"/>
            <wp:docPr id="3" name="Picture 37" descr="Logo_Services_blac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Services_black_300"/>
                    <pic:cNvPicPr>
                      <a:picLocks noChangeAspect="1" noChangeArrowheads="1"/>
                    </pic:cNvPicPr>
                  </pic:nvPicPr>
                  <pic:blipFill>
                    <a:blip r:embed="rId12"/>
                    <a:srcRect/>
                    <a:stretch>
                      <a:fillRect/>
                    </a:stretch>
                  </pic:blipFill>
                  <pic:spPr bwMode="auto">
                    <a:xfrm>
                      <a:off x="0" y="0"/>
                      <a:ext cx="2154806" cy="448574"/>
                    </a:xfrm>
                    <a:prstGeom prst="rect">
                      <a:avLst/>
                    </a:prstGeom>
                    <a:noFill/>
                  </pic:spPr>
                </pic:pic>
              </a:graphicData>
            </a:graphic>
          </wp:anchor>
        </w:drawing>
      </w:r>
      <w:r>
        <w:rPr>
          <w:noProof/>
          <w:lang w:eastAsia="en-US"/>
        </w:rPr>
        <w:drawing>
          <wp:anchor distT="0" distB="0" distL="114300" distR="114300" simplePos="0" relativeHeight="251681792" behindDoc="1" locked="0" layoutInCell="1" allowOverlap="1" wp14:anchorId="48B640E8" wp14:editId="48B640E9">
            <wp:simplePos x="0" y="0"/>
            <wp:positionH relativeFrom="column">
              <wp:posOffset>4233054</wp:posOffset>
            </wp:positionH>
            <wp:positionV relativeFrom="paragraph">
              <wp:posOffset>-677461</wp:posOffset>
            </wp:positionV>
            <wp:extent cx="1955500" cy="4572000"/>
            <wp:effectExtent l="19050" t="0" r="6650" b="0"/>
            <wp:wrapNone/>
            <wp:docPr id="7" name="Picture 36"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nt_Splash"/>
                    <pic:cNvPicPr>
                      <a:picLocks noChangeAspect="1" noChangeArrowheads="1"/>
                    </pic:cNvPicPr>
                  </pic:nvPicPr>
                  <pic:blipFill>
                    <a:blip r:embed="rId11"/>
                    <a:srcRect/>
                    <a:stretch>
                      <a:fillRect/>
                    </a:stretch>
                  </pic:blipFill>
                  <pic:spPr bwMode="auto">
                    <a:xfrm>
                      <a:off x="0" y="0"/>
                      <a:ext cx="1955500" cy="45720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82816" behindDoc="0" locked="0" layoutInCell="1" allowOverlap="1" wp14:anchorId="48B640EA" wp14:editId="48B640EB">
            <wp:simplePos x="0" y="0"/>
            <wp:positionH relativeFrom="column">
              <wp:posOffset>4000141</wp:posOffset>
            </wp:positionH>
            <wp:positionV relativeFrom="paragraph">
              <wp:posOffset>-2618405</wp:posOffset>
            </wp:positionV>
            <wp:extent cx="2154806" cy="448574"/>
            <wp:effectExtent l="19050" t="0" r="0" b="0"/>
            <wp:wrapSquare wrapText="bothSides"/>
            <wp:docPr id="8" name="Picture 37" descr="Logo_Services_blac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Services_black_300"/>
                    <pic:cNvPicPr>
                      <a:picLocks noChangeAspect="1" noChangeArrowheads="1"/>
                    </pic:cNvPicPr>
                  </pic:nvPicPr>
                  <pic:blipFill>
                    <a:blip r:embed="rId12"/>
                    <a:srcRect/>
                    <a:stretch>
                      <a:fillRect/>
                    </a:stretch>
                  </pic:blipFill>
                  <pic:spPr bwMode="auto">
                    <a:xfrm>
                      <a:off x="0" y="0"/>
                      <a:ext cx="2154806" cy="448574"/>
                    </a:xfrm>
                    <a:prstGeom prst="rect">
                      <a:avLst/>
                    </a:prstGeom>
                    <a:noFill/>
                    <a:ln w="9525">
                      <a:noFill/>
                      <a:miter lim="800000"/>
                      <a:headEnd/>
                      <a:tailEnd/>
                    </a:ln>
                  </pic:spPr>
                </pic:pic>
              </a:graphicData>
            </a:graphic>
          </wp:anchor>
        </w:drawing>
      </w:r>
    </w:p>
    <w:p w14:paraId="48B64067" w14:textId="77777777" w:rsidR="00035735" w:rsidRPr="002F5608" w:rsidRDefault="00035735" w:rsidP="00697567">
      <w:pPr>
        <w:pStyle w:val="Pb"/>
        <w:framePr w:wrap="around"/>
      </w:pPr>
    </w:p>
    <w:p w14:paraId="48B64068" w14:textId="77777777" w:rsidR="00035735" w:rsidRPr="00072E76" w:rsidRDefault="00035735" w:rsidP="001160AD">
      <w:pPr>
        <w:pStyle w:val="Legalese"/>
      </w:pPr>
      <w:r w:rsidRPr="00072E76">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These materials are intended for distribution to and use only by Microsoft Premier Customers.  Use or distribution of these materials by any other persons is prohibited without the express written permission of Microsoft Corporation.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8B64069" w14:textId="77777777" w:rsidR="00035735" w:rsidRPr="00072E76" w:rsidRDefault="00035735" w:rsidP="001160AD">
      <w:pPr>
        <w:pStyle w:val="Legalese"/>
      </w:pPr>
      <w:r w:rsidRPr="00072E76">
        <w:t xml:space="preserve"> </w:t>
      </w:r>
    </w:p>
    <w:p w14:paraId="48B6406A" w14:textId="77777777" w:rsidR="00035735" w:rsidRPr="00072E76" w:rsidRDefault="00035735" w:rsidP="001160AD">
      <w:pPr>
        <w:pStyle w:val="Legalese"/>
      </w:pPr>
      <w:r w:rsidRPr="00072E76">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8B6406B" w14:textId="77777777" w:rsidR="00035735" w:rsidRPr="00072E76" w:rsidRDefault="00035735" w:rsidP="001160AD">
      <w:pPr>
        <w:pStyle w:val="Legalese"/>
      </w:pPr>
      <w:r w:rsidRPr="00072E76">
        <w:t xml:space="preserve"> </w:t>
      </w:r>
    </w:p>
    <w:p w14:paraId="48B6406C" w14:textId="70A21F0C" w:rsidR="00035735" w:rsidRPr="00072E76" w:rsidRDefault="00035735" w:rsidP="001160AD">
      <w:pPr>
        <w:pStyle w:val="Legalese"/>
      </w:pPr>
      <w:r w:rsidRPr="00072E76">
        <w:t>©20</w:t>
      </w:r>
      <w:r w:rsidR="007C25FC">
        <w:t>15</w:t>
      </w:r>
      <w:r w:rsidRPr="00072E76">
        <w:t xml:space="preserve"> Microsoft Corporation. All rights reserved.</w:t>
      </w:r>
    </w:p>
    <w:p w14:paraId="48B6406D" w14:textId="77777777" w:rsidR="00035735" w:rsidRPr="00072E76" w:rsidRDefault="00035735" w:rsidP="001160AD">
      <w:pPr>
        <w:pStyle w:val="Legalese"/>
      </w:pPr>
      <w:r w:rsidRPr="00072E76">
        <w:t xml:space="preserve"> </w:t>
      </w:r>
    </w:p>
    <w:p w14:paraId="48B6406E" w14:textId="77777777" w:rsidR="00035735" w:rsidRPr="00072E76" w:rsidRDefault="00035735" w:rsidP="001160AD">
      <w:pPr>
        <w:pStyle w:val="Legalese"/>
      </w:pPr>
      <w:r w:rsidRPr="00072E76">
        <w:t xml:space="preserve">Microsoft, Windows, Windows </w:t>
      </w:r>
      <w:r>
        <w:t>Server</w:t>
      </w:r>
      <w:r w:rsidRPr="00072E76">
        <w:t xml:space="preserve">, and </w:t>
      </w:r>
      <w:r>
        <w:t>Visual Studio</w:t>
      </w:r>
      <w:r w:rsidRPr="00072E76">
        <w:t xml:space="preserve"> are either registered trademarks or trademarks of Microsoft Corporation in the </w:t>
      </w:r>
      <w:smartTag w:uri="urn:schemas-microsoft-com:office:smarttags" w:element="country-region">
        <w:smartTag w:uri="urn:schemas-microsoft-com:office:smarttags" w:element="place">
          <w:r w:rsidRPr="00072E76">
            <w:t>United States</w:t>
          </w:r>
        </w:smartTag>
      </w:smartTag>
      <w:r w:rsidRPr="00072E76">
        <w:t xml:space="preserve"> and/or other countries.</w:t>
      </w:r>
    </w:p>
    <w:p w14:paraId="48B6406F" w14:textId="77777777" w:rsidR="00035735" w:rsidRPr="00072E76" w:rsidRDefault="00035735" w:rsidP="001160AD">
      <w:pPr>
        <w:pStyle w:val="Legalese"/>
      </w:pPr>
      <w:r w:rsidRPr="00072E76">
        <w:t xml:space="preserve"> </w:t>
      </w:r>
    </w:p>
    <w:p w14:paraId="48B64070" w14:textId="77777777" w:rsidR="00035735" w:rsidRDefault="00035735" w:rsidP="001160AD">
      <w:pPr>
        <w:pStyle w:val="Legalese"/>
      </w:pPr>
      <w:r w:rsidRPr="00072E76">
        <w:t>The names of actual companies and products mentioned herein may be the trademarks of their respective owners.</w:t>
      </w:r>
    </w:p>
    <w:p w14:paraId="48B64071" w14:textId="77777777" w:rsidR="00035735" w:rsidRPr="00072E76" w:rsidRDefault="00035735" w:rsidP="00697567">
      <w:pPr>
        <w:pStyle w:val="Pb"/>
        <w:framePr w:wrap="around"/>
      </w:pPr>
    </w:p>
    <w:p w14:paraId="48B64072" w14:textId="4C6189FE" w:rsidR="00035735" w:rsidRPr="000C37BE" w:rsidRDefault="00035735" w:rsidP="000C37BE">
      <w:pPr>
        <w:pStyle w:val="Heading2"/>
      </w:pPr>
      <w:bookmarkStart w:id="2" w:name="_Introduction"/>
      <w:bookmarkStart w:id="3" w:name="_Toc161829183"/>
      <w:bookmarkStart w:id="4" w:name="_Toc176425228"/>
      <w:bookmarkEnd w:id="2"/>
      <w:r w:rsidRPr="000C37BE">
        <w:t>Lab: Introduction to .NET Debugging</w:t>
      </w:r>
      <w:bookmarkEnd w:id="3"/>
      <w:bookmarkEnd w:id="4"/>
    </w:p>
    <w:p w14:paraId="48B64073" w14:textId="77777777" w:rsidR="00035735" w:rsidRPr="002F5608" w:rsidRDefault="00035735" w:rsidP="00C9555A">
      <w:pPr>
        <w:pStyle w:val="Art"/>
      </w:pPr>
    </w:p>
    <w:p w14:paraId="48B64074" w14:textId="77777777" w:rsidR="00035735" w:rsidRPr="002F5608" w:rsidRDefault="00035735" w:rsidP="00F30A81">
      <w:pPr>
        <w:pStyle w:val="Heading4"/>
      </w:pPr>
      <w:r w:rsidRPr="002F5608">
        <w:t>Objectives</w:t>
      </w:r>
    </w:p>
    <w:p w14:paraId="48B64075" w14:textId="77777777" w:rsidR="00035735" w:rsidRPr="00276821" w:rsidRDefault="00035735" w:rsidP="00276821">
      <w:r w:rsidRPr="00276821">
        <w:t>After completing this lab, you will:</w:t>
      </w:r>
    </w:p>
    <w:p w14:paraId="48B64076" w14:textId="77777777" w:rsidR="00035735" w:rsidRPr="00276821" w:rsidRDefault="00035735" w:rsidP="00276821">
      <w:pPr>
        <w:pStyle w:val="Lb1"/>
      </w:pPr>
      <w:r>
        <w:t>Have your computer ready and set up for the subsequent labs.</w:t>
      </w:r>
    </w:p>
    <w:p w14:paraId="48B64077" w14:textId="5C3231ED" w:rsidR="00035735" w:rsidRDefault="00035735" w:rsidP="00276821">
      <w:pPr>
        <w:pStyle w:val="Lb1"/>
      </w:pPr>
      <w:r>
        <w:t>Have a</w:t>
      </w:r>
      <w:r w:rsidRPr="00276821">
        <w:t>ttach</w:t>
      </w:r>
      <w:r>
        <w:t>ed</w:t>
      </w:r>
      <w:r w:rsidRPr="00276821">
        <w:t xml:space="preserve"> </w:t>
      </w:r>
      <w:proofErr w:type="spellStart"/>
      <w:r w:rsidRPr="00276821">
        <w:t>Win</w:t>
      </w:r>
      <w:r>
        <w:t>DBG</w:t>
      </w:r>
      <w:proofErr w:type="spellEnd"/>
      <w:r w:rsidRPr="00276821">
        <w:t xml:space="preserve"> to a process and load</w:t>
      </w:r>
      <w:r>
        <w:t>ed</w:t>
      </w:r>
      <w:r w:rsidRPr="00276821">
        <w:t xml:space="preserve"> </w:t>
      </w:r>
      <w:r w:rsidR="007C7DF1">
        <w:t>SOS/</w:t>
      </w:r>
      <w:proofErr w:type="spellStart"/>
      <w:r w:rsidR="003B1F9D">
        <w:t>Psscor</w:t>
      </w:r>
      <w:proofErr w:type="spellEnd"/>
      <w:r w:rsidRPr="00276821">
        <w:t xml:space="preserve"> to perform some basic debugging commands.</w:t>
      </w:r>
    </w:p>
    <w:p w14:paraId="10DBBD65" w14:textId="77777777" w:rsidR="00334FCF" w:rsidRPr="00334FCF" w:rsidRDefault="00334FCF" w:rsidP="00334FCF">
      <w:pPr>
        <w:pStyle w:val="Lb1"/>
      </w:pPr>
      <w:r w:rsidRPr="00334FCF">
        <w:t>Recognize and analyze the different components of a managed assembly within a debug session.</w:t>
      </w:r>
    </w:p>
    <w:p w14:paraId="58FD7F77" w14:textId="77777777" w:rsidR="00334FCF" w:rsidRPr="00334FCF" w:rsidRDefault="00334FCF" w:rsidP="00334FCF">
      <w:pPr>
        <w:pStyle w:val="Lb1"/>
      </w:pPr>
      <w:r w:rsidRPr="00334FCF">
        <w:t>Determine if a method has been JIT-compiled or not.</w:t>
      </w:r>
    </w:p>
    <w:p w14:paraId="100FE5C7" w14:textId="77777777" w:rsidR="00334FCF" w:rsidRPr="00334FCF" w:rsidRDefault="00334FCF" w:rsidP="00334FCF">
      <w:pPr>
        <w:pStyle w:val="Lb1"/>
      </w:pPr>
      <w:r w:rsidRPr="00334FCF">
        <w:t>Debug more effectively with SOS.</w:t>
      </w:r>
    </w:p>
    <w:p w14:paraId="48B64078" w14:textId="77777777" w:rsidR="00035735" w:rsidRPr="00276821" w:rsidRDefault="00035735" w:rsidP="00276821">
      <w:pPr>
        <w:pStyle w:val="Le"/>
        <w:rPr>
          <w:rStyle w:val="Strong"/>
        </w:rPr>
      </w:pPr>
    </w:p>
    <w:p w14:paraId="48B64079" w14:textId="0CB22D0A" w:rsidR="00035735" w:rsidRDefault="00035735" w:rsidP="00276821">
      <w:pPr>
        <w:rPr>
          <w:rStyle w:val="Strong"/>
        </w:rPr>
      </w:pPr>
      <w:r w:rsidRPr="00276821">
        <w:rPr>
          <w:rStyle w:val="Strong"/>
        </w:rPr>
        <w:t xml:space="preserve">Estimated time to complete this lab: </w:t>
      </w:r>
      <w:r w:rsidR="00334FCF">
        <w:rPr>
          <w:rStyle w:val="Strong"/>
        </w:rPr>
        <w:t>11</w:t>
      </w:r>
      <w:r w:rsidRPr="00276821">
        <w:rPr>
          <w:rStyle w:val="Strong"/>
        </w:rPr>
        <w:t>5 minutes</w:t>
      </w:r>
    </w:p>
    <w:p w14:paraId="48B6407A" w14:textId="77777777" w:rsidR="00035735" w:rsidRPr="00276821" w:rsidRDefault="00035735" w:rsidP="00CF2834">
      <w:pPr>
        <w:pStyle w:val="Le"/>
        <w:rPr>
          <w:rStyle w:val="Strong"/>
        </w:rPr>
      </w:pPr>
    </w:p>
    <w:p w14:paraId="48B6407B" w14:textId="77777777" w:rsidR="00035735" w:rsidRPr="00276821" w:rsidRDefault="00035735" w:rsidP="00CF2834">
      <w:pPr>
        <w:pStyle w:val="Note"/>
      </w:pPr>
      <w:r w:rsidRPr="00697567">
        <w:rPr>
          <w:rStyle w:val="NotePrefix"/>
        </w:rPr>
        <w:t xml:space="preserve">Note: </w:t>
      </w:r>
      <w:r w:rsidRPr="00276821">
        <w:t xml:space="preserve">This lab focuses on the concepts in this module and as a result </w:t>
      </w:r>
      <w:r>
        <w:t>might</w:t>
      </w:r>
      <w:r w:rsidRPr="00276821">
        <w:t xml:space="preserve"> not comply with Microsoft</w:t>
      </w:r>
      <w:r>
        <w:t>®</w:t>
      </w:r>
      <w:r w:rsidRPr="00276821">
        <w:t xml:space="preserve"> security recommendations.</w:t>
      </w:r>
    </w:p>
    <w:p w14:paraId="48B6407C" w14:textId="77777777" w:rsidR="00035735" w:rsidRPr="00276821" w:rsidRDefault="00035735" w:rsidP="00276821">
      <w:pPr>
        <w:pStyle w:val="Le"/>
      </w:pPr>
    </w:p>
    <w:p w14:paraId="48B6407D" w14:textId="77777777" w:rsidR="00035735" w:rsidRDefault="00035735" w:rsidP="001160AD">
      <w:pPr>
        <w:pStyle w:val="Pb"/>
        <w:framePr w:wrap="around"/>
      </w:pPr>
    </w:p>
    <w:p w14:paraId="48B6407E" w14:textId="77777777" w:rsidR="00035735" w:rsidRPr="000C37BE" w:rsidRDefault="00035735" w:rsidP="00953ABE">
      <w:pPr>
        <w:pStyle w:val="Heading3"/>
      </w:pPr>
      <w:bookmarkStart w:id="5" w:name="_Toc161829184"/>
      <w:bookmarkStart w:id="6" w:name="_Toc176425229"/>
      <w:bookmarkStart w:id="7" w:name="_Toc139350749"/>
      <w:r w:rsidRPr="000C37BE">
        <w:t>Exercise 1: Lab</w:t>
      </w:r>
      <w:r>
        <w:t>s</w:t>
      </w:r>
      <w:r w:rsidRPr="000C37BE">
        <w:t xml:space="preserve"> Setup</w:t>
      </w:r>
      <w:bookmarkEnd w:id="5"/>
      <w:bookmarkEnd w:id="6"/>
    </w:p>
    <w:p w14:paraId="48B6407F" w14:textId="77777777" w:rsidR="00035735" w:rsidRPr="00276821" w:rsidRDefault="00035735" w:rsidP="002E192E">
      <w:pPr>
        <w:pStyle w:val="Art"/>
      </w:pPr>
    </w:p>
    <w:p w14:paraId="48B64080" w14:textId="77777777" w:rsidR="00035735" w:rsidRPr="006E3315" w:rsidRDefault="00035735" w:rsidP="006E3315">
      <w:r w:rsidRPr="006E3315">
        <w:t xml:space="preserve">For this course, </w:t>
      </w:r>
      <w:r>
        <w:t>you</w:t>
      </w:r>
      <w:r w:rsidRPr="006E3315">
        <w:t xml:space="preserve"> will us</w:t>
      </w:r>
      <w:r>
        <w:t>e</w:t>
      </w:r>
      <w:r w:rsidRPr="006E3315">
        <w:t xml:space="preserve"> both a Windows Forms application </w:t>
      </w:r>
      <w:r>
        <w:t>and</w:t>
      </w:r>
      <w:r w:rsidRPr="006E3315">
        <w:t xml:space="preserve"> a </w:t>
      </w:r>
      <w:r>
        <w:t>W</w:t>
      </w:r>
      <w:r w:rsidRPr="006E3315">
        <w:t>eb application</w:t>
      </w:r>
      <w:r>
        <w:t xml:space="preserve"> and the ASP.NET </w:t>
      </w:r>
      <w:proofErr w:type="spellStart"/>
      <w:r>
        <w:t>LabFiles</w:t>
      </w:r>
      <w:proofErr w:type="spellEnd"/>
      <w:r>
        <w:t xml:space="preserve"> if you are planning to do the optional ASP.NET Labs</w:t>
      </w:r>
      <w:r w:rsidRPr="006E3315">
        <w:t xml:space="preserve">. </w:t>
      </w:r>
      <w:r>
        <w:t>In Exercise 1, you</w:t>
      </w:r>
      <w:r w:rsidRPr="006E3315">
        <w:t xml:space="preserve"> </w:t>
      </w:r>
      <w:r>
        <w:t>will</w:t>
      </w:r>
      <w:r w:rsidRPr="006E3315">
        <w:t xml:space="preserve"> ensure that both are installed on your computer.</w:t>
      </w:r>
      <w:r>
        <w:t xml:space="preserve"> </w:t>
      </w:r>
    </w:p>
    <w:p w14:paraId="48B64081" w14:textId="77777777" w:rsidR="00035735" w:rsidRPr="00276821" w:rsidRDefault="00035735" w:rsidP="006E3315">
      <w:pPr>
        <w:pStyle w:val="Le"/>
      </w:pPr>
    </w:p>
    <w:p w14:paraId="48B64082" w14:textId="77777777" w:rsidR="00035735" w:rsidRPr="00276821" w:rsidRDefault="00035735" w:rsidP="00276821">
      <w:pPr>
        <w:pStyle w:val="Procedureheading"/>
      </w:pPr>
      <w:r w:rsidRPr="00276821">
        <w:t xml:space="preserve">Task </w:t>
      </w:r>
      <w:r>
        <w:t>Description</w:t>
      </w:r>
    </w:p>
    <w:commentRangeStart w:id="8"/>
    <w:p w14:paraId="48B64083" w14:textId="77777777" w:rsidR="00035735" w:rsidRPr="00FB53D9" w:rsidRDefault="00035735" w:rsidP="00035735">
      <w:pPr>
        <w:pStyle w:val="Ln1"/>
        <w:numPr>
          <w:ilvl w:val="0"/>
          <w:numId w:val="7"/>
        </w:numPr>
        <w:rPr>
          <w:rStyle w:val="Hidden"/>
        </w:rPr>
      </w:pPr>
      <w:r w:rsidRPr="00FB53D9">
        <w:rPr>
          <w:rStyle w:val="Hidden"/>
        </w:rPr>
        <w:fldChar w:fldCharType="begin"/>
      </w:r>
      <w:r w:rsidRPr="00FB53D9">
        <w:rPr>
          <w:rStyle w:val="Hidden"/>
        </w:rPr>
        <w:instrText xml:space="preserve"> LISTNUM  \l 1 \s 0 </w:instrText>
      </w:r>
      <w:r w:rsidRPr="00FB53D9">
        <w:rPr>
          <w:rStyle w:val="Hidden"/>
        </w:rPr>
        <w:fldChar w:fldCharType="end">
          <w:numberingChange w:id="9" w:author="Wolfgang Kroneder" w:date="2015-01-14T17:14:00Z" w:original="0."/>
        </w:fldChar>
      </w:r>
      <w:commentRangeEnd w:id="8"/>
      <w:r>
        <w:commentReference w:id="8"/>
      </w:r>
    </w:p>
    <w:p w14:paraId="48B64084" w14:textId="77777777" w:rsidR="00035735" w:rsidRPr="006E3315" w:rsidRDefault="00035735" w:rsidP="00035735">
      <w:pPr>
        <w:pStyle w:val="Ln1"/>
        <w:numPr>
          <w:ilvl w:val="0"/>
          <w:numId w:val="7"/>
        </w:numPr>
      </w:pPr>
      <w:r>
        <w:t>Install</w:t>
      </w:r>
      <w:r w:rsidRPr="006E3315">
        <w:t xml:space="preserve"> the </w:t>
      </w:r>
      <w:proofErr w:type="spellStart"/>
      <w:r>
        <w:t>LabFiles</w:t>
      </w:r>
      <w:proofErr w:type="spellEnd"/>
      <w:r>
        <w:t>:</w:t>
      </w:r>
    </w:p>
    <w:p w14:paraId="48B64085" w14:textId="3CA77AF8" w:rsidR="00035735" w:rsidRDefault="00035735" w:rsidP="00CF3E87">
      <w:pPr>
        <w:pStyle w:val="Ln1"/>
        <w:numPr>
          <w:ilvl w:val="1"/>
          <w:numId w:val="7"/>
        </w:numPr>
      </w:pPr>
      <w:r>
        <w:t xml:space="preserve">Your instructor will provide you with </w:t>
      </w:r>
      <w:r w:rsidR="00E33CF2">
        <w:rPr>
          <w:rStyle w:val="Strong"/>
        </w:rPr>
        <w:t>APLD.NET</w:t>
      </w:r>
      <w:r w:rsidRPr="009735E4">
        <w:rPr>
          <w:rStyle w:val="Strong"/>
        </w:rPr>
        <w:t>.msi</w:t>
      </w:r>
      <w:r>
        <w:t xml:space="preserve"> or the appropriate version of the installer for this course.</w:t>
      </w:r>
    </w:p>
    <w:p w14:paraId="48B64086" w14:textId="62969DB5" w:rsidR="00035735" w:rsidRDefault="00035735" w:rsidP="000D6F6D">
      <w:pPr>
        <w:pStyle w:val="Ln1"/>
        <w:numPr>
          <w:ilvl w:val="1"/>
          <w:numId w:val="7"/>
        </w:numPr>
      </w:pPr>
      <w:commentRangeStart w:id="10"/>
      <w:r w:rsidRPr="006E3315">
        <w:t xml:space="preserve">Run </w:t>
      </w:r>
      <w:r>
        <w:t xml:space="preserve">the installer. </w:t>
      </w:r>
      <w:r w:rsidRPr="006E3315">
        <w:t xml:space="preserve"> </w:t>
      </w:r>
      <w:r w:rsidR="000D6F6D">
        <w:t xml:space="preserve">Upon completion run the </w:t>
      </w:r>
      <w:r w:rsidR="000D6F6D" w:rsidRPr="000D6F6D">
        <w:t>C:\LabFiles\tools\Support</w:t>
      </w:r>
      <w:r w:rsidR="000D6F6D">
        <w:t>\SetPassword.exe utility to set the password of the website you will use in later labs</w:t>
      </w:r>
      <w:r w:rsidRPr="0099221F">
        <w:t xml:space="preserve">.  </w:t>
      </w:r>
      <w:r w:rsidR="000D6F6D">
        <w:t>R</w:t>
      </w:r>
      <w:r w:rsidRPr="0099221F">
        <w:t>ecord the password that you entered here: ________________________</w:t>
      </w:r>
      <w:commentRangeEnd w:id="10"/>
      <w:r>
        <w:commentReference w:id="10"/>
      </w:r>
    </w:p>
    <w:p w14:paraId="48B64087" w14:textId="77777777" w:rsidR="00035735" w:rsidRPr="00276821" w:rsidRDefault="00035735" w:rsidP="00276821">
      <w:pPr>
        <w:pStyle w:val="Le"/>
      </w:pPr>
    </w:p>
    <w:p w14:paraId="48B64088" w14:textId="77777777" w:rsidR="00035735" w:rsidRDefault="00035735" w:rsidP="00035735">
      <w:pPr>
        <w:pStyle w:val="Ln1"/>
        <w:numPr>
          <w:ilvl w:val="0"/>
          <w:numId w:val="7"/>
        </w:numPr>
      </w:pPr>
      <w:r>
        <w:t>From this point on in the lab manual the installation directory will be referred to as &lt;</w:t>
      </w:r>
      <w:proofErr w:type="spellStart"/>
      <w:r>
        <w:t>FotoVisionDir</w:t>
      </w:r>
      <w:proofErr w:type="spellEnd"/>
      <w:r>
        <w:t>&gt;.</w:t>
      </w:r>
    </w:p>
    <w:p w14:paraId="48B64089" w14:textId="21ED4D1B" w:rsidR="00035735" w:rsidRDefault="00035735" w:rsidP="00035735">
      <w:pPr>
        <w:pStyle w:val="Ln1"/>
        <w:numPr>
          <w:ilvl w:val="1"/>
          <w:numId w:val="7"/>
        </w:numPr>
      </w:pPr>
      <w:r>
        <w:t>&lt;</w:t>
      </w:r>
      <w:proofErr w:type="spellStart"/>
      <w:r>
        <w:t>FotoVisionDir</w:t>
      </w:r>
      <w:proofErr w:type="spellEnd"/>
      <w:r>
        <w:t xml:space="preserve">&gt; = </w:t>
      </w:r>
      <w:r w:rsidR="00140DBF">
        <w:t>C:\LabFiles\FotoVision\4.0</w:t>
      </w:r>
    </w:p>
    <w:p w14:paraId="48B6408B" w14:textId="77777777" w:rsidR="00035735" w:rsidRDefault="00035735" w:rsidP="00035735">
      <w:pPr>
        <w:pStyle w:val="Ln1"/>
        <w:numPr>
          <w:ilvl w:val="0"/>
          <w:numId w:val="7"/>
        </w:numPr>
      </w:pPr>
      <w:r w:rsidRPr="00CF42B9">
        <w:t>Rebuild the solution</w:t>
      </w:r>
      <w:r>
        <w:t>s in Debug</w:t>
      </w:r>
      <w:r w:rsidRPr="00CF42B9">
        <w:t xml:space="preserve"> </w:t>
      </w:r>
    </w:p>
    <w:p w14:paraId="48B6408C" w14:textId="689FC286" w:rsidR="00B6581F" w:rsidRDefault="00035735" w:rsidP="00035735">
      <w:pPr>
        <w:pStyle w:val="Ln1"/>
        <w:numPr>
          <w:ilvl w:val="1"/>
          <w:numId w:val="7"/>
        </w:numPr>
      </w:pPr>
      <w:r>
        <w:t>Go to &lt;</w:t>
      </w:r>
      <w:proofErr w:type="spellStart"/>
      <w:r>
        <w:t>FotoVisionDir</w:t>
      </w:r>
      <w:proofErr w:type="spellEnd"/>
      <w:r>
        <w:t>&gt;\</w:t>
      </w:r>
      <w:r w:rsidR="00336219">
        <w:t>C#\</w:t>
      </w:r>
      <w:r>
        <w:t xml:space="preserve">Desktop\Source and double click on the Solution (*.SLN) file to launch it in Visual Studio and build the Debug version  </w:t>
      </w:r>
    </w:p>
    <w:p w14:paraId="48B6408D" w14:textId="53F672EF" w:rsidR="00035735" w:rsidRDefault="00035735" w:rsidP="00035735">
      <w:pPr>
        <w:pStyle w:val="Ln1"/>
        <w:numPr>
          <w:ilvl w:val="1"/>
          <w:numId w:val="7"/>
        </w:numPr>
      </w:pPr>
      <w:r w:rsidRPr="00B90146">
        <w:t>Go to &lt;</w:t>
      </w:r>
      <w:proofErr w:type="spellStart"/>
      <w:r w:rsidRPr="00B90146">
        <w:t>FotoVisionDir</w:t>
      </w:r>
      <w:proofErr w:type="spellEnd"/>
      <w:r w:rsidRPr="00B90146">
        <w:t>&gt;\</w:t>
      </w:r>
      <w:r w:rsidR="00336219">
        <w:t>VB\</w:t>
      </w:r>
      <w:proofErr w:type="spellStart"/>
      <w:r>
        <w:t>LoginManager</w:t>
      </w:r>
      <w:proofErr w:type="spellEnd"/>
      <w:r w:rsidRPr="00B90146">
        <w:t>\Source and double click on the Solution (*.SLN) file to launch it in Visual Studio and build the Debug version</w:t>
      </w:r>
      <w:r>
        <w:t>.</w:t>
      </w:r>
    </w:p>
    <w:p w14:paraId="48B6408E" w14:textId="30A41603" w:rsidR="00035735" w:rsidRDefault="00035735" w:rsidP="00035735">
      <w:pPr>
        <w:pStyle w:val="Ln1"/>
        <w:numPr>
          <w:ilvl w:val="1"/>
          <w:numId w:val="7"/>
        </w:numPr>
      </w:pPr>
      <w:commentRangeStart w:id="11"/>
      <w:r w:rsidRPr="00B90146">
        <w:t>Go to &lt;</w:t>
      </w:r>
      <w:proofErr w:type="spellStart"/>
      <w:r w:rsidRPr="00B90146">
        <w:t>FotoVisionDir</w:t>
      </w:r>
      <w:proofErr w:type="spellEnd"/>
      <w:r w:rsidRPr="00B90146">
        <w:t>&gt;\</w:t>
      </w:r>
      <w:r w:rsidR="00336219">
        <w:t>VB\</w:t>
      </w:r>
      <w:r>
        <w:t>Web</w:t>
      </w:r>
      <w:r w:rsidRPr="00B90146">
        <w:t>\Source and double click on the Solution (*.SLN) file to launch it in Visual Studio and build the Debug version</w:t>
      </w:r>
      <w:commentRangeEnd w:id="11"/>
      <w:r>
        <w:commentReference w:id="11"/>
      </w:r>
    </w:p>
    <w:p w14:paraId="48B6408F" w14:textId="77777777" w:rsidR="00035735" w:rsidRDefault="00035735" w:rsidP="00035735">
      <w:pPr>
        <w:pStyle w:val="Ln1"/>
        <w:numPr>
          <w:ilvl w:val="0"/>
          <w:numId w:val="7"/>
        </w:numPr>
      </w:pPr>
      <w:r w:rsidRPr="00CF42B9">
        <w:t>You should not get any build errors, and you can continue on to the next exercise.</w:t>
      </w:r>
    </w:p>
    <w:p w14:paraId="48B64090" w14:textId="77777777" w:rsidR="00035735" w:rsidRPr="006647C3" w:rsidRDefault="00035735" w:rsidP="00BC1E7B">
      <w:pPr>
        <w:pStyle w:val="Pb"/>
        <w:framePr w:wrap="around"/>
      </w:pPr>
    </w:p>
    <w:p w14:paraId="48B64091" w14:textId="77F83ADF" w:rsidR="00035735" w:rsidRPr="000C37BE" w:rsidRDefault="00035735" w:rsidP="000C39BE">
      <w:pPr>
        <w:pStyle w:val="Heading3"/>
      </w:pPr>
      <w:bookmarkStart w:id="12" w:name="_Toc161829185"/>
      <w:bookmarkStart w:id="13" w:name="_Toc176425230"/>
      <w:r w:rsidRPr="000C37BE">
        <w:t xml:space="preserve">Exercise </w:t>
      </w:r>
      <w:r>
        <w:t>2</w:t>
      </w:r>
      <w:r w:rsidRPr="000C37BE">
        <w:t xml:space="preserve">: </w:t>
      </w:r>
      <w:bookmarkEnd w:id="7"/>
      <w:r w:rsidRPr="000C37BE">
        <w:t xml:space="preserve">Using </w:t>
      </w:r>
      <w:proofErr w:type="spellStart"/>
      <w:r w:rsidRPr="000C37BE">
        <w:t>WinD</w:t>
      </w:r>
      <w:r>
        <w:t>BG</w:t>
      </w:r>
      <w:proofErr w:type="spellEnd"/>
      <w:r w:rsidRPr="000C37BE">
        <w:t xml:space="preserve"> </w:t>
      </w:r>
      <w:r w:rsidRPr="000C39BE">
        <w:t xml:space="preserve">with </w:t>
      </w:r>
      <w:bookmarkEnd w:id="12"/>
      <w:bookmarkEnd w:id="13"/>
      <w:r w:rsidR="005A34C5">
        <w:rPr>
          <w:rStyle w:val="IntenseEmphasis"/>
          <w:b/>
          <w:bCs/>
          <w:i w:val="0"/>
          <w:iCs/>
          <w:color w:val="auto"/>
        </w:rPr>
        <w:t>SOS</w:t>
      </w:r>
    </w:p>
    <w:p w14:paraId="48B64092" w14:textId="77777777" w:rsidR="00035735" w:rsidRPr="008A1DB7" w:rsidRDefault="00035735" w:rsidP="004229DC">
      <w:pPr>
        <w:pStyle w:val="Art"/>
      </w:pPr>
    </w:p>
    <w:p w14:paraId="48B64093" w14:textId="765A4DBE" w:rsidR="00035735" w:rsidRDefault="00035735" w:rsidP="000C39BE">
      <w:r w:rsidRPr="00BB3AAD">
        <w:t xml:space="preserve">In this exercise, you will use </w:t>
      </w:r>
      <w:proofErr w:type="spellStart"/>
      <w:r w:rsidRPr="00BB3AAD">
        <w:t>WinD</w:t>
      </w:r>
      <w:r>
        <w:t>BG</w:t>
      </w:r>
      <w:proofErr w:type="spellEnd"/>
      <w:r w:rsidRPr="00BB3AAD">
        <w:t xml:space="preserve"> with</w:t>
      </w:r>
      <w:r w:rsidR="000C39BE">
        <w:t xml:space="preserve"> SOS</w:t>
      </w:r>
      <w:r w:rsidR="007C7DF1">
        <w:t xml:space="preserve"> </w:t>
      </w:r>
      <w:r w:rsidRPr="00BB3AAD">
        <w:t xml:space="preserve">to debug </w:t>
      </w:r>
      <w:r>
        <w:t>an</w:t>
      </w:r>
      <w:r w:rsidRPr="00BB3AAD">
        <w:t xml:space="preserve"> application</w:t>
      </w:r>
      <w:r>
        <w:t>.</w:t>
      </w:r>
      <w:r w:rsidRPr="00BB3AAD" w:rsidDel="00021391">
        <w:t xml:space="preserve"> </w:t>
      </w:r>
    </w:p>
    <w:p w14:paraId="48B64095" w14:textId="7AA927ED" w:rsidR="000C39BE" w:rsidRPr="000C39BE" w:rsidRDefault="00113AA4" w:rsidP="00503C2F">
      <w:pPr>
        <w:pStyle w:val="Note"/>
        <w:rPr>
          <w:rStyle w:val="IntenseEmphasis"/>
          <w:b w:val="0"/>
          <w:bCs/>
          <w:i w:val="0"/>
          <w:iCs w:val="0"/>
          <w:color w:val="auto"/>
        </w:rPr>
      </w:pPr>
      <w:r w:rsidRPr="000C39BE">
        <w:rPr>
          <w:rStyle w:val="IntenseEmphasis"/>
          <w:b w:val="0"/>
          <w:bCs/>
          <w:i w:val="0"/>
          <w:iCs w:val="0"/>
          <w:color w:val="auto"/>
        </w:rPr>
        <w:t xml:space="preserve">Note: For each and every CLR version there is a different version of managed debug extension called SOS. For v2.0 Microsoft made public it's internally used version of SOS in 2010 called Psscor2. This is a superset of the v2 SOS </w:t>
      </w:r>
      <w:r w:rsidR="00765076" w:rsidRPr="000C39BE">
        <w:rPr>
          <w:rStyle w:val="IntenseEmphasis"/>
          <w:b w:val="0"/>
          <w:bCs/>
          <w:i w:val="0"/>
          <w:iCs w:val="0"/>
          <w:color w:val="auto"/>
        </w:rPr>
        <w:t>thus it is recommended using Psscor2 when debugging 2.0 applications</w:t>
      </w:r>
      <w:r w:rsidRPr="000C39BE">
        <w:rPr>
          <w:rStyle w:val="IntenseEmphasis"/>
          <w:b w:val="0"/>
          <w:bCs/>
          <w:i w:val="0"/>
          <w:iCs w:val="0"/>
          <w:color w:val="auto"/>
        </w:rPr>
        <w:t xml:space="preserve">. </w:t>
      </w:r>
      <w:r w:rsidR="00503C2F" w:rsidRPr="00BF5C81">
        <w:rPr>
          <w:rStyle w:val="IntenseEmphasis"/>
          <w:b w:val="0"/>
          <w:bCs/>
          <w:i w:val="0"/>
          <w:iCs w:val="0"/>
          <w:color w:val="auto"/>
        </w:rPr>
        <w:t xml:space="preserve">Similarly for </w:t>
      </w:r>
      <w:r w:rsidR="000C39BE" w:rsidRPr="000C39BE">
        <w:rPr>
          <w:rStyle w:val="IntenseEmphasis"/>
          <w:b w:val="0"/>
          <w:bCs/>
          <w:i w:val="0"/>
          <w:iCs w:val="0"/>
          <w:color w:val="auto"/>
        </w:rPr>
        <w:t>.NET 4.0</w:t>
      </w:r>
      <w:r w:rsidR="00A12DE6">
        <w:rPr>
          <w:rStyle w:val="IntenseEmphasis"/>
          <w:b w:val="0"/>
          <w:bCs/>
          <w:i w:val="0"/>
          <w:iCs w:val="0"/>
          <w:color w:val="auto"/>
        </w:rPr>
        <w:t xml:space="preserve"> however there is </w:t>
      </w:r>
      <w:r w:rsidR="00A12DE6" w:rsidRPr="00A12DE6">
        <w:rPr>
          <w:rStyle w:val="IntenseEmphasis"/>
          <w:bCs/>
          <w:i w:val="0"/>
          <w:iCs w:val="0"/>
          <w:color w:val="auto"/>
        </w:rPr>
        <w:t>no</w:t>
      </w:r>
      <w:r w:rsidR="00BF5C81">
        <w:rPr>
          <w:rStyle w:val="IntenseEmphasis"/>
          <w:b w:val="0"/>
          <w:bCs/>
          <w:i w:val="0"/>
          <w:iCs w:val="0"/>
          <w:color w:val="auto"/>
        </w:rPr>
        <w:t xml:space="preserve"> version for .NET 4.5 available.</w:t>
      </w:r>
      <w:r w:rsidR="00317B3B">
        <w:rPr>
          <w:rStyle w:val="IntenseEmphasis"/>
          <w:b w:val="0"/>
          <w:bCs/>
          <w:i w:val="0"/>
          <w:iCs w:val="0"/>
          <w:color w:val="auto"/>
        </w:rPr>
        <w:br/>
      </w:r>
      <w:r w:rsidR="00AE0374">
        <w:rPr>
          <w:rStyle w:val="IntenseEmphasis"/>
          <w:b w:val="0"/>
          <w:bCs/>
          <w:i w:val="0"/>
          <w:iCs w:val="0"/>
          <w:color w:val="auto"/>
        </w:rPr>
        <w:t xml:space="preserve">The extensions </w:t>
      </w:r>
      <w:proofErr w:type="spellStart"/>
      <w:r w:rsidR="00317B3B">
        <w:rPr>
          <w:rStyle w:val="IntenseEmphasis"/>
          <w:b w:val="0"/>
          <w:bCs/>
          <w:i w:val="0"/>
          <w:iCs w:val="0"/>
          <w:color w:val="auto"/>
        </w:rPr>
        <w:t>SosEx</w:t>
      </w:r>
      <w:proofErr w:type="spellEnd"/>
      <w:r w:rsidR="00317B3B">
        <w:rPr>
          <w:rStyle w:val="IntenseEmphasis"/>
          <w:b w:val="0"/>
          <w:bCs/>
          <w:i w:val="0"/>
          <w:iCs w:val="0"/>
          <w:color w:val="auto"/>
        </w:rPr>
        <w:t xml:space="preserve"> </w:t>
      </w:r>
      <w:r w:rsidR="00BC3CAF">
        <w:rPr>
          <w:rStyle w:val="IntenseEmphasis"/>
          <w:b w:val="0"/>
          <w:bCs/>
          <w:i w:val="0"/>
          <w:iCs w:val="0"/>
          <w:color w:val="auto"/>
        </w:rPr>
        <w:t>and</w:t>
      </w:r>
      <w:r w:rsidR="00317B3B">
        <w:rPr>
          <w:rStyle w:val="IntenseEmphasis"/>
          <w:b w:val="0"/>
          <w:bCs/>
          <w:i w:val="0"/>
          <w:iCs w:val="0"/>
          <w:color w:val="auto"/>
        </w:rPr>
        <w:t xml:space="preserve"> </w:t>
      </w:r>
      <w:proofErr w:type="spellStart"/>
      <w:r w:rsidR="00317B3B">
        <w:rPr>
          <w:rStyle w:val="IntenseEmphasis"/>
          <w:b w:val="0"/>
          <w:bCs/>
          <w:i w:val="0"/>
          <w:iCs w:val="0"/>
          <w:color w:val="auto"/>
        </w:rPr>
        <w:t>NetExt</w:t>
      </w:r>
      <w:proofErr w:type="spellEnd"/>
      <w:r w:rsidR="00317B3B">
        <w:rPr>
          <w:rStyle w:val="IntenseEmphasis"/>
          <w:b w:val="0"/>
          <w:bCs/>
          <w:i w:val="0"/>
          <w:iCs w:val="0"/>
          <w:color w:val="auto"/>
        </w:rPr>
        <w:t xml:space="preserve"> </w:t>
      </w:r>
      <w:r w:rsidR="00BC3CAF">
        <w:rPr>
          <w:rStyle w:val="IntenseEmphasis"/>
          <w:b w:val="0"/>
          <w:bCs/>
          <w:i w:val="0"/>
          <w:iCs w:val="0"/>
          <w:color w:val="auto"/>
        </w:rPr>
        <w:t>have similar capabilities.</w:t>
      </w:r>
    </w:p>
    <w:p w14:paraId="48B64096" w14:textId="77777777" w:rsidR="00113AA4" w:rsidRDefault="00113AA4" w:rsidP="00BB3AAD"/>
    <w:p w14:paraId="48B64097" w14:textId="647D3F07" w:rsidR="00035735" w:rsidRPr="000C39BE" w:rsidRDefault="00035735" w:rsidP="000C39BE">
      <w:pPr>
        <w:pStyle w:val="Note"/>
      </w:pPr>
      <w:r w:rsidRPr="004229DC">
        <w:rPr>
          <w:rStyle w:val="NotePrefix"/>
        </w:rPr>
        <w:t>Note:</w:t>
      </w:r>
      <w:r>
        <w:t xml:space="preserve"> A</w:t>
      </w:r>
      <w:r w:rsidRPr="00BB3AAD">
        <w:t xml:space="preserve">ll labs in this </w:t>
      </w:r>
      <w:r w:rsidRPr="000C39BE">
        <w:t xml:space="preserve">course assume you have Debugging Tools for Windows installed in the </w:t>
      </w:r>
      <w:r w:rsidR="00366B35">
        <w:t>"</w:t>
      </w:r>
      <w:r w:rsidRPr="000C39BE">
        <w:t>C:\Debuggers</w:t>
      </w:r>
      <w:r w:rsidR="00366B35">
        <w:t>"</w:t>
      </w:r>
      <w:r w:rsidRPr="000C39BE">
        <w:t xml:space="preserve"> directory</w:t>
      </w:r>
      <w:r w:rsidR="0038739F" w:rsidRPr="000C39BE">
        <w:t xml:space="preserve"> </w:t>
      </w:r>
      <w:r w:rsidR="00366B35">
        <w:t xml:space="preserve">for convenience of </w:t>
      </w:r>
      <w:r w:rsidR="00655C47">
        <w:t xml:space="preserve">the </w:t>
      </w:r>
      <w:r w:rsidR="00366B35">
        <w:t xml:space="preserve">short path working in </w:t>
      </w:r>
      <w:proofErr w:type="spellStart"/>
      <w:r w:rsidR="00366B35">
        <w:t>cmd</w:t>
      </w:r>
      <w:proofErr w:type="spellEnd"/>
      <w:r w:rsidR="00366B35">
        <w:t xml:space="preserve"> prompt. </w:t>
      </w:r>
    </w:p>
    <w:p w14:paraId="48B64098" w14:textId="21DCD3F2" w:rsidR="005075C4" w:rsidRDefault="005075C4" w:rsidP="000C39BE">
      <w:pPr>
        <w:pStyle w:val="Note"/>
      </w:pPr>
      <w:r w:rsidRPr="000C39BE">
        <w:rPr>
          <w:rStyle w:val="IntenseEmphasis"/>
          <w:b w:val="0"/>
          <w:bCs/>
          <w:i w:val="0"/>
          <w:iCs w:val="0"/>
          <w:color w:val="auto"/>
        </w:rPr>
        <w:t>The Debugging Tools for Windows is available in the latest Windows SDK. There is no standalone install available</w:t>
      </w:r>
      <w:r w:rsidRPr="000C39BE">
        <w:t>.</w:t>
      </w:r>
      <w:r w:rsidR="00366B35">
        <w:t xml:space="preserve"> </w:t>
      </w:r>
    </w:p>
    <w:p w14:paraId="76E10D95" w14:textId="77777777" w:rsidR="00295790" w:rsidRDefault="00295790" w:rsidP="00295790">
      <w:pPr>
        <w:pStyle w:val="Note"/>
      </w:pPr>
      <w:r w:rsidRPr="00295790">
        <w:rPr>
          <w:b/>
        </w:rPr>
        <w:t>Debugging Extensions:</w:t>
      </w:r>
      <w:r>
        <w:br/>
      </w:r>
      <w:r>
        <w:br/>
        <w:t xml:space="preserve">SosEx.dll is available at </w:t>
      </w:r>
      <w:hyperlink r:id="rId15" w:history="1">
        <w:r w:rsidRPr="00D5788F">
          <w:rPr>
            <w:rStyle w:val="Hyperlink"/>
          </w:rPr>
          <w:t>http://www.stevestechspot.com/</w:t>
        </w:r>
      </w:hyperlink>
    </w:p>
    <w:p w14:paraId="0E7260B4" w14:textId="37AE8FAE" w:rsidR="00600355" w:rsidRDefault="00600355" w:rsidP="000C39BE">
      <w:pPr>
        <w:pStyle w:val="Note"/>
      </w:pPr>
      <w:r>
        <w:t xml:space="preserve">NetExt.dll is available at </w:t>
      </w:r>
      <w:hyperlink r:id="rId16" w:history="1">
        <w:r>
          <w:rPr>
            <w:rStyle w:val="Hyperlink"/>
          </w:rPr>
          <w:t>http</w:t>
        </w:r>
        <w:r w:rsidRPr="005C3B2B">
          <w:rPr>
            <w:rStyle w:val="Hyperlink"/>
          </w:rPr>
          <w:t>://netext.codeplex.com/</w:t>
        </w:r>
      </w:hyperlink>
    </w:p>
    <w:p w14:paraId="48BD5118" w14:textId="33464959" w:rsidR="00C42FAF" w:rsidRDefault="005E7E36" w:rsidP="000C39BE">
      <w:pPr>
        <w:pStyle w:val="Note"/>
      </w:pPr>
      <w:r>
        <w:t>Psscor2</w:t>
      </w:r>
      <w:r w:rsidR="00295790">
        <w:t>.dll</w:t>
      </w:r>
      <w:r>
        <w:t xml:space="preserve"> </w:t>
      </w:r>
      <w:r w:rsidR="00295790">
        <w:rPr>
          <w:b/>
        </w:rPr>
        <w:t xml:space="preserve">(.NET 2.x - .NET 3.5 </w:t>
      </w:r>
      <w:r w:rsidR="00295790" w:rsidRPr="00295790">
        <w:rPr>
          <w:b/>
        </w:rPr>
        <w:t>only)</w:t>
      </w:r>
      <w:r w:rsidR="00295790">
        <w:t xml:space="preserve"> </w:t>
      </w:r>
      <w:r>
        <w:t>is available</w:t>
      </w:r>
      <w:r w:rsidR="00C42FAF" w:rsidRPr="00C42FAF">
        <w:t xml:space="preserve"> at: </w:t>
      </w:r>
      <w:hyperlink r:id="rId17" w:history="1">
        <w:r w:rsidR="00BA3590" w:rsidRPr="001F4865">
          <w:rPr>
            <w:rStyle w:val="Hyperlink"/>
          </w:rPr>
          <w:t>http://www.microsoft.com/downloads/details.aspx?FamilyID=5c068e9f-ebfe-48a5-8b2f-0ad6ab454ad4&amp;displaylang=en</w:t>
        </w:r>
      </w:hyperlink>
    </w:p>
    <w:p w14:paraId="35C990B5" w14:textId="02FB0731" w:rsidR="00295790" w:rsidRPr="00295790" w:rsidRDefault="00503C2F" w:rsidP="00600355">
      <w:pPr>
        <w:pStyle w:val="Note"/>
      </w:pPr>
      <w:r>
        <w:t>Psscor4</w:t>
      </w:r>
      <w:r w:rsidR="00295790">
        <w:t>.dll</w:t>
      </w:r>
      <w:r>
        <w:t xml:space="preserve"> </w:t>
      </w:r>
      <w:r w:rsidR="00295790" w:rsidRPr="00295790">
        <w:rPr>
          <w:b/>
        </w:rPr>
        <w:t>(.NET 4.0 only)</w:t>
      </w:r>
      <w:r w:rsidR="00295790">
        <w:t xml:space="preserve"> </w:t>
      </w:r>
      <w:r>
        <w:t>is available</w:t>
      </w:r>
      <w:r w:rsidRPr="00C42FAF">
        <w:t xml:space="preserve"> at: </w:t>
      </w:r>
      <w:hyperlink r:id="rId18" w:history="1">
        <w:r w:rsidR="00BA3590" w:rsidRPr="001F4865">
          <w:rPr>
            <w:rStyle w:val="Hyperlink"/>
          </w:rPr>
          <w:t>http://www.microsoft.com/downloads/en/details.aspx?FamilyID=a06a0fea-a4d4-434e-a527-d6afa2e552dd</w:t>
        </w:r>
      </w:hyperlink>
      <w:r w:rsidR="00AE1681">
        <w:rPr>
          <w:rStyle w:val="Hyperlink"/>
        </w:rPr>
        <w:br/>
      </w:r>
      <w:r w:rsidR="00295790">
        <w:br/>
      </w:r>
      <w:r w:rsidR="00317B3B">
        <w:t>you</w:t>
      </w:r>
      <w:r w:rsidR="00AE1681">
        <w:t xml:space="preserve"> should use x86 version for 32-bit process and AMD64 version for 64-bit process</w:t>
      </w:r>
      <w:r w:rsidR="00AE1681" w:rsidRPr="00295790">
        <w:br/>
      </w:r>
    </w:p>
    <w:p w14:paraId="62D216A6" w14:textId="77777777" w:rsidR="00295790" w:rsidRPr="00295790" w:rsidRDefault="00295790" w:rsidP="000C39BE">
      <w:pPr>
        <w:pStyle w:val="Note"/>
        <w:rPr>
          <w:b/>
        </w:rPr>
      </w:pPr>
      <w:r w:rsidRPr="00295790">
        <w:rPr>
          <w:b/>
        </w:rPr>
        <w:t>Debugging Tools:</w:t>
      </w:r>
    </w:p>
    <w:p w14:paraId="1E181E56" w14:textId="30BBB719" w:rsidR="00295790" w:rsidRDefault="00295790" w:rsidP="000C39BE">
      <w:pPr>
        <w:pStyle w:val="Note"/>
      </w:pPr>
      <w:r>
        <w:rPr>
          <w:rStyle w:val="Hyperlink"/>
        </w:rPr>
        <w:br/>
      </w:r>
      <w:r>
        <w:t xml:space="preserve">PerfView.exe is available at </w:t>
      </w:r>
      <w:hyperlink r:id="rId19" w:history="1">
        <w:r w:rsidRPr="00D5788F">
          <w:rPr>
            <w:rStyle w:val="Hyperlink"/>
          </w:rPr>
          <w:t>http://www.microsoft.com/en-us/download/details.aspx?id=28567</w:t>
        </w:r>
      </w:hyperlink>
    </w:p>
    <w:p w14:paraId="1D92FA3E" w14:textId="6EEEF291" w:rsidR="00503C2F" w:rsidRDefault="00AE1681" w:rsidP="000C39BE">
      <w:pPr>
        <w:pStyle w:val="Note"/>
      </w:pPr>
      <w:r>
        <w:t>P</w:t>
      </w:r>
      <w:r w:rsidRPr="00AE1681">
        <w:t>rocdump</w:t>
      </w:r>
      <w:r w:rsidR="00295790">
        <w:t>.exe</w:t>
      </w:r>
      <w:r w:rsidRPr="00AE1681">
        <w:t xml:space="preserve"> </w:t>
      </w:r>
      <w:r>
        <w:t>is available at</w:t>
      </w:r>
      <w:r w:rsidRPr="00AE1681">
        <w:t xml:space="preserve"> </w:t>
      </w:r>
      <w:hyperlink r:id="rId20" w:history="1">
        <w:r w:rsidR="00295790" w:rsidRPr="00D5788F">
          <w:rPr>
            <w:rStyle w:val="Hyperlink"/>
          </w:rPr>
          <w:t>https://technet.microsoft.com/de-de/sysinternals/dd996900</w:t>
        </w:r>
      </w:hyperlink>
      <w:r>
        <w:t xml:space="preserve"> </w:t>
      </w:r>
      <w:r w:rsidRPr="00AE1681">
        <w:t xml:space="preserve">and is part of the Microsoft </w:t>
      </w:r>
      <w:proofErr w:type="spellStart"/>
      <w:r w:rsidRPr="00AE1681">
        <w:t>Sysinternals</w:t>
      </w:r>
      <w:proofErr w:type="spellEnd"/>
      <w:r w:rsidRPr="00AE1681">
        <w:t xml:space="preserve"> Suite </w:t>
      </w:r>
      <w:r w:rsidR="00295790">
        <w:t xml:space="preserve">at </w:t>
      </w:r>
      <w:hyperlink r:id="rId21" w:history="1">
        <w:r w:rsidRPr="00D5788F">
          <w:rPr>
            <w:rStyle w:val="Hyperlink"/>
          </w:rPr>
          <w:t>https://technet.microsoft.com/de-de/sysinternals</w:t>
        </w:r>
      </w:hyperlink>
    </w:p>
    <w:p w14:paraId="53623666" w14:textId="35605978" w:rsidR="00503C2F" w:rsidRPr="000C39BE" w:rsidRDefault="00503C2F" w:rsidP="000C39BE">
      <w:pPr>
        <w:pStyle w:val="Note"/>
      </w:pPr>
    </w:p>
    <w:p w14:paraId="48B6409A" w14:textId="77777777" w:rsidR="00035735" w:rsidRDefault="00035735" w:rsidP="00BB3AAD">
      <w:pPr>
        <w:pStyle w:val="Le"/>
      </w:pPr>
    </w:p>
    <w:p w14:paraId="4589FA84" w14:textId="446BFD75" w:rsidR="005A34C5" w:rsidRDefault="005A34C5" w:rsidP="007C25FC">
      <w:pPr>
        <w:pStyle w:val="Note"/>
        <w:rPr>
          <w:b/>
        </w:rPr>
      </w:pPr>
      <w:r w:rsidRPr="00F300D2">
        <w:lastRenderedPageBreak/>
        <w:t xml:space="preserve">A command tree </w:t>
      </w:r>
      <w:r w:rsidR="00295790" w:rsidRPr="00F300D2">
        <w:t>(CommandTree</w:t>
      </w:r>
      <w:r w:rsidR="00600355">
        <w:t>Public</w:t>
      </w:r>
      <w:r w:rsidR="00295790" w:rsidRPr="00F300D2">
        <w:t xml:space="preserve">.txt) </w:t>
      </w:r>
      <w:r w:rsidR="00F300D2">
        <w:t xml:space="preserve">for </w:t>
      </w:r>
      <w:proofErr w:type="spellStart"/>
      <w:r w:rsidR="00F300D2" w:rsidRPr="00F300D2">
        <w:t>WinDBG</w:t>
      </w:r>
      <w:proofErr w:type="spellEnd"/>
      <w:r w:rsidR="00F300D2" w:rsidRPr="00F300D2">
        <w:t xml:space="preserve"> </w:t>
      </w:r>
      <w:r w:rsidRPr="00F300D2">
        <w:t>with the most popul</w:t>
      </w:r>
      <w:r w:rsidR="00C31533">
        <w:t>ar commands can be found nearby the Lab Manual</w:t>
      </w:r>
      <w:r w:rsidR="007C25FC" w:rsidRPr="00F300D2">
        <w:t xml:space="preserve">- To use the command tree </w:t>
      </w:r>
      <w:r w:rsidR="007C25FC" w:rsidRPr="00F300D2">
        <w:br/>
      </w:r>
      <w:r w:rsidR="007C25FC" w:rsidRPr="00F300D2">
        <w:br/>
        <w:t xml:space="preserve">1. copy it into the directory of your debugger (c:\debuggers) </w:t>
      </w:r>
      <w:r w:rsidR="007C25FC" w:rsidRPr="00F300D2">
        <w:br/>
        <w:t xml:space="preserve">2. </w:t>
      </w:r>
      <w:r w:rsidR="00317B3B" w:rsidRPr="00F300D2">
        <w:t>To</w:t>
      </w:r>
      <w:r w:rsidRPr="00F300D2">
        <w:t xml:space="preserve"> load the command tree use </w:t>
      </w:r>
      <w:r w:rsidR="007C25FC" w:rsidRPr="00F300D2">
        <w:br/>
      </w:r>
      <w:r w:rsidR="007C25FC">
        <w:rPr>
          <w:b/>
          <w:color w:val="FF0000"/>
        </w:rPr>
        <w:br/>
      </w:r>
      <w:r w:rsidRPr="00A3630B">
        <w:rPr>
          <w:b/>
        </w:rPr>
        <w:t>.</w:t>
      </w:r>
      <w:proofErr w:type="spellStart"/>
      <w:r w:rsidRPr="00A3630B">
        <w:rPr>
          <w:b/>
        </w:rPr>
        <w:t>cmdtree</w:t>
      </w:r>
      <w:proofErr w:type="spellEnd"/>
      <w:r w:rsidRPr="00A3630B">
        <w:rPr>
          <w:b/>
        </w:rPr>
        <w:t xml:space="preserve"> CommandTree</w:t>
      </w:r>
      <w:r w:rsidR="00600355">
        <w:rPr>
          <w:b/>
        </w:rPr>
        <w:t>Public</w:t>
      </w:r>
      <w:r w:rsidRPr="00A3630B">
        <w:rPr>
          <w:b/>
        </w:rPr>
        <w:t>.txt</w:t>
      </w:r>
    </w:p>
    <w:p w14:paraId="26024AD9" w14:textId="5452A14E" w:rsidR="00282F50" w:rsidRPr="00282F50" w:rsidRDefault="00282F50" w:rsidP="007C25FC">
      <w:pPr>
        <w:pStyle w:val="Note"/>
      </w:pPr>
      <w:r>
        <w:t>You can automatically load the</w:t>
      </w:r>
      <w:r w:rsidRPr="00282F50">
        <w:t xml:space="preserve"> command tree using</w:t>
      </w:r>
      <w:r>
        <w:br/>
      </w:r>
      <w:r w:rsidRPr="00282F50">
        <w:rPr>
          <w:b/>
        </w:rPr>
        <w:t>windbg.exe -c ".</w:t>
      </w:r>
      <w:proofErr w:type="spellStart"/>
      <w:r w:rsidRPr="00282F50">
        <w:rPr>
          <w:b/>
        </w:rPr>
        <w:t>cmdtree</w:t>
      </w:r>
      <w:proofErr w:type="spellEnd"/>
      <w:r w:rsidRPr="00282F50">
        <w:rPr>
          <w:b/>
        </w:rPr>
        <w:t xml:space="preserve"> CommandTreePublic.txt"</w:t>
      </w:r>
      <w:r w:rsidRPr="00282F50">
        <w:rPr>
          <w:b/>
        </w:rPr>
        <w:br/>
      </w:r>
      <w:r w:rsidRPr="00282F50">
        <w:t>within a shortcut.</w:t>
      </w:r>
    </w:p>
    <w:p w14:paraId="48B6409B" w14:textId="77777777" w:rsidR="00113AA4" w:rsidRPr="00113AA4" w:rsidRDefault="00113AA4" w:rsidP="00113AA4">
      <w:pPr>
        <w:rPr>
          <w:lang w:eastAsia="en-US"/>
        </w:rPr>
      </w:pPr>
    </w:p>
    <w:p w14:paraId="48B6409C" w14:textId="77777777" w:rsidR="00035735" w:rsidRDefault="00035735" w:rsidP="008A1DB7">
      <w:pPr>
        <w:pStyle w:val="Procedureheading"/>
        <w:rPr>
          <w:rStyle w:val="IntenseEmphasis"/>
        </w:rPr>
      </w:pPr>
      <w:r w:rsidRPr="008A1DB7">
        <w:t>Task Description</w:t>
      </w:r>
    </w:p>
    <w:p w14:paraId="48B6409D" w14:textId="77777777" w:rsidR="00035735" w:rsidRPr="004229DC" w:rsidRDefault="00035735" w:rsidP="00035735">
      <w:pPr>
        <w:pStyle w:val="Ln1"/>
        <w:numPr>
          <w:ilvl w:val="0"/>
          <w:numId w:val="13"/>
        </w:numPr>
        <w:rPr>
          <w:rStyle w:val="Hidden"/>
        </w:rPr>
      </w:pPr>
      <w:r w:rsidRPr="004229DC">
        <w:rPr>
          <w:rStyle w:val="Hidden"/>
        </w:rPr>
        <w:fldChar w:fldCharType="begin"/>
      </w:r>
      <w:r w:rsidRPr="004229DC">
        <w:rPr>
          <w:rStyle w:val="Hidden"/>
        </w:rPr>
        <w:instrText xml:space="preserve"> LISTNUM  \l 1 \s 0 </w:instrText>
      </w:r>
      <w:r w:rsidRPr="004229DC">
        <w:rPr>
          <w:rStyle w:val="Hidden"/>
        </w:rPr>
        <w:fldChar w:fldCharType="end">
          <w:numberingChange w:id="14" w:author="Wolfgang Kroneder" w:date="2015-01-14T17:14:00Z" w:original="0."/>
        </w:fldChar>
      </w:r>
    </w:p>
    <w:p w14:paraId="48B6409E" w14:textId="1E259D80" w:rsidR="00035735" w:rsidRDefault="00035735" w:rsidP="00035735">
      <w:pPr>
        <w:pStyle w:val="Ln1"/>
        <w:numPr>
          <w:ilvl w:val="0"/>
          <w:numId w:val="13"/>
        </w:numPr>
      </w:pPr>
      <w:r w:rsidRPr="00BB3AAD">
        <w:t xml:space="preserve">Configure your settings to make </w:t>
      </w:r>
      <w:r>
        <w:t>Debugging Tools for Windows</w:t>
      </w:r>
      <w:r w:rsidRPr="00BB3AAD">
        <w:t xml:space="preserve"> easier to access and use</w:t>
      </w:r>
      <w:r>
        <w:t xml:space="preserve">; </w:t>
      </w:r>
      <w:r w:rsidRPr="00BB3AAD">
        <w:t>edit your P</w:t>
      </w:r>
      <w:r>
        <w:t>ATH environment variable</w:t>
      </w:r>
      <w:r w:rsidRPr="00BB3AAD">
        <w:t xml:space="preserve"> </w:t>
      </w:r>
    </w:p>
    <w:p w14:paraId="48B6409F" w14:textId="40A69D3E" w:rsidR="00035735" w:rsidRPr="00BB3AAD" w:rsidRDefault="00865FC4" w:rsidP="00035735">
      <w:pPr>
        <w:pStyle w:val="Ln1"/>
        <w:numPr>
          <w:ilvl w:val="1"/>
          <w:numId w:val="7"/>
        </w:numPr>
      </w:pPr>
      <w:r>
        <w:t>On the Start menu</w:t>
      </w:r>
      <w:r w:rsidR="00035735" w:rsidRPr="00BB3AAD">
        <w:t xml:space="preserve">, right-click </w:t>
      </w:r>
      <w:r w:rsidR="00035735" w:rsidRPr="00781993">
        <w:rPr>
          <w:rStyle w:val="Strong"/>
        </w:rPr>
        <w:t>Computer</w:t>
      </w:r>
      <w:r w:rsidR="00035735" w:rsidRPr="00BB3AAD">
        <w:t xml:space="preserve"> and select </w:t>
      </w:r>
      <w:r w:rsidR="00035735" w:rsidRPr="00781993">
        <w:rPr>
          <w:rStyle w:val="Strong"/>
        </w:rPr>
        <w:t>Properties.</w:t>
      </w:r>
    </w:p>
    <w:p w14:paraId="48B640A0" w14:textId="77777777" w:rsidR="00F31C9D" w:rsidRDefault="00035735" w:rsidP="00035735">
      <w:pPr>
        <w:pStyle w:val="Ln1"/>
        <w:numPr>
          <w:ilvl w:val="1"/>
          <w:numId w:val="7"/>
        </w:numPr>
      </w:pPr>
      <w:r>
        <w:t>On</w:t>
      </w:r>
      <w:r w:rsidRPr="00BB3AAD">
        <w:t xml:space="preserve"> the</w:t>
      </w:r>
      <w:r w:rsidR="00F31C9D">
        <w:t xml:space="preserve"> left pane click on </w:t>
      </w:r>
      <w:r w:rsidR="00F31C9D" w:rsidRPr="00F31C9D">
        <w:rPr>
          <w:rStyle w:val="Strong"/>
        </w:rPr>
        <w:t>Advanced system settings</w:t>
      </w:r>
      <w:r w:rsidR="00F31C9D">
        <w:rPr>
          <w:rStyle w:val="Strong"/>
        </w:rPr>
        <w:t>.</w:t>
      </w:r>
      <w:r w:rsidRPr="00BB3AAD">
        <w:t xml:space="preserve"> </w:t>
      </w:r>
    </w:p>
    <w:p w14:paraId="48B640A1" w14:textId="77777777" w:rsidR="00035735" w:rsidRPr="00BB3AAD" w:rsidRDefault="00F31C9D" w:rsidP="00035735">
      <w:pPr>
        <w:pStyle w:val="Ln1"/>
        <w:numPr>
          <w:ilvl w:val="1"/>
          <w:numId w:val="7"/>
        </w:numPr>
      </w:pPr>
      <w:r>
        <w:t>C</w:t>
      </w:r>
      <w:r w:rsidR="00035735" w:rsidRPr="00BB3AAD">
        <w:t xml:space="preserve">lick </w:t>
      </w:r>
      <w:r w:rsidR="00035735" w:rsidRPr="00781993">
        <w:rPr>
          <w:rStyle w:val="Strong"/>
        </w:rPr>
        <w:t>Environment Variables</w:t>
      </w:r>
      <w:r w:rsidR="00035735" w:rsidRPr="00BB3AAD">
        <w:t>.</w:t>
      </w:r>
    </w:p>
    <w:p w14:paraId="48B640A2" w14:textId="77777777" w:rsidR="00035735" w:rsidRPr="00BB3AAD" w:rsidRDefault="00035735" w:rsidP="00035735">
      <w:pPr>
        <w:pStyle w:val="Ln1"/>
        <w:numPr>
          <w:ilvl w:val="1"/>
          <w:numId w:val="7"/>
        </w:numPr>
      </w:pPr>
      <w:r w:rsidRPr="00BB3AAD">
        <w:t xml:space="preserve">In the System Variables </w:t>
      </w:r>
      <w:r>
        <w:t>area</w:t>
      </w:r>
      <w:r w:rsidRPr="00BB3AAD">
        <w:t>, scroll down and find the Path variable. Select it</w:t>
      </w:r>
      <w:r>
        <w:t>,</w:t>
      </w:r>
      <w:r w:rsidRPr="00BB3AAD">
        <w:t xml:space="preserve"> and </w:t>
      </w:r>
      <w:r>
        <w:t xml:space="preserve">then </w:t>
      </w:r>
      <w:r w:rsidRPr="00BB3AAD">
        <w:t xml:space="preserve">click </w:t>
      </w:r>
      <w:r w:rsidRPr="00781993">
        <w:rPr>
          <w:rStyle w:val="Strong"/>
        </w:rPr>
        <w:t>Edit</w:t>
      </w:r>
      <w:r w:rsidRPr="00BB3AAD">
        <w:t>.</w:t>
      </w:r>
    </w:p>
    <w:p w14:paraId="48B640A3" w14:textId="77777777" w:rsidR="00035735" w:rsidRPr="00BB3AAD" w:rsidRDefault="00035735" w:rsidP="00035735">
      <w:pPr>
        <w:pStyle w:val="Ln1"/>
        <w:numPr>
          <w:ilvl w:val="1"/>
          <w:numId w:val="7"/>
        </w:numPr>
      </w:pPr>
      <w:r w:rsidRPr="00BB3AAD">
        <w:t xml:space="preserve">At the end of the existing Variable Value, type </w:t>
      </w:r>
      <w:r>
        <w:t>“;</w:t>
      </w:r>
      <w:r w:rsidRPr="002E192E">
        <w:rPr>
          <w:rStyle w:val="Strong"/>
        </w:rPr>
        <w:t>C:\Debuggers</w:t>
      </w:r>
      <w:r>
        <w:t>”.</w:t>
      </w:r>
      <w:r w:rsidRPr="00BB3AAD">
        <w:t xml:space="preserve">  </w:t>
      </w:r>
      <w:r>
        <w:t xml:space="preserve">If </w:t>
      </w:r>
      <w:r w:rsidRPr="00BB3AAD">
        <w:t xml:space="preserve">you have </w:t>
      </w:r>
      <w:r>
        <w:t>Debugging Tools for Windows</w:t>
      </w:r>
      <w:r w:rsidRPr="00BB3AAD">
        <w:t xml:space="preserve"> installed in </w:t>
      </w:r>
      <w:r>
        <w:t xml:space="preserve">a folder other than the </w:t>
      </w:r>
      <w:r w:rsidRPr="00BB3AAD">
        <w:t>C:\Debuggers</w:t>
      </w:r>
      <w:r>
        <w:t xml:space="preserve"> folder, type that folder name instead</w:t>
      </w:r>
      <w:r w:rsidRPr="00BB3AAD">
        <w:t>.</w:t>
      </w:r>
    </w:p>
    <w:p w14:paraId="48B640A4" w14:textId="5C236F81" w:rsidR="00035735" w:rsidRPr="00BB3AAD" w:rsidRDefault="00035735" w:rsidP="00035735">
      <w:pPr>
        <w:pStyle w:val="Ln1"/>
        <w:numPr>
          <w:ilvl w:val="1"/>
          <w:numId w:val="7"/>
        </w:numPr>
      </w:pPr>
      <w:r w:rsidRPr="00BB3AAD">
        <w:t xml:space="preserve">Click </w:t>
      </w:r>
      <w:r w:rsidRPr="002E192E">
        <w:rPr>
          <w:rStyle w:val="Strong"/>
        </w:rPr>
        <w:t>OK</w:t>
      </w:r>
      <w:r>
        <w:t xml:space="preserve"> </w:t>
      </w:r>
      <w:r w:rsidR="00F31C9D">
        <w:t>two</w:t>
      </w:r>
      <w:r>
        <w:t xml:space="preserve"> times</w:t>
      </w:r>
      <w:r w:rsidR="00F31C9D">
        <w:t xml:space="preserve"> and then close the System </w:t>
      </w:r>
      <w:r w:rsidR="00865FC4">
        <w:t>Properties w</w:t>
      </w:r>
      <w:r w:rsidR="00F31C9D">
        <w:t>indow.</w:t>
      </w:r>
    </w:p>
    <w:p w14:paraId="48B640A8" w14:textId="77777777" w:rsidR="00035735" w:rsidRPr="00BB3AAD" w:rsidRDefault="00035735" w:rsidP="004229DC">
      <w:pPr>
        <w:pStyle w:val="Le"/>
      </w:pPr>
    </w:p>
    <w:p w14:paraId="48B640A9" w14:textId="77777777" w:rsidR="00035735" w:rsidRDefault="00035735" w:rsidP="00035735">
      <w:pPr>
        <w:pStyle w:val="Ln1"/>
        <w:numPr>
          <w:ilvl w:val="0"/>
          <w:numId w:val="7"/>
        </w:numPr>
      </w:pPr>
      <w:r w:rsidRPr="00BB3AAD">
        <w:t xml:space="preserve">Set your symbol path.  </w:t>
      </w:r>
    </w:p>
    <w:p w14:paraId="48B640AA" w14:textId="77777777" w:rsidR="00035735" w:rsidRDefault="00035735" w:rsidP="00035735">
      <w:pPr>
        <w:pStyle w:val="Ln1"/>
        <w:numPr>
          <w:ilvl w:val="1"/>
          <w:numId w:val="7"/>
        </w:numPr>
      </w:pPr>
      <w:r>
        <w:t>On the</w:t>
      </w:r>
      <w:r w:rsidRPr="00BB3AAD">
        <w:t xml:space="preserve"> Start</w:t>
      </w:r>
      <w:r>
        <w:t xml:space="preserve"> menu</w:t>
      </w:r>
      <w:r w:rsidRPr="00BB3AAD">
        <w:t xml:space="preserve">, </w:t>
      </w:r>
      <w:r>
        <w:t xml:space="preserve">click </w:t>
      </w:r>
      <w:r w:rsidRPr="00BB3AAD">
        <w:t xml:space="preserve">Run, </w:t>
      </w:r>
      <w:r>
        <w:t>and then type “</w:t>
      </w:r>
      <w:proofErr w:type="spellStart"/>
      <w:r w:rsidRPr="002E192E">
        <w:rPr>
          <w:rStyle w:val="Strong"/>
        </w:rPr>
        <w:t>WinDBG</w:t>
      </w:r>
      <w:proofErr w:type="spellEnd"/>
      <w:r>
        <w:t>”.</w:t>
      </w:r>
    </w:p>
    <w:p w14:paraId="48B640AB" w14:textId="77777777" w:rsidR="00035735" w:rsidRDefault="00035735" w:rsidP="00035735">
      <w:pPr>
        <w:pStyle w:val="Ln1"/>
        <w:numPr>
          <w:ilvl w:val="1"/>
          <w:numId w:val="7"/>
        </w:numPr>
      </w:pPr>
      <w:r>
        <w:t>On the</w:t>
      </w:r>
      <w:r w:rsidRPr="00BB3AAD">
        <w:t xml:space="preserve"> File</w:t>
      </w:r>
      <w:r>
        <w:t xml:space="preserve"> menu</w:t>
      </w:r>
      <w:r w:rsidRPr="00BB3AAD">
        <w:t xml:space="preserve">, </w:t>
      </w:r>
      <w:r>
        <w:t xml:space="preserve">click </w:t>
      </w:r>
      <w:r w:rsidRPr="002E192E">
        <w:rPr>
          <w:rStyle w:val="Strong"/>
        </w:rPr>
        <w:t>Symbol File Path</w:t>
      </w:r>
      <w:r w:rsidRPr="00BB3AAD">
        <w:t>.</w:t>
      </w:r>
    </w:p>
    <w:p w14:paraId="48B640AC" w14:textId="1CC3BC3E" w:rsidR="00035735" w:rsidRPr="00221227" w:rsidRDefault="00035735" w:rsidP="00035735">
      <w:pPr>
        <w:pStyle w:val="Ln1"/>
        <w:numPr>
          <w:ilvl w:val="1"/>
          <w:numId w:val="7"/>
        </w:numPr>
        <w:rPr>
          <w:rStyle w:val="Strong"/>
          <w:b w:val="0"/>
          <w:bCs w:val="0"/>
        </w:rPr>
      </w:pPr>
      <w:r>
        <w:t>Type</w:t>
      </w:r>
      <w:r w:rsidRPr="00BB3AAD">
        <w:t xml:space="preserve"> the following:</w:t>
      </w:r>
      <w:r>
        <w:br/>
      </w:r>
      <w:r>
        <w:br/>
      </w:r>
      <w:r w:rsidRPr="00C71A11">
        <w:rPr>
          <w:rStyle w:val="Strong"/>
        </w:rPr>
        <w:t>&lt;FotoVisionDir&gt;</w:t>
      </w:r>
      <w:r w:rsidRPr="00CB2DCD">
        <w:rPr>
          <w:rStyle w:val="Strong"/>
        </w:rPr>
        <w:t>\</w:t>
      </w:r>
      <w:r w:rsidR="00DF724C">
        <w:rPr>
          <w:rStyle w:val="Strong"/>
        </w:rPr>
        <w:t>C#\</w:t>
      </w:r>
      <w:r w:rsidRPr="002E192E">
        <w:rPr>
          <w:rStyle w:val="Strong"/>
        </w:rPr>
        <w:t>Desktop\Bin;srv*c:\symsrv*http://msdl.microsoft.com/download/symbols</w:t>
      </w:r>
      <w:r>
        <w:rPr>
          <w:rStyle w:val="Strong"/>
        </w:rPr>
        <w:br/>
      </w:r>
    </w:p>
    <w:p w14:paraId="48B640AD" w14:textId="77777777" w:rsidR="00035735" w:rsidRDefault="00035735" w:rsidP="00035735">
      <w:pPr>
        <w:pStyle w:val="Ln1"/>
        <w:numPr>
          <w:ilvl w:val="1"/>
          <w:numId w:val="7"/>
        </w:numPr>
      </w:pPr>
      <w:r w:rsidRPr="00BB3AAD">
        <w:t xml:space="preserve">Click </w:t>
      </w:r>
      <w:r w:rsidRPr="002E192E">
        <w:rPr>
          <w:rStyle w:val="Strong"/>
        </w:rPr>
        <w:t>OK</w:t>
      </w:r>
      <w:r w:rsidRPr="00BB3AAD">
        <w:t>.</w:t>
      </w:r>
    </w:p>
    <w:p w14:paraId="48B640AE" w14:textId="77777777" w:rsidR="00035735" w:rsidRDefault="00035735" w:rsidP="00035735">
      <w:pPr>
        <w:pStyle w:val="Ln1"/>
        <w:numPr>
          <w:ilvl w:val="1"/>
          <w:numId w:val="7"/>
        </w:numPr>
      </w:pPr>
      <w:r>
        <w:t>On the</w:t>
      </w:r>
      <w:r w:rsidRPr="00BB3AAD">
        <w:t xml:space="preserve"> File</w:t>
      </w:r>
      <w:r>
        <w:t xml:space="preserve"> menu</w:t>
      </w:r>
      <w:r w:rsidRPr="00BB3AAD">
        <w:t xml:space="preserve">, </w:t>
      </w:r>
      <w:r>
        <w:t xml:space="preserve">click </w:t>
      </w:r>
      <w:r w:rsidRPr="002E192E">
        <w:rPr>
          <w:rStyle w:val="Strong"/>
        </w:rPr>
        <w:t>Save Workspace</w:t>
      </w:r>
      <w:r w:rsidRPr="00BB3AAD">
        <w:t>.</w:t>
      </w:r>
    </w:p>
    <w:p w14:paraId="48B640AF" w14:textId="77777777" w:rsidR="00035735" w:rsidRDefault="00035735" w:rsidP="00035735">
      <w:pPr>
        <w:pStyle w:val="Ln1"/>
        <w:numPr>
          <w:ilvl w:val="1"/>
          <w:numId w:val="7"/>
        </w:numPr>
      </w:pPr>
      <w:r>
        <w:t>On the</w:t>
      </w:r>
      <w:r w:rsidRPr="00BB3AAD">
        <w:t xml:space="preserve"> File</w:t>
      </w:r>
      <w:r>
        <w:t xml:space="preserve"> menu</w:t>
      </w:r>
      <w:r w:rsidRPr="00BB3AAD">
        <w:t xml:space="preserve">, </w:t>
      </w:r>
      <w:r>
        <w:t xml:space="preserve">click </w:t>
      </w:r>
      <w:r w:rsidRPr="002E192E">
        <w:rPr>
          <w:rStyle w:val="Strong"/>
        </w:rPr>
        <w:t>Exit</w:t>
      </w:r>
      <w:r w:rsidRPr="00BB3AAD">
        <w:t>.</w:t>
      </w:r>
    </w:p>
    <w:p w14:paraId="48B640B0" w14:textId="77777777" w:rsidR="00035735" w:rsidRDefault="00035735" w:rsidP="00035735">
      <w:pPr>
        <w:pStyle w:val="Ln1"/>
        <w:numPr>
          <w:ilvl w:val="0"/>
          <w:numId w:val="7"/>
        </w:numPr>
      </w:pPr>
      <w:r w:rsidRPr="00BB3AAD">
        <w:t xml:space="preserve">Attach </w:t>
      </w:r>
      <w:proofErr w:type="spellStart"/>
      <w:r>
        <w:t>WinDBG</w:t>
      </w:r>
      <w:proofErr w:type="spellEnd"/>
      <w:r w:rsidRPr="00BB3AAD">
        <w:t xml:space="preserve"> to the sample application.   </w:t>
      </w:r>
    </w:p>
    <w:p w14:paraId="48B640B1" w14:textId="1C1964AD" w:rsidR="00035735" w:rsidRPr="00BB3AAD" w:rsidRDefault="00035735" w:rsidP="00035735">
      <w:pPr>
        <w:pStyle w:val="Ln1"/>
        <w:numPr>
          <w:ilvl w:val="1"/>
          <w:numId w:val="7"/>
        </w:numPr>
      </w:pPr>
      <w:r>
        <w:t>Navigate to &lt;</w:t>
      </w:r>
      <w:proofErr w:type="spellStart"/>
      <w:r>
        <w:t>FotoVisionDir</w:t>
      </w:r>
      <w:proofErr w:type="spellEnd"/>
      <w:r>
        <w:t>&gt;\</w:t>
      </w:r>
      <w:r w:rsidR="00DF724C">
        <w:t>C#\</w:t>
      </w:r>
      <w:r>
        <w:t>Desktop\bin and r</w:t>
      </w:r>
      <w:r w:rsidRPr="00BB3AAD">
        <w:t>un FotoVision.exe</w:t>
      </w:r>
      <w:r>
        <w:t>.</w:t>
      </w:r>
    </w:p>
    <w:p w14:paraId="48B640B2" w14:textId="77777777" w:rsidR="00035735" w:rsidRPr="00BB3AAD" w:rsidRDefault="00035735" w:rsidP="00035735">
      <w:pPr>
        <w:pStyle w:val="Ln1"/>
        <w:numPr>
          <w:ilvl w:val="1"/>
          <w:numId w:val="7"/>
        </w:numPr>
      </w:pPr>
      <w:r>
        <w:lastRenderedPageBreak/>
        <w:t>On the</w:t>
      </w:r>
      <w:r w:rsidRPr="00BB3AAD">
        <w:t xml:space="preserve"> Start</w:t>
      </w:r>
      <w:r>
        <w:t xml:space="preserve"> menu</w:t>
      </w:r>
      <w:r w:rsidRPr="00BB3AAD">
        <w:t xml:space="preserve">, </w:t>
      </w:r>
      <w:r>
        <w:t xml:space="preserve">click </w:t>
      </w:r>
      <w:r w:rsidRPr="00BB3AAD">
        <w:t xml:space="preserve">Run, </w:t>
      </w:r>
      <w:r>
        <w:t>and then type “</w:t>
      </w:r>
      <w:proofErr w:type="spellStart"/>
      <w:r w:rsidRPr="002E192E">
        <w:rPr>
          <w:rStyle w:val="Strong"/>
        </w:rPr>
        <w:t>WinDBG</w:t>
      </w:r>
      <w:proofErr w:type="spellEnd"/>
      <w:r>
        <w:t>”</w:t>
      </w:r>
      <w:r w:rsidRPr="00BB3AAD">
        <w:t>.</w:t>
      </w:r>
    </w:p>
    <w:p w14:paraId="48B640B3" w14:textId="77777777" w:rsidR="00035735" w:rsidRPr="00BB3AAD" w:rsidRDefault="00035735" w:rsidP="00035735">
      <w:pPr>
        <w:pStyle w:val="Ln1"/>
        <w:numPr>
          <w:ilvl w:val="1"/>
          <w:numId w:val="7"/>
        </w:numPr>
      </w:pPr>
      <w:r>
        <w:t>On</w:t>
      </w:r>
      <w:r w:rsidRPr="00BB3AAD">
        <w:t xml:space="preserve"> the File menu, </w:t>
      </w:r>
      <w:r>
        <w:t>click</w:t>
      </w:r>
      <w:r w:rsidRPr="00BB3AAD">
        <w:t xml:space="preserve"> </w:t>
      </w:r>
      <w:r w:rsidRPr="002E192E">
        <w:rPr>
          <w:rStyle w:val="Strong"/>
        </w:rPr>
        <w:t>Attach to a Process…</w:t>
      </w:r>
    </w:p>
    <w:p w14:paraId="48B640B4" w14:textId="77777777" w:rsidR="00035735" w:rsidRPr="00865FC4" w:rsidRDefault="00035735" w:rsidP="00035735">
      <w:pPr>
        <w:pStyle w:val="Ln1"/>
        <w:numPr>
          <w:ilvl w:val="1"/>
          <w:numId w:val="7"/>
        </w:numPr>
        <w:rPr>
          <w:rStyle w:val="Strong"/>
          <w:b w:val="0"/>
          <w:bCs w:val="0"/>
        </w:rPr>
      </w:pPr>
      <w:r>
        <w:t>On</w:t>
      </w:r>
      <w:r w:rsidRPr="00BB3AAD">
        <w:t xml:space="preserve"> the resulting list, </w:t>
      </w:r>
      <w:r>
        <w:t>click</w:t>
      </w:r>
      <w:r w:rsidRPr="00BB3AAD">
        <w:t xml:space="preserve"> </w:t>
      </w:r>
      <w:r w:rsidRPr="002E192E">
        <w:rPr>
          <w:rStyle w:val="Strong"/>
        </w:rPr>
        <w:t>FotoVision.exe</w:t>
      </w:r>
      <w:r w:rsidRPr="00BB3AAD">
        <w:t xml:space="preserve"> and </w:t>
      </w:r>
      <w:r>
        <w:t xml:space="preserve">then </w:t>
      </w:r>
      <w:r w:rsidRPr="00BB3AAD">
        <w:t xml:space="preserve">click </w:t>
      </w:r>
      <w:r w:rsidRPr="002E192E">
        <w:rPr>
          <w:rStyle w:val="Strong"/>
        </w:rPr>
        <w:t>OK.</w:t>
      </w:r>
    </w:p>
    <w:p w14:paraId="75B5721A" w14:textId="185464BC" w:rsidR="00865FC4" w:rsidRPr="00BB3AAD" w:rsidRDefault="00865FC4" w:rsidP="00035735">
      <w:pPr>
        <w:pStyle w:val="Ln1"/>
        <w:numPr>
          <w:ilvl w:val="1"/>
          <w:numId w:val="7"/>
        </w:numPr>
      </w:pPr>
      <w:r>
        <w:t xml:space="preserve">On the Workspace 'base' window, check the checkbox "Don't ask again in this </w:t>
      </w:r>
      <w:proofErr w:type="spellStart"/>
      <w:r>
        <w:t>Windbg</w:t>
      </w:r>
      <w:proofErr w:type="spellEnd"/>
      <w:r>
        <w:t xml:space="preserve"> session" and click Yes</w:t>
      </w:r>
      <w:r w:rsidR="00F81F5B">
        <w:t xml:space="preserve"> if a dialog pops up</w:t>
      </w:r>
      <w:r>
        <w:t>.</w:t>
      </w:r>
    </w:p>
    <w:p w14:paraId="48B640B5" w14:textId="77777777" w:rsidR="00035735" w:rsidRDefault="00035735" w:rsidP="00035735">
      <w:pPr>
        <w:pStyle w:val="Ln1"/>
        <w:numPr>
          <w:ilvl w:val="0"/>
          <w:numId w:val="7"/>
        </w:numPr>
      </w:pPr>
      <w:r w:rsidRPr="00BB3AAD">
        <w:t>Investigate the threads</w:t>
      </w:r>
      <w:r>
        <w:t xml:space="preserve"> by</w:t>
      </w:r>
      <w:r w:rsidRPr="00BB3AAD">
        <w:t xml:space="preserve"> using native commands.   </w:t>
      </w:r>
    </w:p>
    <w:p w14:paraId="48B640B6" w14:textId="7A3EE131" w:rsidR="00035735" w:rsidRDefault="00035735" w:rsidP="00035735">
      <w:pPr>
        <w:pStyle w:val="Ln1"/>
        <w:numPr>
          <w:ilvl w:val="1"/>
          <w:numId w:val="7"/>
        </w:numPr>
      </w:pPr>
      <w:r>
        <w:t>Type</w:t>
      </w:r>
      <w:r w:rsidRPr="00BB3AAD">
        <w:t xml:space="preserve"> </w:t>
      </w:r>
      <w:r w:rsidRPr="002E192E">
        <w:rPr>
          <w:rStyle w:val="Strong"/>
        </w:rPr>
        <w:t>“~*kb</w:t>
      </w:r>
      <w:r>
        <w:t>”</w:t>
      </w:r>
      <w:r w:rsidRPr="00BB3AAD">
        <w:t xml:space="preserve"> </w:t>
      </w:r>
      <w:r w:rsidR="00281AC1">
        <w:t xml:space="preserve">and hit Enter </w:t>
      </w:r>
      <w:r w:rsidRPr="00BB3AAD">
        <w:t xml:space="preserve">to see the stacks for all the threads. </w:t>
      </w:r>
    </w:p>
    <w:p w14:paraId="48B640B7" w14:textId="77777777" w:rsidR="00035735" w:rsidRDefault="00035735" w:rsidP="00035735">
      <w:pPr>
        <w:pStyle w:val="Ln1"/>
        <w:numPr>
          <w:ilvl w:val="1"/>
          <w:numId w:val="7"/>
        </w:numPr>
      </w:pPr>
      <w:r w:rsidRPr="00BB3AAD">
        <w:t xml:space="preserve">Note that </w:t>
      </w:r>
      <w:r>
        <w:t>t</w:t>
      </w:r>
      <w:r w:rsidRPr="00BB3AAD">
        <w:t>hread</w:t>
      </w:r>
      <w:r>
        <w:t xml:space="preserve"> </w:t>
      </w:r>
      <w:r w:rsidRPr="00BB3AAD">
        <w:t xml:space="preserve">0’s stack appears </w:t>
      </w:r>
      <w:r>
        <w:t xml:space="preserve">to be </w:t>
      </w:r>
      <w:r w:rsidRPr="00BB3AAD">
        <w:t>broken,</w:t>
      </w:r>
      <w:r>
        <w:t xml:space="preserve"> </w:t>
      </w:r>
      <w:r w:rsidRPr="00BB3AAD">
        <w:t>or to have symbol problems.</w:t>
      </w:r>
    </w:p>
    <w:p w14:paraId="219CEA10" w14:textId="77777777" w:rsidR="0044520B" w:rsidRPr="0044520B" w:rsidRDefault="0044520B" w:rsidP="0044520B">
      <w:pPr>
        <w:pStyle w:val="Code"/>
        <w:rPr>
          <w:lang w:val="de-DE"/>
        </w:rPr>
      </w:pPr>
      <w:r w:rsidRPr="0044520B">
        <w:rPr>
          <w:lang w:val="de-DE"/>
        </w:rPr>
        <w:t xml:space="preserve">0:000&gt; </w:t>
      </w:r>
      <w:r w:rsidRPr="00317B3B">
        <w:rPr>
          <w:b/>
          <w:lang w:val="de-DE"/>
        </w:rPr>
        <w:t>~*</w:t>
      </w:r>
      <w:proofErr w:type="spellStart"/>
      <w:r w:rsidRPr="00317B3B">
        <w:rPr>
          <w:b/>
          <w:lang w:val="de-DE"/>
        </w:rPr>
        <w:t>kb</w:t>
      </w:r>
      <w:proofErr w:type="spellEnd"/>
    </w:p>
    <w:p w14:paraId="1BCC27BB" w14:textId="77777777" w:rsidR="0044520B" w:rsidRPr="0044520B" w:rsidRDefault="0044520B" w:rsidP="0044520B">
      <w:pPr>
        <w:pStyle w:val="Code"/>
        <w:rPr>
          <w:lang w:val="de-DE"/>
        </w:rPr>
      </w:pPr>
    </w:p>
    <w:p w14:paraId="021CE217" w14:textId="77777777" w:rsidR="0044520B" w:rsidRPr="0044520B" w:rsidRDefault="0044520B" w:rsidP="0044520B">
      <w:pPr>
        <w:pStyle w:val="Code"/>
        <w:rPr>
          <w:lang w:val="de-DE"/>
        </w:rPr>
      </w:pPr>
      <w:r w:rsidRPr="0044520B">
        <w:rPr>
          <w:lang w:val="de-DE"/>
        </w:rPr>
        <w:t xml:space="preserve">.  0  </w:t>
      </w:r>
      <w:proofErr w:type="spellStart"/>
      <w:r w:rsidRPr="0044520B">
        <w:rPr>
          <w:lang w:val="de-DE"/>
        </w:rPr>
        <w:t>Id</w:t>
      </w:r>
      <w:proofErr w:type="spellEnd"/>
      <w:r w:rsidRPr="0044520B">
        <w:rPr>
          <w:lang w:val="de-DE"/>
        </w:rPr>
        <w:t xml:space="preserve">: 3eb4.3ae0 </w:t>
      </w:r>
      <w:proofErr w:type="spellStart"/>
      <w:r w:rsidRPr="0044520B">
        <w:rPr>
          <w:lang w:val="de-DE"/>
        </w:rPr>
        <w:t>Suspend</w:t>
      </w:r>
      <w:proofErr w:type="spellEnd"/>
      <w:r w:rsidRPr="0044520B">
        <w:rPr>
          <w:lang w:val="de-DE"/>
        </w:rPr>
        <w:t xml:space="preserve">: 1 </w:t>
      </w:r>
      <w:proofErr w:type="spellStart"/>
      <w:r w:rsidRPr="0044520B">
        <w:rPr>
          <w:lang w:val="de-DE"/>
        </w:rPr>
        <w:t>Teb</w:t>
      </w:r>
      <w:proofErr w:type="spellEnd"/>
      <w:r w:rsidRPr="0044520B">
        <w:rPr>
          <w:lang w:val="de-DE"/>
        </w:rPr>
        <w:t xml:space="preserve">: 7e71b000 </w:t>
      </w:r>
      <w:proofErr w:type="spellStart"/>
      <w:r w:rsidRPr="0044520B">
        <w:rPr>
          <w:lang w:val="de-DE"/>
        </w:rPr>
        <w:t>Unfrozen</w:t>
      </w:r>
      <w:proofErr w:type="spellEnd"/>
    </w:p>
    <w:p w14:paraId="291A45D4" w14:textId="77777777" w:rsidR="0044520B" w:rsidRDefault="0044520B" w:rsidP="0044520B">
      <w:pPr>
        <w:pStyle w:val="Code"/>
      </w:pPr>
      <w:proofErr w:type="spellStart"/>
      <w:r>
        <w:t>ChildEBP</w:t>
      </w:r>
      <w:proofErr w:type="spellEnd"/>
      <w:r>
        <w:t xml:space="preserve"> </w:t>
      </w:r>
      <w:proofErr w:type="spellStart"/>
      <w:r>
        <w:t>RetAddr</w:t>
      </w:r>
      <w:proofErr w:type="spellEnd"/>
      <w:r>
        <w:t xml:space="preserve">  </w:t>
      </w:r>
      <w:proofErr w:type="spellStart"/>
      <w:r>
        <w:t>Args</w:t>
      </w:r>
      <w:proofErr w:type="spellEnd"/>
      <w:r>
        <w:t xml:space="preserve"> to Child              </w:t>
      </w:r>
    </w:p>
    <w:p w14:paraId="6FF595B4" w14:textId="77777777" w:rsidR="0044520B" w:rsidRDefault="0044520B" w:rsidP="0044520B">
      <w:pPr>
        <w:pStyle w:val="Code"/>
      </w:pPr>
      <w:r>
        <w:t>008ff254 67f84cb8 814bb20f 74a08bc8 008ff558 USER32!NtUserWaitMessage+0xc</w:t>
      </w:r>
    </w:p>
    <w:p w14:paraId="3B7D1A5E" w14:textId="77777777" w:rsidR="0044520B" w:rsidRDefault="0044520B" w:rsidP="0044520B">
      <w:pPr>
        <w:pStyle w:val="Code"/>
      </w:pPr>
      <w:r>
        <w:t xml:space="preserve">008ff2d8 67f84749 00000000 </w:t>
      </w:r>
      <w:proofErr w:type="spellStart"/>
      <w:r>
        <w:t>ffffffff</w:t>
      </w:r>
      <w:proofErr w:type="spellEnd"/>
      <w:r>
        <w:t xml:space="preserve"> 00000000 System_Windows_Forms_ni+0x1b4cb8</w:t>
      </w:r>
    </w:p>
    <w:p w14:paraId="49696B47" w14:textId="77777777" w:rsidR="0044520B" w:rsidRDefault="0044520B" w:rsidP="0044520B">
      <w:pPr>
        <w:pStyle w:val="Code"/>
      </w:pPr>
      <w:r>
        <w:t>008ff32c 67f845c2 025d3c14 00000000 00000000 System_Windows_Forms_ni+0x1b4749</w:t>
      </w:r>
    </w:p>
    <w:p w14:paraId="6C45688B" w14:textId="77777777" w:rsidR="0044520B" w:rsidRDefault="0044520B" w:rsidP="0044520B">
      <w:pPr>
        <w:pStyle w:val="Code"/>
      </w:pPr>
      <w:r>
        <w:t>008ff358 67f66781 025d3c14 008ff47c 00000000 System_Windows_Forms_ni+0x1b45c2</w:t>
      </w:r>
    </w:p>
    <w:p w14:paraId="3DC88FF6" w14:textId="77777777" w:rsidR="0044520B" w:rsidRDefault="0044520B" w:rsidP="0044520B">
      <w:pPr>
        <w:pStyle w:val="Code"/>
      </w:pPr>
      <w:r>
        <w:t>008ff3d8 74a02652 00ae58b0 008ff438 74a11580 System_Windows_Forms_ni+0x196781</w:t>
      </w:r>
    </w:p>
    <w:p w14:paraId="5247A6C2" w14:textId="77777777" w:rsidR="0044520B" w:rsidRDefault="0044520B" w:rsidP="0044520B">
      <w:pPr>
        <w:pStyle w:val="Code"/>
      </w:pPr>
      <w:r>
        <w:t>008ff3e4 74a11580 008ff47c 008ff428 74ba619f clr!CallDescrWorkerInternal+0x34</w:t>
      </w:r>
    </w:p>
    <w:p w14:paraId="21D54AE0" w14:textId="77777777" w:rsidR="0044520B" w:rsidRDefault="0044520B" w:rsidP="0044520B">
      <w:pPr>
        <w:pStyle w:val="Code"/>
      </w:pPr>
      <w:r>
        <w:t>008ff438 74a1e670 00000000 00000001 008ff498 clr!CallDescrWorkerWithHandler+0x6b</w:t>
      </w:r>
    </w:p>
    <w:p w14:paraId="0EA64A85" w14:textId="77777777" w:rsidR="0044520B" w:rsidRDefault="0044520B" w:rsidP="0044520B">
      <w:pPr>
        <w:pStyle w:val="Code"/>
      </w:pPr>
      <w:r>
        <w:t xml:space="preserve">008ff4b0 74b72955 008ff5ac 8444aa57 00a26d9c </w:t>
      </w:r>
      <w:proofErr w:type="spellStart"/>
      <w:r>
        <w:t>clr!MethodDescCallSite</w:t>
      </w:r>
      <w:proofErr w:type="spellEnd"/>
      <w:r>
        <w:t>::CallTargetWorker+0x152</w:t>
      </w:r>
    </w:p>
    <w:p w14:paraId="1C858D4F" w14:textId="77777777" w:rsidR="0044520B" w:rsidRDefault="0044520B" w:rsidP="0044520B">
      <w:pPr>
        <w:pStyle w:val="Code"/>
      </w:pPr>
      <w:r>
        <w:t>008ff5d4 74b72891 00000000 00000001 8444aa6b clr!RunMain+0x1aa</w:t>
      </w:r>
    </w:p>
    <w:p w14:paraId="4A8AE3FE" w14:textId="77777777" w:rsidR="0044520B" w:rsidRDefault="0044520B" w:rsidP="0044520B">
      <w:pPr>
        <w:pStyle w:val="Code"/>
      </w:pPr>
      <w:r>
        <w:t xml:space="preserve">008ff848 74b2ec8b 00000000 8444a7db 00720000 </w:t>
      </w:r>
      <w:proofErr w:type="spellStart"/>
      <w:r>
        <w:t>clr!Assembly</w:t>
      </w:r>
      <w:proofErr w:type="spellEnd"/>
      <w:r>
        <w:t>::ExecuteMainMethod+0x124</w:t>
      </w:r>
    </w:p>
    <w:p w14:paraId="4D596E60" w14:textId="77777777" w:rsidR="0044520B" w:rsidRDefault="0044520B" w:rsidP="0044520B">
      <w:pPr>
        <w:pStyle w:val="Code"/>
      </w:pPr>
      <w:r>
        <w:t xml:space="preserve">008ffd48 74b2ed2e 8444a223 00000000 00000000 </w:t>
      </w:r>
      <w:proofErr w:type="spellStart"/>
      <w:r>
        <w:t>clr!SystemDomain</w:t>
      </w:r>
      <w:proofErr w:type="spellEnd"/>
      <w:r>
        <w:t>::ExecuteMainMethod+0x63c</w:t>
      </w:r>
    </w:p>
    <w:p w14:paraId="7AEC3050" w14:textId="77777777" w:rsidR="0044520B" w:rsidRDefault="0044520B" w:rsidP="0044520B">
      <w:pPr>
        <w:pStyle w:val="Code"/>
      </w:pPr>
      <w:r>
        <w:t>008ffda0 74b2ee42 8444a263 00000000 00000000 clr!ExecuteEXE+0x4c</w:t>
      </w:r>
    </w:p>
    <w:p w14:paraId="52066C4A" w14:textId="77777777" w:rsidR="0044520B" w:rsidRDefault="0044520B" w:rsidP="0044520B">
      <w:pPr>
        <w:pStyle w:val="Code"/>
      </w:pPr>
      <w:r>
        <w:t>008ffde0 74b32370 8444a19f 00000000 00000000 clr!_CorExeMainInternal+0xdc</w:t>
      </w:r>
    </w:p>
    <w:p w14:paraId="5B753D34" w14:textId="77777777" w:rsidR="0044520B" w:rsidRDefault="0044520B" w:rsidP="0044520B">
      <w:pPr>
        <w:pStyle w:val="Code"/>
      </w:pPr>
      <w:r>
        <w:t>008ffe1c 750aec94 84577b73 75897b50 750a0000 clr!_CorExeMain+0x4d</w:t>
      </w:r>
    </w:p>
    <w:p w14:paraId="3BB9EA6E" w14:textId="77777777" w:rsidR="0044520B" w:rsidRDefault="0044520B" w:rsidP="0044520B">
      <w:pPr>
        <w:pStyle w:val="Code"/>
      </w:pPr>
      <w:r>
        <w:t xml:space="preserve">008ffe58 7512bbcc 7512bb40 </w:t>
      </w:r>
      <w:proofErr w:type="spellStart"/>
      <w:r>
        <w:t>7512bb40</w:t>
      </w:r>
      <w:proofErr w:type="spellEnd"/>
      <w:r>
        <w:t xml:space="preserve"> 008ffe7c mscoreei!_CorExeMain+0x10a</w:t>
      </w:r>
    </w:p>
    <w:p w14:paraId="66633F12" w14:textId="77777777" w:rsidR="0044520B" w:rsidRDefault="0044520B" w:rsidP="0044520B">
      <w:pPr>
        <w:pStyle w:val="Code"/>
      </w:pPr>
      <w:r>
        <w:t>008ffe68 75897c04 7e71f000 75897be0 84dee78a MSCOREE!_CorExeMain_Exported+0x8c</w:t>
      </w:r>
    </w:p>
    <w:p w14:paraId="08778FD3" w14:textId="77777777" w:rsidR="0044520B" w:rsidRDefault="0044520B" w:rsidP="0044520B">
      <w:pPr>
        <w:pStyle w:val="Code"/>
      </w:pPr>
      <w:r>
        <w:t>008ffe7c 77cbb90f 7e71f000 8690a9fb 00000000 KERNEL32!BaseThreadInitThunk+0x24</w:t>
      </w:r>
    </w:p>
    <w:p w14:paraId="6DD555E9" w14:textId="77777777" w:rsidR="0044520B" w:rsidRDefault="0044520B" w:rsidP="0044520B">
      <w:pPr>
        <w:pStyle w:val="Code"/>
      </w:pPr>
      <w:r>
        <w:t xml:space="preserve">008ffec4 77cbb8da </w:t>
      </w:r>
      <w:proofErr w:type="spellStart"/>
      <w:r>
        <w:t>ffffffff</w:t>
      </w:r>
      <w:proofErr w:type="spellEnd"/>
      <w:r>
        <w:t xml:space="preserve"> 77ca0700 00000000 ntdll!__RtlUserThreadStart+0x2f</w:t>
      </w:r>
    </w:p>
    <w:p w14:paraId="48B640C5" w14:textId="2C4DB7B1" w:rsidR="00035735" w:rsidRPr="00BB3AAD" w:rsidRDefault="0044520B" w:rsidP="0044520B">
      <w:pPr>
        <w:pStyle w:val="Code"/>
      </w:pPr>
      <w:r>
        <w:t>008ffed4 00000000 7512bb40 7e71f000 00000000 ntdll!_RtlUserThreadStart+0x1b</w:t>
      </w:r>
    </w:p>
    <w:p w14:paraId="48B640C6" w14:textId="153805A3" w:rsidR="00035735" w:rsidRDefault="00035735" w:rsidP="00E4758D">
      <w:pPr>
        <w:pStyle w:val="Lp1"/>
      </w:pPr>
      <w:r w:rsidRPr="00BB3AAD">
        <w:t xml:space="preserve">Why are you not able to see </w:t>
      </w:r>
      <w:r>
        <w:t>any recognizable function names from the application source code</w:t>
      </w:r>
      <w:r w:rsidRPr="00BB3AAD">
        <w:t>? H</w:t>
      </w:r>
      <w:r>
        <w:t>int</w:t>
      </w:r>
      <w:r w:rsidRPr="00BB3AAD">
        <w:t>: It’s not a symbol issue.</w:t>
      </w:r>
      <w:r>
        <w:t xml:space="preserve"> (If you want to refer to the application source code, you can find it in the &lt;</w:t>
      </w:r>
      <w:proofErr w:type="spellStart"/>
      <w:r>
        <w:t>FotoVisionDir</w:t>
      </w:r>
      <w:proofErr w:type="spellEnd"/>
      <w:r>
        <w:t>&gt;</w:t>
      </w:r>
      <w:r w:rsidRPr="002B41B4">
        <w:t>\</w:t>
      </w:r>
      <w:r w:rsidR="00DF724C">
        <w:t>C#\</w:t>
      </w:r>
      <w:r w:rsidRPr="002B41B4">
        <w:t>Desktop\Source</w:t>
      </w:r>
      <w:r>
        <w:t xml:space="preserve"> folder.)</w:t>
      </w:r>
    </w:p>
    <w:p w14:paraId="48B640C7" w14:textId="77777777" w:rsidR="00035735" w:rsidRPr="00BB3AAD" w:rsidRDefault="00035735" w:rsidP="002E192E">
      <w:pPr>
        <w:pStyle w:val="Note"/>
      </w:pPr>
      <w:r w:rsidRPr="002E192E">
        <w:rPr>
          <w:rStyle w:val="NotePrefix"/>
        </w:rPr>
        <w:t>Note:</w:t>
      </w:r>
      <w:r>
        <w:t xml:space="preserve"> The exact output you will see will differ from the preceding</w:t>
      </w:r>
    </w:p>
    <w:p w14:paraId="48B640C8" w14:textId="77777777" w:rsidR="00035735" w:rsidRPr="00BB3AAD" w:rsidRDefault="00035735" w:rsidP="000C37BE">
      <w:pPr>
        <w:pStyle w:val="Le"/>
      </w:pPr>
    </w:p>
    <w:p w14:paraId="48B640C9" w14:textId="2417F01C" w:rsidR="00035735" w:rsidRDefault="00035735" w:rsidP="00035735">
      <w:pPr>
        <w:pStyle w:val="Ln1"/>
        <w:numPr>
          <w:ilvl w:val="0"/>
          <w:numId w:val="7"/>
        </w:numPr>
      </w:pPr>
      <w:r>
        <w:t xml:space="preserve">Load </w:t>
      </w:r>
      <w:r w:rsidR="000F09EA">
        <w:t xml:space="preserve">SOS </w:t>
      </w:r>
      <w:r>
        <w:t>and begin working with it:</w:t>
      </w:r>
    </w:p>
    <w:p w14:paraId="48B640CA" w14:textId="456331A2" w:rsidR="000F09EA" w:rsidRDefault="000F09EA" w:rsidP="000F09EA">
      <w:pPr>
        <w:pStyle w:val="Ln1"/>
        <w:numPr>
          <w:ilvl w:val="1"/>
          <w:numId w:val="7"/>
        </w:numPr>
      </w:pPr>
      <w:r w:rsidRPr="000F09EA">
        <w:rPr>
          <w:rStyle w:val="Strong"/>
        </w:rPr>
        <w:t>.NET 4.0</w:t>
      </w:r>
      <w:r>
        <w:t xml:space="preserve"> - type: "</w:t>
      </w:r>
      <w:r w:rsidRPr="000F09EA">
        <w:rPr>
          <w:rStyle w:val="Strong"/>
        </w:rPr>
        <w:t>.</w:t>
      </w:r>
      <w:proofErr w:type="spellStart"/>
      <w:r w:rsidRPr="000F09EA">
        <w:rPr>
          <w:rStyle w:val="Strong"/>
        </w:rPr>
        <w:t>load</w:t>
      </w:r>
      <w:r w:rsidR="005A7CAE">
        <w:rPr>
          <w:rStyle w:val="Strong"/>
        </w:rPr>
        <w:t>by</w:t>
      </w:r>
      <w:proofErr w:type="spellEnd"/>
      <w:r w:rsidR="005A7CAE">
        <w:rPr>
          <w:rStyle w:val="Strong"/>
        </w:rPr>
        <w:t xml:space="preserve"> </w:t>
      </w:r>
      <w:proofErr w:type="spellStart"/>
      <w:r w:rsidR="005A7CAE">
        <w:rPr>
          <w:rStyle w:val="Strong"/>
        </w:rPr>
        <w:t>sos</w:t>
      </w:r>
      <w:proofErr w:type="spellEnd"/>
      <w:r w:rsidR="005A7CAE">
        <w:rPr>
          <w:rStyle w:val="Strong"/>
        </w:rPr>
        <w:t xml:space="preserve"> </w:t>
      </w:r>
      <w:proofErr w:type="spellStart"/>
      <w:r w:rsidR="005A7CAE">
        <w:rPr>
          <w:rStyle w:val="Strong"/>
        </w:rPr>
        <w:t>clr</w:t>
      </w:r>
      <w:proofErr w:type="spellEnd"/>
      <w:r w:rsidR="00503C2F">
        <w:rPr>
          <w:rStyle w:val="Strong"/>
        </w:rPr>
        <w:t xml:space="preserve"> </w:t>
      </w:r>
      <w:r>
        <w:t>"</w:t>
      </w:r>
    </w:p>
    <w:p w14:paraId="48B640CB" w14:textId="6E4DC05C" w:rsidR="000F09EA" w:rsidRDefault="0044520B" w:rsidP="0044520B">
      <w:pPr>
        <w:pStyle w:val="Note"/>
      </w:pPr>
      <w:r w:rsidRPr="0044520B">
        <w:rPr>
          <w:b/>
          <w:bCs w:val="0"/>
        </w:rPr>
        <w:t xml:space="preserve">For </w:t>
      </w:r>
      <w:r w:rsidR="000F09EA" w:rsidRPr="0044520B">
        <w:rPr>
          <w:b/>
          <w:bCs w:val="0"/>
        </w:rPr>
        <w:t>NET 2.0</w:t>
      </w:r>
      <w:r>
        <w:t xml:space="preserve"> you would</w:t>
      </w:r>
      <w:r w:rsidR="000F09EA">
        <w:t xml:space="preserve"> type: "</w:t>
      </w:r>
      <w:r w:rsidR="000F09EA" w:rsidRPr="0044520B">
        <w:rPr>
          <w:b/>
          <w:bCs w:val="0"/>
        </w:rPr>
        <w:t>.</w:t>
      </w:r>
      <w:proofErr w:type="spellStart"/>
      <w:r w:rsidR="000F09EA" w:rsidRPr="0044520B">
        <w:rPr>
          <w:b/>
          <w:bCs w:val="0"/>
        </w:rPr>
        <w:t>load</w:t>
      </w:r>
      <w:r w:rsidR="005A7CAE" w:rsidRPr="0044520B">
        <w:rPr>
          <w:b/>
          <w:bCs w:val="0"/>
        </w:rPr>
        <w:t>by</w:t>
      </w:r>
      <w:proofErr w:type="spellEnd"/>
      <w:r w:rsidR="005A7CAE" w:rsidRPr="0044520B">
        <w:rPr>
          <w:b/>
          <w:bCs w:val="0"/>
        </w:rPr>
        <w:t xml:space="preserve"> </w:t>
      </w:r>
      <w:proofErr w:type="spellStart"/>
      <w:r w:rsidR="005A7CAE" w:rsidRPr="0044520B">
        <w:rPr>
          <w:b/>
          <w:bCs w:val="0"/>
        </w:rPr>
        <w:t>sos</w:t>
      </w:r>
      <w:proofErr w:type="spellEnd"/>
      <w:r w:rsidR="005A7CAE" w:rsidRPr="0044520B">
        <w:rPr>
          <w:b/>
          <w:bCs w:val="0"/>
        </w:rPr>
        <w:t xml:space="preserve"> </w:t>
      </w:r>
      <w:proofErr w:type="spellStart"/>
      <w:r w:rsidR="005A7CAE" w:rsidRPr="0044520B">
        <w:rPr>
          <w:b/>
          <w:bCs w:val="0"/>
        </w:rPr>
        <w:t>mscorwks</w:t>
      </w:r>
      <w:proofErr w:type="spellEnd"/>
      <w:r w:rsidR="000F09EA">
        <w:t>"</w:t>
      </w:r>
    </w:p>
    <w:p w14:paraId="48B640CC" w14:textId="099FA6D2" w:rsidR="00035735" w:rsidRDefault="00035735" w:rsidP="000F09EA">
      <w:pPr>
        <w:pStyle w:val="Note"/>
      </w:pPr>
      <w:r w:rsidRPr="002E192E">
        <w:rPr>
          <w:rStyle w:val="NotePrefix"/>
        </w:rPr>
        <w:lastRenderedPageBreak/>
        <w:t>Note:</w:t>
      </w:r>
      <w:r w:rsidRPr="002E192E">
        <w:t xml:space="preserve"> </w:t>
      </w:r>
      <w:r w:rsidRPr="000F09EA">
        <w:t xml:space="preserve">From this point on the labs will simply instruct you to load </w:t>
      </w:r>
      <w:r w:rsidR="005A7CAE">
        <w:t>SOS</w:t>
      </w:r>
      <w:r w:rsidR="0002254B">
        <w:t xml:space="preserve">. </w:t>
      </w:r>
      <w:r w:rsidR="000F09EA">
        <w:t xml:space="preserve">Use </w:t>
      </w:r>
      <w:r w:rsidRPr="000F09EA">
        <w:t>the appropriate command from above based on the version of the Microsoft .NET Framework you are</w:t>
      </w:r>
      <w:r>
        <w:t xml:space="preserve"> using.</w:t>
      </w:r>
    </w:p>
    <w:p w14:paraId="48B640CD" w14:textId="77777777" w:rsidR="00035735" w:rsidRPr="000C37BE" w:rsidRDefault="00035735" w:rsidP="002E192E">
      <w:pPr>
        <w:pStyle w:val="Le"/>
      </w:pPr>
    </w:p>
    <w:p w14:paraId="48B640CE" w14:textId="4CCF841B" w:rsidR="00035735" w:rsidRPr="000C37BE" w:rsidRDefault="00035735" w:rsidP="00F20727">
      <w:pPr>
        <w:pStyle w:val="Ln1"/>
        <w:numPr>
          <w:ilvl w:val="1"/>
          <w:numId w:val="7"/>
        </w:numPr>
      </w:pPr>
      <w:r w:rsidRPr="000C37BE">
        <w:t xml:space="preserve">Type </w:t>
      </w:r>
      <w:r>
        <w:t>“</w:t>
      </w:r>
      <w:r w:rsidRPr="00781993">
        <w:rPr>
          <w:rStyle w:val="Strong"/>
        </w:rPr>
        <w:t>~*</w:t>
      </w:r>
      <w:proofErr w:type="spellStart"/>
      <w:r w:rsidRPr="00781993">
        <w:rPr>
          <w:rStyle w:val="Strong"/>
        </w:rPr>
        <w:t>e!clrstack</w:t>
      </w:r>
      <w:proofErr w:type="spellEnd"/>
      <w:r>
        <w:t>”</w:t>
      </w:r>
      <w:r w:rsidRPr="000C37BE">
        <w:t xml:space="preserve"> to view the managed stacks of all threads. </w:t>
      </w:r>
      <w:r>
        <w:br/>
      </w:r>
      <w:r>
        <w:br/>
      </w:r>
      <w:r w:rsidRPr="00781993">
        <w:rPr>
          <w:rStyle w:val="Emphasis"/>
        </w:rPr>
        <w:t>Which thread has a managed stack? Which threads are managed threads?</w:t>
      </w:r>
    </w:p>
    <w:p w14:paraId="48B640CF" w14:textId="77777777" w:rsidR="00035735" w:rsidRPr="000C37BE" w:rsidRDefault="00035735" w:rsidP="00035735">
      <w:pPr>
        <w:pStyle w:val="Ln1"/>
        <w:numPr>
          <w:ilvl w:val="1"/>
          <w:numId w:val="7"/>
        </w:numPr>
      </w:pPr>
      <w:r w:rsidRPr="000C37BE">
        <w:t>Type “</w:t>
      </w:r>
      <w:r w:rsidRPr="00781993">
        <w:rPr>
          <w:rStyle w:val="Strong"/>
        </w:rPr>
        <w:t>!threads</w:t>
      </w:r>
      <w:r w:rsidRPr="000C37BE">
        <w:t xml:space="preserve">”. </w:t>
      </w:r>
      <w:r>
        <w:br/>
      </w:r>
      <w:r>
        <w:br/>
      </w:r>
      <w:r w:rsidRPr="00781993">
        <w:rPr>
          <w:rStyle w:val="Emphasis"/>
        </w:rPr>
        <w:t>Does your answer to the previous question agree with the output of this command?</w:t>
      </w:r>
    </w:p>
    <w:p w14:paraId="48B640D0" w14:textId="77777777" w:rsidR="00035735" w:rsidRDefault="00035735" w:rsidP="00035735">
      <w:pPr>
        <w:pStyle w:val="Ln1"/>
        <w:numPr>
          <w:ilvl w:val="1"/>
          <w:numId w:val="7"/>
        </w:numPr>
      </w:pPr>
      <w:r w:rsidRPr="000C37BE">
        <w:t xml:space="preserve">To see both the managed and unmanaged stacks on </w:t>
      </w:r>
      <w:r>
        <w:t>thread 0—</w:t>
      </w:r>
      <w:commentRangeStart w:id="15"/>
      <w:commentRangeStart w:id="16"/>
      <w:r w:rsidRPr="000C37BE">
        <w:t>including some calls that have been popped off the stack</w:t>
      </w:r>
      <w:commentRangeEnd w:id="15"/>
      <w:r w:rsidR="00F20727">
        <w:commentReference w:id="15"/>
      </w:r>
      <w:commentRangeEnd w:id="16"/>
      <w:r w:rsidR="000641AD">
        <w:rPr>
          <w:rStyle w:val="CommentReference"/>
        </w:rPr>
        <w:commentReference w:id="16"/>
      </w:r>
      <w:r>
        <w:t>—</w:t>
      </w:r>
      <w:r w:rsidRPr="000C37BE">
        <w:t xml:space="preserve">first make </w:t>
      </w:r>
      <w:r>
        <w:t>thread 0</w:t>
      </w:r>
      <w:r w:rsidRPr="000C37BE">
        <w:t xml:space="preserve"> the active thread. Type “</w:t>
      </w:r>
      <w:r w:rsidRPr="00781993">
        <w:rPr>
          <w:rStyle w:val="Strong"/>
        </w:rPr>
        <w:t>~0s</w:t>
      </w:r>
      <w:r w:rsidRPr="000C37BE">
        <w:t>”</w:t>
      </w:r>
      <w:r>
        <w:t>.</w:t>
      </w:r>
    </w:p>
    <w:p w14:paraId="4BF4416D" w14:textId="77777777" w:rsidR="00AB62B3" w:rsidRPr="00AB62B3" w:rsidRDefault="00AB62B3" w:rsidP="00AB62B3">
      <w:pPr>
        <w:pStyle w:val="Code"/>
      </w:pPr>
      <w:r w:rsidRPr="00AB62B3">
        <w:t>0:004&gt; ~0s</w:t>
      </w:r>
    </w:p>
    <w:p w14:paraId="747EBD73" w14:textId="77777777" w:rsidR="00AB62B3" w:rsidRPr="00AB62B3" w:rsidRDefault="00AB62B3" w:rsidP="00AB62B3">
      <w:pPr>
        <w:pStyle w:val="Code"/>
      </w:pPr>
      <w:proofErr w:type="spellStart"/>
      <w:r w:rsidRPr="00AB62B3">
        <w:t>eax</w:t>
      </w:r>
      <w:proofErr w:type="spellEnd"/>
      <w:r w:rsidRPr="00AB62B3">
        <w:t xml:space="preserve">=00000002 </w:t>
      </w:r>
      <w:proofErr w:type="spellStart"/>
      <w:r w:rsidRPr="00AB62B3">
        <w:t>ebx</w:t>
      </w:r>
      <w:proofErr w:type="spellEnd"/>
      <w:r w:rsidRPr="00AB62B3">
        <w:t xml:space="preserve">=01954a48 </w:t>
      </w:r>
      <w:proofErr w:type="spellStart"/>
      <w:r w:rsidRPr="00AB62B3">
        <w:t>ecx</w:t>
      </w:r>
      <w:proofErr w:type="spellEnd"/>
      <w:r w:rsidRPr="00AB62B3">
        <w:t xml:space="preserve">=0000077c </w:t>
      </w:r>
      <w:proofErr w:type="spellStart"/>
      <w:r w:rsidRPr="00AB62B3">
        <w:t>edx</w:t>
      </w:r>
      <w:proofErr w:type="spellEnd"/>
      <w:r w:rsidRPr="00AB62B3">
        <w:t xml:space="preserve">=00000102 </w:t>
      </w:r>
      <w:proofErr w:type="spellStart"/>
      <w:r w:rsidRPr="00AB62B3">
        <w:t>esi</w:t>
      </w:r>
      <w:proofErr w:type="spellEnd"/>
      <w:r w:rsidRPr="00AB62B3">
        <w:t xml:space="preserve">=01a602c8 </w:t>
      </w:r>
      <w:proofErr w:type="spellStart"/>
      <w:r w:rsidRPr="00AB62B3">
        <w:t>edi</w:t>
      </w:r>
      <w:proofErr w:type="spellEnd"/>
      <w:r w:rsidRPr="00AB62B3">
        <w:t>=01a7bcf4</w:t>
      </w:r>
    </w:p>
    <w:p w14:paraId="3D36D03A" w14:textId="77777777" w:rsidR="00AB62B3" w:rsidRPr="00AB62B3" w:rsidRDefault="00AB62B3" w:rsidP="00AB62B3">
      <w:pPr>
        <w:pStyle w:val="Code"/>
      </w:pPr>
      <w:proofErr w:type="spellStart"/>
      <w:r w:rsidRPr="00AB62B3">
        <w:t>eip</w:t>
      </w:r>
      <w:proofErr w:type="spellEnd"/>
      <w:r w:rsidRPr="00AB62B3">
        <w:t xml:space="preserve">=772964f4 </w:t>
      </w:r>
      <w:proofErr w:type="spellStart"/>
      <w:r w:rsidRPr="00AB62B3">
        <w:t>esp</w:t>
      </w:r>
      <w:proofErr w:type="spellEnd"/>
      <w:r w:rsidRPr="00AB62B3">
        <w:t xml:space="preserve">=002eeb8c </w:t>
      </w:r>
      <w:proofErr w:type="spellStart"/>
      <w:r w:rsidRPr="00AB62B3">
        <w:t>ebp</w:t>
      </w:r>
      <w:proofErr w:type="spellEnd"/>
      <w:r w:rsidRPr="00AB62B3">
        <w:t xml:space="preserve">=002eec20 </w:t>
      </w:r>
      <w:proofErr w:type="spellStart"/>
      <w:r w:rsidRPr="00AB62B3">
        <w:t>iopl</w:t>
      </w:r>
      <w:proofErr w:type="spellEnd"/>
      <w:r w:rsidRPr="00AB62B3">
        <w:t xml:space="preserve">=0         </w:t>
      </w:r>
      <w:proofErr w:type="spellStart"/>
      <w:r w:rsidRPr="00AB62B3">
        <w:t>nv</w:t>
      </w:r>
      <w:proofErr w:type="spellEnd"/>
      <w:r w:rsidRPr="00AB62B3">
        <w:t xml:space="preserve"> up </w:t>
      </w:r>
      <w:proofErr w:type="spellStart"/>
      <w:r w:rsidRPr="00AB62B3">
        <w:t>ei</w:t>
      </w:r>
      <w:proofErr w:type="spellEnd"/>
      <w:r w:rsidRPr="00AB62B3">
        <w:t xml:space="preserve"> </w:t>
      </w:r>
      <w:proofErr w:type="spellStart"/>
      <w:r w:rsidRPr="00AB62B3">
        <w:t>pl</w:t>
      </w:r>
      <w:proofErr w:type="spellEnd"/>
      <w:r w:rsidRPr="00AB62B3">
        <w:t xml:space="preserve"> </w:t>
      </w:r>
      <w:proofErr w:type="spellStart"/>
      <w:r w:rsidRPr="00AB62B3">
        <w:t>zr</w:t>
      </w:r>
      <w:proofErr w:type="spellEnd"/>
      <w:r w:rsidRPr="00AB62B3">
        <w:t xml:space="preserve"> </w:t>
      </w:r>
      <w:proofErr w:type="spellStart"/>
      <w:r w:rsidRPr="00AB62B3">
        <w:t>na</w:t>
      </w:r>
      <w:proofErr w:type="spellEnd"/>
      <w:r w:rsidRPr="00AB62B3">
        <w:t xml:space="preserve"> </w:t>
      </w:r>
      <w:proofErr w:type="spellStart"/>
      <w:r w:rsidRPr="00AB62B3">
        <w:t>pe</w:t>
      </w:r>
      <w:proofErr w:type="spellEnd"/>
      <w:r w:rsidRPr="00AB62B3">
        <w:t xml:space="preserve"> </w:t>
      </w:r>
      <w:proofErr w:type="spellStart"/>
      <w:r w:rsidRPr="00AB62B3">
        <w:t>nc</w:t>
      </w:r>
      <w:proofErr w:type="spellEnd"/>
    </w:p>
    <w:p w14:paraId="7ADF06D3" w14:textId="77777777" w:rsidR="00AB62B3" w:rsidRPr="001B227A" w:rsidRDefault="00AB62B3" w:rsidP="00AB62B3">
      <w:pPr>
        <w:pStyle w:val="Code"/>
        <w:rPr>
          <w:lang w:val="de-DE"/>
        </w:rPr>
      </w:pPr>
      <w:proofErr w:type="spellStart"/>
      <w:r w:rsidRPr="001B227A">
        <w:rPr>
          <w:lang w:val="de-DE"/>
        </w:rPr>
        <w:t>cs</w:t>
      </w:r>
      <w:proofErr w:type="spellEnd"/>
      <w:r w:rsidRPr="001B227A">
        <w:rPr>
          <w:lang w:val="de-DE"/>
        </w:rPr>
        <w:t xml:space="preserve">=001b  </w:t>
      </w:r>
      <w:proofErr w:type="spellStart"/>
      <w:r w:rsidRPr="001B227A">
        <w:rPr>
          <w:lang w:val="de-DE"/>
        </w:rPr>
        <w:t>ss</w:t>
      </w:r>
      <w:proofErr w:type="spellEnd"/>
      <w:r w:rsidRPr="001B227A">
        <w:rPr>
          <w:lang w:val="de-DE"/>
        </w:rPr>
        <w:t xml:space="preserve">=0023  </w:t>
      </w:r>
      <w:proofErr w:type="spellStart"/>
      <w:r w:rsidRPr="001B227A">
        <w:rPr>
          <w:lang w:val="de-DE"/>
        </w:rPr>
        <w:t>ds</w:t>
      </w:r>
      <w:proofErr w:type="spellEnd"/>
      <w:r w:rsidRPr="001B227A">
        <w:rPr>
          <w:lang w:val="de-DE"/>
        </w:rPr>
        <w:t xml:space="preserve">=0023  es=0023  </w:t>
      </w:r>
      <w:proofErr w:type="spellStart"/>
      <w:r w:rsidRPr="001B227A">
        <w:rPr>
          <w:lang w:val="de-DE"/>
        </w:rPr>
        <w:t>fs</w:t>
      </w:r>
      <w:proofErr w:type="spellEnd"/>
      <w:r w:rsidRPr="001B227A">
        <w:rPr>
          <w:lang w:val="de-DE"/>
        </w:rPr>
        <w:t xml:space="preserve">=003b  </w:t>
      </w:r>
      <w:proofErr w:type="spellStart"/>
      <w:r w:rsidRPr="001B227A">
        <w:rPr>
          <w:lang w:val="de-DE"/>
        </w:rPr>
        <w:t>gs</w:t>
      </w:r>
      <w:proofErr w:type="spellEnd"/>
      <w:r w:rsidRPr="001B227A">
        <w:rPr>
          <w:lang w:val="de-DE"/>
        </w:rPr>
        <w:t xml:space="preserve">=0000             </w:t>
      </w:r>
      <w:proofErr w:type="spellStart"/>
      <w:r w:rsidRPr="001B227A">
        <w:rPr>
          <w:lang w:val="de-DE"/>
        </w:rPr>
        <w:t>efl</w:t>
      </w:r>
      <w:proofErr w:type="spellEnd"/>
      <w:r w:rsidRPr="001B227A">
        <w:rPr>
          <w:lang w:val="de-DE"/>
        </w:rPr>
        <w:t>=00000246</w:t>
      </w:r>
    </w:p>
    <w:p w14:paraId="5915D0F9" w14:textId="77777777" w:rsidR="00AB62B3" w:rsidRPr="00AB62B3" w:rsidRDefault="00AB62B3" w:rsidP="00AB62B3">
      <w:pPr>
        <w:pStyle w:val="Code"/>
      </w:pPr>
      <w:r w:rsidRPr="00AB62B3">
        <w:t>ntdll!KiFastSystemCallRet:</w:t>
      </w:r>
    </w:p>
    <w:p w14:paraId="48B640D6" w14:textId="34FED845" w:rsidR="00035735" w:rsidRDefault="00AB62B3" w:rsidP="00AB62B3">
      <w:pPr>
        <w:pStyle w:val="Code"/>
      </w:pPr>
      <w:r w:rsidRPr="00AB62B3">
        <w:t>772964f4 c3              ret</w:t>
      </w:r>
    </w:p>
    <w:p w14:paraId="48B640D7" w14:textId="77777777" w:rsidR="00035735" w:rsidRDefault="00035735" w:rsidP="00035735">
      <w:pPr>
        <w:pStyle w:val="Ln1"/>
        <w:numPr>
          <w:ilvl w:val="1"/>
          <w:numId w:val="7"/>
        </w:numPr>
      </w:pPr>
      <w:r w:rsidRPr="000C37BE">
        <w:t>To view the entire stack, type “</w:t>
      </w:r>
      <w:r w:rsidRPr="00781993">
        <w:rPr>
          <w:rStyle w:val="Strong"/>
        </w:rPr>
        <w:t>!</w:t>
      </w:r>
      <w:proofErr w:type="spellStart"/>
      <w:r w:rsidRPr="00781993">
        <w:rPr>
          <w:rStyle w:val="Strong"/>
        </w:rPr>
        <w:t>dumpstack</w:t>
      </w:r>
      <w:proofErr w:type="spellEnd"/>
      <w:r w:rsidRPr="000C37BE">
        <w:t>”</w:t>
      </w:r>
      <w:r>
        <w:t>.</w:t>
      </w:r>
      <w:r w:rsidRPr="000C37BE">
        <w:t xml:space="preserve"> Can you tell where the unmanaged code calls into managed code and vice</w:t>
      </w:r>
      <w:r>
        <w:t xml:space="preserve"> </w:t>
      </w:r>
      <w:r w:rsidRPr="000C37BE">
        <w:t>versa?</w:t>
      </w:r>
      <w:r>
        <w:t xml:space="preserve">  Try "</w:t>
      </w:r>
      <w:r>
        <w:rPr>
          <w:rStyle w:val="Strong"/>
        </w:rPr>
        <w:t>!</w:t>
      </w:r>
      <w:proofErr w:type="spellStart"/>
      <w:r>
        <w:rPr>
          <w:rStyle w:val="Strong"/>
        </w:rPr>
        <w:t>dumpstack</w:t>
      </w:r>
      <w:proofErr w:type="spellEnd"/>
      <w:r>
        <w:rPr>
          <w:rStyle w:val="Strong"/>
        </w:rPr>
        <w:t xml:space="preserve"> -</w:t>
      </w:r>
      <w:proofErr w:type="spellStart"/>
      <w:r>
        <w:rPr>
          <w:rStyle w:val="Strong"/>
        </w:rPr>
        <w:t>ee</w:t>
      </w:r>
      <w:proofErr w:type="spellEnd"/>
      <w:r>
        <w:t>" - This will only show the managed calls in the !</w:t>
      </w:r>
      <w:proofErr w:type="spellStart"/>
      <w:r>
        <w:t>dumpstack</w:t>
      </w:r>
      <w:proofErr w:type="spellEnd"/>
      <w:r>
        <w:t xml:space="preserve"> output.</w:t>
      </w:r>
    </w:p>
    <w:p w14:paraId="37D9825B" w14:textId="47F01277" w:rsidR="0044520B" w:rsidRDefault="000641AD" w:rsidP="0044520B">
      <w:pPr>
        <w:pStyle w:val="Note"/>
      </w:pPr>
      <w:r>
        <w:rPr>
          <w:b/>
        </w:rPr>
        <w:t>Note:</w:t>
      </w:r>
      <w:r>
        <w:rPr>
          <w:b/>
        </w:rPr>
        <w:br/>
      </w:r>
      <w:r>
        <w:rPr>
          <w:b/>
        </w:rPr>
        <w:br/>
      </w:r>
      <w:r w:rsidR="003143AE" w:rsidRPr="0010635E">
        <w:rPr>
          <w:b/>
        </w:rPr>
        <w:t>!</w:t>
      </w:r>
      <w:proofErr w:type="spellStart"/>
      <w:r w:rsidR="003143AE" w:rsidRPr="0010635E">
        <w:rPr>
          <w:b/>
        </w:rPr>
        <w:t>DumpStack</w:t>
      </w:r>
      <w:proofErr w:type="spellEnd"/>
      <w:r w:rsidR="0010635E">
        <w:rPr>
          <w:b/>
        </w:rPr>
        <w:t>..</w:t>
      </w:r>
      <w:r w:rsidR="0044520B" w:rsidRPr="00885305">
        <w:t xml:space="preserve"> </w:t>
      </w:r>
      <w:r w:rsidR="0010635E">
        <w:br/>
      </w:r>
      <w:r w:rsidR="003143AE">
        <w:t xml:space="preserve">shows a </w:t>
      </w:r>
      <w:r w:rsidR="0010635E">
        <w:t>combination</w:t>
      </w:r>
      <w:r w:rsidR="003143AE">
        <w:t xml:space="preserve"> of </w:t>
      </w:r>
      <w:r w:rsidR="0044520B" w:rsidRPr="0044520B">
        <w:t xml:space="preserve">managed and native </w:t>
      </w:r>
      <w:proofErr w:type="spellStart"/>
      <w:r w:rsidR="0044520B" w:rsidRPr="0044520B">
        <w:t>callstack</w:t>
      </w:r>
      <w:proofErr w:type="spellEnd"/>
      <w:r w:rsidR="0044520B" w:rsidRPr="0044520B">
        <w:t xml:space="preserve"> but it is a raw stack, meaning that it will display any addresses on the stack pointing to code. This means </w:t>
      </w:r>
      <w:proofErr w:type="gramStart"/>
      <w:r w:rsidR="0044520B" w:rsidRPr="0044520B">
        <w:t>that !</w:t>
      </w:r>
      <w:proofErr w:type="spellStart"/>
      <w:r w:rsidR="0044520B" w:rsidRPr="0044520B">
        <w:t>dumpstack</w:t>
      </w:r>
      <w:proofErr w:type="spellEnd"/>
      <w:proofErr w:type="gramEnd"/>
      <w:r w:rsidR="0044520B" w:rsidRPr="0044520B">
        <w:t xml:space="preserve"> will </w:t>
      </w:r>
      <w:r w:rsidR="0044520B" w:rsidRPr="003143AE">
        <w:rPr>
          <w:b/>
        </w:rPr>
        <w:t>not</w:t>
      </w:r>
      <w:r w:rsidR="0044520B" w:rsidRPr="0044520B">
        <w:t xml:space="preserve"> give </w:t>
      </w:r>
      <w:r w:rsidR="003143AE">
        <w:t>a completely valid stack trace (whereas</w:t>
      </w:r>
      <w:r w:rsidR="0044520B" w:rsidRPr="0044520B">
        <w:t xml:space="preserve"> !</w:t>
      </w:r>
      <w:proofErr w:type="spellStart"/>
      <w:r w:rsidR="0044520B" w:rsidRPr="0044520B">
        <w:t>clrstack</w:t>
      </w:r>
      <w:proofErr w:type="spellEnd"/>
      <w:r w:rsidR="0044520B" w:rsidRPr="0044520B">
        <w:t xml:space="preserve"> and kb </w:t>
      </w:r>
      <w:r w:rsidR="003143AE">
        <w:t xml:space="preserve">will show only proven parts of the </w:t>
      </w:r>
      <w:proofErr w:type="spellStart"/>
      <w:r w:rsidR="003143AE">
        <w:t>callstack</w:t>
      </w:r>
      <w:proofErr w:type="spellEnd"/>
      <w:r w:rsidR="003143AE">
        <w:t xml:space="preserve"> - </w:t>
      </w:r>
      <w:r w:rsidR="00DD426E">
        <w:t xml:space="preserve">if </w:t>
      </w:r>
      <w:proofErr w:type="spellStart"/>
      <w:r w:rsidR="00DD426E">
        <w:t>functionA</w:t>
      </w:r>
      <w:proofErr w:type="spellEnd"/>
      <w:r w:rsidR="00DD426E">
        <w:t xml:space="preserve"> calls </w:t>
      </w:r>
      <w:proofErr w:type="spellStart"/>
      <w:r w:rsidR="00DD426E">
        <w:t>func</w:t>
      </w:r>
      <w:r w:rsidR="0044520B" w:rsidRPr="0044520B">
        <w:t>t</w:t>
      </w:r>
      <w:r w:rsidR="00DD426E">
        <w:t>i</w:t>
      </w:r>
      <w:r w:rsidR="0044520B" w:rsidRPr="0044520B">
        <w:t>onB</w:t>
      </w:r>
      <w:proofErr w:type="spellEnd"/>
      <w:r w:rsidR="0044520B" w:rsidRPr="0044520B">
        <w:t xml:space="preserve"> we will see </w:t>
      </w:r>
      <w:proofErr w:type="spellStart"/>
      <w:r w:rsidR="0044520B" w:rsidRPr="0044520B">
        <w:t>functionA</w:t>
      </w:r>
      <w:proofErr w:type="spellEnd"/>
      <w:r w:rsidR="0044520B" w:rsidRPr="0044520B">
        <w:t xml:space="preserve"> directly below </w:t>
      </w:r>
      <w:proofErr w:type="spellStart"/>
      <w:r w:rsidR="0044520B" w:rsidRPr="0044520B">
        <w:t>functionB</w:t>
      </w:r>
      <w:proofErr w:type="spellEnd"/>
      <w:r w:rsidR="0044520B" w:rsidRPr="0044520B">
        <w:t xml:space="preserve"> in the stack) </w:t>
      </w:r>
    </w:p>
    <w:p w14:paraId="09F0DC4F" w14:textId="60013F23" w:rsidR="00DD426E" w:rsidRDefault="00DD426E" w:rsidP="0044520B">
      <w:pPr>
        <w:pStyle w:val="Note"/>
      </w:pPr>
      <w:r>
        <w:t xml:space="preserve">Please </w:t>
      </w:r>
      <w:proofErr w:type="gramStart"/>
      <w:r>
        <w:t xml:space="preserve">see </w:t>
      </w:r>
      <w:r w:rsidRPr="00DD426E">
        <w:rPr>
          <w:b/>
        </w:rPr>
        <w:t>!</w:t>
      </w:r>
      <w:proofErr w:type="gramEnd"/>
      <w:r w:rsidRPr="00DD426E">
        <w:rPr>
          <w:b/>
        </w:rPr>
        <w:t>SosEx.mk</w:t>
      </w:r>
      <w:r>
        <w:t xml:space="preserve"> as well.</w:t>
      </w:r>
    </w:p>
    <w:p w14:paraId="784089F4" w14:textId="77777777" w:rsidR="00DD426E" w:rsidRDefault="00DD426E" w:rsidP="0044520B">
      <w:pPr>
        <w:pStyle w:val="Note"/>
      </w:pPr>
    </w:p>
    <w:p w14:paraId="48B640D8" w14:textId="77777777" w:rsidR="000F09EA" w:rsidRDefault="00035735" w:rsidP="00035735">
      <w:pPr>
        <w:pStyle w:val="Ln1"/>
        <w:numPr>
          <w:ilvl w:val="1"/>
          <w:numId w:val="7"/>
        </w:numPr>
      </w:pPr>
      <w:r w:rsidRPr="000C37BE">
        <w:t xml:space="preserve">Type </w:t>
      </w:r>
      <w:proofErr w:type="gramStart"/>
      <w:r w:rsidRPr="000C37BE">
        <w:t>“</w:t>
      </w:r>
      <w:r w:rsidRPr="00781993">
        <w:rPr>
          <w:rStyle w:val="Strong"/>
        </w:rPr>
        <w:t>!</w:t>
      </w:r>
      <w:proofErr w:type="spellStart"/>
      <w:r w:rsidRPr="00781993">
        <w:rPr>
          <w:rStyle w:val="Strong"/>
        </w:rPr>
        <w:t>clrstack</w:t>
      </w:r>
      <w:proofErr w:type="spellEnd"/>
      <w:proofErr w:type="gramEnd"/>
      <w:r w:rsidRPr="000C37BE">
        <w:t>” to help answer the previous question.</w:t>
      </w:r>
    </w:p>
    <w:p w14:paraId="48B640D9" w14:textId="7ACFE9F2" w:rsidR="000F09EA" w:rsidRDefault="000F09EA">
      <w:pPr>
        <w:spacing w:after="0" w:line="240" w:lineRule="auto"/>
        <w:ind w:left="0"/>
      </w:pPr>
    </w:p>
    <w:p w14:paraId="48B640DA" w14:textId="77777777" w:rsidR="00035735" w:rsidRDefault="00035735" w:rsidP="00035735">
      <w:pPr>
        <w:pStyle w:val="Ln1"/>
        <w:numPr>
          <w:ilvl w:val="0"/>
          <w:numId w:val="7"/>
        </w:numPr>
      </w:pPr>
      <w:r w:rsidRPr="00BB3AAD">
        <w:t xml:space="preserve">Run SOS commands that relate to the managed heap.  </w:t>
      </w:r>
    </w:p>
    <w:p w14:paraId="48B640DB" w14:textId="500BD407" w:rsidR="00035735" w:rsidRPr="000C37BE" w:rsidRDefault="00035735" w:rsidP="007F2389">
      <w:pPr>
        <w:pStyle w:val="Ln1"/>
        <w:numPr>
          <w:ilvl w:val="1"/>
          <w:numId w:val="7"/>
        </w:numPr>
      </w:pPr>
      <w:r w:rsidRPr="000C37BE">
        <w:t>Type “</w:t>
      </w:r>
      <w:r w:rsidRPr="00781993">
        <w:rPr>
          <w:rStyle w:val="Strong"/>
        </w:rPr>
        <w:t>!</w:t>
      </w:r>
      <w:proofErr w:type="spellStart"/>
      <w:r w:rsidRPr="00781993">
        <w:rPr>
          <w:rStyle w:val="Strong"/>
        </w:rPr>
        <w:t>eeheap</w:t>
      </w:r>
      <w:proofErr w:type="spellEnd"/>
      <w:r w:rsidRPr="00781993">
        <w:rPr>
          <w:rStyle w:val="Strong"/>
        </w:rPr>
        <w:t xml:space="preserve"> </w:t>
      </w:r>
      <w:r w:rsidR="007F2389">
        <w:rPr>
          <w:rStyle w:val="Strong"/>
        </w:rPr>
        <w:t>-</w:t>
      </w:r>
      <w:proofErr w:type="spellStart"/>
      <w:r w:rsidRPr="00781993">
        <w:rPr>
          <w:rStyle w:val="Strong"/>
        </w:rPr>
        <w:t>gc</w:t>
      </w:r>
      <w:proofErr w:type="spellEnd"/>
      <w:r w:rsidRPr="000C37BE">
        <w:t xml:space="preserve">” to see how much memory is taken up by the managed heap. </w:t>
      </w:r>
      <w:r>
        <w:br/>
      </w:r>
      <w:r w:rsidRPr="00781993">
        <w:rPr>
          <w:rStyle w:val="Emphasis"/>
        </w:rPr>
        <w:t>How much is taken up in the large object heap?</w:t>
      </w:r>
    </w:p>
    <w:p w14:paraId="48B640DC" w14:textId="720A2315" w:rsidR="00035735" w:rsidRPr="000C37BE" w:rsidRDefault="00035735" w:rsidP="00035735">
      <w:pPr>
        <w:pStyle w:val="Ln1"/>
        <w:numPr>
          <w:ilvl w:val="1"/>
          <w:numId w:val="7"/>
        </w:numPr>
      </w:pPr>
      <w:r w:rsidRPr="000C37BE">
        <w:lastRenderedPageBreak/>
        <w:t>Type “</w:t>
      </w:r>
      <w:r w:rsidRPr="00781993">
        <w:rPr>
          <w:rStyle w:val="Strong"/>
        </w:rPr>
        <w:t>!</w:t>
      </w:r>
      <w:proofErr w:type="spellStart"/>
      <w:r w:rsidRPr="00781993">
        <w:rPr>
          <w:rStyle w:val="Strong"/>
        </w:rPr>
        <w:t>dumpheap</w:t>
      </w:r>
      <w:proofErr w:type="spellEnd"/>
      <w:r w:rsidRPr="00781993">
        <w:rPr>
          <w:rStyle w:val="Strong"/>
        </w:rPr>
        <w:t xml:space="preserve"> </w:t>
      </w:r>
      <w:r w:rsidR="007F2389">
        <w:rPr>
          <w:rStyle w:val="Strong"/>
        </w:rPr>
        <w:t>-</w:t>
      </w:r>
      <w:r w:rsidRPr="00781993">
        <w:rPr>
          <w:rStyle w:val="Strong"/>
        </w:rPr>
        <w:t>stat</w:t>
      </w:r>
      <w:r w:rsidRPr="000C37BE">
        <w:t>” to see what kinds of objects (an</w:t>
      </w:r>
      <w:r>
        <w:t>d</w:t>
      </w:r>
      <w:r w:rsidRPr="000C37BE">
        <w:t xml:space="preserve"> how many of them) are currently alive in the heap. </w:t>
      </w:r>
      <w:r>
        <w:br/>
      </w:r>
      <w:r w:rsidRPr="00781993">
        <w:rPr>
          <w:rStyle w:val="Emphasis"/>
        </w:rPr>
        <w:t xml:space="preserve">How many instances of </w:t>
      </w:r>
      <w:proofErr w:type="spellStart"/>
      <w:r w:rsidRPr="00781993">
        <w:rPr>
          <w:rStyle w:val="Emphasis"/>
        </w:rPr>
        <w:t>FotoVision</w:t>
      </w:r>
      <w:r w:rsidR="00DD426E">
        <w:rPr>
          <w:rStyle w:val="Emphasis"/>
        </w:rPr>
        <w:t>Desktop</w:t>
      </w:r>
      <w:r w:rsidRPr="00781993">
        <w:rPr>
          <w:rStyle w:val="Emphasis"/>
        </w:rPr>
        <w:t>.PaneCaption</w:t>
      </w:r>
      <w:proofErr w:type="spellEnd"/>
      <w:r w:rsidRPr="00781993">
        <w:rPr>
          <w:rStyle w:val="Emphasis"/>
        </w:rPr>
        <w:t xml:space="preserve"> objects currently exist? How much memory do they consume?</w:t>
      </w:r>
    </w:p>
    <w:p w14:paraId="48B640DD" w14:textId="77777777" w:rsidR="00035735" w:rsidRDefault="00035735" w:rsidP="00035735">
      <w:pPr>
        <w:pStyle w:val="Ln1"/>
        <w:numPr>
          <w:ilvl w:val="0"/>
          <w:numId w:val="7"/>
        </w:numPr>
      </w:pPr>
      <w:r w:rsidRPr="00BB3AAD">
        <w:t>Run SO</w:t>
      </w:r>
      <w:r w:rsidR="00904144">
        <w:t>S</w:t>
      </w:r>
      <w:r w:rsidRPr="00BB3AAD">
        <w:t xml:space="preserve"> commands that relate to objects.  </w:t>
      </w:r>
    </w:p>
    <w:p w14:paraId="48B640DE" w14:textId="77777777" w:rsidR="00035735" w:rsidRPr="000C37BE" w:rsidRDefault="00035735" w:rsidP="00035735">
      <w:pPr>
        <w:pStyle w:val="Ln1"/>
        <w:numPr>
          <w:ilvl w:val="1"/>
          <w:numId w:val="7"/>
        </w:numPr>
      </w:pPr>
      <w:r w:rsidRPr="000C37BE">
        <w:t>Type “</w:t>
      </w:r>
      <w:r w:rsidRPr="00781993">
        <w:rPr>
          <w:rStyle w:val="Strong"/>
        </w:rPr>
        <w:t>!</w:t>
      </w:r>
      <w:proofErr w:type="spellStart"/>
      <w:r w:rsidRPr="00781993">
        <w:rPr>
          <w:rStyle w:val="Strong"/>
        </w:rPr>
        <w:t>dso</w:t>
      </w:r>
      <w:proofErr w:type="spellEnd"/>
      <w:r w:rsidRPr="000C37BE">
        <w:t>”. This is short for !</w:t>
      </w:r>
      <w:proofErr w:type="spellStart"/>
      <w:r w:rsidRPr="000C37BE">
        <w:t>DumpStackObjects</w:t>
      </w:r>
      <w:proofErr w:type="spellEnd"/>
      <w:r w:rsidRPr="000C37BE">
        <w:t xml:space="preserve">. </w:t>
      </w:r>
      <w:r>
        <w:br/>
      </w:r>
      <w:r w:rsidRPr="00781993">
        <w:rPr>
          <w:rStyle w:val="Emphasis"/>
        </w:rPr>
        <w:t xml:space="preserve">What are the types that </w:t>
      </w:r>
      <w:r>
        <w:rPr>
          <w:rStyle w:val="Emphasis"/>
        </w:rPr>
        <w:t>are in use</w:t>
      </w:r>
      <w:r w:rsidRPr="00781993">
        <w:rPr>
          <w:rStyle w:val="Emphasis"/>
        </w:rPr>
        <w:t xml:space="preserve"> on the current thread?</w:t>
      </w:r>
    </w:p>
    <w:p w14:paraId="48B640DF" w14:textId="2FC06FE7" w:rsidR="00035735" w:rsidRPr="000C37BE" w:rsidRDefault="00035735" w:rsidP="00035735">
      <w:pPr>
        <w:pStyle w:val="Ln1"/>
        <w:numPr>
          <w:ilvl w:val="1"/>
          <w:numId w:val="7"/>
        </w:numPr>
      </w:pPr>
      <w:r w:rsidRPr="000C37BE">
        <w:t xml:space="preserve">Copy the object address of the </w:t>
      </w:r>
      <w:proofErr w:type="spellStart"/>
      <w:r w:rsidRPr="00B57D37">
        <w:rPr>
          <w:rStyle w:val="Strong"/>
        </w:rPr>
        <w:t>System.Windows.Forms.Application</w:t>
      </w:r>
      <w:r w:rsidR="002D5B73">
        <w:rPr>
          <w:rStyle w:val="Strong"/>
        </w:rPr>
        <w:t>+</w:t>
      </w:r>
      <w:r w:rsidRPr="00B57D37">
        <w:rPr>
          <w:rStyle w:val="Strong"/>
        </w:rPr>
        <w:t>ThreadContext</w:t>
      </w:r>
      <w:proofErr w:type="spellEnd"/>
      <w:r w:rsidRPr="000C37BE">
        <w:t xml:space="preserve"> type</w:t>
      </w:r>
    </w:p>
    <w:p w14:paraId="48B640E0" w14:textId="77777777" w:rsidR="00035735" w:rsidRPr="000C37BE" w:rsidRDefault="00035735" w:rsidP="00035735">
      <w:pPr>
        <w:pStyle w:val="Ln1"/>
        <w:numPr>
          <w:ilvl w:val="1"/>
          <w:numId w:val="7"/>
        </w:numPr>
      </w:pPr>
      <w:r w:rsidRPr="000C37BE">
        <w:t>Type “</w:t>
      </w:r>
      <w:r w:rsidRPr="00781993">
        <w:rPr>
          <w:rStyle w:val="Strong"/>
        </w:rPr>
        <w:t>!do</w:t>
      </w:r>
      <w:r>
        <w:t>” and then paste the object address</w:t>
      </w:r>
      <w:r w:rsidRPr="000C37BE">
        <w:t xml:space="preserve"> to learn more about the types that make up this object. (This is short for !</w:t>
      </w:r>
      <w:proofErr w:type="spellStart"/>
      <w:r w:rsidRPr="000C37BE">
        <w:t>DumpObject</w:t>
      </w:r>
      <w:proofErr w:type="spellEnd"/>
      <w:r w:rsidRPr="000C37BE">
        <w:t>)  You can use “!do” for any managed object’s valid address</w:t>
      </w:r>
      <w:r>
        <w:t xml:space="preserve"> but it will not work on value types</w:t>
      </w:r>
      <w:r w:rsidRPr="000C37BE">
        <w:t>.</w:t>
      </w:r>
    </w:p>
    <w:p w14:paraId="48B640E1" w14:textId="77777777" w:rsidR="00035735" w:rsidRDefault="00035735" w:rsidP="00035735">
      <w:pPr>
        <w:pStyle w:val="Ln1"/>
        <w:numPr>
          <w:ilvl w:val="0"/>
          <w:numId w:val="7"/>
        </w:numPr>
      </w:pPr>
      <w:r w:rsidRPr="00BB3AAD">
        <w:t>End the debug session</w:t>
      </w:r>
      <w:r>
        <w:t>.</w:t>
      </w:r>
    </w:p>
    <w:p w14:paraId="48B640E3" w14:textId="18CFD26F" w:rsidR="00DB1ECA" w:rsidRDefault="00035735" w:rsidP="00D03900">
      <w:pPr>
        <w:pStyle w:val="Ln1"/>
        <w:numPr>
          <w:ilvl w:val="1"/>
          <w:numId w:val="7"/>
        </w:numPr>
      </w:pPr>
      <w:r w:rsidRPr="000C37BE">
        <w:t xml:space="preserve">Shut down </w:t>
      </w:r>
      <w:proofErr w:type="spellStart"/>
      <w:r>
        <w:t>WinDBG</w:t>
      </w:r>
      <w:proofErr w:type="spellEnd"/>
      <w:r w:rsidRPr="000C37BE">
        <w:t xml:space="preserve">.  This will also shut down </w:t>
      </w:r>
      <w:proofErr w:type="spellStart"/>
      <w:r w:rsidRPr="000C37BE">
        <w:t>FotoVision</w:t>
      </w:r>
      <w:proofErr w:type="spellEnd"/>
      <w:r w:rsidRPr="000C37BE">
        <w:t xml:space="preserve"> and end the debug session</w:t>
      </w:r>
      <w:r>
        <w:t>.</w:t>
      </w:r>
    </w:p>
    <w:p w14:paraId="21150229" w14:textId="3C29D418" w:rsidR="00C8587E" w:rsidRDefault="00C8587E" w:rsidP="00D03900">
      <w:pPr>
        <w:pStyle w:val="Ln1"/>
        <w:numPr>
          <w:ilvl w:val="1"/>
          <w:numId w:val="7"/>
        </w:numPr>
      </w:pPr>
      <w:r>
        <w:t>If a dialog pops up asking if you want to save the workspace, select "No".</w:t>
      </w:r>
    </w:p>
    <w:p w14:paraId="780E25E1" w14:textId="51D0287E" w:rsidR="00334FCF" w:rsidRDefault="00334FCF">
      <w:pPr>
        <w:spacing w:after="0" w:line="240" w:lineRule="auto"/>
        <w:ind w:left="0"/>
      </w:pPr>
      <w:r>
        <w:br w:type="page"/>
      </w:r>
    </w:p>
    <w:p w14:paraId="6BAA039F" w14:textId="2C06EAC0" w:rsidR="00334FCF" w:rsidRPr="00334FCF" w:rsidRDefault="00334FCF" w:rsidP="00334FCF">
      <w:pPr>
        <w:pStyle w:val="Heading3"/>
      </w:pPr>
      <w:bookmarkStart w:id="18" w:name="_Toc161829188"/>
      <w:bookmarkStart w:id="19" w:name="_Toc176425233"/>
      <w:r w:rsidRPr="00334FCF">
        <w:lastRenderedPageBreak/>
        <w:t xml:space="preserve">Exercise </w:t>
      </w:r>
      <w:r>
        <w:t>3</w:t>
      </w:r>
      <w:r w:rsidRPr="00334FCF">
        <w:t>: Investigating Assemblies and Their Components</w:t>
      </w:r>
      <w:bookmarkEnd w:id="18"/>
      <w:bookmarkEnd w:id="19"/>
    </w:p>
    <w:p w14:paraId="7459D8FA" w14:textId="77777777" w:rsidR="00334FCF" w:rsidRPr="00334FCF" w:rsidRDefault="00334FCF" w:rsidP="00334FCF">
      <w:pPr>
        <w:pStyle w:val="Art"/>
      </w:pPr>
    </w:p>
    <w:p w14:paraId="35E5F684" w14:textId="77777777" w:rsidR="00334FCF" w:rsidRPr="00334FCF" w:rsidRDefault="00334FCF" w:rsidP="00334FCF">
      <w:r w:rsidRPr="00334FCF">
        <w:t>In this exercise, you will use SOS to investigate the different components that make up an assembly.</w:t>
      </w:r>
    </w:p>
    <w:p w14:paraId="522EFDFE" w14:textId="77777777" w:rsidR="00334FCF" w:rsidRPr="00334FCF" w:rsidRDefault="00334FCF" w:rsidP="00334FCF">
      <w:pPr>
        <w:pStyle w:val="Le"/>
      </w:pPr>
    </w:p>
    <w:p w14:paraId="6FD2E385" w14:textId="77777777" w:rsidR="00334FCF" w:rsidRPr="00334FCF" w:rsidRDefault="00334FCF" w:rsidP="00334FCF">
      <w:pPr>
        <w:pStyle w:val="Procedureheading"/>
      </w:pPr>
      <w:r w:rsidRPr="00334FCF">
        <w:t>Task Description</w:t>
      </w:r>
    </w:p>
    <w:p w14:paraId="5249315B" w14:textId="77777777" w:rsidR="0023542F" w:rsidRDefault="0023542F" w:rsidP="00334FCF">
      <w:pPr>
        <w:pStyle w:val="Ln1"/>
        <w:rPr>
          <w:rStyle w:val="Hidden"/>
          <w:vanish w:val="0"/>
        </w:rPr>
      </w:pPr>
    </w:p>
    <w:p w14:paraId="086F54E3" w14:textId="77777777" w:rsidR="00334FCF" w:rsidRPr="00334FCF" w:rsidRDefault="00334FCF" w:rsidP="00334FCF">
      <w:pPr>
        <w:pStyle w:val="Ln1"/>
        <w:rPr>
          <w:rStyle w:val="Hidden"/>
        </w:rPr>
      </w:pPr>
      <w:r w:rsidRPr="00334FCF">
        <w:rPr>
          <w:rStyle w:val="Hidden"/>
        </w:rPr>
        <w:fldChar w:fldCharType="begin"/>
      </w:r>
      <w:r w:rsidRPr="00334FCF">
        <w:rPr>
          <w:rStyle w:val="Hidden"/>
        </w:rPr>
        <w:instrText xml:space="preserve"> LISTNUM  \l 1 \s 0 </w:instrText>
      </w:r>
      <w:r w:rsidRPr="00334FCF">
        <w:rPr>
          <w:rStyle w:val="Hidden"/>
        </w:rPr>
        <w:fldChar w:fldCharType="separate"/>
      </w:r>
      <w:r w:rsidRPr="00334FCF">
        <w:t>0.</w:t>
      </w:r>
      <w:r w:rsidRPr="00334FCF">
        <w:rPr>
          <w:rStyle w:val="Hidden"/>
        </w:rPr>
        <w:fldChar w:fldCharType="end">
          <w:numberingChange w:id="20" w:author="Wolfgang Kroneder" w:date="2015-01-14T17:14:00Z" w:original="0."/>
        </w:fldChar>
      </w:r>
    </w:p>
    <w:p w14:paraId="1F0D9A95" w14:textId="77777777" w:rsidR="0023542F" w:rsidRDefault="0023542F" w:rsidP="001B227A">
      <w:pPr>
        <w:pStyle w:val="Ln1"/>
        <w:ind w:left="0" w:firstLine="0"/>
      </w:pPr>
    </w:p>
    <w:p w14:paraId="67F009B6" w14:textId="2212EE42" w:rsidR="0023542F" w:rsidRDefault="0023542F" w:rsidP="001B227A">
      <w:pPr>
        <w:pStyle w:val="Ln1"/>
        <w:numPr>
          <w:ilvl w:val="0"/>
          <w:numId w:val="38"/>
        </w:numPr>
      </w:pPr>
      <w:r>
        <w:t>Set up your debug session:</w:t>
      </w:r>
    </w:p>
    <w:p w14:paraId="696C7F71" w14:textId="5EB2608F" w:rsidR="00334FCF" w:rsidRPr="00334FCF" w:rsidRDefault="0023542F" w:rsidP="00334FCF">
      <w:pPr>
        <w:pStyle w:val="Ln1"/>
      </w:pPr>
      <w:r>
        <w:tab/>
      </w:r>
      <w:r w:rsidR="00334FCF" w:rsidRPr="00334FCF">
        <w:t xml:space="preserve">Open </w:t>
      </w:r>
      <w:proofErr w:type="spellStart"/>
      <w:r w:rsidR="00334FCF" w:rsidRPr="00334FCF">
        <w:t>WinDBG</w:t>
      </w:r>
      <w:proofErr w:type="spellEnd"/>
      <w:r w:rsidR="00334FCF" w:rsidRPr="00334FCF">
        <w:t>.</w:t>
      </w:r>
    </w:p>
    <w:p w14:paraId="63098A5E" w14:textId="213CE7F4" w:rsidR="00CE1ED1" w:rsidRDefault="0023542F" w:rsidP="00334FCF">
      <w:pPr>
        <w:pStyle w:val="Ln1"/>
      </w:pPr>
      <w:r>
        <w:tab/>
      </w:r>
      <w:r w:rsidR="00334FCF" w:rsidRPr="00334FCF">
        <w:t xml:space="preserve">On the File menu, click </w:t>
      </w:r>
      <w:r w:rsidR="00334FCF" w:rsidRPr="00334FCF">
        <w:rPr>
          <w:rStyle w:val="Strong"/>
        </w:rPr>
        <w:t>Open Executable</w:t>
      </w:r>
      <w:r w:rsidR="00334FCF" w:rsidRPr="00334FCF">
        <w:t xml:space="preserve">. Click </w:t>
      </w:r>
      <w:r w:rsidR="00334FCF" w:rsidRPr="00334FCF">
        <w:rPr>
          <w:rStyle w:val="Strong"/>
        </w:rPr>
        <w:t>FotoVision.exe</w:t>
      </w:r>
      <w:r w:rsidR="00334FCF" w:rsidRPr="00334FCF">
        <w:t xml:space="preserve"> from the &lt;</w:t>
      </w:r>
      <w:proofErr w:type="spellStart"/>
      <w:r w:rsidR="00334FCF" w:rsidRPr="00334FCF">
        <w:t>FotoVisionDir</w:t>
      </w:r>
      <w:proofErr w:type="spellEnd"/>
      <w:r w:rsidR="00334FCF" w:rsidRPr="00334FCF">
        <w:t>&gt;\</w:t>
      </w:r>
      <w:r w:rsidR="00DF724C">
        <w:t>C#\</w:t>
      </w:r>
      <w:r w:rsidR="00334FCF" w:rsidRPr="00334FCF">
        <w:t xml:space="preserve">Desktop\Bin directory and then click </w:t>
      </w:r>
      <w:r w:rsidR="00334FCF" w:rsidRPr="00334FCF">
        <w:rPr>
          <w:rStyle w:val="Strong"/>
        </w:rPr>
        <w:t>Open</w:t>
      </w:r>
      <w:r w:rsidR="00334FCF" w:rsidRPr="00334FCF">
        <w:t xml:space="preserve">. </w:t>
      </w:r>
      <w:r w:rsidR="00CE1ED1">
        <w:br/>
        <w:t>If a dialog pops up, mark the checkbox and select "Yes".</w:t>
      </w:r>
    </w:p>
    <w:p w14:paraId="0261FC14" w14:textId="000E1D02" w:rsidR="00334FCF" w:rsidRPr="00334FCF" w:rsidRDefault="00334FCF" w:rsidP="00334FCF">
      <w:pPr>
        <w:pStyle w:val="Ln1"/>
      </w:pPr>
      <w:r w:rsidRPr="00334FCF">
        <w:t>The debugger should be stopped at a debug break (</w:t>
      </w:r>
      <w:proofErr w:type="spellStart"/>
      <w:r w:rsidRPr="00334FCF">
        <w:t>int</w:t>
      </w:r>
      <w:proofErr w:type="spellEnd"/>
      <w:r w:rsidRPr="00334FCF">
        <w:t xml:space="preserve"> 3) as shown:</w:t>
      </w:r>
    </w:p>
    <w:p w14:paraId="04103F92" w14:textId="178137A0" w:rsidR="00334FCF" w:rsidRPr="00EA5F57" w:rsidRDefault="00334FCF" w:rsidP="00334FCF">
      <w:pPr>
        <w:pStyle w:val="Code"/>
      </w:pPr>
      <w:proofErr w:type="spellStart"/>
      <w:r w:rsidRPr="00EA5F57">
        <w:t>CommandLine</w:t>
      </w:r>
      <w:proofErr w:type="spellEnd"/>
      <w:r w:rsidRPr="00EA5F57">
        <w:t>: C:\LabFiles\FotoVision\</w:t>
      </w:r>
      <w:r w:rsidR="00EA5F57" w:rsidRPr="00EA5F57">
        <w:t>4.0\C#</w:t>
      </w:r>
      <w:r w:rsidRPr="00EA5F57">
        <w:t>\Desktop\Bin\FotoVision.exe</w:t>
      </w:r>
    </w:p>
    <w:p w14:paraId="7E636F46" w14:textId="7FD5DF95" w:rsidR="00334FCF" w:rsidRPr="00334FCF" w:rsidRDefault="00334FCF" w:rsidP="00334FCF">
      <w:pPr>
        <w:pStyle w:val="Code"/>
      </w:pPr>
      <w:r w:rsidRPr="00334FCF">
        <w:t>Symbol search path is: C:\La</w:t>
      </w:r>
      <w:r w:rsidR="00EA5F57">
        <w:t>bFiles\FotoVision\4.0\C#</w:t>
      </w:r>
      <w:r w:rsidRPr="00334FCF">
        <w:t>\Desktop\Bin;srv*c:\symsrv*http://msdl.microsoft.com/download/symbols</w:t>
      </w:r>
    </w:p>
    <w:p w14:paraId="47B0B9D9" w14:textId="77777777" w:rsidR="00334FCF" w:rsidRPr="00334FCF" w:rsidRDefault="00334FCF" w:rsidP="00334FCF">
      <w:pPr>
        <w:pStyle w:val="Code"/>
      </w:pPr>
      <w:r w:rsidRPr="00334FCF">
        <w:t xml:space="preserve">Executable search path is: </w:t>
      </w:r>
    </w:p>
    <w:p w14:paraId="7B0285AD" w14:textId="77777777" w:rsidR="00EA5F57" w:rsidRDefault="00EA5F57" w:rsidP="00EA5F57">
      <w:pPr>
        <w:pStyle w:val="Code"/>
      </w:pPr>
      <w:proofErr w:type="spellStart"/>
      <w:r>
        <w:t>ModLoad</w:t>
      </w:r>
      <w:proofErr w:type="spellEnd"/>
      <w:r>
        <w:t>: 00530000 0058e000   FotoVision.exe</w:t>
      </w:r>
    </w:p>
    <w:p w14:paraId="2ACF3FC6" w14:textId="77777777" w:rsidR="00EA5F57" w:rsidRDefault="00EA5F57" w:rsidP="00EA5F57">
      <w:pPr>
        <w:pStyle w:val="Code"/>
      </w:pPr>
      <w:proofErr w:type="spellStart"/>
      <w:r>
        <w:t>ModLoad</w:t>
      </w:r>
      <w:proofErr w:type="spellEnd"/>
      <w:r>
        <w:t>: 77c60000 77dce000   ntdll.dll</w:t>
      </w:r>
    </w:p>
    <w:p w14:paraId="6BCE6791" w14:textId="77777777" w:rsidR="00EA5F57" w:rsidRDefault="00EA5F57" w:rsidP="00EA5F57">
      <w:pPr>
        <w:pStyle w:val="Code"/>
      </w:pPr>
      <w:proofErr w:type="spellStart"/>
      <w:r>
        <w:t>ModLoad</w:t>
      </w:r>
      <w:proofErr w:type="spellEnd"/>
      <w:r>
        <w:t>: 75120000 75176000   C:\WINDOWS\SysWOW64\MSCOREE.DLL</w:t>
      </w:r>
    </w:p>
    <w:p w14:paraId="6868214E" w14:textId="77777777" w:rsidR="00EA5F57" w:rsidRDefault="00EA5F57" w:rsidP="00EA5F57">
      <w:pPr>
        <w:pStyle w:val="Code"/>
      </w:pPr>
      <w:proofErr w:type="spellStart"/>
      <w:r>
        <w:t>ModLoad</w:t>
      </w:r>
      <w:proofErr w:type="spellEnd"/>
      <w:r>
        <w:t>: 75880000 759c0000   C:\WINDOWS\SysWOW64\KERNEL32.dll</w:t>
      </w:r>
    </w:p>
    <w:p w14:paraId="7DD2A272" w14:textId="77777777" w:rsidR="00EA5F57" w:rsidRDefault="00EA5F57" w:rsidP="00EA5F57">
      <w:pPr>
        <w:pStyle w:val="Code"/>
      </w:pPr>
      <w:proofErr w:type="spellStart"/>
      <w:r>
        <w:t>ModLoad</w:t>
      </w:r>
      <w:proofErr w:type="spellEnd"/>
      <w:r>
        <w:t>: 76160000 76237000   C:\WINDOWS\SysWOW64\KERNELBASE.dll</w:t>
      </w:r>
    </w:p>
    <w:p w14:paraId="2CCD0129" w14:textId="14AEEBF3" w:rsidR="00334FCF" w:rsidRPr="00334FCF" w:rsidRDefault="00EA5F57" w:rsidP="00EA5F57">
      <w:pPr>
        <w:pStyle w:val="Code"/>
      </w:pPr>
      <w:proofErr w:type="spellStart"/>
      <w:r>
        <w:t>ModLoad</w:t>
      </w:r>
      <w:proofErr w:type="spellEnd"/>
      <w:r>
        <w:t>: 6c430000 6c4d0000   C:\WINDOWS\SysWOW64\apphelp.dll</w:t>
      </w:r>
    </w:p>
    <w:p w14:paraId="4FB23BE3" w14:textId="77777777" w:rsidR="00334FCF" w:rsidRPr="00334FCF" w:rsidRDefault="00334FCF" w:rsidP="00334FCF">
      <w:pPr>
        <w:pStyle w:val="Code"/>
      </w:pPr>
      <w:r w:rsidRPr="00334FCF">
        <w:t>(14b4.134c): Break instruction exception - code 80000003 (first chance)</w:t>
      </w:r>
    </w:p>
    <w:p w14:paraId="5F9EDC72" w14:textId="77777777" w:rsidR="00EA5F57" w:rsidRDefault="00EA5F57" w:rsidP="00EA5F57">
      <w:pPr>
        <w:pStyle w:val="Code"/>
      </w:pPr>
      <w:r>
        <w:t>(5f1c.3a40): Break instruction exception - code 80000003 (first chance)</w:t>
      </w:r>
    </w:p>
    <w:p w14:paraId="6C7BDDA6" w14:textId="77777777" w:rsidR="00EA5F57" w:rsidRDefault="00EA5F57" w:rsidP="00EA5F57">
      <w:pPr>
        <w:pStyle w:val="Code"/>
      </w:pPr>
      <w:proofErr w:type="spellStart"/>
      <w:r>
        <w:t>eax</w:t>
      </w:r>
      <w:proofErr w:type="spellEnd"/>
      <w:r>
        <w:t xml:space="preserve">=00000000 </w:t>
      </w:r>
      <w:proofErr w:type="spellStart"/>
      <w:r>
        <w:t>ebx</w:t>
      </w:r>
      <w:proofErr w:type="spellEnd"/>
      <w:r>
        <w:t xml:space="preserve">=00000000 </w:t>
      </w:r>
      <w:proofErr w:type="spellStart"/>
      <w:r>
        <w:t>ecx</w:t>
      </w:r>
      <w:proofErr w:type="spellEnd"/>
      <w:r>
        <w:t xml:space="preserve">=984e0000 </w:t>
      </w:r>
      <w:proofErr w:type="spellStart"/>
      <w:r>
        <w:t>edx</w:t>
      </w:r>
      <w:proofErr w:type="spellEnd"/>
      <w:r>
        <w:t xml:space="preserve">=00000000 </w:t>
      </w:r>
      <w:proofErr w:type="spellStart"/>
      <w:r>
        <w:t>esi</w:t>
      </w:r>
      <w:proofErr w:type="spellEnd"/>
      <w:r>
        <w:t xml:space="preserve">=7ec13000 </w:t>
      </w:r>
      <w:proofErr w:type="spellStart"/>
      <w:r>
        <w:t>edi</w:t>
      </w:r>
      <w:proofErr w:type="spellEnd"/>
      <w:r>
        <w:t>=00000000</w:t>
      </w:r>
    </w:p>
    <w:p w14:paraId="66F31A25" w14:textId="77777777" w:rsidR="00EA5F57" w:rsidRDefault="00EA5F57" w:rsidP="00EA5F57">
      <w:pPr>
        <w:pStyle w:val="Code"/>
      </w:pPr>
      <w:proofErr w:type="spellStart"/>
      <w:r>
        <w:t>eip</w:t>
      </w:r>
      <w:proofErr w:type="spellEnd"/>
      <w:r>
        <w:t xml:space="preserve">=77d1415d </w:t>
      </w:r>
      <w:proofErr w:type="spellStart"/>
      <w:r>
        <w:t>esp</w:t>
      </w:r>
      <w:proofErr w:type="spellEnd"/>
      <w:r>
        <w:t xml:space="preserve">=0070f5bc </w:t>
      </w:r>
      <w:proofErr w:type="spellStart"/>
      <w:r>
        <w:t>ebp</w:t>
      </w:r>
      <w:proofErr w:type="spellEnd"/>
      <w:r>
        <w:t xml:space="preserve">=0070f5e8 </w:t>
      </w:r>
      <w:proofErr w:type="spellStart"/>
      <w:r>
        <w:t>iopl</w:t>
      </w:r>
      <w:proofErr w:type="spellEnd"/>
      <w:r>
        <w:t xml:space="preserve">=0         </w:t>
      </w:r>
      <w:proofErr w:type="spellStart"/>
      <w:r>
        <w:t>nv</w:t>
      </w:r>
      <w:proofErr w:type="spellEnd"/>
      <w:r>
        <w:t xml:space="preserve"> up </w:t>
      </w:r>
      <w:proofErr w:type="spellStart"/>
      <w:r>
        <w:t>ei</w:t>
      </w:r>
      <w:proofErr w:type="spellEnd"/>
      <w:r>
        <w:t xml:space="preserve"> </w:t>
      </w:r>
      <w:proofErr w:type="spellStart"/>
      <w:r>
        <w:t>pl</w:t>
      </w:r>
      <w:proofErr w:type="spellEnd"/>
      <w:r>
        <w:t xml:space="preserve"> </w:t>
      </w:r>
      <w:proofErr w:type="spellStart"/>
      <w:r>
        <w:t>zr</w:t>
      </w:r>
      <w:proofErr w:type="spellEnd"/>
      <w:r>
        <w:t xml:space="preserve"> </w:t>
      </w:r>
      <w:proofErr w:type="spellStart"/>
      <w:r>
        <w:t>na</w:t>
      </w:r>
      <w:proofErr w:type="spellEnd"/>
      <w:r>
        <w:t xml:space="preserve"> </w:t>
      </w:r>
      <w:proofErr w:type="spellStart"/>
      <w:r>
        <w:t>pe</w:t>
      </w:r>
      <w:proofErr w:type="spellEnd"/>
      <w:r>
        <w:t xml:space="preserve"> </w:t>
      </w:r>
      <w:proofErr w:type="spellStart"/>
      <w:r>
        <w:t>nc</w:t>
      </w:r>
      <w:proofErr w:type="spellEnd"/>
    </w:p>
    <w:p w14:paraId="173EEC90" w14:textId="77777777" w:rsidR="00EA5F57" w:rsidRPr="00EA5F57" w:rsidRDefault="00EA5F57" w:rsidP="00EA5F57">
      <w:pPr>
        <w:pStyle w:val="Code"/>
        <w:rPr>
          <w:lang w:val="de-DE"/>
        </w:rPr>
      </w:pPr>
      <w:proofErr w:type="spellStart"/>
      <w:r w:rsidRPr="00EA5F57">
        <w:rPr>
          <w:lang w:val="de-DE"/>
        </w:rPr>
        <w:t>cs</w:t>
      </w:r>
      <w:proofErr w:type="spellEnd"/>
      <w:r w:rsidRPr="00EA5F57">
        <w:rPr>
          <w:lang w:val="de-DE"/>
        </w:rPr>
        <w:t xml:space="preserve">=0023  </w:t>
      </w:r>
      <w:proofErr w:type="spellStart"/>
      <w:r w:rsidRPr="00EA5F57">
        <w:rPr>
          <w:lang w:val="de-DE"/>
        </w:rPr>
        <w:t>ss</w:t>
      </w:r>
      <w:proofErr w:type="spellEnd"/>
      <w:r w:rsidRPr="00EA5F57">
        <w:rPr>
          <w:lang w:val="de-DE"/>
        </w:rPr>
        <w:t xml:space="preserve">=002b  </w:t>
      </w:r>
      <w:proofErr w:type="spellStart"/>
      <w:r w:rsidRPr="00EA5F57">
        <w:rPr>
          <w:lang w:val="de-DE"/>
        </w:rPr>
        <w:t>ds</w:t>
      </w:r>
      <w:proofErr w:type="spellEnd"/>
      <w:r w:rsidRPr="00EA5F57">
        <w:rPr>
          <w:lang w:val="de-DE"/>
        </w:rPr>
        <w:t xml:space="preserve">=002b  es=002b  </w:t>
      </w:r>
      <w:proofErr w:type="spellStart"/>
      <w:r w:rsidRPr="00EA5F57">
        <w:rPr>
          <w:lang w:val="de-DE"/>
        </w:rPr>
        <w:t>fs</w:t>
      </w:r>
      <w:proofErr w:type="spellEnd"/>
      <w:r w:rsidRPr="00EA5F57">
        <w:rPr>
          <w:lang w:val="de-DE"/>
        </w:rPr>
        <w:t xml:space="preserve">=0053  </w:t>
      </w:r>
      <w:proofErr w:type="spellStart"/>
      <w:r w:rsidRPr="00EA5F57">
        <w:rPr>
          <w:lang w:val="de-DE"/>
        </w:rPr>
        <w:t>gs</w:t>
      </w:r>
      <w:proofErr w:type="spellEnd"/>
      <w:r w:rsidRPr="00EA5F57">
        <w:rPr>
          <w:lang w:val="de-DE"/>
        </w:rPr>
        <w:t xml:space="preserve">=002b             </w:t>
      </w:r>
      <w:proofErr w:type="spellStart"/>
      <w:r w:rsidRPr="00EA5F57">
        <w:rPr>
          <w:lang w:val="de-DE"/>
        </w:rPr>
        <w:t>efl</w:t>
      </w:r>
      <w:proofErr w:type="spellEnd"/>
      <w:r w:rsidRPr="00EA5F57">
        <w:rPr>
          <w:lang w:val="de-DE"/>
        </w:rPr>
        <w:t>=00000246</w:t>
      </w:r>
    </w:p>
    <w:p w14:paraId="64061219" w14:textId="77777777" w:rsidR="00EA5F57" w:rsidRDefault="00EA5F57" w:rsidP="00EA5F57">
      <w:pPr>
        <w:pStyle w:val="Code"/>
      </w:pPr>
      <w:r>
        <w:t>ntdll!LdrpDoDebuggerBreak+0x2b:</w:t>
      </w:r>
    </w:p>
    <w:p w14:paraId="04DBDED1" w14:textId="57F1355A" w:rsidR="00334FCF" w:rsidRPr="00A12DE6" w:rsidRDefault="00EA5F57" w:rsidP="00EA5F57">
      <w:pPr>
        <w:pStyle w:val="Code"/>
      </w:pPr>
      <w:r>
        <w:t xml:space="preserve">77d1415d cc              </w:t>
      </w:r>
      <w:proofErr w:type="spellStart"/>
      <w:r>
        <w:t>int</w:t>
      </w:r>
      <w:proofErr w:type="spellEnd"/>
      <w:r>
        <w:t xml:space="preserve">     3</w:t>
      </w:r>
    </w:p>
    <w:p w14:paraId="01FFBBF7" w14:textId="77777777" w:rsidR="00334FCF" w:rsidRPr="00A12DE6" w:rsidRDefault="00334FCF" w:rsidP="00334FCF">
      <w:pPr>
        <w:pStyle w:val="Le"/>
      </w:pPr>
    </w:p>
    <w:p w14:paraId="4ADAA382" w14:textId="77777777" w:rsidR="00334FCF" w:rsidRPr="00334FCF" w:rsidRDefault="00334FCF" w:rsidP="001B227A">
      <w:pPr>
        <w:pStyle w:val="Ln1"/>
        <w:numPr>
          <w:ilvl w:val="0"/>
          <w:numId w:val="38"/>
        </w:numPr>
      </w:pPr>
      <w:r w:rsidRPr="00334FCF">
        <w:t>Type “</w:t>
      </w:r>
      <w:r w:rsidRPr="00334FCF">
        <w:rPr>
          <w:rStyle w:val="Strong"/>
        </w:rPr>
        <w:t>g</w:t>
      </w:r>
      <w:r w:rsidRPr="00334FCF">
        <w:t>” in the command line of the debugger to allow the executable file to load and initialize.</w:t>
      </w:r>
    </w:p>
    <w:p w14:paraId="40BF9596" w14:textId="77777777" w:rsidR="00334FCF" w:rsidRPr="00334FCF" w:rsidRDefault="00334FCF" w:rsidP="001B227A">
      <w:pPr>
        <w:pStyle w:val="Ln1"/>
        <w:numPr>
          <w:ilvl w:val="0"/>
          <w:numId w:val="38"/>
        </w:numPr>
      </w:pPr>
      <w:proofErr w:type="spellStart"/>
      <w:r w:rsidRPr="00334FCF">
        <w:t>FotoVision</w:t>
      </w:r>
      <w:proofErr w:type="spellEnd"/>
      <w:r w:rsidRPr="00334FCF">
        <w:t xml:space="preserve"> should be open and ready for use.  On the Help menu, click </w:t>
      </w:r>
      <w:r w:rsidRPr="00334FCF">
        <w:rPr>
          <w:rStyle w:val="Strong"/>
        </w:rPr>
        <w:t xml:space="preserve">About </w:t>
      </w:r>
      <w:proofErr w:type="spellStart"/>
      <w:r w:rsidRPr="00334FCF">
        <w:rPr>
          <w:rStyle w:val="Strong"/>
        </w:rPr>
        <w:t>Fotovision</w:t>
      </w:r>
      <w:proofErr w:type="spellEnd"/>
      <w:r w:rsidRPr="00334FCF">
        <w:t>.</w:t>
      </w:r>
    </w:p>
    <w:p w14:paraId="10DA606E" w14:textId="5E02D259" w:rsidR="00334FCF" w:rsidRPr="00334FCF" w:rsidRDefault="00D73317" w:rsidP="001B227A">
      <w:pPr>
        <w:pStyle w:val="Ln1"/>
        <w:numPr>
          <w:ilvl w:val="0"/>
          <w:numId w:val="38"/>
        </w:numPr>
      </w:pPr>
      <w:r>
        <w:t xml:space="preserve">Now, let's </w:t>
      </w:r>
      <w:r w:rsidR="00334FCF" w:rsidRPr="00334FCF">
        <w:t>Locate FotoVision.exe</w:t>
      </w:r>
      <w:r>
        <w:t>:</w:t>
      </w:r>
    </w:p>
    <w:p w14:paraId="24B213A2" w14:textId="77777777" w:rsidR="00334FCF" w:rsidRPr="00334FCF" w:rsidRDefault="00334FCF" w:rsidP="001B227A">
      <w:pPr>
        <w:pStyle w:val="Ln1"/>
        <w:numPr>
          <w:ilvl w:val="0"/>
          <w:numId w:val="38"/>
        </w:numPr>
      </w:pPr>
      <w:r w:rsidRPr="00334FCF">
        <w:t xml:space="preserve">In </w:t>
      </w:r>
      <w:proofErr w:type="spellStart"/>
      <w:r w:rsidRPr="00334FCF">
        <w:t>WinDBG</w:t>
      </w:r>
      <w:proofErr w:type="spellEnd"/>
      <w:r w:rsidRPr="00334FCF">
        <w:t xml:space="preserve">, press </w:t>
      </w:r>
      <w:proofErr w:type="spellStart"/>
      <w:r w:rsidRPr="00334FCF">
        <w:rPr>
          <w:rStyle w:val="Strong"/>
        </w:rPr>
        <w:t>Ctrl+Break</w:t>
      </w:r>
      <w:proofErr w:type="spellEnd"/>
      <w:r w:rsidRPr="00334FCF">
        <w:t xml:space="preserve"> to break back into the process.</w:t>
      </w:r>
    </w:p>
    <w:p w14:paraId="5EA8061E" w14:textId="77777777" w:rsidR="00334FCF" w:rsidRPr="00334FCF" w:rsidRDefault="00334FCF" w:rsidP="001B227A">
      <w:pPr>
        <w:pStyle w:val="Ln1"/>
        <w:numPr>
          <w:ilvl w:val="0"/>
          <w:numId w:val="38"/>
        </w:numPr>
      </w:pPr>
      <w:r w:rsidRPr="00334FCF">
        <w:t>Load SOS.</w:t>
      </w:r>
    </w:p>
    <w:p w14:paraId="6EFF85B0" w14:textId="77777777" w:rsidR="00334FCF" w:rsidRDefault="00334FCF" w:rsidP="001B227A">
      <w:pPr>
        <w:pStyle w:val="Ln1"/>
        <w:numPr>
          <w:ilvl w:val="0"/>
          <w:numId w:val="38"/>
        </w:numPr>
      </w:pPr>
      <w:r w:rsidRPr="00334FCF">
        <w:t xml:space="preserve">Find the address of the </w:t>
      </w:r>
      <w:proofErr w:type="spellStart"/>
      <w:r w:rsidRPr="00334FCF">
        <w:t>AppDomain</w:t>
      </w:r>
      <w:proofErr w:type="spellEnd"/>
      <w:r w:rsidRPr="00334FCF">
        <w:t xml:space="preserve"> that contains the binary (that is, FotoVision.exe). If you’re not sure of the SOS command that does this, type “!help”. </w:t>
      </w:r>
    </w:p>
    <w:p w14:paraId="776DBAD5" w14:textId="77777777" w:rsidR="002272EC" w:rsidRPr="00334FCF" w:rsidRDefault="002272EC" w:rsidP="001B227A">
      <w:pPr>
        <w:pStyle w:val="Ln1"/>
        <w:tabs>
          <w:tab w:val="clear" w:pos="1080"/>
        </w:tabs>
        <w:ind w:firstLine="0"/>
      </w:pPr>
    </w:p>
    <w:p w14:paraId="71F9DD7B" w14:textId="77777777" w:rsidR="002272EC" w:rsidRDefault="0023542F" w:rsidP="00334FCF">
      <w:pPr>
        <w:pStyle w:val="Ln1"/>
      </w:pPr>
      <w:r>
        <w:t xml:space="preserve">(Hint: We need to dump the domain. </w:t>
      </w:r>
      <w:r w:rsidR="007A2D67">
        <w:t>Find a suitable command in !h</w:t>
      </w:r>
      <w:r>
        <w:t>elp)</w:t>
      </w:r>
    </w:p>
    <w:p w14:paraId="5BB89424" w14:textId="47FF6B17" w:rsidR="00334FCF" w:rsidRPr="00334FCF" w:rsidRDefault="00334FCF" w:rsidP="001B227A">
      <w:pPr>
        <w:pStyle w:val="Ln1"/>
        <w:numPr>
          <w:ilvl w:val="0"/>
          <w:numId w:val="38"/>
        </w:numPr>
      </w:pPr>
      <w:r w:rsidRPr="00334FCF">
        <w:t xml:space="preserve">Once you find the </w:t>
      </w:r>
      <w:proofErr w:type="spellStart"/>
      <w:r w:rsidRPr="00334FCF">
        <w:t>AppDomain</w:t>
      </w:r>
      <w:proofErr w:type="spellEnd"/>
      <w:r w:rsidRPr="00334FCF">
        <w:t xml:space="preserve"> that contains the binary, copy the Assembly address of the binary.</w:t>
      </w:r>
    </w:p>
    <w:p w14:paraId="531815CC" w14:textId="2D4C8317" w:rsidR="00334FCF" w:rsidRPr="00334FCF" w:rsidRDefault="002272EC" w:rsidP="00334FCF">
      <w:pPr>
        <w:pStyle w:val="Ln1"/>
      </w:pPr>
      <w:r>
        <w:t xml:space="preserve">Now, </w:t>
      </w:r>
      <w:r w:rsidR="00334FCF" w:rsidRPr="00334FCF">
        <w:t>Get details for a single-module assembly</w:t>
      </w:r>
      <w:r>
        <w:t>:</w:t>
      </w:r>
    </w:p>
    <w:p w14:paraId="7F3B3512" w14:textId="6AE97190" w:rsidR="00FE2ABC" w:rsidRPr="001B227A" w:rsidRDefault="00334FCF" w:rsidP="001B227A">
      <w:pPr>
        <w:pStyle w:val="Ln1"/>
        <w:numPr>
          <w:ilvl w:val="0"/>
          <w:numId w:val="38"/>
        </w:numPr>
        <w:rPr>
          <w:rStyle w:val="Emphasis"/>
          <w:i w:val="0"/>
          <w:iCs w:val="0"/>
        </w:rPr>
      </w:pPr>
      <w:r w:rsidRPr="00334FCF">
        <w:t>Type ”</w:t>
      </w:r>
      <w:r w:rsidRPr="00334FCF">
        <w:rPr>
          <w:rStyle w:val="Strong"/>
        </w:rPr>
        <w:t>!</w:t>
      </w:r>
      <w:proofErr w:type="spellStart"/>
      <w:r w:rsidRPr="00334FCF">
        <w:rPr>
          <w:rStyle w:val="Strong"/>
        </w:rPr>
        <w:t>DumpAssembly</w:t>
      </w:r>
      <w:proofErr w:type="spellEnd"/>
      <w:r w:rsidRPr="00334FCF">
        <w:rPr>
          <w:rStyle w:val="Strong"/>
        </w:rPr>
        <w:t xml:space="preserve"> &lt;Assembly address&gt;</w:t>
      </w:r>
      <w:r w:rsidRPr="00334FCF">
        <w:t>”.  Copy the Module address of the binary in this assembly</w:t>
      </w:r>
      <w:r w:rsidR="00FE2ABC">
        <w:t xml:space="preserve"> for later usage</w:t>
      </w:r>
      <w:r w:rsidRPr="00334FCF">
        <w:t>.</w:t>
      </w:r>
    </w:p>
    <w:p w14:paraId="1F7B92D6" w14:textId="77777777" w:rsidR="00334FCF" w:rsidRPr="00334FCF" w:rsidRDefault="00334FCF" w:rsidP="001B227A">
      <w:pPr>
        <w:pStyle w:val="Ln1"/>
        <w:numPr>
          <w:ilvl w:val="0"/>
          <w:numId w:val="38"/>
        </w:numPr>
        <w:rPr>
          <w:rStyle w:val="Emphasis"/>
        </w:rPr>
      </w:pPr>
      <w:r w:rsidRPr="00334FCF">
        <w:rPr>
          <w:rStyle w:val="Emphasis"/>
        </w:rPr>
        <w:t>Given the definition of “Assembly” that was supplied in this chapter, what part of the output of the “!</w:t>
      </w:r>
      <w:proofErr w:type="spellStart"/>
      <w:r w:rsidRPr="00334FCF">
        <w:rPr>
          <w:rStyle w:val="Emphasis"/>
        </w:rPr>
        <w:t>DumpAssembly</w:t>
      </w:r>
      <w:proofErr w:type="spellEnd"/>
      <w:r w:rsidRPr="00334FCF">
        <w:rPr>
          <w:rStyle w:val="Emphasis"/>
        </w:rPr>
        <w:t>” command in this case verifies that this is a single-module assembly and not a multi-module assembly?</w:t>
      </w:r>
    </w:p>
    <w:p w14:paraId="62BCD549" w14:textId="77777777" w:rsidR="00334FCF" w:rsidRPr="00334FCF" w:rsidRDefault="00334FCF" w:rsidP="001B227A">
      <w:pPr>
        <w:pStyle w:val="Ln1"/>
        <w:numPr>
          <w:ilvl w:val="0"/>
          <w:numId w:val="38"/>
        </w:numPr>
      </w:pPr>
      <w:r w:rsidRPr="00334FCF">
        <w:t>Type ”</w:t>
      </w:r>
      <w:r w:rsidRPr="00334FCF">
        <w:rPr>
          <w:rStyle w:val="Strong"/>
        </w:rPr>
        <w:t>!</w:t>
      </w:r>
      <w:proofErr w:type="spellStart"/>
      <w:r w:rsidRPr="00334FCF">
        <w:rPr>
          <w:rStyle w:val="Strong"/>
        </w:rPr>
        <w:t>DumpModule</w:t>
      </w:r>
      <w:proofErr w:type="spellEnd"/>
      <w:r w:rsidRPr="00334FCF">
        <w:rPr>
          <w:rStyle w:val="Strong"/>
        </w:rPr>
        <w:t xml:space="preserve"> &lt;Module address&gt;"</w:t>
      </w:r>
      <w:r w:rsidRPr="00334FCF">
        <w:t xml:space="preserve">. </w:t>
      </w:r>
      <w:r w:rsidRPr="00334FCF">
        <w:br/>
      </w:r>
      <w:r w:rsidRPr="00334FCF">
        <w:rPr>
          <w:rStyle w:val="Emphasis"/>
        </w:rPr>
        <w:t xml:space="preserve">Does the resulting Assembly address match the Assembly address from the previous step, in which you dumped out the </w:t>
      </w:r>
      <w:proofErr w:type="spellStart"/>
      <w:r w:rsidRPr="00334FCF">
        <w:rPr>
          <w:rStyle w:val="Emphasis"/>
        </w:rPr>
        <w:t>AppDomains</w:t>
      </w:r>
      <w:proofErr w:type="spellEnd"/>
      <w:r w:rsidRPr="00334FCF">
        <w:rPr>
          <w:rStyle w:val="Emphasis"/>
        </w:rPr>
        <w:t>?</w:t>
      </w:r>
      <w:r w:rsidRPr="00334FCF">
        <w:br/>
      </w:r>
      <w:r w:rsidRPr="00334FCF">
        <w:rPr>
          <w:rStyle w:val="Emphasis"/>
        </w:rPr>
        <w:t>What is the size of this module’s metadata?</w:t>
      </w:r>
      <w:r w:rsidRPr="00334FCF">
        <w:t xml:space="preserve"> </w:t>
      </w:r>
    </w:p>
    <w:p w14:paraId="014F3E8B" w14:textId="77777777" w:rsidR="00334FCF" w:rsidRPr="00334FCF" w:rsidRDefault="00334FCF" w:rsidP="00334FCF">
      <w:pPr>
        <w:rPr>
          <w:rStyle w:val="Strong"/>
        </w:rPr>
      </w:pPr>
      <w:r w:rsidRPr="00334FCF">
        <w:rPr>
          <w:rStyle w:val="Strong"/>
        </w:rPr>
        <w:t>SOS features several different ways to find a managed class within a debug session. Each way has its pros and cons.  The next three steps of this lab will detail three separate ways to do this, using the class that represents the Help, About form as an example.</w:t>
      </w:r>
    </w:p>
    <w:p w14:paraId="581F18FC" w14:textId="5452799B" w:rsidR="00334FCF" w:rsidRPr="001B227A" w:rsidRDefault="00334FCF" w:rsidP="00334FCF">
      <w:pPr>
        <w:pStyle w:val="Ln1"/>
        <w:rPr>
          <w:u w:val="single"/>
        </w:rPr>
      </w:pPr>
      <w:r w:rsidRPr="001B227A">
        <w:rPr>
          <w:u w:val="single"/>
        </w:rPr>
        <w:t>Find</w:t>
      </w:r>
      <w:r w:rsidR="00640E90" w:rsidRPr="001B227A">
        <w:rPr>
          <w:u w:val="single"/>
        </w:rPr>
        <w:t>ing</w:t>
      </w:r>
      <w:r w:rsidRPr="001B227A">
        <w:rPr>
          <w:u w:val="single"/>
        </w:rPr>
        <w:t xml:space="preserve"> the Help, About form, Method 1</w:t>
      </w:r>
      <w:r w:rsidR="00640E90" w:rsidRPr="001B227A">
        <w:rPr>
          <w:u w:val="single"/>
        </w:rPr>
        <w:t>:</w:t>
      </w:r>
    </w:p>
    <w:p w14:paraId="3C0E681F" w14:textId="7B1008FF" w:rsidR="00334FCF" w:rsidRPr="00334FCF" w:rsidRDefault="00334FCF" w:rsidP="001B227A">
      <w:pPr>
        <w:pStyle w:val="Ln1"/>
        <w:numPr>
          <w:ilvl w:val="0"/>
          <w:numId w:val="38"/>
        </w:numPr>
      </w:pPr>
      <w:r w:rsidRPr="00334FCF">
        <w:t>Type “</w:t>
      </w:r>
      <w:r w:rsidRPr="00334FCF">
        <w:rPr>
          <w:rStyle w:val="Strong"/>
        </w:rPr>
        <w:t>!</w:t>
      </w:r>
      <w:proofErr w:type="spellStart"/>
      <w:r w:rsidRPr="00334FCF">
        <w:rPr>
          <w:rStyle w:val="Strong"/>
        </w:rPr>
        <w:t>DumpHeap</w:t>
      </w:r>
      <w:proofErr w:type="spellEnd"/>
      <w:r w:rsidRPr="00334FCF">
        <w:rPr>
          <w:rStyle w:val="Strong"/>
        </w:rPr>
        <w:t xml:space="preserve"> </w:t>
      </w:r>
      <w:r w:rsidR="007F2389">
        <w:rPr>
          <w:rStyle w:val="Strong"/>
        </w:rPr>
        <w:t>-</w:t>
      </w:r>
      <w:r w:rsidRPr="00334FCF">
        <w:rPr>
          <w:rStyle w:val="Strong"/>
        </w:rPr>
        <w:t>stat</w:t>
      </w:r>
      <w:r w:rsidRPr="00334FCF">
        <w:t>” and search the list for a class that looks like it might represent the Help, About form.</w:t>
      </w:r>
    </w:p>
    <w:p w14:paraId="5F0BB0A9" w14:textId="77777777" w:rsidR="00EA5F57" w:rsidRDefault="00EA5F57" w:rsidP="00EA5F57">
      <w:pPr>
        <w:pStyle w:val="Code"/>
      </w:pPr>
      <w:r>
        <w:t>0:008&gt; !</w:t>
      </w:r>
      <w:proofErr w:type="spellStart"/>
      <w:r>
        <w:t>dumpheap</w:t>
      </w:r>
      <w:proofErr w:type="spellEnd"/>
      <w:r>
        <w:t xml:space="preserve"> -stat</w:t>
      </w:r>
    </w:p>
    <w:p w14:paraId="5E851E6E" w14:textId="77777777" w:rsidR="00EA5F57" w:rsidRDefault="00EA5F57" w:rsidP="00EA5F57">
      <w:pPr>
        <w:pStyle w:val="Code"/>
      </w:pPr>
      <w:r>
        <w:t>Statistics:</w:t>
      </w:r>
    </w:p>
    <w:p w14:paraId="33ED5667" w14:textId="77777777" w:rsidR="00EA5F57" w:rsidRDefault="00EA5F57" w:rsidP="00EA5F57">
      <w:pPr>
        <w:pStyle w:val="Code"/>
      </w:pPr>
      <w:r>
        <w:t xml:space="preserve">      MT    Count    </w:t>
      </w:r>
      <w:proofErr w:type="spellStart"/>
      <w:r>
        <w:t>TotalSize</w:t>
      </w:r>
      <w:proofErr w:type="spellEnd"/>
      <w:r>
        <w:t xml:space="preserve"> Class Name</w:t>
      </w:r>
    </w:p>
    <w:p w14:paraId="33186B3C" w14:textId="77777777" w:rsidR="00EA5F57" w:rsidRDefault="00EA5F57" w:rsidP="00EA5F57">
      <w:pPr>
        <w:pStyle w:val="Code"/>
      </w:pPr>
      <w:r>
        <w:t xml:space="preserve">73c98ca8        1           12 System.Collections.Generic.ObjectEqualityComparer`1[[System.Object, </w:t>
      </w:r>
      <w:proofErr w:type="spellStart"/>
      <w:r>
        <w:t>mscorlib</w:t>
      </w:r>
      <w:proofErr w:type="spellEnd"/>
      <w:r>
        <w:t>]]</w:t>
      </w:r>
    </w:p>
    <w:p w14:paraId="4AD6B104" w14:textId="77777777" w:rsidR="00EA5F57" w:rsidRDefault="00EA5F57" w:rsidP="00EA5F57">
      <w:pPr>
        <w:pStyle w:val="Code"/>
      </w:pPr>
      <w:r>
        <w:t xml:space="preserve">73c98774        1           12 </w:t>
      </w:r>
      <w:proofErr w:type="spellStart"/>
      <w:r>
        <w:t>System.Reflection.__Filters</w:t>
      </w:r>
      <w:proofErr w:type="spellEnd"/>
    </w:p>
    <w:p w14:paraId="2951C696" w14:textId="77777777" w:rsidR="00EA5F57" w:rsidRDefault="00EA5F57" w:rsidP="00EA5F57">
      <w:pPr>
        <w:pStyle w:val="Code"/>
      </w:pPr>
      <w:r>
        <w:t xml:space="preserve">73c9851c        1           12 System.Collections.Generic.ObjectEqualityComparer`1[[System.RuntimeType, </w:t>
      </w:r>
      <w:proofErr w:type="spellStart"/>
      <w:r>
        <w:t>mscorlib</w:t>
      </w:r>
      <w:proofErr w:type="spellEnd"/>
      <w:r>
        <w:t>]]</w:t>
      </w:r>
    </w:p>
    <w:p w14:paraId="413C440E" w14:textId="77777777" w:rsidR="00EA5F57" w:rsidRDefault="00EA5F57" w:rsidP="00EA5F57">
      <w:pPr>
        <w:pStyle w:val="Code"/>
      </w:pPr>
      <w:r>
        <w:t xml:space="preserve">73c94cf8        1           12 System.Collections.Generic.GenericEqualityComparer`1[[System.String, </w:t>
      </w:r>
      <w:proofErr w:type="spellStart"/>
      <w:r>
        <w:t>mscorlib</w:t>
      </w:r>
      <w:proofErr w:type="spellEnd"/>
      <w:r>
        <w:t>]]</w:t>
      </w:r>
    </w:p>
    <w:p w14:paraId="400BA594" w14:textId="77777777" w:rsidR="00EA5F57" w:rsidRDefault="00EA5F57" w:rsidP="00EA5F57">
      <w:pPr>
        <w:pStyle w:val="Code"/>
      </w:pPr>
      <w:r>
        <w:t xml:space="preserve">73c91e7c        1           12 </w:t>
      </w:r>
      <w:proofErr w:type="spellStart"/>
      <w:r>
        <w:t>System.Reflection.AssemblyProductAttribute</w:t>
      </w:r>
      <w:proofErr w:type="spellEnd"/>
    </w:p>
    <w:p w14:paraId="19DBE61A" w14:textId="77777777" w:rsidR="00EA5F57" w:rsidRDefault="00EA5F57" w:rsidP="00EA5F57">
      <w:pPr>
        <w:pStyle w:val="Code"/>
      </w:pPr>
      <w:r>
        <w:t xml:space="preserve">73c91c24        1           12 </w:t>
      </w:r>
      <w:proofErr w:type="spellStart"/>
      <w:r>
        <w:t>System.Security.AllowPartiallyTrustedCallersAttribute</w:t>
      </w:r>
      <w:proofErr w:type="spellEnd"/>
    </w:p>
    <w:p w14:paraId="241723ED" w14:textId="77777777" w:rsidR="00EA5F57" w:rsidRDefault="00EA5F57" w:rsidP="00EA5F57">
      <w:pPr>
        <w:pStyle w:val="Code"/>
      </w:pPr>
      <w:r>
        <w:t xml:space="preserve">73c91ba0        1           12 </w:t>
      </w:r>
      <w:proofErr w:type="spellStart"/>
      <w:r>
        <w:t>System.CLSCompliantAttribute</w:t>
      </w:r>
      <w:proofErr w:type="spellEnd"/>
    </w:p>
    <w:p w14:paraId="26CA0295" w14:textId="77777777" w:rsidR="00EA5F57" w:rsidRDefault="00EA5F57" w:rsidP="00EA5F57">
      <w:pPr>
        <w:pStyle w:val="Code"/>
      </w:pPr>
      <w:r>
        <w:t xml:space="preserve">73c91a20        1           12 </w:t>
      </w:r>
      <w:proofErr w:type="spellStart"/>
      <w:r>
        <w:t>System.Diagnostics.DebuggableAttribute</w:t>
      </w:r>
      <w:proofErr w:type="spellEnd"/>
    </w:p>
    <w:p w14:paraId="2ED1CC8C" w14:textId="77777777" w:rsidR="00EA5F57" w:rsidRDefault="00EA5F57" w:rsidP="00EA5F57">
      <w:pPr>
        <w:pStyle w:val="Code"/>
      </w:pPr>
      <w:r>
        <w:t xml:space="preserve">73c91198        1           12 </w:t>
      </w:r>
      <w:proofErr w:type="spellStart"/>
      <w:r>
        <w:t>System.Security.HostSecurityManager</w:t>
      </w:r>
      <w:proofErr w:type="spellEnd"/>
    </w:p>
    <w:p w14:paraId="41A0D619" w14:textId="77777777" w:rsidR="00EA5F57" w:rsidRDefault="00EA5F57" w:rsidP="00EA5F57">
      <w:pPr>
        <w:pStyle w:val="Code"/>
      </w:pPr>
      <w:r>
        <w:t xml:space="preserve">73c90c28        1           12 System.Collections.Generic.ObjectEqualityComparer`1[[System.Type, </w:t>
      </w:r>
      <w:proofErr w:type="spellStart"/>
      <w:r>
        <w:t>mscorlib</w:t>
      </w:r>
      <w:proofErr w:type="spellEnd"/>
      <w:r>
        <w:t>]]</w:t>
      </w:r>
    </w:p>
    <w:p w14:paraId="5242629C" w14:textId="77777777" w:rsidR="00EA5F57" w:rsidRDefault="00EA5F57" w:rsidP="00EA5F57">
      <w:pPr>
        <w:pStyle w:val="Code"/>
      </w:pPr>
      <w:r>
        <w:t xml:space="preserve">73c8f448        1           12 System.Collections.Generic.ObjectEqualityComparer`1[[System.Runtime.Serialization.MemberHolder, </w:t>
      </w:r>
      <w:proofErr w:type="spellStart"/>
      <w:r>
        <w:t>mscorlib</w:t>
      </w:r>
      <w:proofErr w:type="spellEnd"/>
      <w:r>
        <w:t>]]</w:t>
      </w:r>
    </w:p>
    <w:p w14:paraId="57CDD93B" w14:textId="77777777" w:rsidR="00EA5F57" w:rsidRDefault="00EA5F57" w:rsidP="00EA5F57">
      <w:pPr>
        <w:pStyle w:val="Code"/>
      </w:pPr>
      <w:r>
        <w:t>73c8ebc0        1           12 System.Nullable`1[[</w:t>
      </w:r>
      <w:proofErr w:type="spellStart"/>
      <w:r>
        <w:t>System.Boolean</w:t>
      </w:r>
      <w:proofErr w:type="spellEnd"/>
      <w:r>
        <w:t xml:space="preserve">, </w:t>
      </w:r>
      <w:proofErr w:type="spellStart"/>
      <w:r>
        <w:t>mscorlib</w:t>
      </w:r>
      <w:proofErr w:type="spellEnd"/>
      <w:r>
        <w:t>]]</w:t>
      </w:r>
    </w:p>
    <w:p w14:paraId="0F138F1E" w14:textId="77777777" w:rsidR="00EA5F57" w:rsidRDefault="00EA5F57" w:rsidP="00EA5F57">
      <w:pPr>
        <w:pStyle w:val="Code"/>
      </w:pPr>
      <w:r>
        <w:lastRenderedPageBreak/>
        <w:t xml:space="preserve">73c8df38        1           12 </w:t>
      </w:r>
      <w:proofErr w:type="spellStart"/>
      <w:r>
        <w:t>System.Threading.ApartmentState</w:t>
      </w:r>
      <w:proofErr w:type="spellEnd"/>
    </w:p>
    <w:p w14:paraId="7C662DD6" w14:textId="77777777" w:rsidR="00EA5F57" w:rsidRDefault="00EA5F57" w:rsidP="00EA5F57">
      <w:pPr>
        <w:pStyle w:val="Code"/>
      </w:pPr>
      <w:r>
        <w:t xml:space="preserve">73c8d0e4        1           12 </w:t>
      </w:r>
      <w:proofErr w:type="spellStart"/>
      <w:r>
        <w:t>System.Resources.FastResourceComparer</w:t>
      </w:r>
      <w:proofErr w:type="spellEnd"/>
    </w:p>
    <w:p w14:paraId="1AC92AAB" w14:textId="76F976EE" w:rsidR="00334FCF" w:rsidRPr="00334FCF" w:rsidRDefault="00EA5F57" w:rsidP="00EA5F57">
      <w:pPr>
        <w:pStyle w:val="Code"/>
      </w:pPr>
      <w:r>
        <w:t xml:space="preserve">73c8616c        1           12 </w:t>
      </w:r>
      <w:proofErr w:type="spellStart"/>
      <w:r>
        <w:t>System.FlagsAttribute</w:t>
      </w:r>
      <w:proofErr w:type="spellEnd"/>
    </w:p>
    <w:p w14:paraId="3276B571" w14:textId="77777777" w:rsidR="00334FCF" w:rsidRPr="00334FCF" w:rsidRDefault="00334FCF" w:rsidP="00334FCF">
      <w:pPr>
        <w:pStyle w:val="Code"/>
      </w:pPr>
      <w:r w:rsidRPr="00334FCF">
        <w:t>extra output deleted for sake of brevity</w:t>
      </w:r>
    </w:p>
    <w:p w14:paraId="0F1B894B" w14:textId="77777777" w:rsidR="00334FCF" w:rsidRPr="00334FCF" w:rsidRDefault="00334FCF" w:rsidP="00334FCF">
      <w:pPr>
        <w:pStyle w:val="Code"/>
      </w:pPr>
      <w:r w:rsidRPr="00334FCF">
        <w:t>…</w:t>
      </w:r>
    </w:p>
    <w:p w14:paraId="79677407" w14:textId="77777777" w:rsidR="00EA5F57" w:rsidRDefault="00EA5F57" w:rsidP="00EA5F57">
      <w:pPr>
        <w:pStyle w:val="Code"/>
      </w:pPr>
      <w:r>
        <w:t xml:space="preserve">73c8460c      179         6444 </w:t>
      </w:r>
      <w:proofErr w:type="spellStart"/>
      <w:r>
        <w:t>System.Security.Permissions.FileIOPermission</w:t>
      </w:r>
      <w:proofErr w:type="spellEnd"/>
    </w:p>
    <w:p w14:paraId="10DB26EF" w14:textId="77777777" w:rsidR="00EA5F57" w:rsidRDefault="00EA5F57" w:rsidP="00EA5F57">
      <w:pPr>
        <w:pStyle w:val="Code"/>
      </w:pPr>
      <w:r>
        <w:t xml:space="preserve">72596c60      116         6496 </w:t>
      </w:r>
      <w:proofErr w:type="spellStart"/>
      <w:r>
        <w:t>System.Configuration.FactoryRecord</w:t>
      </w:r>
      <w:proofErr w:type="spellEnd"/>
    </w:p>
    <w:p w14:paraId="42715200" w14:textId="77777777" w:rsidR="00EA5F57" w:rsidRDefault="00EA5F57" w:rsidP="00EA5F57">
      <w:pPr>
        <w:pStyle w:val="Code"/>
      </w:pPr>
      <w:r>
        <w:t xml:space="preserve">73c94b04      247         6916 </w:t>
      </w:r>
      <w:proofErr w:type="spellStart"/>
      <w:r>
        <w:t>System.Text.StringBuilder</w:t>
      </w:r>
      <w:proofErr w:type="spellEnd"/>
    </w:p>
    <w:p w14:paraId="1063A62A" w14:textId="77777777" w:rsidR="00EA5F57" w:rsidRDefault="00EA5F57" w:rsidP="00EA5F57">
      <w:pPr>
        <w:pStyle w:val="Code"/>
      </w:pPr>
      <w:r>
        <w:t xml:space="preserve">67ff54ac      645         7740 </w:t>
      </w:r>
      <w:proofErr w:type="spellStart"/>
      <w:r>
        <w:t>System.Windows.Forms.Keys</w:t>
      </w:r>
      <w:proofErr w:type="spellEnd"/>
    </w:p>
    <w:p w14:paraId="59EA5CC4" w14:textId="77777777" w:rsidR="00EA5F57" w:rsidRDefault="00EA5F57" w:rsidP="00EA5F57">
      <w:pPr>
        <w:pStyle w:val="Code"/>
      </w:pPr>
      <w:r>
        <w:t xml:space="preserve">67feb6fc      509         8144 </w:t>
      </w:r>
      <w:proofErr w:type="spellStart"/>
      <w:r>
        <w:t>System.Windows.Forms.LayoutEventArgs</w:t>
      </w:r>
      <w:proofErr w:type="spellEnd"/>
    </w:p>
    <w:p w14:paraId="0EF5BE4C" w14:textId="77777777" w:rsidR="00EA5F57" w:rsidRDefault="00EA5F57" w:rsidP="00EA5F57">
      <w:pPr>
        <w:pStyle w:val="Code"/>
      </w:pPr>
      <w:r>
        <w:t>73c55a34      141         8460 Microsoft.Win32.Win32Native+WIN32_FIND_DATA</w:t>
      </w:r>
    </w:p>
    <w:p w14:paraId="04921D17" w14:textId="77777777" w:rsidR="00EA5F57" w:rsidRDefault="00EA5F57" w:rsidP="00EA5F57">
      <w:pPr>
        <w:pStyle w:val="Code"/>
      </w:pPr>
      <w:r>
        <w:t xml:space="preserve">73c95ddc      299         9568 </w:t>
      </w:r>
      <w:proofErr w:type="spellStart"/>
      <w:r>
        <w:t>System.IO.PathHelper</w:t>
      </w:r>
      <w:proofErr w:type="spellEnd"/>
    </w:p>
    <w:p w14:paraId="7472A6A9" w14:textId="77777777" w:rsidR="00EA5F57" w:rsidRDefault="00EA5F57" w:rsidP="00EA5F57">
      <w:pPr>
        <w:pStyle w:val="Code"/>
      </w:pPr>
      <w:r>
        <w:t xml:space="preserve">73c9626c      412         9888 </w:t>
      </w:r>
      <w:proofErr w:type="spellStart"/>
      <w:r>
        <w:t>System.Collections.ArrayList</w:t>
      </w:r>
      <w:proofErr w:type="spellEnd"/>
    </w:p>
    <w:p w14:paraId="6D70A125" w14:textId="77777777" w:rsidR="00EA5F57" w:rsidRDefault="00EA5F57" w:rsidP="00EA5F57">
      <w:pPr>
        <w:pStyle w:val="Code"/>
      </w:pPr>
      <w:r>
        <w:t>73c93acc      119        11724 System.Int32[]</w:t>
      </w:r>
    </w:p>
    <w:p w14:paraId="14E2FD1C" w14:textId="77777777" w:rsidR="00EA5F57" w:rsidRDefault="00EA5F57" w:rsidP="00EA5F57">
      <w:pPr>
        <w:pStyle w:val="Code"/>
      </w:pPr>
      <w:r>
        <w:t xml:space="preserve">73c91238       69        11784 </w:t>
      </w:r>
      <w:proofErr w:type="spellStart"/>
      <w:r>
        <w:t>System.Collections.Hashtable+bucket</w:t>
      </w:r>
      <w:proofErr w:type="spellEnd"/>
      <w:r>
        <w:t>[]</w:t>
      </w:r>
    </w:p>
    <w:p w14:paraId="6314C79A" w14:textId="77777777" w:rsidR="00EA5F57" w:rsidRDefault="00EA5F57" w:rsidP="00EA5F57">
      <w:pPr>
        <w:pStyle w:val="Code"/>
      </w:pPr>
      <w:r>
        <w:t xml:space="preserve">73c98618      463        11880 </w:t>
      </w:r>
      <w:proofErr w:type="spellStart"/>
      <w:r>
        <w:t>System.Reflection.CustomAttributeRecord</w:t>
      </w:r>
      <w:proofErr w:type="spellEnd"/>
      <w:r>
        <w:t>[]</w:t>
      </w:r>
    </w:p>
    <w:p w14:paraId="2F3A5422" w14:textId="77777777" w:rsidR="00EA5F57" w:rsidRDefault="00EA5F57" w:rsidP="00EA5F57">
      <w:pPr>
        <w:pStyle w:val="Code"/>
      </w:pPr>
      <w:r>
        <w:t xml:space="preserve">67fe9c9c      215        11900 </w:t>
      </w:r>
      <w:proofErr w:type="spellStart"/>
      <w:r>
        <w:t>System.Windows.Forms.PropertyStore+ObjectEntry</w:t>
      </w:r>
      <w:proofErr w:type="spellEnd"/>
      <w:r>
        <w:t>[]</w:t>
      </w:r>
    </w:p>
    <w:p w14:paraId="6BBA797C" w14:textId="77777777" w:rsidR="00EA5F57" w:rsidRDefault="00EA5F57" w:rsidP="00EA5F57">
      <w:pPr>
        <w:pStyle w:val="Code"/>
      </w:pPr>
      <w:r>
        <w:t xml:space="preserve">73c8bed4      388        23280 </w:t>
      </w:r>
      <w:proofErr w:type="spellStart"/>
      <w:r>
        <w:t>System.Reflection.RuntimeMethodInfo</w:t>
      </w:r>
      <w:proofErr w:type="spellEnd"/>
    </w:p>
    <w:p w14:paraId="6BD381C8" w14:textId="77777777" w:rsidR="00EA5F57" w:rsidRDefault="00EA5F57" w:rsidP="00EA5F57">
      <w:pPr>
        <w:pStyle w:val="Code"/>
      </w:pPr>
      <w:r>
        <w:t xml:space="preserve">73c92b74      483        77950 </w:t>
      </w:r>
      <w:proofErr w:type="spellStart"/>
      <w:r>
        <w:t>System.Char</w:t>
      </w:r>
      <w:proofErr w:type="spellEnd"/>
      <w:r>
        <w:t>[]</w:t>
      </w:r>
    </w:p>
    <w:p w14:paraId="2C26B9B0" w14:textId="77777777" w:rsidR="00EA5F57" w:rsidRDefault="00EA5F57" w:rsidP="00EA5F57">
      <w:pPr>
        <w:pStyle w:val="Code"/>
      </w:pPr>
      <w:r>
        <w:t xml:space="preserve">73c55738     1894       111724 </w:t>
      </w:r>
      <w:proofErr w:type="spellStart"/>
      <w:r>
        <w:t>System.Object</w:t>
      </w:r>
      <w:proofErr w:type="spellEnd"/>
      <w:r>
        <w:t>[]</w:t>
      </w:r>
    </w:p>
    <w:p w14:paraId="64AE5B4B" w14:textId="77777777" w:rsidR="00EA5F57" w:rsidRDefault="00EA5F57" w:rsidP="00EA5F57">
      <w:pPr>
        <w:pStyle w:val="Code"/>
      </w:pPr>
      <w:r>
        <w:t xml:space="preserve">73c95670      253       148045 </w:t>
      </w:r>
      <w:proofErr w:type="spellStart"/>
      <w:r>
        <w:t>System.Byte</w:t>
      </w:r>
      <w:proofErr w:type="spellEnd"/>
      <w:r>
        <w:t>[]</w:t>
      </w:r>
    </w:p>
    <w:p w14:paraId="0FF13B98" w14:textId="77777777" w:rsidR="00EA5F57" w:rsidRDefault="00EA5F57" w:rsidP="00EA5F57">
      <w:pPr>
        <w:pStyle w:val="Code"/>
      </w:pPr>
      <w:r>
        <w:t xml:space="preserve">73c921b4     5324       293384 </w:t>
      </w:r>
      <w:proofErr w:type="spellStart"/>
      <w:r>
        <w:t>System.String</w:t>
      </w:r>
      <w:proofErr w:type="spellEnd"/>
    </w:p>
    <w:p w14:paraId="7DDFE633" w14:textId="3487E68C" w:rsidR="00334FCF" w:rsidRPr="00334FCF" w:rsidRDefault="00EA5F57" w:rsidP="00EA5F57">
      <w:pPr>
        <w:pStyle w:val="Code"/>
      </w:pPr>
      <w:r>
        <w:t>Total 19247 objects</w:t>
      </w:r>
    </w:p>
    <w:p w14:paraId="118F3189" w14:textId="77777777" w:rsidR="00334FCF" w:rsidRPr="00334FCF" w:rsidRDefault="00334FCF" w:rsidP="00334FCF">
      <w:pPr>
        <w:pStyle w:val="Le"/>
      </w:pPr>
    </w:p>
    <w:p w14:paraId="3D6C03C0" w14:textId="77777777" w:rsidR="00334FCF" w:rsidRPr="00334FCF" w:rsidRDefault="00334FCF" w:rsidP="00334FCF">
      <w:pPr>
        <w:pStyle w:val="Lp2"/>
      </w:pPr>
      <w:r w:rsidRPr="00334FCF">
        <w:t>One benefit of this approach is that you don’t have to know the specific syntax for the class that you are using. You should consider using this command to find a class when you are not familiar with the source code.</w:t>
      </w:r>
    </w:p>
    <w:p w14:paraId="73D8B251" w14:textId="313608BD" w:rsidR="00334FCF" w:rsidRPr="00334FCF" w:rsidRDefault="00334FCF" w:rsidP="00334FCF">
      <w:pPr>
        <w:pStyle w:val="Lp2"/>
      </w:pPr>
      <w:r w:rsidRPr="00334FCF">
        <w:t xml:space="preserve">One drawback of this approach is that, depending on the size of the managed heap and the number of heaps, the </w:t>
      </w:r>
      <w:r w:rsidRPr="00334FCF">
        <w:rPr>
          <w:rStyle w:val="Strong"/>
        </w:rPr>
        <w:t>!</w:t>
      </w:r>
      <w:proofErr w:type="spellStart"/>
      <w:r w:rsidRPr="00334FCF">
        <w:rPr>
          <w:rStyle w:val="Strong"/>
        </w:rPr>
        <w:t>dumpheap</w:t>
      </w:r>
      <w:proofErr w:type="spellEnd"/>
      <w:r w:rsidRPr="00334FCF">
        <w:rPr>
          <w:rStyle w:val="Strong"/>
        </w:rPr>
        <w:t xml:space="preserve"> </w:t>
      </w:r>
      <w:r w:rsidR="007F2389">
        <w:rPr>
          <w:rStyle w:val="Strong"/>
        </w:rPr>
        <w:t>-</w:t>
      </w:r>
      <w:r w:rsidRPr="00334FCF">
        <w:rPr>
          <w:rStyle w:val="Strong"/>
        </w:rPr>
        <w:t>stat</w:t>
      </w:r>
      <w:r w:rsidRPr="00334FCF">
        <w:t xml:space="preserve"> command can result in a very long list that may be tedious to traverse.  Another problem is that this method relies on an object being currently in the GC heap.</w:t>
      </w:r>
    </w:p>
    <w:p w14:paraId="5B3DB7E6" w14:textId="77777777" w:rsidR="00334FCF" w:rsidRPr="00334FCF" w:rsidRDefault="00334FCF" w:rsidP="00334FCF">
      <w:pPr>
        <w:pStyle w:val="Ln1"/>
      </w:pPr>
      <w:r w:rsidRPr="00334FCF">
        <w:rPr>
          <w:rStyle w:val="Emphasis"/>
        </w:rPr>
        <w:t>Were you able to find the class that represents the Help, About form?</w:t>
      </w:r>
      <w:r w:rsidRPr="00334FCF">
        <w:t xml:space="preserve"> </w:t>
      </w:r>
    </w:p>
    <w:p w14:paraId="69C4D0BD" w14:textId="00F9F5EF" w:rsidR="00334FCF" w:rsidRPr="001B227A" w:rsidRDefault="00334FCF" w:rsidP="00334FCF">
      <w:pPr>
        <w:pStyle w:val="Ln1"/>
        <w:rPr>
          <w:u w:val="single"/>
        </w:rPr>
      </w:pPr>
      <w:r w:rsidRPr="001B227A">
        <w:rPr>
          <w:u w:val="single"/>
        </w:rPr>
        <w:t>Find</w:t>
      </w:r>
      <w:r w:rsidR="002D4F70" w:rsidRPr="001B227A">
        <w:rPr>
          <w:u w:val="single"/>
        </w:rPr>
        <w:t>ing</w:t>
      </w:r>
      <w:r w:rsidRPr="001B227A">
        <w:rPr>
          <w:u w:val="single"/>
        </w:rPr>
        <w:t xml:space="preserve"> the Help, About form, Method 2</w:t>
      </w:r>
      <w:r w:rsidR="002D4F70" w:rsidRPr="001B227A">
        <w:rPr>
          <w:u w:val="single"/>
        </w:rPr>
        <w:t>:</w:t>
      </w:r>
    </w:p>
    <w:p w14:paraId="21D7DA83" w14:textId="105C78F1" w:rsidR="002D4F70" w:rsidRDefault="00334FCF" w:rsidP="002D4F70">
      <w:pPr>
        <w:pStyle w:val="Ln1"/>
        <w:numPr>
          <w:ilvl w:val="0"/>
          <w:numId w:val="38"/>
        </w:numPr>
        <w:rPr>
          <w:i/>
          <w:iCs/>
        </w:rPr>
      </w:pPr>
      <w:r w:rsidRPr="00334FCF">
        <w:t>To find the MT of the class representing the Help, About form, type</w:t>
      </w:r>
      <w:r w:rsidR="002D4F70" w:rsidRPr="00334FCF">
        <w:t xml:space="preserve">: </w:t>
      </w:r>
      <w:r w:rsidRPr="00334FCF">
        <w:rPr>
          <w:rStyle w:val="Strong"/>
        </w:rPr>
        <w:br/>
      </w:r>
      <w:r w:rsidRPr="00334FCF">
        <w:rPr>
          <w:rStyle w:val="Strong"/>
        </w:rPr>
        <w:br/>
        <w:t>.shell -ci "!</w:t>
      </w:r>
      <w:proofErr w:type="spellStart"/>
      <w:r w:rsidRPr="00334FCF">
        <w:rPr>
          <w:rStyle w:val="Strong"/>
        </w:rPr>
        <w:t>dumpheap</w:t>
      </w:r>
      <w:proofErr w:type="spellEnd"/>
      <w:r w:rsidRPr="00334FCF">
        <w:rPr>
          <w:rStyle w:val="Strong"/>
        </w:rPr>
        <w:t xml:space="preserve"> -stat" find "Help"</w:t>
      </w:r>
      <w:r w:rsidRPr="00334FCF">
        <w:br/>
      </w:r>
      <w:r w:rsidRPr="00334FCF">
        <w:br/>
      </w:r>
      <w:r w:rsidRPr="00334FCF">
        <w:rPr>
          <w:rStyle w:val="Strong"/>
        </w:rPr>
        <w:t>Note:</w:t>
      </w:r>
      <w:r w:rsidRPr="00334FCF">
        <w:t xml:space="preserve"> The .shell command execute command line commands.  You can get further information in the Debugger Help File.</w:t>
      </w:r>
      <w:r w:rsidRPr="00334FCF">
        <w:br/>
      </w:r>
      <w:r w:rsidRPr="00334FCF">
        <w:br/>
        <w:t xml:space="preserve">This is a reasonable guess, as it makes the assumption that that the name of the class may have the word “help” in it and that “form” may be too common. </w:t>
      </w:r>
      <w:r w:rsidR="002D4F70">
        <w:br/>
      </w:r>
    </w:p>
    <w:p w14:paraId="59BE077B" w14:textId="77777777" w:rsidR="002D4F70" w:rsidRDefault="002D4F70">
      <w:pPr>
        <w:spacing w:after="0" w:line="240" w:lineRule="auto"/>
        <w:ind w:left="0"/>
        <w:rPr>
          <w:i/>
          <w:iCs/>
        </w:rPr>
      </w:pPr>
      <w:r>
        <w:rPr>
          <w:i/>
          <w:iCs/>
        </w:rPr>
        <w:br w:type="page"/>
      </w:r>
    </w:p>
    <w:p w14:paraId="3E88C8DD" w14:textId="70E69A65" w:rsidR="00334FCF" w:rsidRPr="001B227A" w:rsidRDefault="002D4F70" w:rsidP="001B227A">
      <w:pPr>
        <w:pStyle w:val="Ln1"/>
        <w:tabs>
          <w:tab w:val="clear" w:pos="1080"/>
        </w:tabs>
        <w:ind w:firstLine="0"/>
        <w:rPr>
          <w:i/>
          <w:iCs/>
        </w:rPr>
      </w:pPr>
      <w:r>
        <w:rPr>
          <w:i/>
          <w:iCs/>
        </w:rPr>
        <w:lastRenderedPageBreak/>
        <w:br/>
      </w:r>
      <w:r w:rsidR="00334FCF" w:rsidRPr="001B227A">
        <w:rPr>
          <w:i/>
          <w:iCs/>
        </w:rPr>
        <w:t>Can you find the class in the output?</w:t>
      </w:r>
    </w:p>
    <w:p w14:paraId="208E96D6" w14:textId="77777777" w:rsidR="00334FCF" w:rsidRPr="00334FCF" w:rsidRDefault="00334FCF" w:rsidP="00334FCF">
      <w:pPr>
        <w:pStyle w:val="Code"/>
      </w:pPr>
      <w:r w:rsidRPr="00334FCF">
        <w:t>0:004&gt; .shell -ci "!</w:t>
      </w:r>
      <w:proofErr w:type="spellStart"/>
      <w:r w:rsidRPr="00334FCF">
        <w:t>dumpheap</w:t>
      </w:r>
      <w:proofErr w:type="spellEnd"/>
      <w:r w:rsidRPr="00334FCF">
        <w:t xml:space="preserve"> -stat" find "Help"</w:t>
      </w:r>
    </w:p>
    <w:p w14:paraId="6493E911" w14:textId="77777777" w:rsidR="00EA5F57" w:rsidRDefault="00EA5F57" w:rsidP="00EA5F57">
      <w:pPr>
        <w:pStyle w:val="Code"/>
      </w:pPr>
      <w:r>
        <w:t>.shell -ci "!</w:t>
      </w:r>
      <w:proofErr w:type="spellStart"/>
      <w:r>
        <w:t>dumpheap</w:t>
      </w:r>
      <w:proofErr w:type="spellEnd"/>
      <w:r>
        <w:t xml:space="preserve"> -stat" find "Help"</w:t>
      </w:r>
    </w:p>
    <w:p w14:paraId="196119C7" w14:textId="77777777" w:rsidR="00EA5F57" w:rsidRDefault="00EA5F57" w:rsidP="00EA5F57">
      <w:pPr>
        <w:pStyle w:val="Code"/>
      </w:pPr>
      <w:r>
        <w:t xml:space="preserve">73c83748        1           12 System.Collections.Generic.GenericArraySortHelper`1[[System.UInt64, </w:t>
      </w:r>
      <w:proofErr w:type="spellStart"/>
      <w:r>
        <w:t>mscorlib</w:t>
      </w:r>
      <w:proofErr w:type="spellEnd"/>
      <w:r>
        <w:t>]]</w:t>
      </w:r>
    </w:p>
    <w:p w14:paraId="3D26B0A6" w14:textId="77777777" w:rsidR="00EA5F57" w:rsidRDefault="00EA5F57" w:rsidP="00EA5F57">
      <w:pPr>
        <w:pStyle w:val="Code"/>
      </w:pPr>
      <w:r>
        <w:t xml:space="preserve">73c55844        1           20 </w:t>
      </w:r>
      <w:proofErr w:type="spellStart"/>
      <w:r>
        <w:t>System.Threading.ThreadHelper</w:t>
      </w:r>
      <w:proofErr w:type="spellEnd"/>
    </w:p>
    <w:p w14:paraId="1053A37A" w14:textId="77777777" w:rsidR="00EA5F57" w:rsidRDefault="00EA5F57" w:rsidP="00EA5F57">
      <w:pPr>
        <w:pStyle w:val="Code"/>
      </w:pPr>
      <w:r>
        <w:t xml:space="preserve">73cae6d0        2           56 </w:t>
      </w:r>
      <w:proofErr w:type="spellStart"/>
      <w:r>
        <w:t>System.Threading.Mutex+MutexTryCodeHelper</w:t>
      </w:r>
      <w:proofErr w:type="spellEnd"/>
    </w:p>
    <w:p w14:paraId="73B34A9F" w14:textId="77777777" w:rsidR="00EA5F57" w:rsidRDefault="00EA5F57" w:rsidP="00EA5F57">
      <w:pPr>
        <w:pStyle w:val="Code"/>
      </w:pPr>
      <w:r>
        <w:t xml:space="preserve">00b23c8c        1           76 </w:t>
      </w:r>
      <w:proofErr w:type="spellStart"/>
      <w:r>
        <w:t>FotoVisionDesktop.CropHelper</w:t>
      </w:r>
      <w:proofErr w:type="spellEnd"/>
    </w:p>
    <w:p w14:paraId="4042A4A8" w14:textId="77777777" w:rsidR="00EA5F57" w:rsidRDefault="00EA5F57" w:rsidP="00EA5F57">
      <w:pPr>
        <w:pStyle w:val="Code"/>
      </w:pPr>
      <w:r>
        <w:t xml:space="preserve">73c56010        3           96 </w:t>
      </w:r>
      <w:proofErr w:type="spellStart"/>
      <w:r>
        <w:t>System.Runtime.CompilerServices.RuntimeHelpers+CleanupCode</w:t>
      </w:r>
      <w:proofErr w:type="spellEnd"/>
    </w:p>
    <w:p w14:paraId="57B39447" w14:textId="77777777" w:rsidR="00EA5F57" w:rsidRDefault="00EA5F57" w:rsidP="00EA5F57">
      <w:pPr>
        <w:pStyle w:val="Code"/>
      </w:pPr>
      <w:r>
        <w:t xml:space="preserve">73c55fac        3           96 </w:t>
      </w:r>
      <w:proofErr w:type="spellStart"/>
      <w:r>
        <w:t>System.Runtime.CompilerServices.RuntimeHelpers+TryCode</w:t>
      </w:r>
      <w:proofErr w:type="spellEnd"/>
    </w:p>
    <w:p w14:paraId="1F4C3A11" w14:textId="77777777" w:rsidR="00EA5F57" w:rsidRDefault="00EA5F57" w:rsidP="00EA5F57">
      <w:pPr>
        <w:pStyle w:val="Code"/>
      </w:pPr>
      <w:r>
        <w:t xml:space="preserve">73c95ddc      299         9568 </w:t>
      </w:r>
      <w:proofErr w:type="spellStart"/>
      <w:r>
        <w:t>System.IO.PathHelper</w:t>
      </w:r>
      <w:proofErr w:type="spellEnd"/>
    </w:p>
    <w:p w14:paraId="7CF9299D" w14:textId="4A5C6296" w:rsidR="00334FCF" w:rsidRPr="00334FCF" w:rsidRDefault="00EA5F57" w:rsidP="00EA5F57">
      <w:pPr>
        <w:pStyle w:val="Code"/>
      </w:pPr>
      <w:r>
        <w:t>.shell: Process exited</w:t>
      </w:r>
    </w:p>
    <w:p w14:paraId="7DBE7959" w14:textId="77777777" w:rsidR="00334FCF" w:rsidRPr="00334FCF" w:rsidRDefault="00334FCF" w:rsidP="00334FCF">
      <w:pPr>
        <w:pStyle w:val="Lp2"/>
      </w:pPr>
      <w:r w:rsidRPr="00334FCF">
        <w:rPr>
          <w:rStyle w:val="Emphasis"/>
        </w:rPr>
        <w:t>Did you find it?</w:t>
      </w:r>
    </w:p>
    <w:p w14:paraId="0F423B34" w14:textId="77777777" w:rsidR="00334FCF" w:rsidRPr="00334FCF" w:rsidRDefault="00334FCF" w:rsidP="001B227A">
      <w:pPr>
        <w:pStyle w:val="Ln1"/>
        <w:numPr>
          <w:ilvl w:val="0"/>
          <w:numId w:val="38"/>
        </w:numPr>
        <w:rPr>
          <w:rStyle w:val="Strong"/>
        </w:rPr>
      </w:pPr>
      <w:r w:rsidRPr="00334FCF">
        <w:t xml:space="preserve">Try entering </w:t>
      </w:r>
      <w:r w:rsidRPr="00334FCF">
        <w:rPr>
          <w:rStyle w:val="Strong"/>
        </w:rPr>
        <w:t>.shell  -ci "!</w:t>
      </w:r>
      <w:proofErr w:type="spellStart"/>
      <w:r w:rsidRPr="00334FCF">
        <w:rPr>
          <w:rStyle w:val="Strong"/>
        </w:rPr>
        <w:t>dumpheap</w:t>
      </w:r>
      <w:proofErr w:type="spellEnd"/>
      <w:r w:rsidRPr="00334FCF">
        <w:rPr>
          <w:rStyle w:val="Strong"/>
        </w:rPr>
        <w:t xml:space="preserve"> -stat" find "About"</w:t>
      </w:r>
    </w:p>
    <w:p w14:paraId="7AE5F4B5" w14:textId="77777777" w:rsidR="00334FCF" w:rsidRPr="00334FCF" w:rsidRDefault="00334FCF" w:rsidP="00334FCF">
      <w:pPr>
        <w:rPr>
          <w:rStyle w:val="Strong"/>
        </w:rPr>
      </w:pPr>
    </w:p>
    <w:p w14:paraId="52B1D43A" w14:textId="77777777" w:rsidR="00EA5F57" w:rsidRDefault="00334FCF" w:rsidP="00EA5F57">
      <w:pPr>
        <w:pStyle w:val="Code"/>
      </w:pPr>
      <w:r w:rsidRPr="00334FCF">
        <w:t xml:space="preserve">0:008&gt; </w:t>
      </w:r>
      <w:r w:rsidR="00EA5F57">
        <w:t>.shell -ci "!</w:t>
      </w:r>
      <w:proofErr w:type="spellStart"/>
      <w:r w:rsidR="00EA5F57">
        <w:t>dumpheap</w:t>
      </w:r>
      <w:proofErr w:type="spellEnd"/>
      <w:r w:rsidR="00EA5F57">
        <w:t xml:space="preserve"> -stat" find "About"</w:t>
      </w:r>
    </w:p>
    <w:p w14:paraId="0B278612" w14:textId="77777777" w:rsidR="00EA5F57" w:rsidRDefault="00EA5F57" w:rsidP="00EA5F57">
      <w:pPr>
        <w:pStyle w:val="Code"/>
      </w:pPr>
      <w:r>
        <w:t xml:space="preserve">00b29d94        1          356 </w:t>
      </w:r>
      <w:proofErr w:type="spellStart"/>
      <w:r>
        <w:t>FotoVisionDesktop.AboutForm</w:t>
      </w:r>
      <w:proofErr w:type="spellEnd"/>
    </w:p>
    <w:p w14:paraId="2DCD024F" w14:textId="064F2195" w:rsidR="00334FCF" w:rsidRPr="00334FCF" w:rsidRDefault="00EA5F57" w:rsidP="00EA5F57">
      <w:pPr>
        <w:pStyle w:val="Code"/>
      </w:pPr>
      <w:r>
        <w:t>.shell: Process exited</w:t>
      </w:r>
    </w:p>
    <w:p w14:paraId="2CDE5C9A" w14:textId="11F98E48" w:rsidR="00334FCF" w:rsidRPr="00334FCF" w:rsidRDefault="00334FCF" w:rsidP="00334FCF">
      <w:pPr>
        <w:pStyle w:val="Lp2"/>
      </w:pPr>
      <w:r w:rsidRPr="00334FCF">
        <w:rPr>
          <w:rStyle w:val="Emphasis"/>
        </w:rPr>
        <w:t>You found it</w:t>
      </w:r>
      <w:r w:rsidRPr="00334FCF">
        <w:t>—</w:t>
      </w:r>
      <w:proofErr w:type="spellStart"/>
      <w:r w:rsidRPr="00334FCF">
        <w:t>FotoVision</w:t>
      </w:r>
      <w:r w:rsidR="00282D9D">
        <w:t>Desktop</w:t>
      </w:r>
      <w:r w:rsidRPr="00334FCF">
        <w:t>!FotoVision.AboutForm</w:t>
      </w:r>
      <w:proofErr w:type="spellEnd"/>
      <w:r w:rsidRPr="00334FCF">
        <w:t xml:space="preserve">. One benefit of this angle is that, again, you don’t have to be familiar with the source code to use this approach. Another benefit of this path is that it can produce a smaller output list than </w:t>
      </w:r>
      <w:r w:rsidR="002D4F70" w:rsidRPr="00334FCF">
        <w:t>the</w:t>
      </w:r>
      <w:r w:rsidR="002D4F70">
        <w:t xml:space="preserve"> </w:t>
      </w:r>
      <w:r w:rsidR="002D4F70" w:rsidRPr="00334FCF">
        <w:t>”</w:t>
      </w:r>
      <w:r w:rsidRPr="00334FCF">
        <w:t>!</w:t>
      </w:r>
      <w:proofErr w:type="spellStart"/>
      <w:r w:rsidRPr="00334FCF">
        <w:t>dumpheap</w:t>
      </w:r>
      <w:proofErr w:type="spellEnd"/>
      <w:r w:rsidRPr="00334FCF">
        <w:t xml:space="preserve"> </w:t>
      </w:r>
      <w:r w:rsidR="007F2389">
        <w:t>-</w:t>
      </w:r>
      <w:r w:rsidRPr="00334FCF">
        <w:t>stat” command.</w:t>
      </w:r>
    </w:p>
    <w:p w14:paraId="699359DB" w14:textId="77777777" w:rsidR="00334FCF" w:rsidRDefault="00334FCF" w:rsidP="00334FCF">
      <w:pPr>
        <w:pStyle w:val="Lp2"/>
      </w:pPr>
      <w:r w:rsidRPr="00334FCF">
        <w:t>One drawback of this approach is that it can still be troublesome to find your target class based on this “guessing” system but if you know the code it can work well.</w:t>
      </w:r>
    </w:p>
    <w:p w14:paraId="0A0C3732" w14:textId="77777777" w:rsidR="00905904" w:rsidRPr="00334FCF" w:rsidRDefault="00905904" w:rsidP="00334FCF">
      <w:pPr>
        <w:pStyle w:val="Lp2"/>
      </w:pPr>
    </w:p>
    <w:p w14:paraId="54EB2590" w14:textId="77777777" w:rsidR="00334FCF" w:rsidRPr="00334FCF" w:rsidRDefault="00334FCF" w:rsidP="00334FCF">
      <w:pPr>
        <w:pStyle w:val="Le"/>
      </w:pPr>
    </w:p>
    <w:p w14:paraId="571E4A01" w14:textId="77777777" w:rsidR="00BE1CF8" w:rsidRDefault="00BE1CF8" w:rsidP="00BE1CF8">
      <w:pPr>
        <w:pStyle w:val="Note"/>
      </w:pPr>
      <w:r>
        <w:t xml:space="preserve">You could also use the third party extension </w:t>
      </w:r>
      <w:proofErr w:type="spellStart"/>
      <w:r>
        <w:t>SosEx</w:t>
      </w:r>
      <w:proofErr w:type="spellEnd"/>
      <w:r>
        <w:t>:</w:t>
      </w:r>
      <w:r w:rsidRPr="00BE1CF8">
        <w:t xml:space="preserve"> SOSEX - Copyright 2007-2012 by Steve Johnson - </w:t>
      </w:r>
      <w:hyperlink r:id="rId22" w:history="1">
        <w:r w:rsidRPr="001F4865">
          <w:rPr>
            <w:rStyle w:val="Hyperlink"/>
          </w:rPr>
          <w:t>http://www.stevestechspot.com/</w:t>
        </w:r>
      </w:hyperlink>
      <w:r>
        <w:t xml:space="preserve"> </w:t>
      </w:r>
      <w:r>
        <w:br/>
      </w:r>
    </w:p>
    <w:p w14:paraId="33B3F01C" w14:textId="35C07673" w:rsidR="00BE1CF8" w:rsidRDefault="00BE1CF8" w:rsidP="00BE1CF8">
      <w:pPr>
        <w:pStyle w:val="Note"/>
      </w:pPr>
      <w:r>
        <w:t xml:space="preserve">It implements a command similar to X (in </w:t>
      </w:r>
      <w:proofErr w:type="spellStart"/>
      <w:r>
        <w:t>Windbg</w:t>
      </w:r>
      <w:proofErr w:type="spellEnd"/>
      <w:r>
        <w:t xml:space="preserve">) called !sosex.mx </w:t>
      </w:r>
    </w:p>
    <w:p w14:paraId="3C6F94BF" w14:textId="57FB0242" w:rsidR="00BE1CF8" w:rsidRDefault="00BE1CF8" w:rsidP="00BE1CF8">
      <w:pPr>
        <w:pStyle w:val="Note"/>
      </w:pPr>
      <w:r>
        <w:t xml:space="preserve">!sosex.mx </w:t>
      </w:r>
      <w:r w:rsidRPr="00BE1CF8">
        <w:t>*</w:t>
      </w:r>
      <w:proofErr w:type="spellStart"/>
      <w:r w:rsidRPr="00BE1CF8">
        <w:t>AboutForm</w:t>
      </w:r>
      <w:proofErr w:type="spellEnd"/>
      <w:r w:rsidRPr="00BE1CF8">
        <w:t>*</w:t>
      </w:r>
    </w:p>
    <w:p w14:paraId="45294B2B" w14:textId="0BAEF252" w:rsidR="00905904" w:rsidRPr="001B227A" w:rsidRDefault="00905904" w:rsidP="00905904">
      <w:pPr>
        <w:pStyle w:val="Ln1"/>
        <w:rPr>
          <w:u w:val="single"/>
        </w:rPr>
      </w:pPr>
      <w:r w:rsidRPr="001B227A">
        <w:rPr>
          <w:u w:val="single"/>
        </w:rPr>
        <w:t>Finding</w:t>
      </w:r>
      <w:r>
        <w:rPr>
          <w:u w:val="single"/>
        </w:rPr>
        <w:t xml:space="preserve"> the Help, About form, Method 3</w:t>
      </w:r>
      <w:r w:rsidRPr="001B227A">
        <w:rPr>
          <w:u w:val="single"/>
        </w:rPr>
        <w:t>:</w:t>
      </w:r>
    </w:p>
    <w:p w14:paraId="68C0BD41" w14:textId="2EB4463D" w:rsidR="00905904" w:rsidRDefault="00905904" w:rsidP="00BE1CF8">
      <w:pPr>
        <w:pStyle w:val="Code"/>
      </w:pPr>
      <w:r>
        <w:t>0:004</w:t>
      </w:r>
      <w:r w:rsidRPr="00334FCF">
        <w:t>&gt;</w:t>
      </w:r>
      <w:r w:rsidR="0010635E">
        <w:t xml:space="preserve"> .load </w:t>
      </w:r>
      <w:proofErr w:type="spellStart"/>
      <w:r w:rsidR="0010635E">
        <w:t>sosex</w:t>
      </w:r>
      <w:proofErr w:type="spellEnd"/>
    </w:p>
    <w:p w14:paraId="12A349EB" w14:textId="3F2B8044" w:rsidR="00BE1CF8" w:rsidRDefault="00905904" w:rsidP="00BE1CF8">
      <w:pPr>
        <w:pStyle w:val="Code"/>
      </w:pPr>
      <w:r>
        <w:t>0:004</w:t>
      </w:r>
      <w:r w:rsidR="00BE1CF8" w:rsidRPr="00334FCF">
        <w:t xml:space="preserve">&gt; </w:t>
      </w:r>
      <w:r w:rsidR="00BE1CF8">
        <w:t>!sosex.mx *</w:t>
      </w:r>
      <w:proofErr w:type="spellStart"/>
      <w:r w:rsidR="00BE1CF8">
        <w:t>AboutForm</w:t>
      </w:r>
      <w:proofErr w:type="spellEnd"/>
      <w:r w:rsidR="00BE1CF8">
        <w:t>*</w:t>
      </w:r>
    </w:p>
    <w:p w14:paraId="1D577565" w14:textId="77777777" w:rsidR="00BE1CF8" w:rsidRDefault="00BE1CF8" w:rsidP="00BE1CF8">
      <w:pPr>
        <w:pStyle w:val="Code"/>
      </w:pPr>
      <w:proofErr w:type="spellStart"/>
      <w:r>
        <w:t>AppDomain</w:t>
      </w:r>
      <w:proofErr w:type="spellEnd"/>
      <w:r>
        <w:t xml:space="preserve"> 7503ea18 (Shared Domain)</w:t>
      </w:r>
    </w:p>
    <w:p w14:paraId="3F3F5FEF" w14:textId="77777777" w:rsidR="00BE1CF8" w:rsidRDefault="00BE1CF8" w:rsidP="00BE1CF8">
      <w:pPr>
        <w:pStyle w:val="Code"/>
      </w:pPr>
      <w:r>
        <w:t>---------------------------------------------------------</w:t>
      </w:r>
    </w:p>
    <w:p w14:paraId="7D502F29" w14:textId="77777777" w:rsidR="00BE1CF8" w:rsidRDefault="00BE1CF8" w:rsidP="00BE1CF8">
      <w:pPr>
        <w:pStyle w:val="Code"/>
      </w:pPr>
    </w:p>
    <w:p w14:paraId="082E21D9" w14:textId="77777777" w:rsidR="00BE1CF8" w:rsidRDefault="00BE1CF8" w:rsidP="00BE1CF8">
      <w:pPr>
        <w:pStyle w:val="Code"/>
      </w:pPr>
      <w:proofErr w:type="spellStart"/>
      <w:r>
        <w:lastRenderedPageBreak/>
        <w:t>AppDomain</w:t>
      </w:r>
      <w:proofErr w:type="spellEnd"/>
      <w:r>
        <w:t xml:space="preserve"> 0098b638 (FotoVision.exe)</w:t>
      </w:r>
    </w:p>
    <w:p w14:paraId="6CD52F50" w14:textId="77777777" w:rsidR="00BE1CF8" w:rsidRDefault="00BE1CF8" w:rsidP="00BE1CF8">
      <w:pPr>
        <w:pStyle w:val="Code"/>
      </w:pPr>
      <w:r>
        <w:t>---------------------------------------------------------</w:t>
      </w:r>
    </w:p>
    <w:p w14:paraId="4984F3B8" w14:textId="77777777" w:rsidR="00BE1CF8" w:rsidRDefault="00BE1CF8" w:rsidP="00BE1CF8">
      <w:pPr>
        <w:pStyle w:val="Code"/>
      </w:pPr>
      <w:r>
        <w:t xml:space="preserve">module: </w:t>
      </w:r>
      <w:proofErr w:type="spellStart"/>
      <w:r>
        <w:t>FotoVision</w:t>
      </w:r>
      <w:proofErr w:type="spellEnd"/>
    </w:p>
    <w:p w14:paraId="0C86A3CD" w14:textId="77777777" w:rsidR="00BE1CF8" w:rsidRDefault="00BE1CF8" w:rsidP="00BE1CF8">
      <w:pPr>
        <w:pStyle w:val="Code"/>
      </w:pPr>
      <w:r>
        <w:t xml:space="preserve">  class: </w:t>
      </w:r>
      <w:proofErr w:type="spellStart"/>
      <w:r>
        <w:t>FotoVisionDesktop.AboutForm</w:t>
      </w:r>
      <w:proofErr w:type="spellEnd"/>
    </w:p>
    <w:p w14:paraId="2446ADAA" w14:textId="77777777" w:rsidR="00BE1CF8" w:rsidRDefault="00BE1CF8" w:rsidP="00BE1CF8">
      <w:pPr>
        <w:pStyle w:val="Code"/>
      </w:pPr>
      <w:r>
        <w:t xml:space="preserve">    .</w:t>
      </w:r>
      <w:proofErr w:type="spellStart"/>
      <w:r>
        <w:t>ctor</w:t>
      </w:r>
      <w:proofErr w:type="spellEnd"/>
      <w:r>
        <w:t>()</w:t>
      </w:r>
    </w:p>
    <w:p w14:paraId="46812375" w14:textId="77777777" w:rsidR="00BE1CF8" w:rsidRDefault="00BE1CF8" w:rsidP="00BE1CF8">
      <w:pPr>
        <w:pStyle w:val="Code"/>
      </w:pPr>
      <w:r>
        <w:t xml:space="preserve">    Dispose(bool)</w:t>
      </w:r>
    </w:p>
    <w:p w14:paraId="7D4769D9" w14:textId="42AF9775" w:rsidR="00BE1CF8" w:rsidRDefault="00BE1CF8" w:rsidP="00BE1CF8">
      <w:pPr>
        <w:pStyle w:val="Code"/>
        <w:rPr>
          <w:u w:val="single"/>
        </w:rPr>
      </w:pPr>
      <w:r>
        <w:t xml:space="preserve">    </w:t>
      </w:r>
      <w:proofErr w:type="spellStart"/>
      <w:r>
        <w:t>InitializeComponent</w:t>
      </w:r>
      <w:proofErr w:type="spellEnd"/>
      <w:r>
        <w:t>()</w:t>
      </w:r>
    </w:p>
    <w:p w14:paraId="54F76E65" w14:textId="77777777" w:rsidR="0010635E" w:rsidRDefault="0010635E" w:rsidP="00334FCF">
      <w:pPr>
        <w:pStyle w:val="Ln1"/>
        <w:rPr>
          <w:u w:val="single"/>
        </w:rPr>
      </w:pPr>
    </w:p>
    <w:p w14:paraId="13A19561" w14:textId="141B7C5F" w:rsidR="0010635E" w:rsidRDefault="0010635E" w:rsidP="0010635E">
      <w:pPr>
        <w:pStyle w:val="Note"/>
      </w:pPr>
      <w:r>
        <w:t xml:space="preserve">If you work with more than one </w:t>
      </w:r>
      <w:r w:rsidR="006B103D">
        <w:t>e</w:t>
      </w:r>
      <w:r>
        <w:t>xtension (</w:t>
      </w:r>
      <w:proofErr w:type="spellStart"/>
      <w:r>
        <w:t>SosEx</w:t>
      </w:r>
      <w:proofErr w:type="spellEnd"/>
      <w:r>
        <w:t xml:space="preserve"> and </w:t>
      </w:r>
      <w:proofErr w:type="spellStart"/>
      <w:r>
        <w:t>Sos</w:t>
      </w:r>
      <w:proofErr w:type="spellEnd"/>
      <w:r>
        <w:t xml:space="preserve"> are Debugger Extensions) you can use </w:t>
      </w:r>
      <w:r>
        <w:br/>
      </w:r>
      <w:r w:rsidRPr="0010635E">
        <w:rPr>
          <w:b/>
        </w:rPr>
        <w:t>.chain</w:t>
      </w:r>
      <w:r>
        <w:t xml:space="preserve"> to show all loaded extensions and their order and </w:t>
      </w:r>
      <w:r>
        <w:br/>
      </w:r>
      <w:r w:rsidRPr="0010635E">
        <w:rPr>
          <w:b/>
        </w:rPr>
        <w:t>.</w:t>
      </w:r>
      <w:proofErr w:type="spellStart"/>
      <w:r w:rsidRPr="0010635E">
        <w:rPr>
          <w:b/>
        </w:rPr>
        <w:t>setdll</w:t>
      </w:r>
      <w:proofErr w:type="spellEnd"/>
      <w:r>
        <w:t xml:space="preserve"> to move one extension in front of </w:t>
      </w:r>
      <w:r w:rsidR="006B103D">
        <w:t>all other</w:t>
      </w:r>
      <w:r>
        <w:t xml:space="preserve"> extension</w:t>
      </w:r>
    </w:p>
    <w:p w14:paraId="33530989" w14:textId="77777777" w:rsidR="0010635E" w:rsidRDefault="0010635E" w:rsidP="00334FCF">
      <w:pPr>
        <w:pStyle w:val="Ln1"/>
        <w:rPr>
          <w:u w:val="single"/>
        </w:rPr>
      </w:pPr>
    </w:p>
    <w:p w14:paraId="5C0CDA94" w14:textId="0C48E72C" w:rsidR="00334FCF" w:rsidRPr="001B227A" w:rsidRDefault="00334FCF" w:rsidP="00334FCF">
      <w:pPr>
        <w:pStyle w:val="Ln1"/>
        <w:rPr>
          <w:u w:val="single"/>
        </w:rPr>
      </w:pPr>
      <w:r w:rsidRPr="001B227A">
        <w:rPr>
          <w:u w:val="single"/>
        </w:rPr>
        <w:t>Find</w:t>
      </w:r>
      <w:r w:rsidR="002D4F70" w:rsidRPr="001B227A">
        <w:rPr>
          <w:u w:val="single"/>
        </w:rPr>
        <w:t>ing</w:t>
      </w:r>
      <w:r w:rsidR="00905904">
        <w:rPr>
          <w:u w:val="single"/>
        </w:rPr>
        <w:t xml:space="preserve"> the Help, About form, Method 4</w:t>
      </w:r>
      <w:r w:rsidR="002D4F70" w:rsidRPr="001B227A">
        <w:rPr>
          <w:u w:val="single"/>
        </w:rPr>
        <w:t>:</w:t>
      </w:r>
    </w:p>
    <w:p w14:paraId="294E16A3" w14:textId="77777777" w:rsidR="002D4F70" w:rsidRDefault="00334FCF" w:rsidP="00334FCF">
      <w:pPr>
        <w:pStyle w:val="Ln1"/>
      </w:pPr>
      <w:r w:rsidRPr="00334FCF">
        <w:t xml:space="preserve">Finally, you can also use the </w:t>
      </w:r>
      <w:r w:rsidRPr="00334FCF">
        <w:rPr>
          <w:rStyle w:val="Strong"/>
        </w:rPr>
        <w:t>!Name2EE</w:t>
      </w:r>
      <w:r w:rsidRPr="00334FCF">
        <w:t xml:space="preserve"> command to obtain MT address and object instance address information. But unlike the </w:t>
      </w:r>
      <w:r w:rsidRPr="00334FCF">
        <w:rPr>
          <w:rStyle w:val="Strong"/>
        </w:rPr>
        <w:t>!</w:t>
      </w:r>
      <w:proofErr w:type="spellStart"/>
      <w:r w:rsidRPr="00334FCF">
        <w:rPr>
          <w:rStyle w:val="Strong"/>
        </w:rPr>
        <w:t>dumpheap</w:t>
      </w:r>
      <w:proofErr w:type="spellEnd"/>
      <w:r w:rsidRPr="00334FCF">
        <w:t xml:space="preserve">, this command requires you to know the name of the class that you’re looking for. </w:t>
      </w:r>
    </w:p>
    <w:p w14:paraId="742A54BA" w14:textId="33C74056" w:rsidR="00334FCF" w:rsidRPr="00334FCF" w:rsidRDefault="00334FCF" w:rsidP="001B227A">
      <w:pPr>
        <w:pStyle w:val="Ln1"/>
        <w:numPr>
          <w:ilvl w:val="0"/>
          <w:numId w:val="38"/>
        </w:numPr>
      </w:pPr>
      <w:r w:rsidRPr="00334FCF">
        <w:t xml:space="preserve">In this case, you can use the output of the previous step to get the parameter for the </w:t>
      </w:r>
      <w:r w:rsidRPr="00334FCF">
        <w:rPr>
          <w:rStyle w:val="Strong"/>
        </w:rPr>
        <w:t>!Name2EE</w:t>
      </w:r>
      <w:r w:rsidRPr="00334FCF">
        <w:t xml:space="preserve"> command.</w:t>
      </w:r>
    </w:p>
    <w:p w14:paraId="33EADC59" w14:textId="77777777" w:rsidR="00282D9D" w:rsidRDefault="00334FCF" w:rsidP="00282D9D">
      <w:pPr>
        <w:pStyle w:val="Code"/>
      </w:pPr>
      <w:r w:rsidRPr="00334FCF">
        <w:t xml:space="preserve">0:004&gt; </w:t>
      </w:r>
      <w:r w:rsidR="00282D9D">
        <w:t xml:space="preserve">!Name2EE FotoVision.exe </w:t>
      </w:r>
      <w:proofErr w:type="spellStart"/>
      <w:r w:rsidR="00282D9D">
        <w:t>FotoVisionDesktop.AboutForm</w:t>
      </w:r>
      <w:proofErr w:type="spellEnd"/>
    </w:p>
    <w:p w14:paraId="5414162D" w14:textId="77777777" w:rsidR="00282D9D" w:rsidRDefault="00282D9D" w:rsidP="00282D9D">
      <w:pPr>
        <w:pStyle w:val="Code"/>
      </w:pPr>
      <w:r>
        <w:t>Module:      00802ed4</w:t>
      </w:r>
    </w:p>
    <w:p w14:paraId="21A3A001" w14:textId="77777777" w:rsidR="00282D9D" w:rsidRDefault="00282D9D" w:rsidP="00282D9D">
      <w:pPr>
        <w:pStyle w:val="Code"/>
      </w:pPr>
      <w:r>
        <w:t>Assembly:    FotoVision.exe</w:t>
      </w:r>
    </w:p>
    <w:p w14:paraId="1D3E102C" w14:textId="77777777" w:rsidR="00282D9D" w:rsidRDefault="00282D9D" w:rsidP="00282D9D">
      <w:pPr>
        <w:pStyle w:val="Code"/>
      </w:pPr>
      <w:r>
        <w:t>Token:       02000002</w:t>
      </w:r>
    </w:p>
    <w:p w14:paraId="70FF183C" w14:textId="77777777" w:rsidR="00282D9D" w:rsidRDefault="00282D9D" w:rsidP="00282D9D">
      <w:pPr>
        <w:pStyle w:val="Code"/>
      </w:pPr>
      <w:proofErr w:type="spellStart"/>
      <w:r>
        <w:t>MethodTable</w:t>
      </w:r>
      <w:proofErr w:type="spellEnd"/>
      <w:r>
        <w:t>: 00b29d94</w:t>
      </w:r>
    </w:p>
    <w:p w14:paraId="0551B51B" w14:textId="77777777" w:rsidR="00282D9D" w:rsidRDefault="00282D9D" w:rsidP="00282D9D">
      <w:pPr>
        <w:pStyle w:val="Code"/>
      </w:pPr>
      <w:proofErr w:type="spellStart"/>
      <w:r>
        <w:t>EEClass</w:t>
      </w:r>
      <w:proofErr w:type="spellEnd"/>
      <w:r>
        <w:t>:     00b3fd58</w:t>
      </w:r>
    </w:p>
    <w:p w14:paraId="4F9F5BC2" w14:textId="2A9D714D" w:rsidR="00334FCF" w:rsidRPr="00334FCF" w:rsidRDefault="00282D9D" w:rsidP="00282D9D">
      <w:pPr>
        <w:pStyle w:val="Code"/>
      </w:pPr>
      <w:r>
        <w:t xml:space="preserve">Name:        </w:t>
      </w:r>
      <w:proofErr w:type="spellStart"/>
      <w:r>
        <w:t>FotoVisionDesktop.AboutForm</w:t>
      </w:r>
      <w:proofErr w:type="spellEnd"/>
    </w:p>
    <w:p w14:paraId="2F900E80" w14:textId="77777777" w:rsidR="00334FCF" w:rsidRPr="00334FCF" w:rsidRDefault="00334FCF" w:rsidP="00334FCF">
      <w:pPr>
        <w:pStyle w:val="Ln1"/>
        <w:rPr>
          <w:rStyle w:val="Emphasis"/>
        </w:rPr>
      </w:pPr>
      <w:r w:rsidRPr="00334FCF">
        <w:rPr>
          <w:rStyle w:val="Emphasis"/>
        </w:rPr>
        <w:t xml:space="preserve">Do the Module and </w:t>
      </w:r>
      <w:proofErr w:type="spellStart"/>
      <w:r w:rsidRPr="00334FCF">
        <w:rPr>
          <w:rStyle w:val="Emphasis"/>
        </w:rPr>
        <w:t>MethodTable</w:t>
      </w:r>
      <w:proofErr w:type="spellEnd"/>
      <w:r w:rsidRPr="00334FCF">
        <w:rPr>
          <w:rStyle w:val="Emphasis"/>
        </w:rPr>
        <w:t xml:space="preserve"> address values match from the output of previous SOS commands?</w:t>
      </w:r>
    </w:p>
    <w:p w14:paraId="448902FE" w14:textId="77777777" w:rsidR="00334FCF" w:rsidRPr="00334FCF" w:rsidRDefault="00334FCF" w:rsidP="001B227A">
      <w:pPr>
        <w:pStyle w:val="Ln1"/>
        <w:numPr>
          <w:ilvl w:val="0"/>
          <w:numId w:val="38"/>
        </w:numPr>
      </w:pPr>
      <w:r w:rsidRPr="00334FCF">
        <w:t xml:space="preserve">Copy the </w:t>
      </w:r>
      <w:proofErr w:type="spellStart"/>
      <w:r w:rsidRPr="00334FCF">
        <w:t>EEClass</w:t>
      </w:r>
      <w:proofErr w:type="spellEnd"/>
      <w:r w:rsidRPr="00334FCF">
        <w:t xml:space="preserve"> address from the previous step and run the </w:t>
      </w:r>
      <w:r w:rsidRPr="00334FCF">
        <w:rPr>
          <w:rStyle w:val="Strong"/>
        </w:rPr>
        <w:t>!</w:t>
      </w:r>
      <w:proofErr w:type="spellStart"/>
      <w:r w:rsidRPr="00334FCF">
        <w:rPr>
          <w:rStyle w:val="Strong"/>
        </w:rPr>
        <w:t>DumpClass</w:t>
      </w:r>
      <w:proofErr w:type="spellEnd"/>
      <w:r w:rsidRPr="00334FCF">
        <w:t xml:space="preserve"> command on that address to view the members that compose this class.</w:t>
      </w:r>
    </w:p>
    <w:p w14:paraId="5744907B" w14:textId="172B5BF6" w:rsidR="00334FCF" w:rsidRPr="001B227A" w:rsidRDefault="00334FCF" w:rsidP="00334FCF">
      <w:pPr>
        <w:pStyle w:val="Ln1"/>
        <w:rPr>
          <w:u w:val="single"/>
        </w:rPr>
      </w:pPr>
      <w:r w:rsidRPr="001B227A">
        <w:rPr>
          <w:u w:val="single"/>
        </w:rPr>
        <w:t>Inspect</w:t>
      </w:r>
      <w:r w:rsidR="002D4F70" w:rsidRPr="001B227A">
        <w:rPr>
          <w:u w:val="single"/>
        </w:rPr>
        <w:t>ing</w:t>
      </w:r>
      <w:r w:rsidRPr="001B227A">
        <w:rPr>
          <w:u w:val="single"/>
        </w:rPr>
        <w:t xml:space="preserve"> a </w:t>
      </w:r>
      <w:proofErr w:type="spellStart"/>
      <w:r w:rsidRPr="001B227A">
        <w:rPr>
          <w:u w:val="single"/>
        </w:rPr>
        <w:t>MethodTable</w:t>
      </w:r>
      <w:proofErr w:type="spellEnd"/>
      <w:r w:rsidR="002D4F70" w:rsidRPr="001B227A">
        <w:rPr>
          <w:u w:val="single"/>
        </w:rPr>
        <w:t>:</w:t>
      </w:r>
    </w:p>
    <w:p w14:paraId="7C67A016" w14:textId="77777777" w:rsidR="00334FCF" w:rsidRPr="00334FCF" w:rsidRDefault="00334FCF" w:rsidP="001B227A">
      <w:pPr>
        <w:pStyle w:val="Ln1"/>
        <w:numPr>
          <w:ilvl w:val="0"/>
          <w:numId w:val="38"/>
        </w:numPr>
      </w:pPr>
      <w:r w:rsidRPr="00334FCF">
        <w:t xml:space="preserve">Run the SOS </w:t>
      </w:r>
      <w:r w:rsidRPr="00334FCF">
        <w:rPr>
          <w:rStyle w:val="Strong"/>
        </w:rPr>
        <w:t>!</w:t>
      </w:r>
      <w:proofErr w:type="spellStart"/>
      <w:r w:rsidRPr="00334FCF">
        <w:rPr>
          <w:rStyle w:val="Strong"/>
        </w:rPr>
        <w:t>DumpMT</w:t>
      </w:r>
      <w:proofErr w:type="spellEnd"/>
      <w:r w:rsidRPr="00334FCF">
        <w:t xml:space="preserve"> command and pass the MT address of the </w:t>
      </w:r>
      <w:proofErr w:type="spellStart"/>
      <w:r w:rsidRPr="00334FCF">
        <w:t>FotoVision.AboutForm</w:t>
      </w:r>
      <w:proofErr w:type="spellEnd"/>
      <w:r w:rsidRPr="00334FCF">
        <w:t xml:space="preserve"> class.</w:t>
      </w:r>
    </w:p>
    <w:p w14:paraId="6F8B0020" w14:textId="14AD140F" w:rsidR="00282D9D" w:rsidRDefault="00334FCF" w:rsidP="00282D9D">
      <w:pPr>
        <w:pStyle w:val="Code"/>
      </w:pPr>
      <w:r w:rsidRPr="00334FCF">
        <w:t>0:004</w:t>
      </w:r>
      <w:proofErr w:type="gramStart"/>
      <w:r w:rsidRPr="00334FCF">
        <w:t xml:space="preserve">&gt; </w:t>
      </w:r>
      <w:r w:rsidR="00282D9D">
        <w:t>!</w:t>
      </w:r>
      <w:proofErr w:type="spellStart"/>
      <w:r w:rsidR="00282D9D">
        <w:t>dumpmt</w:t>
      </w:r>
      <w:proofErr w:type="spellEnd"/>
      <w:proofErr w:type="gramEnd"/>
      <w:r w:rsidR="00282D9D">
        <w:t xml:space="preserve"> 00b29d94</w:t>
      </w:r>
    </w:p>
    <w:p w14:paraId="4290AD1B" w14:textId="77777777" w:rsidR="00282D9D" w:rsidRDefault="00282D9D" w:rsidP="00282D9D">
      <w:pPr>
        <w:pStyle w:val="Code"/>
      </w:pPr>
      <w:proofErr w:type="spellStart"/>
      <w:r>
        <w:t>EEClass</w:t>
      </w:r>
      <w:proofErr w:type="spellEnd"/>
      <w:r>
        <w:t>:         00b3fd58</w:t>
      </w:r>
    </w:p>
    <w:p w14:paraId="434DCAC9" w14:textId="77777777" w:rsidR="00282D9D" w:rsidRDefault="00282D9D" w:rsidP="00282D9D">
      <w:pPr>
        <w:pStyle w:val="Code"/>
      </w:pPr>
      <w:r>
        <w:t>Module:          00802ed4</w:t>
      </w:r>
    </w:p>
    <w:p w14:paraId="1A696307" w14:textId="77777777" w:rsidR="00282D9D" w:rsidRPr="00282D9D" w:rsidRDefault="00282D9D" w:rsidP="00282D9D">
      <w:pPr>
        <w:pStyle w:val="Code"/>
        <w:rPr>
          <w:lang w:val="de-DE"/>
        </w:rPr>
      </w:pPr>
      <w:r w:rsidRPr="00282D9D">
        <w:rPr>
          <w:lang w:val="de-DE"/>
        </w:rPr>
        <w:t xml:space="preserve">Name:            </w:t>
      </w:r>
      <w:proofErr w:type="spellStart"/>
      <w:r w:rsidRPr="00282D9D">
        <w:rPr>
          <w:lang w:val="de-DE"/>
        </w:rPr>
        <w:t>FotoVisionDesktop.AboutForm</w:t>
      </w:r>
      <w:proofErr w:type="spellEnd"/>
    </w:p>
    <w:p w14:paraId="5808CD7F" w14:textId="77777777" w:rsidR="00282D9D" w:rsidRPr="00282D9D" w:rsidRDefault="00282D9D" w:rsidP="00282D9D">
      <w:pPr>
        <w:pStyle w:val="Code"/>
        <w:rPr>
          <w:lang w:val="de-DE"/>
        </w:rPr>
      </w:pPr>
      <w:proofErr w:type="spellStart"/>
      <w:r w:rsidRPr="00282D9D">
        <w:rPr>
          <w:lang w:val="de-DE"/>
        </w:rPr>
        <w:t>mdToken</w:t>
      </w:r>
      <w:proofErr w:type="spellEnd"/>
      <w:r w:rsidRPr="00282D9D">
        <w:rPr>
          <w:lang w:val="de-DE"/>
        </w:rPr>
        <w:t>:         02000002</w:t>
      </w:r>
    </w:p>
    <w:p w14:paraId="61FF46E3" w14:textId="6E8C61EA" w:rsidR="00334FCF" w:rsidRPr="001B227A" w:rsidRDefault="00282D9D" w:rsidP="00282D9D">
      <w:pPr>
        <w:pStyle w:val="Code"/>
        <w:rPr>
          <w:lang w:val="de-DE"/>
        </w:rPr>
      </w:pPr>
      <w:r w:rsidRPr="00282D9D">
        <w:rPr>
          <w:lang w:val="de-DE"/>
        </w:rPr>
        <w:t xml:space="preserve">File:            </w:t>
      </w:r>
      <w:r>
        <w:rPr>
          <w:lang w:val="de-DE"/>
        </w:rPr>
        <w:t>C:\LabFiles\FotoVision\4.0\C#</w:t>
      </w:r>
      <w:r w:rsidR="00334FCF" w:rsidRPr="001B227A">
        <w:rPr>
          <w:lang w:val="de-DE"/>
        </w:rPr>
        <w:t>\Desktop\Bin\FotoVision.exe)</w:t>
      </w:r>
    </w:p>
    <w:p w14:paraId="7848015D" w14:textId="77777777" w:rsidR="00282D9D" w:rsidRDefault="00282D9D" w:rsidP="00282D9D">
      <w:pPr>
        <w:pStyle w:val="Code"/>
      </w:pPr>
      <w:r>
        <w:t>BaseSize:        0x164</w:t>
      </w:r>
    </w:p>
    <w:p w14:paraId="7D6946B1" w14:textId="77777777" w:rsidR="00282D9D" w:rsidRDefault="00282D9D" w:rsidP="00282D9D">
      <w:pPr>
        <w:pStyle w:val="Code"/>
      </w:pPr>
      <w:proofErr w:type="spellStart"/>
      <w:r>
        <w:t>ComponentSize</w:t>
      </w:r>
      <w:proofErr w:type="spellEnd"/>
      <w:r>
        <w:t>:   0x0</w:t>
      </w:r>
    </w:p>
    <w:p w14:paraId="4AC9E285" w14:textId="77777777" w:rsidR="00282D9D" w:rsidRDefault="00282D9D" w:rsidP="00282D9D">
      <w:pPr>
        <w:pStyle w:val="Code"/>
      </w:pPr>
      <w:r>
        <w:t xml:space="preserve">Slots in </w:t>
      </w:r>
      <w:proofErr w:type="spellStart"/>
      <w:r>
        <w:t>VTable</w:t>
      </w:r>
      <w:proofErr w:type="spellEnd"/>
      <w:r>
        <w:t>: 377</w:t>
      </w:r>
    </w:p>
    <w:p w14:paraId="2EED8E6A" w14:textId="3E03E9A6" w:rsidR="00334FCF" w:rsidRPr="00334FCF" w:rsidRDefault="00282D9D" w:rsidP="00282D9D">
      <w:pPr>
        <w:pStyle w:val="Code"/>
      </w:pPr>
      <w:r>
        <w:t xml:space="preserve">Number of </w:t>
      </w:r>
      <w:proofErr w:type="spellStart"/>
      <w:r>
        <w:t>IFaces</w:t>
      </w:r>
      <w:proofErr w:type="spellEnd"/>
      <w:r>
        <w:t xml:space="preserve"> in </w:t>
      </w:r>
      <w:proofErr w:type="spellStart"/>
      <w:r>
        <w:t>IFaceMap</w:t>
      </w:r>
      <w:proofErr w:type="spellEnd"/>
      <w:r>
        <w:t>: 21</w:t>
      </w:r>
    </w:p>
    <w:p w14:paraId="6A7D5232" w14:textId="77777777" w:rsidR="00334FCF" w:rsidRPr="00334FCF" w:rsidRDefault="00334FCF" w:rsidP="00334FCF">
      <w:pPr>
        <w:pStyle w:val="Le"/>
      </w:pPr>
    </w:p>
    <w:p w14:paraId="64C73243" w14:textId="77777777" w:rsidR="00334FCF" w:rsidRPr="00334FCF" w:rsidRDefault="00334FCF" w:rsidP="00334FCF">
      <w:pPr>
        <w:pStyle w:val="Lp2"/>
      </w:pPr>
      <w:r w:rsidRPr="00334FCF">
        <w:rPr>
          <w:rStyle w:val="Emphasis"/>
        </w:rPr>
        <w:t>How many instances of this class exist in the managed heap(s)? What is the SOS command that will give you this information?</w:t>
      </w:r>
    </w:p>
    <w:p w14:paraId="48E015F9" w14:textId="7573ABE7" w:rsidR="00334FCF" w:rsidRPr="001B227A" w:rsidRDefault="00334FCF" w:rsidP="00334FCF">
      <w:pPr>
        <w:pStyle w:val="Ln1"/>
        <w:rPr>
          <w:u w:val="single"/>
        </w:rPr>
      </w:pPr>
      <w:r w:rsidRPr="001B227A">
        <w:rPr>
          <w:u w:val="single"/>
        </w:rPr>
        <w:t>Inspect</w:t>
      </w:r>
      <w:r w:rsidR="002D4F70" w:rsidRPr="001B227A">
        <w:rPr>
          <w:u w:val="single"/>
        </w:rPr>
        <w:t xml:space="preserve">ing </w:t>
      </w:r>
      <w:r w:rsidRPr="001B227A">
        <w:rPr>
          <w:u w:val="single"/>
        </w:rPr>
        <w:t xml:space="preserve"> a </w:t>
      </w:r>
      <w:proofErr w:type="spellStart"/>
      <w:r w:rsidRPr="001B227A">
        <w:rPr>
          <w:u w:val="single"/>
        </w:rPr>
        <w:t>MethodDesc</w:t>
      </w:r>
      <w:proofErr w:type="spellEnd"/>
      <w:r w:rsidR="002D4F70" w:rsidRPr="001B227A">
        <w:rPr>
          <w:u w:val="single"/>
        </w:rPr>
        <w:t>:</w:t>
      </w:r>
      <w:r w:rsidRPr="001B227A">
        <w:rPr>
          <w:u w:val="single"/>
        </w:rPr>
        <w:t xml:space="preserve"> </w:t>
      </w:r>
    </w:p>
    <w:p w14:paraId="57B7BEEF" w14:textId="37275D45" w:rsidR="00334FCF" w:rsidRPr="00334FCF" w:rsidRDefault="00334FCF" w:rsidP="001B227A">
      <w:pPr>
        <w:pStyle w:val="Ln1"/>
        <w:numPr>
          <w:ilvl w:val="0"/>
          <w:numId w:val="38"/>
        </w:numPr>
      </w:pPr>
      <w:r w:rsidRPr="00334FCF">
        <w:t xml:space="preserve">Just as with the </w:t>
      </w:r>
      <w:proofErr w:type="spellStart"/>
      <w:r w:rsidRPr="00334FCF">
        <w:t>MethodTable</w:t>
      </w:r>
      <w:proofErr w:type="spellEnd"/>
      <w:r w:rsidRPr="00334FCF">
        <w:t xml:space="preserve"> in the previous step, dump all the </w:t>
      </w:r>
      <w:proofErr w:type="spellStart"/>
      <w:r w:rsidRPr="00334FCF">
        <w:t>MethodDescs</w:t>
      </w:r>
      <w:proofErr w:type="spellEnd"/>
      <w:r w:rsidRPr="00334FCF">
        <w:t xml:space="preserve"> of the </w:t>
      </w:r>
      <w:proofErr w:type="spellStart"/>
      <w:r w:rsidRPr="00334FCF">
        <w:t>FotoVision</w:t>
      </w:r>
      <w:r w:rsidR="00282D9D">
        <w:t>Desktop</w:t>
      </w:r>
      <w:r w:rsidRPr="00334FCF">
        <w:t>.AboutForm</w:t>
      </w:r>
      <w:proofErr w:type="spellEnd"/>
      <w:r w:rsidRPr="00334FCF">
        <w:t xml:space="preserve"> class.  </w:t>
      </w:r>
    </w:p>
    <w:p w14:paraId="552FAF7E" w14:textId="03E7FA23" w:rsidR="00E43D52" w:rsidRDefault="00334FCF" w:rsidP="00E43D52">
      <w:pPr>
        <w:pStyle w:val="Code"/>
      </w:pPr>
      <w:r w:rsidRPr="00334FCF">
        <w:t>0:004</w:t>
      </w:r>
      <w:proofErr w:type="gramStart"/>
      <w:r w:rsidRPr="00334FCF">
        <w:t xml:space="preserve">&gt; </w:t>
      </w:r>
      <w:r w:rsidR="00E43D52" w:rsidRPr="00C702FB">
        <w:rPr>
          <w:b/>
        </w:rPr>
        <w:t>!</w:t>
      </w:r>
      <w:proofErr w:type="spellStart"/>
      <w:r w:rsidR="00E43D52" w:rsidRPr="00C702FB">
        <w:rPr>
          <w:b/>
        </w:rPr>
        <w:t>dumpmt</w:t>
      </w:r>
      <w:proofErr w:type="spellEnd"/>
      <w:proofErr w:type="gramEnd"/>
      <w:r w:rsidR="00E43D52" w:rsidRPr="00C702FB">
        <w:rPr>
          <w:b/>
        </w:rPr>
        <w:t xml:space="preserve"> </w:t>
      </w:r>
      <w:r w:rsidR="00C702FB" w:rsidRPr="00C702FB">
        <w:rPr>
          <w:b/>
        </w:rPr>
        <w:t xml:space="preserve">–md </w:t>
      </w:r>
      <w:r w:rsidR="00E43D52" w:rsidRPr="00C702FB">
        <w:rPr>
          <w:b/>
        </w:rPr>
        <w:t>00b29d94</w:t>
      </w:r>
      <w:r w:rsidR="00C702FB">
        <w:t xml:space="preserve"> </w:t>
      </w:r>
    </w:p>
    <w:p w14:paraId="216C5FC6" w14:textId="77777777" w:rsidR="00E43D52" w:rsidRDefault="00E43D52" w:rsidP="00E43D52">
      <w:pPr>
        <w:pStyle w:val="Code"/>
      </w:pPr>
      <w:proofErr w:type="spellStart"/>
      <w:r>
        <w:t>EEClass</w:t>
      </w:r>
      <w:proofErr w:type="spellEnd"/>
      <w:r>
        <w:t>:         00b3fd58</w:t>
      </w:r>
    </w:p>
    <w:p w14:paraId="55A2F117" w14:textId="77777777" w:rsidR="00E43D52" w:rsidRDefault="00E43D52" w:rsidP="00E43D52">
      <w:pPr>
        <w:pStyle w:val="Code"/>
      </w:pPr>
      <w:r>
        <w:t>Module:          00802ed4</w:t>
      </w:r>
    </w:p>
    <w:p w14:paraId="6707E81A" w14:textId="77777777" w:rsidR="00E43D52" w:rsidRPr="00C702FB" w:rsidRDefault="00E43D52" w:rsidP="00E43D52">
      <w:pPr>
        <w:pStyle w:val="Code"/>
      </w:pPr>
      <w:r w:rsidRPr="00C702FB">
        <w:t xml:space="preserve">Name:            </w:t>
      </w:r>
      <w:proofErr w:type="spellStart"/>
      <w:r w:rsidRPr="00C702FB">
        <w:t>FotoVisionDesktop.AboutForm</w:t>
      </w:r>
      <w:proofErr w:type="spellEnd"/>
    </w:p>
    <w:p w14:paraId="35602B1A" w14:textId="77777777" w:rsidR="00E43D52" w:rsidRPr="00282D9D" w:rsidRDefault="00E43D52" w:rsidP="00E43D52">
      <w:pPr>
        <w:pStyle w:val="Code"/>
        <w:rPr>
          <w:lang w:val="de-DE"/>
        </w:rPr>
      </w:pPr>
      <w:proofErr w:type="spellStart"/>
      <w:r w:rsidRPr="00282D9D">
        <w:rPr>
          <w:lang w:val="de-DE"/>
        </w:rPr>
        <w:t>mdToken</w:t>
      </w:r>
      <w:proofErr w:type="spellEnd"/>
      <w:r w:rsidRPr="00282D9D">
        <w:rPr>
          <w:lang w:val="de-DE"/>
        </w:rPr>
        <w:t>:         02000002</w:t>
      </w:r>
    </w:p>
    <w:p w14:paraId="45624F60" w14:textId="77777777" w:rsidR="00E43D52" w:rsidRPr="001B227A" w:rsidRDefault="00E43D52" w:rsidP="00E43D52">
      <w:pPr>
        <w:pStyle w:val="Code"/>
        <w:rPr>
          <w:lang w:val="de-DE"/>
        </w:rPr>
      </w:pPr>
      <w:r w:rsidRPr="00282D9D">
        <w:rPr>
          <w:lang w:val="de-DE"/>
        </w:rPr>
        <w:t xml:space="preserve">File:            </w:t>
      </w:r>
      <w:r>
        <w:rPr>
          <w:lang w:val="de-DE"/>
        </w:rPr>
        <w:t>C:\LabFiles\FotoVision\4.0\C#</w:t>
      </w:r>
      <w:r w:rsidRPr="001B227A">
        <w:rPr>
          <w:lang w:val="de-DE"/>
        </w:rPr>
        <w:t>\Desktop\Bin\FotoVision.exe)</w:t>
      </w:r>
    </w:p>
    <w:p w14:paraId="678BE1ED" w14:textId="77777777" w:rsidR="00E43D52" w:rsidRDefault="00E43D52" w:rsidP="00E43D52">
      <w:pPr>
        <w:pStyle w:val="Code"/>
      </w:pPr>
      <w:r>
        <w:t>BaseSize:        0x164</w:t>
      </w:r>
    </w:p>
    <w:p w14:paraId="7C6728F2" w14:textId="77777777" w:rsidR="00E43D52" w:rsidRDefault="00E43D52" w:rsidP="00E43D52">
      <w:pPr>
        <w:pStyle w:val="Code"/>
      </w:pPr>
      <w:proofErr w:type="spellStart"/>
      <w:r>
        <w:t>ComponentSize</w:t>
      </w:r>
      <w:proofErr w:type="spellEnd"/>
      <w:r>
        <w:t>:   0x0</w:t>
      </w:r>
    </w:p>
    <w:p w14:paraId="1C9AC2AE" w14:textId="77777777" w:rsidR="00E43D52" w:rsidRDefault="00E43D52" w:rsidP="00E43D52">
      <w:pPr>
        <w:pStyle w:val="Code"/>
      </w:pPr>
      <w:r>
        <w:t xml:space="preserve">Slots in </w:t>
      </w:r>
      <w:proofErr w:type="spellStart"/>
      <w:r>
        <w:t>VTable</w:t>
      </w:r>
      <w:proofErr w:type="spellEnd"/>
      <w:r>
        <w:t>: 377</w:t>
      </w:r>
    </w:p>
    <w:p w14:paraId="2DCDB814" w14:textId="77777777" w:rsidR="00E43D52" w:rsidRDefault="00E43D52" w:rsidP="00E43D52">
      <w:pPr>
        <w:pStyle w:val="Code"/>
      </w:pPr>
      <w:r>
        <w:t xml:space="preserve">Number of </w:t>
      </w:r>
      <w:proofErr w:type="spellStart"/>
      <w:r>
        <w:t>IFaces</w:t>
      </w:r>
      <w:proofErr w:type="spellEnd"/>
      <w:r>
        <w:t xml:space="preserve"> in </w:t>
      </w:r>
      <w:proofErr w:type="spellStart"/>
      <w:r>
        <w:t>IFaceMap</w:t>
      </w:r>
      <w:proofErr w:type="spellEnd"/>
      <w:r>
        <w:t>: 21</w:t>
      </w:r>
    </w:p>
    <w:p w14:paraId="5BD40F05" w14:textId="77777777" w:rsidR="00282D9D" w:rsidRDefault="00282D9D" w:rsidP="00282D9D">
      <w:pPr>
        <w:pStyle w:val="Code"/>
      </w:pPr>
      <w:proofErr w:type="spellStart"/>
      <w:r>
        <w:t>MethodDesc</w:t>
      </w:r>
      <w:proofErr w:type="spellEnd"/>
      <w:r>
        <w:t xml:space="preserve"> Table</w:t>
      </w:r>
    </w:p>
    <w:p w14:paraId="715117AB" w14:textId="77777777" w:rsidR="00282D9D" w:rsidRDefault="00282D9D" w:rsidP="00282D9D">
      <w:pPr>
        <w:pStyle w:val="Code"/>
      </w:pPr>
      <w:r>
        <w:t xml:space="preserve">   Entry </w:t>
      </w:r>
      <w:proofErr w:type="spellStart"/>
      <w:r>
        <w:t>MethodDe</w:t>
      </w:r>
      <w:proofErr w:type="spellEnd"/>
      <w:r>
        <w:t xml:space="preserve">    JIT Name</w:t>
      </w:r>
    </w:p>
    <w:p w14:paraId="4F05E7B1" w14:textId="77777777" w:rsidR="00282D9D" w:rsidRDefault="00282D9D" w:rsidP="00282D9D">
      <w:pPr>
        <w:pStyle w:val="Code"/>
      </w:pPr>
      <w:r>
        <w:t xml:space="preserve">67f4f2d8 67de4e4c </w:t>
      </w:r>
      <w:proofErr w:type="spellStart"/>
      <w:r>
        <w:t>PreJIT</w:t>
      </w:r>
      <w:proofErr w:type="spellEnd"/>
      <w:r>
        <w:t xml:space="preserve"> </w:t>
      </w:r>
      <w:proofErr w:type="spellStart"/>
      <w:r>
        <w:t>System.Windows.Forms.Form.ToString</w:t>
      </w:r>
      <w:proofErr w:type="spellEnd"/>
      <w:r>
        <w:t>()</w:t>
      </w:r>
    </w:p>
    <w:p w14:paraId="309652C9" w14:textId="77777777" w:rsidR="00282D9D" w:rsidRDefault="00282D9D" w:rsidP="00282D9D">
      <w:pPr>
        <w:pStyle w:val="Code"/>
      </w:pPr>
      <w:r>
        <w:t xml:space="preserve">73b85cf0 73888070 </w:t>
      </w:r>
      <w:proofErr w:type="spellStart"/>
      <w:r>
        <w:t>PreJIT</w:t>
      </w:r>
      <w:proofErr w:type="spellEnd"/>
      <w:r>
        <w:t xml:space="preserve"> </w:t>
      </w:r>
      <w:proofErr w:type="spellStart"/>
      <w:r>
        <w:t>System.Object.Equals</w:t>
      </w:r>
      <w:proofErr w:type="spellEnd"/>
      <w:r>
        <w:t>(</w:t>
      </w:r>
      <w:proofErr w:type="spellStart"/>
      <w:r>
        <w:t>System.Object</w:t>
      </w:r>
      <w:proofErr w:type="spellEnd"/>
      <w:r>
        <w:t>)</w:t>
      </w:r>
    </w:p>
    <w:p w14:paraId="11F2A890" w14:textId="77777777" w:rsidR="00282D9D" w:rsidRDefault="00282D9D" w:rsidP="00282D9D">
      <w:pPr>
        <w:pStyle w:val="Code"/>
      </w:pPr>
      <w:r>
        <w:t xml:space="preserve">73b85920 73888090 </w:t>
      </w:r>
      <w:proofErr w:type="spellStart"/>
      <w:r>
        <w:t>PreJIT</w:t>
      </w:r>
      <w:proofErr w:type="spellEnd"/>
      <w:r>
        <w:t xml:space="preserve"> </w:t>
      </w:r>
      <w:proofErr w:type="spellStart"/>
      <w:r>
        <w:t>System.Object.GetHashCode</w:t>
      </w:r>
      <w:proofErr w:type="spellEnd"/>
      <w:r>
        <w:t>()</w:t>
      </w:r>
    </w:p>
    <w:p w14:paraId="253950FD" w14:textId="77777777" w:rsidR="00282D9D" w:rsidRDefault="00282D9D" w:rsidP="00282D9D">
      <w:pPr>
        <w:pStyle w:val="Code"/>
      </w:pPr>
      <w:r>
        <w:t xml:space="preserve">72aa6730 7293e740 </w:t>
      </w:r>
      <w:proofErr w:type="spellStart"/>
      <w:r>
        <w:t>PreJIT</w:t>
      </w:r>
      <w:proofErr w:type="spellEnd"/>
      <w:r>
        <w:t xml:space="preserve"> </w:t>
      </w:r>
      <w:proofErr w:type="spellStart"/>
      <w:r>
        <w:t>System.ComponentModel.Component.Finalize</w:t>
      </w:r>
      <w:proofErr w:type="spellEnd"/>
      <w:r>
        <w:t>()</w:t>
      </w:r>
    </w:p>
    <w:p w14:paraId="22E4C7FD" w14:textId="77777777" w:rsidR="00282D9D" w:rsidRDefault="00282D9D" w:rsidP="00282D9D">
      <w:pPr>
        <w:pStyle w:val="Code"/>
      </w:pPr>
      <w:r>
        <w:t xml:space="preserve">73c2bdb0 7391f4c4 </w:t>
      </w:r>
      <w:proofErr w:type="spellStart"/>
      <w:r>
        <w:t>PreJIT</w:t>
      </w:r>
      <w:proofErr w:type="spellEnd"/>
      <w:r>
        <w:t xml:space="preserve"> </w:t>
      </w:r>
      <w:proofErr w:type="spellStart"/>
      <w:r>
        <w:t>System.MarshalByRefObject.GetLifetimeService</w:t>
      </w:r>
      <w:proofErr w:type="spellEnd"/>
      <w:r>
        <w:t>()</w:t>
      </w:r>
    </w:p>
    <w:p w14:paraId="3DD8F2BA" w14:textId="77777777" w:rsidR="00282D9D" w:rsidRDefault="00282D9D" w:rsidP="00282D9D">
      <w:pPr>
        <w:pStyle w:val="Code"/>
      </w:pPr>
      <w:r>
        <w:t xml:space="preserve">73b63c20 7391f4cc </w:t>
      </w:r>
      <w:proofErr w:type="spellStart"/>
      <w:r>
        <w:t>PreJIT</w:t>
      </w:r>
      <w:proofErr w:type="spellEnd"/>
      <w:r>
        <w:t xml:space="preserve"> </w:t>
      </w:r>
      <w:proofErr w:type="spellStart"/>
      <w:r>
        <w:t>System.MarshalByRefObject.InitializeLifetimeService</w:t>
      </w:r>
      <w:proofErr w:type="spellEnd"/>
      <w:r>
        <w:t>()</w:t>
      </w:r>
    </w:p>
    <w:p w14:paraId="46E49DCA" w14:textId="77777777" w:rsidR="00282D9D" w:rsidRDefault="00282D9D" w:rsidP="00282D9D">
      <w:pPr>
        <w:pStyle w:val="Code"/>
      </w:pPr>
      <w:r>
        <w:t xml:space="preserve">73bdbb7c 7391f4d4 </w:t>
      </w:r>
      <w:proofErr w:type="spellStart"/>
      <w:r>
        <w:t>PreJIT</w:t>
      </w:r>
      <w:proofErr w:type="spellEnd"/>
      <w:r>
        <w:t xml:space="preserve"> </w:t>
      </w:r>
      <w:proofErr w:type="spellStart"/>
      <w:r>
        <w:t>System.MarshalByRefObject.CreateObjRef</w:t>
      </w:r>
      <w:proofErr w:type="spellEnd"/>
      <w:r>
        <w:t>(</w:t>
      </w:r>
      <w:proofErr w:type="spellStart"/>
      <w:r>
        <w:t>System.Type</w:t>
      </w:r>
      <w:proofErr w:type="spellEnd"/>
      <w:r>
        <w:t>)</w:t>
      </w:r>
    </w:p>
    <w:p w14:paraId="4B862E84" w14:textId="77777777" w:rsidR="00282D9D" w:rsidRDefault="00282D9D" w:rsidP="00282D9D">
      <w:pPr>
        <w:pStyle w:val="Code"/>
      </w:pPr>
      <w:r>
        <w:t xml:space="preserve">67f74000 67de576c </w:t>
      </w:r>
      <w:proofErr w:type="spellStart"/>
      <w:r>
        <w:t>PreJIT</w:t>
      </w:r>
      <w:proofErr w:type="spellEnd"/>
      <w:r>
        <w:t xml:space="preserve"> </w:t>
      </w:r>
      <w:proofErr w:type="spellStart"/>
      <w:r>
        <w:t>System.Windows.Forms.Control.get_CanRaiseEvents</w:t>
      </w:r>
      <w:proofErr w:type="spellEnd"/>
      <w:r>
        <w:t>()</w:t>
      </w:r>
    </w:p>
    <w:p w14:paraId="75B35983" w14:textId="77777777" w:rsidR="00282D9D" w:rsidRDefault="00282D9D" w:rsidP="00282D9D">
      <w:pPr>
        <w:pStyle w:val="Code"/>
      </w:pPr>
      <w:r>
        <w:t xml:space="preserve">72aa5e78 7293e75c </w:t>
      </w:r>
      <w:proofErr w:type="spellStart"/>
      <w:r>
        <w:t>PreJIT</w:t>
      </w:r>
      <w:proofErr w:type="spellEnd"/>
      <w:r>
        <w:t xml:space="preserve"> System.ComponentModel.Component.add_Disposed(System.EventHandler)</w:t>
      </w:r>
    </w:p>
    <w:p w14:paraId="7C7DF571" w14:textId="77777777" w:rsidR="00282D9D" w:rsidRDefault="00282D9D" w:rsidP="00282D9D">
      <w:pPr>
        <w:pStyle w:val="Code"/>
      </w:pPr>
      <w:r>
        <w:t xml:space="preserve">72ac6af8 7293e764 </w:t>
      </w:r>
      <w:proofErr w:type="spellStart"/>
      <w:r>
        <w:t>PreJIT</w:t>
      </w:r>
      <w:proofErr w:type="spellEnd"/>
      <w:r>
        <w:t xml:space="preserve"> System.ComponentModel.Component.remove_Disposed(System.EventHandler)</w:t>
      </w:r>
    </w:p>
    <w:p w14:paraId="073DDDD3" w14:textId="77777777" w:rsidR="00282D9D" w:rsidRDefault="00282D9D" w:rsidP="00282D9D">
      <w:pPr>
        <w:pStyle w:val="Code"/>
      </w:pPr>
      <w:r>
        <w:t xml:space="preserve">67f77380 67de5cd4 </w:t>
      </w:r>
      <w:proofErr w:type="spellStart"/>
      <w:r>
        <w:t>PreJIT</w:t>
      </w:r>
      <w:proofErr w:type="spellEnd"/>
      <w:r>
        <w:t xml:space="preserve"> </w:t>
      </w:r>
      <w:proofErr w:type="spellStart"/>
      <w:r>
        <w:t>System.Windows.Forms.Control.get_Site</w:t>
      </w:r>
      <w:proofErr w:type="spellEnd"/>
      <w:r>
        <w:t>()</w:t>
      </w:r>
    </w:p>
    <w:p w14:paraId="6B739F2C" w14:textId="77777777" w:rsidR="00282D9D" w:rsidRDefault="00282D9D" w:rsidP="00282D9D">
      <w:pPr>
        <w:pStyle w:val="Code"/>
      </w:pPr>
      <w:r>
        <w:t xml:space="preserve">67f1fb20 67de5cdc </w:t>
      </w:r>
      <w:proofErr w:type="spellStart"/>
      <w:r>
        <w:t>PreJIT</w:t>
      </w:r>
      <w:proofErr w:type="spellEnd"/>
      <w:r>
        <w:t xml:space="preserve"> System.Windows.Forms.Control.set_Site(System.ComponentModel.ISite)</w:t>
      </w:r>
    </w:p>
    <w:p w14:paraId="4DAE4BAD" w14:textId="77777777" w:rsidR="00282D9D" w:rsidRDefault="00282D9D" w:rsidP="00282D9D">
      <w:pPr>
        <w:pStyle w:val="Code"/>
      </w:pPr>
      <w:r>
        <w:t xml:space="preserve">72aa65f0 7293e788 </w:t>
      </w:r>
      <w:proofErr w:type="spellStart"/>
      <w:r>
        <w:t>PreJIT</w:t>
      </w:r>
      <w:proofErr w:type="spellEnd"/>
      <w:r>
        <w:t xml:space="preserve"> </w:t>
      </w:r>
      <w:proofErr w:type="spellStart"/>
      <w:r>
        <w:t>System.ComponentModel.Component.Dispose</w:t>
      </w:r>
      <w:proofErr w:type="spellEnd"/>
      <w:r>
        <w:t>()</w:t>
      </w:r>
    </w:p>
    <w:p w14:paraId="4FADA990" w14:textId="77777777" w:rsidR="00282D9D" w:rsidRDefault="00282D9D" w:rsidP="00282D9D">
      <w:pPr>
        <w:pStyle w:val="Code"/>
      </w:pPr>
      <w:r>
        <w:t xml:space="preserve">0080e425 00b29d24   NONE </w:t>
      </w:r>
      <w:proofErr w:type="spellStart"/>
      <w:r>
        <w:t>FotoVisionDesktop.AboutForm.Dispose</w:t>
      </w:r>
      <w:proofErr w:type="spellEnd"/>
      <w:r>
        <w:t>(Boolean)</w:t>
      </w:r>
      <w:r w:rsidRPr="00334FCF">
        <w:t xml:space="preserve"> </w:t>
      </w:r>
    </w:p>
    <w:p w14:paraId="72AD86CE" w14:textId="77777777" w:rsidR="00282D9D" w:rsidRDefault="00282D9D" w:rsidP="00282D9D">
      <w:pPr>
        <w:pStyle w:val="Code"/>
      </w:pPr>
    </w:p>
    <w:p w14:paraId="13C8A8A7" w14:textId="544EEB81" w:rsidR="00334FCF" w:rsidRPr="00282D9D" w:rsidRDefault="00334FCF" w:rsidP="00282D9D">
      <w:pPr>
        <w:pStyle w:val="Code"/>
        <w:rPr>
          <w:b/>
        </w:rPr>
      </w:pPr>
      <w:r w:rsidRPr="00282D9D">
        <w:rPr>
          <w:b/>
        </w:rPr>
        <w:t>extra output removed</w:t>
      </w:r>
    </w:p>
    <w:p w14:paraId="13FAD075" w14:textId="77777777" w:rsidR="00334FCF" w:rsidRPr="00334FCF" w:rsidRDefault="00334FCF" w:rsidP="00334FCF">
      <w:pPr>
        <w:pStyle w:val="Code"/>
      </w:pPr>
      <w:r w:rsidRPr="00334FCF">
        <w:t>…</w:t>
      </w:r>
    </w:p>
    <w:p w14:paraId="181BDE6A" w14:textId="77777777" w:rsidR="00334FCF" w:rsidRPr="00334FCF" w:rsidRDefault="00334FCF" w:rsidP="00334FCF">
      <w:pPr>
        <w:pStyle w:val="Le"/>
      </w:pPr>
    </w:p>
    <w:p w14:paraId="00304E0C" w14:textId="06198FF7" w:rsidR="00334FCF" w:rsidRPr="00334FCF" w:rsidRDefault="00334FCF" w:rsidP="001B227A">
      <w:pPr>
        <w:pStyle w:val="Ln1"/>
        <w:numPr>
          <w:ilvl w:val="0"/>
          <w:numId w:val="38"/>
        </w:numPr>
      </w:pPr>
      <w:r w:rsidRPr="00334FCF">
        <w:t xml:space="preserve">Find the MT address of </w:t>
      </w:r>
      <w:proofErr w:type="spellStart"/>
      <w:r w:rsidRPr="00334FCF">
        <w:t>FotoVision</w:t>
      </w:r>
      <w:r w:rsidR="00282D9D">
        <w:t>Desktop</w:t>
      </w:r>
      <w:r w:rsidRPr="00334FCF">
        <w:t>.AboutForm.InitializeComponent</w:t>
      </w:r>
      <w:proofErr w:type="spellEnd"/>
      <w:r w:rsidRPr="00334FCF">
        <w:t xml:space="preserve">() and dump its </w:t>
      </w:r>
      <w:proofErr w:type="spellStart"/>
      <w:r w:rsidRPr="00334FCF">
        <w:t>MethodDesc</w:t>
      </w:r>
      <w:proofErr w:type="spellEnd"/>
      <w:r w:rsidRPr="00334FCF">
        <w:t xml:space="preserve"> (it’s near the bottom of the list).  If you don't remember the command to do this, use </w:t>
      </w:r>
      <w:r w:rsidRPr="00334FCF">
        <w:rPr>
          <w:rStyle w:val="Strong"/>
        </w:rPr>
        <w:t xml:space="preserve">!help </w:t>
      </w:r>
      <w:r w:rsidRPr="00334FCF">
        <w:t>or review the SOS commands presented in this module.</w:t>
      </w:r>
    </w:p>
    <w:p w14:paraId="2C759D7C" w14:textId="77777777" w:rsidR="00282D9D" w:rsidRDefault="00282D9D" w:rsidP="00282D9D">
      <w:pPr>
        <w:pStyle w:val="Code"/>
      </w:pPr>
      <w:r>
        <w:t>!</w:t>
      </w:r>
      <w:proofErr w:type="spellStart"/>
      <w:r>
        <w:t>dumpmd</w:t>
      </w:r>
      <w:proofErr w:type="spellEnd"/>
      <w:r>
        <w:t xml:space="preserve"> 00b29d2c    </w:t>
      </w:r>
    </w:p>
    <w:p w14:paraId="37277856" w14:textId="77777777" w:rsidR="00282D9D" w:rsidRDefault="00282D9D" w:rsidP="00282D9D">
      <w:pPr>
        <w:pStyle w:val="Code"/>
      </w:pPr>
      <w:r>
        <w:t xml:space="preserve">Method Name:  </w:t>
      </w:r>
      <w:proofErr w:type="spellStart"/>
      <w:r>
        <w:t>FotoVisionDesktop.AboutForm.InitializeComponent</w:t>
      </w:r>
      <w:proofErr w:type="spellEnd"/>
      <w:r>
        <w:t>()</w:t>
      </w:r>
    </w:p>
    <w:p w14:paraId="0040505D" w14:textId="77777777" w:rsidR="00282D9D" w:rsidRDefault="00282D9D" w:rsidP="00282D9D">
      <w:pPr>
        <w:pStyle w:val="Code"/>
      </w:pPr>
      <w:r>
        <w:t>Class:        00b3fd58</w:t>
      </w:r>
    </w:p>
    <w:p w14:paraId="3E57C073" w14:textId="77777777" w:rsidR="00282D9D" w:rsidRDefault="00282D9D" w:rsidP="00282D9D">
      <w:pPr>
        <w:pStyle w:val="Code"/>
      </w:pPr>
      <w:proofErr w:type="spellStart"/>
      <w:r>
        <w:t>MethodTable</w:t>
      </w:r>
      <w:proofErr w:type="spellEnd"/>
      <w:r>
        <w:t>:  00b29d94</w:t>
      </w:r>
    </w:p>
    <w:p w14:paraId="477ECC40" w14:textId="77777777" w:rsidR="00282D9D" w:rsidRDefault="00282D9D" w:rsidP="00282D9D">
      <w:pPr>
        <w:pStyle w:val="Code"/>
      </w:pPr>
      <w:proofErr w:type="spellStart"/>
      <w:r w:rsidRPr="00282D9D">
        <w:rPr>
          <w:b/>
        </w:rPr>
        <w:t>mdToken</w:t>
      </w:r>
      <w:proofErr w:type="spellEnd"/>
      <w:r>
        <w:t xml:space="preserve">:      </w:t>
      </w:r>
      <w:r w:rsidRPr="00282D9D">
        <w:rPr>
          <w:b/>
        </w:rPr>
        <w:t>06</w:t>
      </w:r>
      <w:r>
        <w:t>000003</w:t>
      </w:r>
    </w:p>
    <w:p w14:paraId="666E9E9F" w14:textId="77777777" w:rsidR="00282D9D" w:rsidRDefault="00282D9D" w:rsidP="00282D9D">
      <w:pPr>
        <w:pStyle w:val="Code"/>
      </w:pPr>
      <w:r>
        <w:t>Module:       00802ed4</w:t>
      </w:r>
    </w:p>
    <w:p w14:paraId="3CC81EC4" w14:textId="77777777" w:rsidR="00282D9D" w:rsidRDefault="00282D9D" w:rsidP="00282D9D">
      <w:pPr>
        <w:pStyle w:val="Code"/>
      </w:pPr>
      <w:proofErr w:type="spellStart"/>
      <w:r>
        <w:t>IsJitted</w:t>
      </w:r>
      <w:proofErr w:type="spellEnd"/>
      <w:r>
        <w:t>:     yes</w:t>
      </w:r>
    </w:p>
    <w:p w14:paraId="64511959" w14:textId="77777777" w:rsidR="00282D9D" w:rsidRDefault="00282D9D" w:rsidP="00282D9D">
      <w:pPr>
        <w:pStyle w:val="Code"/>
      </w:pPr>
      <w:proofErr w:type="spellStart"/>
      <w:r>
        <w:t>CodeAddr</w:t>
      </w:r>
      <w:proofErr w:type="spellEnd"/>
      <w:r>
        <w:t>:     04d2aab8</w:t>
      </w:r>
    </w:p>
    <w:p w14:paraId="59BFA139" w14:textId="16464480" w:rsidR="00334FCF" w:rsidRPr="00334FCF" w:rsidRDefault="00282D9D" w:rsidP="00282D9D">
      <w:pPr>
        <w:pStyle w:val="Code"/>
      </w:pPr>
      <w:r>
        <w:t>Transparency: Critical</w:t>
      </w:r>
    </w:p>
    <w:p w14:paraId="2798DAF4" w14:textId="77777777" w:rsidR="00334FCF" w:rsidRPr="00334FCF" w:rsidRDefault="00334FCF" w:rsidP="00334FCF">
      <w:pPr>
        <w:pStyle w:val="Le"/>
      </w:pPr>
    </w:p>
    <w:p w14:paraId="2E1494EA" w14:textId="77777777" w:rsidR="00334FCF" w:rsidRPr="00334FCF" w:rsidRDefault="00334FCF" w:rsidP="00334FCF">
      <w:pPr>
        <w:pStyle w:val="Ln1"/>
      </w:pPr>
      <w:r w:rsidRPr="00334FCF">
        <w:t xml:space="preserve">Note the </w:t>
      </w:r>
      <w:proofErr w:type="spellStart"/>
      <w:r w:rsidRPr="00334FCF">
        <w:t>MethodDesc's</w:t>
      </w:r>
      <w:proofErr w:type="spellEnd"/>
      <w:r w:rsidRPr="00334FCF">
        <w:t xml:space="preserve"> metadata token. Remember that the first byte denotes the table type inside the assembly’s metadata to which this token refers and the rest of the number is the row index for that item.  In this case, the top byte is “06”, which is the Table ID for a method table in the metadata. </w:t>
      </w:r>
    </w:p>
    <w:p w14:paraId="66A1996A" w14:textId="77777777" w:rsidR="00334FCF" w:rsidRPr="00334FCF" w:rsidRDefault="00334FCF" w:rsidP="001B227A">
      <w:pPr>
        <w:pStyle w:val="Ln1"/>
        <w:numPr>
          <w:ilvl w:val="0"/>
          <w:numId w:val="38"/>
        </w:numPr>
        <w:rPr>
          <w:rStyle w:val="Emphasis"/>
        </w:rPr>
      </w:pPr>
      <w:r w:rsidRPr="00334FCF">
        <w:rPr>
          <w:rStyle w:val="Emphasis"/>
        </w:rPr>
        <w:t>Can you determine at least how many rows (that is, the number of methods) are in the metadata method table for this assembly?  In what row of the table does this method lie?</w:t>
      </w:r>
    </w:p>
    <w:p w14:paraId="6087717D" w14:textId="7196BE51" w:rsidR="00334FCF" w:rsidRPr="00334FCF" w:rsidRDefault="00334FCF" w:rsidP="00334FCF">
      <w:pPr>
        <w:pStyle w:val="Ln1"/>
      </w:pPr>
      <w:r w:rsidRPr="00334FCF">
        <w:t>End</w:t>
      </w:r>
      <w:r w:rsidR="00B70AA4">
        <w:t>ing</w:t>
      </w:r>
      <w:r w:rsidRPr="00334FCF">
        <w:t xml:space="preserve"> the debug session</w:t>
      </w:r>
      <w:r w:rsidR="00B70AA4">
        <w:t>:</w:t>
      </w:r>
    </w:p>
    <w:p w14:paraId="4719BD86" w14:textId="77777777" w:rsidR="00334FCF" w:rsidRPr="00334FCF" w:rsidRDefault="00334FCF" w:rsidP="001B227A">
      <w:pPr>
        <w:pStyle w:val="Ln1"/>
        <w:numPr>
          <w:ilvl w:val="0"/>
          <w:numId w:val="38"/>
        </w:numPr>
      </w:pPr>
      <w:r w:rsidRPr="00334FCF">
        <w:t xml:space="preserve">Type </w:t>
      </w:r>
      <w:r w:rsidRPr="00334FCF">
        <w:rPr>
          <w:rStyle w:val="Strong"/>
        </w:rPr>
        <w:t>q</w:t>
      </w:r>
      <w:r w:rsidRPr="00334FCF">
        <w:t xml:space="preserve"> in </w:t>
      </w:r>
      <w:proofErr w:type="spellStart"/>
      <w:r w:rsidRPr="00334FCF">
        <w:t>WinDBG’s</w:t>
      </w:r>
      <w:proofErr w:type="spellEnd"/>
      <w:r w:rsidRPr="00334FCF">
        <w:t xml:space="preserve"> command line. This will end the debug session and shut down </w:t>
      </w:r>
      <w:proofErr w:type="spellStart"/>
      <w:r w:rsidRPr="00334FCF">
        <w:t>FotoVision</w:t>
      </w:r>
      <w:proofErr w:type="spellEnd"/>
      <w:r w:rsidRPr="00334FCF">
        <w:t>.</w:t>
      </w:r>
    </w:p>
    <w:p w14:paraId="418893D9" w14:textId="77777777" w:rsidR="00334FCF" w:rsidRPr="00334FCF" w:rsidRDefault="00334FCF" w:rsidP="00334FCF">
      <w:pPr>
        <w:pStyle w:val="Le"/>
      </w:pPr>
    </w:p>
    <w:p w14:paraId="2F9CC154" w14:textId="77777777" w:rsidR="00334FCF" w:rsidRPr="00334FCF" w:rsidRDefault="00334FCF" w:rsidP="00334FCF">
      <w:pPr>
        <w:pStyle w:val="Pb"/>
        <w:framePr w:wrap="around"/>
      </w:pPr>
    </w:p>
    <w:p w14:paraId="2BB170A9" w14:textId="677C6180" w:rsidR="00334FCF" w:rsidRPr="00334FCF" w:rsidRDefault="00334FCF" w:rsidP="00334FCF">
      <w:pPr>
        <w:pStyle w:val="Heading3"/>
      </w:pPr>
      <w:bookmarkStart w:id="21" w:name="_Toc161829189"/>
      <w:bookmarkStart w:id="22" w:name="_Toc176425234"/>
      <w:r w:rsidRPr="00334FCF">
        <w:t xml:space="preserve">Exercise </w:t>
      </w:r>
      <w:r>
        <w:t>4</w:t>
      </w:r>
      <w:r w:rsidRPr="00334FCF">
        <w:t>: Determine if a Method Has Been JIT-Compiled or Not</w:t>
      </w:r>
      <w:bookmarkEnd w:id="21"/>
      <w:bookmarkEnd w:id="22"/>
    </w:p>
    <w:p w14:paraId="513BBF43" w14:textId="77777777" w:rsidR="00334FCF" w:rsidRPr="00334FCF" w:rsidRDefault="00334FCF" w:rsidP="00334FCF">
      <w:pPr>
        <w:pStyle w:val="Art"/>
      </w:pPr>
    </w:p>
    <w:p w14:paraId="7C254C32" w14:textId="77777777" w:rsidR="00334FCF" w:rsidRPr="00334FCF" w:rsidRDefault="00334FCF" w:rsidP="00334FCF">
      <w:r w:rsidRPr="00334FCF">
        <w:t>In this exercise, you will learn how to determine if a method has been JIT-compiled (that is, has been called yet) or not. You learn where to set the breakpoint and what commands in SOS to use to assist in this operation.</w:t>
      </w:r>
    </w:p>
    <w:p w14:paraId="3DE918B8" w14:textId="77777777" w:rsidR="00334FCF" w:rsidRDefault="00334FCF">
      <w:pPr>
        <w:pStyle w:val="Le"/>
      </w:pPr>
    </w:p>
    <w:p w14:paraId="459985D0" w14:textId="5E40479C" w:rsidR="00856C68" w:rsidRPr="00BB3AAD" w:rsidRDefault="00856C68">
      <w:pPr>
        <w:pStyle w:val="Note"/>
      </w:pPr>
      <w:r w:rsidRPr="002E192E">
        <w:rPr>
          <w:rStyle w:val="NotePrefix"/>
        </w:rPr>
        <w:t>Note:</w:t>
      </w:r>
      <w:r>
        <w:t xml:space="preserve"> The exact output you will see will differ from the preceding, especially in memory addresses, method tables, method descriptions, code addresses etc. </w:t>
      </w:r>
    </w:p>
    <w:p w14:paraId="32661CBE" w14:textId="77777777" w:rsidR="00334FCF" w:rsidRPr="00334FCF" w:rsidRDefault="00334FCF" w:rsidP="00334FCF">
      <w:pPr>
        <w:pStyle w:val="Procedureheading"/>
      </w:pPr>
      <w:r w:rsidRPr="00334FCF">
        <w:t>Task Description</w:t>
      </w:r>
    </w:p>
    <w:p w14:paraId="12696CF5" w14:textId="77777777" w:rsidR="00334FCF" w:rsidRPr="00334FCF" w:rsidRDefault="00334FCF" w:rsidP="00334FCF">
      <w:pPr>
        <w:pStyle w:val="Ln1"/>
        <w:rPr>
          <w:rStyle w:val="Hidden"/>
        </w:rPr>
      </w:pPr>
      <w:r w:rsidRPr="00334FCF">
        <w:rPr>
          <w:rStyle w:val="Hidden"/>
        </w:rPr>
        <w:fldChar w:fldCharType="begin"/>
      </w:r>
      <w:r w:rsidRPr="00334FCF">
        <w:rPr>
          <w:rStyle w:val="Hidden"/>
        </w:rPr>
        <w:instrText xml:space="preserve"> LISTNUM  \l 1 \s 0 </w:instrText>
      </w:r>
      <w:r w:rsidRPr="00334FCF">
        <w:rPr>
          <w:rStyle w:val="Hidden"/>
        </w:rPr>
        <w:fldChar w:fldCharType="separate"/>
      </w:r>
      <w:r w:rsidRPr="00334FCF">
        <w:t>0.</w:t>
      </w:r>
      <w:r w:rsidRPr="00334FCF">
        <w:rPr>
          <w:rStyle w:val="Hidden"/>
        </w:rPr>
        <w:fldChar w:fldCharType="end">
          <w:numberingChange w:id="23" w:author="Wolfgang Kroneder" w:date="2015-01-14T17:14:00Z" w:original="0."/>
        </w:fldChar>
      </w:r>
    </w:p>
    <w:p w14:paraId="7185B4DD" w14:textId="77777777" w:rsidR="00334FCF" w:rsidRPr="00334FCF" w:rsidRDefault="00334FCF" w:rsidP="00334FCF">
      <w:pPr>
        <w:pStyle w:val="Ln1"/>
      </w:pPr>
      <w:r w:rsidRPr="00334FCF">
        <w:t xml:space="preserve">Start your debug session.   </w:t>
      </w:r>
    </w:p>
    <w:p w14:paraId="31787587" w14:textId="389B35C9" w:rsidR="00334FCF" w:rsidRPr="00334FCF" w:rsidRDefault="00334FCF" w:rsidP="001B227A">
      <w:pPr>
        <w:pStyle w:val="Ln1"/>
        <w:numPr>
          <w:ilvl w:val="0"/>
          <w:numId w:val="40"/>
        </w:numPr>
      </w:pPr>
      <w:r w:rsidRPr="00334FCF">
        <w:t xml:space="preserve">Open a new instance of </w:t>
      </w:r>
      <w:r w:rsidRPr="00334FCF">
        <w:rPr>
          <w:rStyle w:val="Strong"/>
        </w:rPr>
        <w:t>FotoVision.exe</w:t>
      </w:r>
      <w:r w:rsidRPr="00334FCF">
        <w:t xml:space="preserve"> from the &lt;</w:t>
      </w:r>
      <w:proofErr w:type="spellStart"/>
      <w:r w:rsidRPr="00334FCF">
        <w:t>FotoVisionDir</w:t>
      </w:r>
      <w:proofErr w:type="spellEnd"/>
      <w:r w:rsidRPr="00334FCF">
        <w:t>&gt;\</w:t>
      </w:r>
      <w:r w:rsidR="00DF724C">
        <w:t>C#\</w:t>
      </w:r>
      <w:r w:rsidRPr="00334FCF">
        <w:t>Desktop\Bin directory.</w:t>
      </w:r>
    </w:p>
    <w:p w14:paraId="75417D74" w14:textId="32A2CD05" w:rsidR="00334FCF" w:rsidRPr="00334FCF" w:rsidRDefault="00334FCF" w:rsidP="001B227A">
      <w:pPr>
        <w:pStyle w:val="Ln1"/>
        <w:numPr>
          <w:ilvl w:val="0"/>
          <w:numId w:val="40"/>
        </w:numPr>
      </w:pPr>
      <w:r w:rsidRPr="00334FCF">
        <w:t xml:space="preserve">On the Start menu, click Run. Then type </w:t>
      </w:r>
      <w:proofErr w:type="spellStart"/>
      <w:r w:rsidRPr="00334FCF">
        <w:rPr>
          <w:rStyle w:val="Strong"/>
        </w:rPr>
        <w:t>WinDBG</w:t>
      </w:r>
      <w:proofErr w:type="spellEnd"/>
      <w:r w:rsidRPr="00334FCF">
        <w:rPr>
          <w:rStyle w:val="Strong"/>
        </w:rPr>
        <w:t xml:space="preserve"> </w:t>
      </w:r>
      <w:r w:rsidR="007F2389">
        <w:rPr>
          <w:rStyle w:val="Strong"/>
        </w:rPr>
        <w:t>-</w:t>
      </w:r>
      <w:proofErr w:type="spellStart"/>
      <w:r w:rsidRPr="00334FCF">
        <w:rPr>
          <w:rStyle w:val="Strong"/>
        </w:rPr>
        <w:t>pn</w:t>
      </w:r>
      <w:proofErr w:type="spellEnd"/>
      <w:r w:rsidRPr="00334FCF">
        <w:rPr>
          <w:rStyle w:val="Strong"/>
        </w:rPr>
        <w:t xml:space="preserve"> FotoVision.exe</w:t>
      </w:r>
      <w:r w:rsidRPr="00334FCF">
        <w:t xml:space="preserve"> to attach </w:t>
      </w:r>
      <w:proofErr w:type="spellStart"/>
      <w:r w:rsidRPr="00334FCF">
        <w:t>WinDBG</w:t>
      </w:r>
      <w:proofErr w:type="spellEnd"/>
      <w:r w:rsidRPr="00334FCF">
        <w:t xml:space="preserve"> to Fotovision.exe.</w:t>
      </w:r>
    </w:p>
    <w:p w14:paraId="6C76BAEE" w14:textId="2AA013C8" w:rsidR="00334FCF" w:rsidRPr="001B227A" w:rsidRDefault="00334FCF" w:rsidP="00334FCF">
      <w:pPr>
        <w:pStyle w:val="Ln1"/>
        <w:rPr>
          <w:u w:val="single"/>
        </w:rPr>
      </w:pPr>
      <w:r w:rsidRPr="001B227A">
        <w:rPr>
          <w:u w:val="single"/>
        </w:rPr>
        <w:t>Find</w:t>
      </w:r>
      <w:r w:rsidR="00856C68" w:rsidRPr="001B227A">
        <w:rPr>
          <w:u w:val="single"/>
        </w:rPr>
        <w:t>ing</w:t>
      </w:r>
      <w:r w:rsidRPr="001B227A">
        <w:rPr>
          <w:u w:val="single"/>
        </w:rPr>
        <w:t xml:space="preserve"> a method that has not been </w:t>
      </w:r>
      <w:proofErr w:type="spellStart"/>
      <w:r w:rsidRPr="001B227A">
        <w:rPr>
          <w:u w:val="single"/>
        </w:rPr>
        <w:t>JITted</w:t>
      </w:r>
      <w:proofErr w:type="spellEnd"/>
      <w:r w:rsidR="00856C68" w:rsidRPr="001B227A">
        <w:rPr>
          <w:u w:val="single"/>
        </w:rPr>
        <w:t>:</w:t>
      </w:r>
    </w:p>
    <w:p w14:paraId="21EE3CF7" w14:textId="77777777" w:rsidR="00334FCF" w:rsidRPr="00334FCF" w:rsidRDefault="00334FCF" w:rsidP="001B227A">
      <w:pPr>
        <w:pStyle w:val="Ln1"/>
        <w:numPr>
          <w:ilvl w:val="0"/>
          <w:numId w:val="40"/>
        </w:numPr>
      </w:pPr>
      <w:r w:rsidRPr="00334FCF">
        <w:t>Load SOS.</w:t>
      </w:r>
    </w:p>
    <w:p w14:paraId="4BA596FD" w14:textId="1C271635" w:rsidR="00334FCF" w:rsidRPr="00334FCF" w:rsidRDefault="00334FCF" w:rsidP="001B227A">
      <w:pPr>
        <w:pStyle w:val="Ln1"/>
        <w:numPr>
          <w:ilvl w:val="0"/>
          <w:numId w:val="40"/>
        </w:numPr>
      </w:pPr>
      <w:r w:rsidRPr="00334FCF">
        <w:t xml:space="preserve">You are looking for the </w:t>
      </w:r>
      <w:proofErr w:type="spellStart"/>
      <w:r w:rsidRPr="00334FCF">
        <w:t>MethodDesc</w:t>
      </w:r>
      <w:proofErr w:type="spellEnd"/>
      <w:r w:rsidRPr="00334FCF">
        <w:t xml:space="preserve"> of the method that runs whenever a user rotates a picture to the right. Pretend that you are the developer of </w:t>
      </w:r>
      <w:proofErr w:type="spellStart"/>
      <w:r w:rsidRPr="00334FCF">
        <w:t>FotoVision</w:t>
      </w:r>
      <w:proofErr w:type="spellEnd"/>
      <w:r w:rsidRPr="00334FCF">
        <w:t xml:space="preserve"> and that, while you don't remember the exact syntax of this method, you know it has "</w:t>
      </w:r>
      <w:proofErr w:type="spellStart"/>
      <w:r w:rsidRPr="00334FCF">
        <w:t>RotateRight_Click</w:t>
      </w:r>
      <w:proofErr w:type="spellEnd"/>
      <w:r w:rsidRPr="00334FCF">
        <w:t xml:space="preserve">" in the name. </w:t>
      </w:r>
      <w:r w:rsidRPr="00334FCF">
        <w:br/>
      </w:r>
      <w:r w:rsidRPr="00334FCF">
        <w:br/>
      </w:r>
      <w:r w:rsidRPr="00334FCF">
        <w:rPr>
          <w:rStyle w:val="Emphasis"/>
        </w:rPr>
        <w:t>Can you use the “!Name2EE” command to locate the class that contains the method?</w:t>
      </w:r>
      <w:r w:rsidR="00935BCB">
        <w:rPr>
          <w:rStyle w:val="Emphasis"/>
        </w:rPr>
        <w:br/>
        <w:t>(notice that the parameter should be the full qualified name and case sensitive!)</w:t>
      </w:r>
    </w:p>
    <w:p w14:paraId="599787F5" w14:textId="77777777" w:rsidR="00E22B29" w:rsidRPr="00342ADC" w:rsidRDefault="00334FCF" w:rsidP="00E22B29">
      <w:pPr>
        <w:pStyle w:val="Code"/>
        <w:rPr>
          <w:b/>
        </w:rPr>
      </w:pPr>
      <w:r w:rsidRPr="00334FCF">
        <w:t xml:space="preserve">0:005&gt; </w:t>
      </w:r>
      <w:r w:rsidR="00E22B29">
        <w:t>0:004</w:t>
      </w:r>
      <w:proofErr w:type="gramStart"/>
      <w:r w:rsidR="00E22B29">
        <w:t xml:space="preserve">&gt; </w:t>
      </w:r>
      <w:r w:rsidR="00E22B29" w:rsidRPr="00342ADC">
        <w:rPr>
          <w:b/>
        </w:rPr>
        <w:t>!Name</w:t>
      </w:r>
      <w:proofErr w:type="gramEnd"/>
      <w:r w:rsidR="00E22B29" w:rsidRPr="00342ADC">
        <w:rPr>
          <w:b/>
        </w:rPr>
        <w:t xml:space="preserve">2EE </w:t>
      </w:r>
      <w:proofErr w:type="spellStart"/>
      <w:r w:rsidR="00E22B29" w:rsidRPr="00342ADC">
        <w:rPr>
          <w:b/>
        </w:rPr>
        <w:t>FotoVision!FotoVisionDesktop.MainForm</w:t>
      </w:r>
      <w:proofErr w:type="spellEnd"/>
    </w:p>
    <w:p w14:paraId="2547B459" w14:textId="77777777" w:rsidR="00E22B29" w:rsidRDefault="00E22B29" w:rsidP="00E22B29">
      <w:pPr>
        <w:pStyle w:val="Code"/>
      </w:pPr>
      <w:r>
        <w:t>Module:      010e2ed4</w:t>
      </w:r>
    </w:p>
    <w:p w14:paraId="4ADE74DA" w14:textId="77777777" w:rsidR="00E22B29" w:rsidRDefault="00E22B29" w:rsidP="00E22B29">
      <w:pPr>
        <w:pStyle w:val="Code"/>
      </w:pPr>
      <w:r>
        <w:t>Assembly:    FotoVision.exe</w:t>
      </w:r>
    </w:p>
    <w:p w14:paraId="5335A3B7" w14:textId="77777777" w:rsidR="00E22B29" w:rsidRDefault="00E22B29" w:rsidP="00E22B29">
      <w:pPr>
        <w:pStyle w:val="Code"/>
      </w:pPr>
      <w:r>
        <w:t>Token:       02000012</w:t>
      </w:r>
    </w:p>
    <w:p w14:paraId="4BD67920" w14:textId="77777777" w:rsidR="00E22B29" w:rsidRDefault="00E22B29" w:rsidP="00E22B29">
      <w:pPr>
        <w:pStyle w:val="Code"/>
      </w:pPr>
      <w:proofErr w:type="spellStart"/>
      <w:r>
        <w:t>MethodTable</w:t>
      </w:r>
      <w:proofErr w:type="spellEnd"/>
      <w:r>
        <w:t>: 010e71dc</w:t>
      </w:r>
    </w:p>
    <w:p w14:paraId="7DF18BB3" w14:textId="77777777" w:rsidR="00E22B29" w:rsidRDefault="00E22B29" w:rsidP="00E22B29">
      <w:pPr>
        <w:pStyle w:val="Code"/>
      </w:pPr>
      <w:proofErr w:type="spellStart"/>
      <w:r>
        <w:t>EEClass</w:t>
      </w:r>
      <w:proofErr w:type="spellEnd"/>
      <w:r>
        <w:t>:     054a5460</w:t>
      </w:r>
    </w:p>
    <w:p w14:paraId="21AB9F74" w14:textId="36895261" w:rsidR="00334FCF" w:rsidRPr="00334FCF" w:rsidRDefault="00E22B29" w:rsidP="00E22B29">
      <w:pPr>
        <w:pStyle w:val="Code"/>
      </w:pPr>
      <w:r>
        <w:t xml:space="preserve">Name:        </w:t>
      </w:r>
      <w:proofErr w:type="spellStart"/>
      <w:r>
        <w:t>FotoVisionDesktop.MainForm</w:t>
      </w:r>
      <w:proofErr w:type="spellEnd"/>
    </w:p>
    <w:p w14:paraId="5010FB62" w14:textId="77777777" w:rsidR="00334FCF" w:rsidRPr="00334FCF" w:rsidRDefault="00334FCF" w:rsidP="00334FCF">
      <w:pPr>
        <w:pStyle w:val="Le"/>
      </w:pPr>
    </w:p>
    <w:p w14:paraId="3688BB10" w14:textId="77777777" w:rsidR="00334FCF" w:rsidRPr="00334FCF" w:rsidRDefault="00334FCF" w:rsidP="001B227A">
      <w:pPr>
        <w:pStyle w:val="Ln1"/>
        <w:numPr>
          <w:ilvl w:val="0"/>
          <w:numId w:val="40"/>
        </w:numPr>
      </w:pPr>
      <w:r w:rsidRPr="00334FCF">
        <w:t xml:space="preserve">Next we can dump the list of methods for this form using </w:t>
      </w:r>
      <w:r w:rsidRPr="00334FCF">
        <w:rPr>
          <w:rStyle w:val="Strong"/>
        </w:rPr>
        <w:t>!</w:t>
      </w:r>
      <w:proofErr w:type="spellStart"/>
      <w:r w:rsidRPr="00334FCF">
        <w:rPr>
          <w:rStyle w:val="Strong"/>
        </w:rPr>
        <w:t>DumpMT</w:t>
      </w:r>
      <w:proofErr w:type="spellEnd"/>
      <w:r w:rsidRPr="00334FCF">
        <w:t xml:space="preserve"> and the </w:t>
      </w:r>
      <w:proofErr w:type="spellStart"/>
      <w:r w:rsidRPr="00334FCF">
        <w:t>MethodTable</w:t>
      </w:r>
      <w:proofErr w:type="spellEnd"/>
      <w:r w:rsidRPr="00334FCF">
        <w:t xml:space="preserve"> address from the previous command.  To be even more targeted we can leverage the .shell command and find to filter our output:</w:t>
      </w:r>
    </w:p>
    <w:p w14:paraId="367D3432" w14:textId="77777777" w:rsidR="00334FCF" w:rsidRPr="00334FCF" w:rsidRDefault="00334FCF" w:rsidP="00334FCF">
      <w:pPr>
        <w:pStyle w:val="Le"/>
      </w:pPr>
    </w:p>
    <w:p w14:paraId="28FE9033" w14:textId="77777777" w:rsidR="00E22B29" w:rsidRDefault="00334FCF" w:rsidP="00E22B29">
      <w:pPr>
        <w:pStyle w:val="Code"/>
      </w:pPr>
      <w:r w:rsidRPr="00334FCF">
        <w:t>0:005</w:t>
      </w:r>
      <w:proofErr w:type="gramStart"/>
      <w:r w:rsidRPr="00334FCF">
        <w:t xml:space="preserve">&gt; </w:t>
      </w:r>
      <w:r w:rsidR="00E22B29" w:rsidRPr="00342ADC">
        <w:rPr>
          <w:b/>
        </w:rPr>
        <w:t>.shell</w:t>
      </w:r>
      <w:proofErr w:type="gramEnd"/>
      <w:r w:rsidR="00E22B29" w:rsidRPr="00342ADC">
        <w:rPr>
          <w:b/>
        </w:rPr>
        <w:t xml:space="preserve"> -ci "!</w:t>
      </w:r>
      <w:proofErr w:type="spellStart"/>
      <w:r w:rsidR="00E22B29" w:rsidRPr="00342ADC">
        <w:rPr>
          <w:b/>
        </w:rPr>
        <w:t>dumpmt</w:t>
      </w:r>
      <w:proofErr w:type="spellEnd"/>
      <w:r w:rsidR="00E22B29" w:rsidRPr="00342ADC">
        <w:rPr>
          <w:b/>
        </w:rPr>
        <w:t xml:space="preserve"> -md 010e71dc" find "</w:t>
      </w:r>
      <w:proofErr w:type="spellStart"/>
      <w:r w:rsidR="00E22B29" w:rsidRPr="00342ADC">
        <w:rPr>
          <w:b/>
        </w:rPr>
        <w:t>RotateRight_Click</w:t>
      </w:r>
      <w:proofErr w:type="spellEnd"/>
      <w:r w:rsidR="00E22B29" w:rsidRPr="00342ADC">
        <w:rPr>
          <w:b/>
        </w:rPr>
        <w:t>"</w:t>
      </w:r>
    </w:p>
    <w:p w14:paraId="48EEC048" w14:textId="77777777" w:rsidR="00E22B29" w:rsidRDefault="00E22B29" w:rsidP="00E22B29">
      <w:pPr>
        <w:pStyle w:val="Code"/>
      </w:pPr>
      <w:r>
        <w:t xml:space="preserve">010ecb20 010e7010   NONE </w:t>
      </w:r>
      <w:proofErr w:type="spellStart"/>
      <w:r>
        <w:t>FotoVisionDesktop.MainForm.menuRotateRight_Click</w:t>
      </w:r>
      <w:proofErr w:type="spellEnd"/>
      <w:r>
        <w:t>(</w:t>
      </w:r>
      <w:proofErr w:type="spellStart"/>
      <w:r>
        <w:t>System.Object</w:t>
      </w:r>
      <w:proofErr w:type="spellEnd"/>
      <w:r>
        <w:t xml:space="preserve">, </w:t>
      </w:r>
      <w:proofErr w:type="spellStart"/>
      <w:r>
        <w:t>System.EventArgs</w:t>
      </w:r>
      <w:proofErr w:type="spellEnd"/>
      <w:r>
        <w:t>)</w:t>
      </w:r>
    </w:p>
    <w:p w14:paraId="6EC5CBF0" w14:textId="0A535623" w:rsidR="00334FCF" w:rsidRPr="00334FCF" w:rsidRDefault="00E22B29" w:rsidP="00E22B29">
      <w:pPr>
        <w:pStyle w:val="Code"/>
      </w:pPr>
      <w:r>
        <w:t>.shell: Process exited</w:t>
      </w:r>
    </w:p>
    <w:p w14:paraId="352DB74A" w14:textId="77777777" w:rsidR="00334FCF" w:rsidRPr="00334FCF" w:rsidRDefault="00334FCF" w:rsidP="00334FCF">
      <w:pPr>
        <w:pStyle w:val="Le"/>
      </w:pPr>
    </w:p>
    <w:p w14:paraId="35DD6A86" w14:textId="77777777" w:rsidR="00334FCF" w:rsidRPr="00334FCF" w:rsidRDefault="00334FCF" w:rsidP="001B227A">
      <w:pPr>
        <w:pStyle w:val="Ln1"/>
        <w:numPr>
          <w:ilvl w:val="0"/>
          <w:numId w:val="40"/>
        </w:numPr>
      </w:pPr>
      <w:r w:rsidRPr="00334FCF">
        <w:lastRenderedPageBreak/>
        <w:t xml:space="preserve">Dump the </w:t>
      </w:r>
      <w:proofErr w:type="spellStart"/>
      <w:r w:rsidRPr="00334FCF">
        <w:t>MethodDesc</w:t>
      </w:r>
      <w:proofErr w:type="spellEnd"/>
      <w:r w:rsidRPr="00334FCF">
        <w:t xml:space="preserve">. Note: the second address (0x00237904) in the preceding output is the </w:t>
      </w:r>
      <w:proofErr w:type="spellStart"/>
      <w:r w:rsidRPr="00334FCF">
        <w:t>MethodDesc</w:t>
      </w:r>
      <w:proofErr w:type="spellEnd"/>
      <w:r w:rsidRPr="00334FCF">
        <w:t xml:space="preserve">. </w:t>
      </w:r>
    </w:p>
    <w:p w14:paraId="0A4C6BF4" w14:textId="77777777" w:rsidR="00334FCF" w:rsidRPr="00334FCF" w:rsidRDefault="00334FCF" w:rsidP="00334FCF">
      <w:pPr>
        <w:pStyle w:val="Le"/>
      </w:pPr>
    </w:p>
    <w:p w14:paraId="57544C17" w14:textId="77777777" w:rsidR="003670EF" w:rsidRDefault="00334FCF" w:rsidP="003670EF">
      <w:pPr>
        <w:pStyle w:val="Code"/>
      </w:pPr>
      <w:r w:rsidRPr="00334FCF">
        <w:t>0:005</w:t>
      </w:r>
      <w:proofErr w:type="gramStart"/>
      <w:r w:rsidRPr="00334FCF">
        <w:t xml:space="preserve">&gt; </w:t>
      </w:r>
      <w:r w:rsidR="003670EF" w:rsidRPr="00342ADC">
        <w:rPr>
          <w:b/>
        </w:rPr>
        <w:t>!</w:t>
      </w:r>
      <w:proofErr w:type="spellStart"/>
      <w:r w:rsidR="003670EF" w:rsidRPr="00342ADC">
        <w:rPr>
          <w:b/>
        </w:rPr>
        <w:t>dumpmd</w:t>
      </w:r>
      <w:proofErr w:type="spellEnd"/>
      <w:proofErr w:type="gramEnd"/>
      <w:r w:rsidR="003670EF" w:rsidRPr="00342ADC">
        <w:rPr>
          <w:b/>
        </w:rPr>
        <w:t xml:space="preserve"> 00807010</w:t>
      </w:r>
      <w:r w:rsidR="003670EF">
        <w:t xml:space="preserve">   </w:t>
      </w:r>
    </w:p>
    <w:p w14:paraId="57F7E99E" w14:textId="77777777" w:rsidR="003670EF" w:rsidRDefault="003670EF" w:rsidP="003670EF">
      <w:pPr>
        <w:pStyle w:val="Code"/>
      </w:pPr>
      <w:r>
        <w:t xml:space="preserve">Method Name:  </w:t>
      </w:r>
      <w:proofErr w:type="spellStart"/>
      <w:r>
        <w:t>FotoVisionDesktop.MainForm.menuRotateRight_Click</w:t>
      </w:r>
      <w:proofErr w:type="spellEnd"/>
      <w:r>
        <w:t>(</w:t>
      </w:r>
      <w:proofErr w:type="spellStart"/>
      <w:r>
        <w:t>System.Object</w:t>
      </w:r>
      <w:proofErr w:type="spellEnd"/>
      <w:r>
        <w:t xml:space="preserve">, </w:t>
      </w:r>
      <w:proofErr w:type="spellStart"/>
      <w:r>
        <w:t>System.EventArgs</w:t>
      </w:r>
      <w:proofErr w:type="spellEnd"/>
      <w:r>
        <w:t>)</w:t>
      </w:r>
    </w:p>
    <w:p w14:paraId="5CCA3561" w14:textId="77777777" w:rsidR="003670EF" w:rsidRDefault="003670EF" w:rsidP="003670EF">
      <w:pPr>
        <w:pStyle w:val="Code"/>
      </w:pPr>
      <w:r>
        <w:t>Class:        00965460</w:t>
      </w:r>
    </w:p>
    <w:p w14:paraId="546EA20E" w14:textId="77777777" w:rsidR="003670EF" w:rsidRDefault="003670EF" w:rsidP="003670EF">
      <w:pPr>
        <w:pStyle w:val="Code"/>
      </w:pPr>
      <w:proofErr w:type="spellStart"/>
      <w:r>
        <w:t>MethodTable</w:t>
      </w:r>
      <w:proofErr w:type="spellEnd"/>
      <w:r>
        <w:t>:  008071dc</w:t>
      </w:r>
    </w:p>
    <w:p w14:paraId="334BC86E" w14:textId="77777777" w:rsidR="003670EF" w:rsidRDefault="003670EF" w:rsidP="003670EF">
      <w:pPr>
        <w:pStyle w:val="Code"/>
      </w:pPr>
      <w:proofErr w:type="spellStart"/>
      <w:r>
        <w:t>mdToken</w:t>
      </w:r>
      <w:proofErr w:type="spellEnd"/>
      <w:r>
        <w:t>:      06000102</w:t>
      </w:r>
    </w:p>
    <w:p w14:paraId="7D54F987" w14:textId="77777777" w:rsidR="003670EF" w:rsidRDefault="003670EF" w:rsidP="003670EF">
      <w:pPr>
        <w:pStyle w:val="Code"/>
      </w:pPr>
      <w:r>
        <w:t>Module:       00802ed4</w:t>
      </w:r>
    </w:p>
    <w:p w14:paraId="3FF59A84" w14:textId="77777777" w:rsidR="003670EF" w:rsidRDefault="003670EF" w:rsidP="003670EF">
      <w:pPr>
        <w:pStyle w:val="Code"/>
      </w:pPr>
      <w:proofErr w:type="spellStart"/>
      <w:r>
        <w:t>IsJitted</w:t>
      </w:r>
      <w:proofErr w:type="spellEnd"/>
      <w:r>
        <w:t>:     no</w:t>
      </w:r>
    </w:p>
    <w:p w14:paraId="4C359823" w14:textId="77777777" w:rsidR="003670EF" w:rsidRDefault="003670EF" w:rsidP="003670EF">
      <w:pPr>
        <w:pStyle w:val="Code"/>
      </w:pPr>
      <w:proofErr w:type="spellStart"/>
      <w:r>
        <w:t>CodeAddr</w:t>
      </w:r>
      <w:proofErr w:type="spellEnd"/>
      <w:r>
        <w:t xml:space="preserve">:     </w:t>
      </w:r>
      <w:proofErr w:type="spellStart"/>
      <w:r>
        <w:t>ffffffff</w:t>
      </w:r>
      <w:proofErr w:type="spellEnd"/>
    </w:p>
    <w:p w14:paraId="20ECC716" w14:textId="3F1A5CEB" w:rsidR="00334FCF" w:rsidRPr="00334FCF" w:rsidRDefault="003670EF" w:rsidP="003670EF">
      <w:pPr>
        <w:pStyle w:val="Code"/>
      </w:pPr>
      <w:r>
        <w:t>Transparency: Critical</w:t>
      </w:r>
    </w:p>
    <w:p w14:paraId="369E5077" w14:textId="77777777" w:rsidR="00334FCF" w:rsidRPr="00334FCF" w:rsidRDefault="00334FCF" w:rsidP="00334FCF">
      <w:pPr>
        <w:pStyle w:val="Lp2"/>
        <w:rPr>
          <w:rStyle w:val="Emphasis"/>
        </w:rPr>
      </w:pPr>
      <w:r w:rsidRPr="00334FCF">
        <w:rPr>
          <w:rStyle w:val="Emphasis"/>
        </w:rPr>
        <w:t>Has this method been JIT-compiled yet?  How can you tell?</w:t>
      </w:r>
    </w:p>
    <w:p w14:paraId="7281BBEB" w14:textId="5A23A6C3" w:rsidR="00334FCF" w:rsidRPr="001B227A" w:rsidRDefault="00334FCF" w:rsidP="001B227A">
      <w:pPr>
        <w:pStyle w:val="Ln1"/>
        <w:tabs>
          <w:tab w:val="clear" w:pos="1080"/>
        </w:tabs>
        <w:rPr>
          <w:u w:val="single"/>
        </w:rPr>
      </w:pPr>
      <w:r w:rsidRPr="001B227A">
        <w:rPr>
          <w:u w:val="single"/>
        </w:rPr>
        <w:t>Set</w:t>
      </w:r>
      <w:r w:rsidR="005B3BEB" w:rsidRPr="001B227A">
        <w:rPr>
          <w:u w:val="single"/>
        </w:rPr>
        <w:t>ting</w:t>
      </w:r>
      <w:r w:rsidRPr="001B227A">
        <w:rPr>
          <w:u w:val="single"/>
        </w:rPr>
        <w:t xml:space="preserve"> a breakpoint that will hit when your method has been </w:t>
      </w:r>
      <w:proofErr w:type="spellStart"/>
      <w:r w:rsidRPr="001B227A">
        <w:rPr>
          <w:u w:val="single"/>
        </w:rPr>
        <w:t>JITed</w:t>
      </w:r>
      <w:proofErr w:type="spellEnd"/>
      <w:r w:rsidR="005B3BEB" w:rsidRPr="001B227A">
        <w:rPr>
          <w:u w:val="single"/>
        </w:rPr>
        <w:t>:</w:t>
      </w:r>
    </w:p>
    <w:p w14:paraId="76132CA4" w14:textId="77777777" w:rsidR="00334FCF" w:rsidRPr="00334FCF" w:rsidRDefault="00334FCF" w:rsidP="00334FCF">
      <w:pPr>
        <w:pStyle w:val="Le"/>
      </w:pPr>
    </w:p>
    <w:p w14:paraId="58A47C99" w14:textId="77777777" w:rsidR="00334FCF" w:rsidRPr="00334FCF" w:rsidRDefault="00334FCF" w:rsidP="001B227A">
      <w:pPr>
        <w:pStyle w:val="Lp2"/>
        <w:numPr>
          <w:ilvl w:val="0"/>
          <w:numId w:val="40"/>
        </w:numPr>
      </w:pPr>
      <w:r w:rsidRPr="00334FCF">
        <w:t>Use the “</w:t>
      </w:r>
      <w:r w:rsidRPr="00334FCF">
        <w:rPr>
          <w:rStyle w:val="Strong"/>
        </w:rPr>
        <w:t>!</w:t>
      </w:r>
      <w:proofErr w:type="spellStart"/>
      <w:r w:rsidRPr="00334FCF">
        <w:rPr>
          <w:rStyle w:val="Strong"/>
        </w:rPr>
        <w:t>bpmd</w:t>
      </w:r>
      <w:proofErr w:type="spellEnd"/>
      <w:r w:rsidRPr="00334FCF">
        <w:t xml:space="preserve">” command to set a breakpoint on the </w:t>
      </w:r>
      <w:proofErr w:type="spellStart"/>
      <w:r w:rsidRPr="00334FCF">
        <w:t>menuRotateRight_Click</w:t>
      </w:r>
      <w:proofErr w:type="spellEnd"/>
      <w:r w:rsidRPr="00334FCF">
        <w:t xml:space="preserve"> method using the method name from the previous step. </w:t>
      </w:r>
    </w:p>
    <w:p w14:paraId="4999E02F" w14:textId="77777777" w:rsidR="003670EF" w:rsidRPr="00342ADC" w:rsidRDefault="00334FCF" w:rsidP="003670EF">
      <w:pPr>
        <w:pStyle w:val="Code"/>
        <w:rPr>
          <w:b/>
        </w:rPr>
      </w:pPr>
      <w:r w:rsidRPr="00334FCF">
        <w:t>0:005</w:t>
      </w:r>
      <w:proofErr w:type="gramStart"/>
      <w:r w:rsidRPr="00334FCF">
        <w:t xml:space="preserve">&gt; </w:t>
      </w:r>
      <w:r w:rsidR="003670EF" w:rsidRPr="00342ADC">
        <w:rPr>
          <w:b/>
        </w:rPr>
        <w:t>!</w:t>
      </w:r>
      <w:proofErr w:type="spellStart"/>
      <w:r w:rsidR="003670EF" w:rsidRPr="00342ADC">
        <w:rPr>
          <w:b/>
        </w:rPr>
        <w:t>bpmd</w:t>
      </w:r>
      <w:proofErr w:type="spellEnd"/>
      <w:proofErr w:type="gramEnd"/>
      <w:r w:rsidR="003670EF" w:rsidRPr="00342ADC">
        <w:rPr>
          <w:b/>
        </w:rPr>
        <w:t xml:space="preserve"> FotoVision.exe </w:t>
      </w:r>
      <w:proofErr w:type="spellStart"/>
      <w:r w:rsidR="003670EF" w:rsidRPr="00342ADC">
        <w:rPr>
          <w:b/>
        </w:rPr>
        <w:t>FotoVisionDesktop.MainForm.menuRotateRight_Click</w:t>
      </w:r>
      <w:proofErr w:type="spellEnd"/>
    </w:p>
    <w:p w14:paraId="2F3A44C4" w14:textId="77777777" w:rsidR="003670EF" w:rsidRDefault="003670EF" w:rsidP="003670EF">
      <w:pPr>
        <w:pStyle w:val="Code"/>
      </w:pPr>
      <w:r>
        <w:t>Found 1 methods in module 00802ed4...</w:t>
      </w:r>
    </w:p>
    <w:p w14:paraId="696CD6F0" w14:textId="77777777" w:rsidR="003670EF" w:rsidRDefault="003670EF" w:rsidP="003670EF">
      <w:pPr>
        <w:pStyle w:val="Code"/>
      </w:pPr>
      <w:proofErr w:type="spellStart"/>
      <w:r>
        <w:t>MethodDesc</w:t>
      </w:r>
      <w:proofErr w:type="spellEnd"/>
      <w:r>
        <w:t xml:space="preserve"> = 00807010</w:t>
      </w:r>
    </w:p>
    <w:p w14:paraId="33FC1AB8" w14:textId="0F7E96D3" w:rsidR="00334FCF" w:rsidRPr="00334FCF" w:rsidRDefault="003670EF" w:rsidP="003670EF">
      <w:pPr>
        <w:pStyle w:val="Code"/>
      </w:pPr>
      <w:r>
        <w:t>Adding pending breakpoints...</w:t>
      </w:r>
    </w:p>
    <w:p w14:paraId="6999E07B" w14:textId="77777777" w:rsidR="00334FCF" w:rsidRPr="00334FCF" w:rsidRDefault="00334FCF" w:rsidP="00334FCF">
      <w:pPr>
        <w:pStyle w:val="Le"/>
      </w:pPr>
    </w:p>
    <w:p w14:paraId="4F45AE24" w14:textId="77777777" w:rsidR="00334FCF" w:rsidRPr="00334FCF" w:rsidRDefault="00334FCF" w:rsidP="001B227A">
      <w:pPr>
        <w:pStyle w:val="Ln1"/>
        <w:numPr>
          <w:ilvl w:val="0"/>
          <w:numId w:val="40"/>
        </w:numPr>
      </w:pPr>
      <w:r w:rsidRPr="00334FCF">
        <w:t xml:space="preserve">Type </w:t>
      </w:r>
      <w:r w:rsidRPr="00334FCF">
        <w:rPr>
          <w:rStyle w:val="Strong"/>
        </w:rPr>
        <w:t>g</w:t>
      </w:r>
      <w:r w:rsidRPr="00334FCF">
        <w:t xml:space="preserve"> to release control and run the application.</w:t>
      </w:r>
    </w:p>
    <w:p w14:paraId="3F3684A7" w14:textId="24C16F24" w:rsidR="00334FCF" w:rsidRPr="001B227A" w:rsidRDefault="00334FCF" w:rsidP="00334FCF">
      <w:pPr>
        <w:pStyle w:val="Ln1"/>
        <w:rPr>
          <w:u w:val="single"/>
        </w:rPr>
      </w:pPr>
      <w:r w:rsidRPr="001B227A">
        <w:rPr>
          <w:u w:val="single"/>
        </w:rPr>
        <w:t>Call</w:t>
      </w:r>
      <w:r w:rsidR="005B3BEB" w:rsidRPr="001B227A">
        <w:rPr>
          <w:u w:val="single"/>
        </w:rPr>
        <w:t>ing</w:t>
      </w:r>
      <w:r w:rsidRPr="001B227A">
        <w:rPr>
          <w:u w:val="single"/>
        </w:rPr>
        <w:t xml:space="preserve"> the target method</w:t>
      </w:r>
      <w:r w:rsidR="005B3BEB" w:rsidRPr="001B227A">
        <w:rPr>
          <w:u w:val="single"/>
        </w:rPr>
        <w:t>:</w:t>
      </w:r>
    </w:p>
    <w:p w14:paraId="298BD1E3" w14:textId="77777777" w:rsidR="00334FCF" w:rsidRPr="00334FCF" w:rsidRDefault="00334FCF" w:rsidP="001B227A">
      <w:pPr>
        <w:pStyle w:val="Ln1"/>
        <w:numPr>
          <w:ilvl w:val="0"/>
          <w:numId w:val="40"/>
        </w:numPr>
      </w:pPr>
      <w:r w:rsidRPr="00334FCF">
        <w:t xml:space="preserve">In </w:t>
      </w:r>
      <w:proofErr w:type="spellStart"/>
      <w:r w:rsidRPr="00334FCF">
        <w:t>FotoVision</w:t>
      </w:r>
      <w:proofErr w:type="spellEnd"/>
      <w:r w:rsidRPr="00334FCF">
        <w:t xml:space="preserve">, in the </w:t>
      </w:r>
      <w:r w:rsidRPr="00334FCF">
        <w:rPr>
          <w:rStyle w:val="Strong"/>
        </w:rPr>
        <w:t>My Albums</w:t>
      </w:r>
      <w:r w:rsidRPr="00334FCF">
        <w:t xml:space="preserve"> section on the left-hand side, click the </w:t>
      </w:r>
      <w:r w:rsidRPr="00334FCF">
        <w:rPr>
          <w:rStyle w:val="Strong"/>
        </w:rPr>
        <w:t>Animals</w:t>
      </w:r>
      <w:r w:rsidRPr="00334FCF">
        <w:t xml:space="preserve"> album.</w:t>
      </w:r>
    </w:p>
    <w:p w14:paraId="73FFB56C" w14:textId="77777777" w:rsidR="00334FCF" w:rsidRPr="00334FCF" w:rsidRDefault="00334FCF" w:rsidP="001B227A">
      <w:pPr>
        <w:pStyle w:val="Ln1"/>
        <w:numPr>
          <w:ilvl w:val="0"/>
          <w:numId w:val="40"/>
        </w:numPr>
      </w:pPr>
      <w:r w:rsidRPr="00334FCF">
        <w:t xml:space="preserve">In the </w:t>
      </w:r>
      <w:r w:rsidRPr="00334FCF">
        <w:rPr>
          <w:rStyle w:val="Strong"/>
        </w:rPr>
        <w:t>Manage Photos</w:t>
      </w:r>
      <w:r w:rsidRPr="00334FCF">
        <w:t xml:space="preserve"> section, click the </w:t>
      </w:r>
      <w:r w:rsidRPr="00334FCF">
        <w:rPr>
          <w:rStyle w:val="Strong"/>
        </w:rPr>
        <w:t>picture of the bats.</w:t>
      </w:r>
    </w:p>
    <w:p w14:paraId="33DFE6C6" w14:textId="77777777" w:rsidR="00334FCF" w:rsidRPr="00334FCF" w:rsidRDefault="00334FCF" w:rsidP="001B227A">
      <w:pPr>
        <w:pStyle w:val="Ln1"/>
        <w:numPr>
          <w:ilvl w:val="0"/>
          <w:numId w:val="40"/>
        </w:numPr>
      </w:pPr>
      <w:r w:rsidRPr="00334FCF">
        <w:t xml:space="preserve">On the Edit menu, click </w:t>
      </w:r>
      <w:r w:rsidRPr="00334FCF">
        <w:rPr>
          <w:rStyle w:val="Strong"/>
        </w:rPr>
        <w:t>Rotate Photo</w:t>
      </w:r>
      <w:r w:rsidRPr="00334FCF">
        <w:t xml:space="preserve"> and then click </w:t>
      </w:r>
      <w:r w:rsidRPr="00334FCF">
        <w:rPr>
          <w:rStyle w:val="Strong"/>
        </w:rPr>
        <w:t>Rotate to the Right</w:t>
      </w:r>
      <w:r w:rsidRPr="00334FCF">
        <w:t>. Be sure to use the menu and not the toolbar or else this will not work.</w:t>
      </w:r>
    </w:p>
    <w:p w14:paraId="2FA4FB0B" w14:textId="77777777" w:rsidR="00334FCF" w:rsidRPr="00334FCF" w:rsidRDefault="00334FCF" w:rsidP="00334FCF">
      <w:pPr>
        <w:pStyle w:val="Ln1"/>
      </w:pPr>
      <w:r w:rsidRPr="00334FCF">
        <w:t xml:space="preserve">Note the breakpoint in </w:t>
      </w:r>
      <w:proofErr w:type="spellStart"/>
      <w:r w:rsidRPr="00334FCF">
        <w:t>WinDBG</w:t>
      </w:r>
      <w:proofErr w:type="spellEnd"/>
      <w:r w:rsidRPr="00334FCF">
        <w:t xml:space="preserve"> is hit.</w:t>
      </w:r>
    </w:p>
    <w:p w14:paraId="673FA8EA" w14:textId="77777777" w:rsidR="00334FCF" w:rsidRPr="00334FCF" w:rsidRDefault="00334FCF" w:rsidP="00334FCF">
      <w:pPr>
        <w:pStyle w:val="Le"/>
      </w:pPr>
    </w:p>
    <w:p w14:paraId="104003A2" w14:textId="20F1C064" w:rsidR="00334FCF" w:rsidRPr="001B227A" w:rsidRDefault="00334FCF" w:rsidP="00334FCF">
      <w:pPr>
        <w:pStyle w:val="Ln1"/>
        <w:rPr>
          <w:u w:val="single"/>
        </w:rPr>
      </w:pPr>
      <w:r w:rsidRPr="001B227A">
        <w:rPr>
          <w:u w:val="single"/>
        </w:rPr>
        <w:t>Determin</w:t>
      </w:r>
      <w:r w:rsidR="005B3BEB" w:rsidRPr="001B227A">
        <w:rPr>
          <w:u w:val="single"/>
        </w:rPr>
        <w:t>ing</w:t>
      </w:r>
      <w:r w:rsidRPr="001B227A">
        <w:rPr>
          <w:u w:val="single"/>
        </w:rPr>
        <w:t xml:space="preserve"> if the method has been </w:t>
      </w:r>
      <w:proofErr w:type="spellStart"/>
      <w:r w:rsidRPr="001B227A">
        <w:rPr>
          <w:u w:val="single"/>
        </w:rPr>
        <w:t>JITted</w:t>
      </w:r>
      <w:proofErr w:type="spellEnd"/>
      <w:r w:rsidR="005B3BEB" w:rsidRPr="001B227A">
        <w:rPr>
          <w:u w:val="single"/>
        </w:rPr>
        <w:t>:</w:t>
      </w:r>
    </w:p>
    <w:p w14:paraId="02D8238A" w14:textId="77777777" w:rsidR="00334FCF" w:rsidRPr="00334FCF" w:rsidRDefault="00334FCF" w:rsidP="001B227A">
      <w:pPr>
        <w:pStyle w:val="Ln1"/>
        <w:numPr>
          <w:ilvl w:val="0"/>
          <w:numId w:val="40"/>
        </w:numPr>
      </w:pPr>
      <w:r w:rsidRPr="00334FCF">
        <w:t xml:space="preserve">Type </w:t>
      </w:r>
      <w:r w:rsidRPr="00334FCF">
        <w:rPr>
          <w:rStyle w:val="Strong"/>
        </w:rPr>
        <w:t>!</w:t>
      </w:r>
      <w:proofErr w:type="spellStart"/>
      <w:r w:rsidRPr="00334FCF">
        <w:rPr>
          <w:rStyle w:val="Strong"/>
        </w:rPr>
        <w:t>clrstack</w:t>
      </w:r>
      <w:proofErr w:type="spellEnd"/>
      <w:r w:rsidRPr="00334FCF">
        <w:t>. This is one of the ways to verify that you are in the expected location.</w:t>
      </w:r>
      <w:r w:rsidRPr="00334FCF">
        <w:br/>
      </w:r>
      <w:r w:rsidRPr="00334FCF">
        <w:rPr>
          <w:rStyle w:val="Emphasis"/>
        </w:rPr>
        <w:t>What method call is on the top of the stack?</w:t>
      </w:r>
      <w:r w:rsidRPr="00334FCF">
        <w:t xml:space="preserve">  </w:t>
      </w:r>
    </w:p>
    <w:p w14:paraId="38D815C3" w14:textId="77777777" w:rsidR="00334FCF" w:rsidRPr="00334FCF" w:rsidRDefault="00334FCF" w:rsidP="001B227A">
      <w:pPr>
        <w:pStyle w:val="Ln1"/>
        <w:numPr>
          <w:ilvl w:val="0"/>
          <w:numId w:val="40"/>
        </w:numPr>
      </w:pPr>
      <w:r w:rsidRPr="00334FCF">
        <w:t xml:space="preserve">Dump the </w:t>
      </w:r>
      <w:proofErr w:type="spellStart"/>
      <w:r w:rsidRPr="00334FCF">
        <w:t>MethodDesc</w:t>
      </w:r>
      <w:proofErr w:type="spellEnd"/>
      <w:r w:rsidRPr="00334FCF">
        <w:t xml:space="preserve"> of </w:t>
      </w:r>
      <w:proofErr w:type="spellStart"/>
      <w:r w:rsidRPr="00334FCF">
        <w:t>menuRotateRight_Click</w:t>
      </w:r>
      <w:proofErr w:type="spellEnd"/>
      <w:r w:rsidRPr="00334FCF">
        <w:t xml:space="preserve"> again.</w:t>
      </w:r>
    </w:p>
    <w:p w14:paraId="29545406" w14:textId="7FBADCF4" w:rsidR="003670EF" w:rsidRDefault="00334FCF" w:rsidP="003670EF">
      <w:pPr>
        <w:pStyle w:val="Code"/>
      </w:pPr>
      <w:r w:rsidRPr="00334FCF">
        <w:t>0:000</w:t>
      </w:r>
      <w:proofErr w:type="gramStart"/>
      <w:r w:rsidRPr="00334FCF">
        <w:t xml:space="preserve">&gt; </w:t>
      </w:r>
      <w:r w:rsidR="003670EF" w:rsidRPr="00342ADC">
        <w:rPr>
          <w:b/>
        </w:rPr>
        <w:t>!</w:t>
      </w:r>
      <w:proofErr w:type="spellStart"/>
      <w:r w:rsidR="003670EF" w:rsidRPr="00342ADC">
        <w:rPr>
          <w:b/>
        </w:rPr>
        <w:t>dumpmd</w:t>
      </w:r>
      <w:proofErr w:type="spellEnd"/>
      <w:proofErr w:type="gramEnd"/>
      <w:r w:rsidR="003670EF" w:rsidRPr="00342ADC">
        <w:rPr>
          <w:b/>
        </w:rPr>
        <w:t xml:space="preserve"> 00807010 </w:t>
      </w:r>
      <w:r w:rsidR="003670EF">
        <w:t xml:space="preserve">  </w:t>
      </w:r>
    </w:p>
    <w:p w14:paraId="2328223A" w14:textId="77777777" w:rsidR="003670EF" w:rsidRDefault="003670EF" w:rsidP="003670EF">
      <w:pPr>
        <w:pStyle w:val="Code"/>
      </w:pPr>
      <w:r>
        <w:t xml:space="preserve">Method Name:  </w:t>
      </w:r>
      <w:proofErr w:type="spellStart"/>
      <w:r>
        <w:t>FotoVisionDesktop.MainForm.menuRotateRight_Click</w:t>
      </w:r>
      <w:proofErr w:type="spellEnd"/>
      <w:r>
        <w:t>(</w:t>
      </w:r>
      <w:proofErr w:type="spellStart"/>
      <w:r>
        <w:t>System.Object</w:t>
      </w:r>
      <w:proofErr w:type="spellEnd"/>
      <w:r>
        <w:t xml:space="preserve">, </w:t>
      </w:r>
      <w:proofErr w:type="spellStart"/>
      <w:r>
        <w:t>System.EventArgs</w:t>
      </w:r>
      <w:proofErr w:type="spellEnd"/>
      <w:r>
        <w:t>)</w:t>
      </w:r>
    </w:p>
    <w:p w14:paraId="55B5DFD0" w14:textId="77777777" w:rsidR="003670EF" w:rsidRDefault="003670EF" w:rsidP="003670EF">
      <w:pPr>
        <w:pStyle w:val="Code"/>
      </w:pPr>
      <w:r>
        <w:t>Class:        00965460</w:t>
      </w:r>
    </w:p>
    <w:p w14:paraId="3D58191C" w14:textId="77777777" w:rsidR="003670EF" w:rsidRDefault="003670EF" w:rsidP="003670EF">
      <w:pPr>
        <w:pStyle w:val="Code"/>
      </w:pPr>
      <w:proofErr w:type="spellStart"/>
      <w:r>
        <w:t>MethodTable</w:t>
      </w:r>
      <w:proofErr w:type="spellEnd"/>
      <w:r>
        <w:t>:  008071dc</w:t>
      </w:r>
    </w:p>
    <w:p w14:paraId="77C82C3F" w14:textId="77777777" w:rsidR="003670EF" w:rsidRDefault="003670EF" w:rsidP="003670EF">
      <w:pPr>
        <w:pStyle w:val="Code"/>
      </w:pPr>
      <w:proofErr w:type="spellStart"/>
      <w:r>
        <w:t>mdToken</w:t>
      </w:r>
      <w:proofErr w:type="spellEnd"/>
      <w:r>
        <w:t>:      06000102</w:t>
      </w:r>
    </w:p>
    <w:p w14:paraId="55566E5D" w14:textId="77777777" w:rsidR="003670EF" w:rsidRDefault="003670EF" w:rsidP="003670EF">
      <w:pPr>
        <w:pStyle w:val="Code"/>
      </w:pPr>
      <w:r>
        <w:lastRenderedPageBreak/>
        <w:t>Module:       00802ed4</w:t>
      </w:r>
    </w:p>
    <w:p w14:paraId="6FD4BAD4" w14:textId="77777777" w:rsidR="003670EF" w:rsidRDefault="003670EF" w:rsidP="003670EF">
      <w:pPr>
        <w:pStyle w:val="Code"/>
      </w:pPr>
      <w:proofErr w:type="spellStart"/>
      <w:r>
        <w:t>IsJitted</w:t>
      </w:r>
      <w:proofErr w:type="spellEnd"/>
      <w:r>
        <w:t>:     yes</w:t>
      </w:r>
    </w:p>
    <w:p w14:paraId="4F103713" w14:textId="77777777" w:rsidR="003670EF" w:rsidRDefault="003670EF" w:rsidP="003670EF">
      <w:pPr>
        <w:pStyle w:val="Code"/>
      </w:pPr>
      <w:proofErr w:type="spellStart"/>
      <w:r>
        <w:t>CodeAddr</w:t>
      </w:r>
      <w:proofErr w:type="spellEnd"/>
      <w:r>
        <w:t>:     04d2f988</w:t>
      </w:r>
    </w:p>
    <w:p w14:paraId="2F1EFE2D" w14:textId="3C1DA8A6" w:rsidR="00334FCF" w:rsidRPr="00334FCF" w:rsidRDefault="003670EF" w:rsidP="003670EF">
      <w:pPr>
        <w:pStyle w:val="Code"/>
        <w:rPr>
          <w:rStyle w:val="Strong"/>
        </w:rPr>
      </w:pPr>
      <w:r>
        <w:t>Transparency: Critical</w:t>
      </w:r>
    </w:p>
    <w:p w14:paraId="5309D498" w14:textId="77777777" w:rsidR="00334FCF" w:rsidRPr="00334FCF" w:rsidRDefault="00334FCF" w:rsidP="00334FCF">
      <w:pPr>
        <w:pStyle w:val="Lp2"/>
        <w:rPr>
          <w:rStyle w:val="Emphasis"/>
        </w:rPr>
      </w:pPr>
      <w:r w:rsidRPr="00334FCF">
        <w:rPr>
          <w:rStyle w:val="Emphasis"/>
        </w:rPr>
        <w:t xml:space="preserve">Has this method been </w:t>
      </w:r>
      <w:proofErr w:type="spellStart"/>
      <w:r w:rsidRPr="00334FCF">
        <w:rPr>
          <w:rStyle w:val="Emphasis"/>
        </w:rPr>
        <w:t>JITted</w:t>
      </w:r>
      <w:proofErr w:type="spellEnd"/>
      <w:r w:rsidRPr="00334FCF">
        <w:rPr>
          <w:rStyle w:val="Emphasis"/>
        </w:rPr>
        <w:t xml:space="preserve">, or do you need to step through a couple more lines of source before it will become </w:t>
      </w:r>
      <w:proofErr w:type="spellStart"/>
      <w:r w:rsidRPr="00334FCF">
        <w:rPr>
          <w:rStyle w:val="Emphasis"/>
        </w:rPr>
        <w:t>JITted</w:t>
      </w:r>
      <w:proofErr w:type="spellEnd"/>
      <w:r w:rsidRPr="00334FCF">
        <w:rPr>
          <w:rStyle w:val="Emphasis"/>
        </w:rPr>
        <w:t>?  How can you be sure of your answer?</w:t>
      </w:r>
    </w:p>
    <w:p w14:paraId="3B2DB9AA" w14:textId="77777777" w:rsidR="00334FCF" w:rsidRPr="00334FCF" w:rsidRDefault="00334FCF" w:rsidP="00334FCF">
      <w:pPr>
        <w:pStyle w:val="Le"/>
        <w:rPr>
          <w:rStyle w:val="Emphasis"/>
        </w:rPr>
      </w:pPr>
    </w:p>
    <w:p w14:paraId="64387E8E" w14:textId="77777777" w:rsidR="00334FCF" w:rsidRPr="00334FCF" w:rsidRDefault="00334FCF" w:rsidP="00334FCF">
      <w:pPr>
        <w:pStyle w:val="Ln1"/>
      </w:pPr>
      <w:r w:rsidRPr="00334FCF">
        <w:t xml:space="preserve">Note the address of the </w:t>
      </w:r>
      <w:proofErr w:type="spellStart"/>
      <w:r w:rsidRPr="00334FCF">
        <w:t>CodeAddr</w:t>
      </w:r>
      <w:proofErr w:type="spellEnd"/>
      <w:r w:rsidRPr="00334FCF">
        <w:t xml:space="preserve"> from the previous step.  Now let’s look at the current native stack to find our </w:t>
      </w:r>
      <w:proofErr w:type="spellStart"/>
      <w:r w:rsidRPr="00334FCF">
        <w:t>JITted</w:t>
      </w:r>
      <w:proofErr w:type="spellEnd"/>
      <w:r w:rsidRPr="00334FCF">
        <w:t xml:space="preserve"> address on the top of the stack.  </w:t>
      </w:r>
    </w:p>
    <w:p w14:paraId="0EA656E8" w14:textId="77777777" w:rsidR="003670EF" w:rsidRDefault="003670EF" w:rsidP="003670EF">
      <w:pPr>
        <w:pStyle w:val="Code"/>
      </w:pPr>
      <w:r>
        <w:t>0:000&gt;</w:t>
      </w:r>
      <w:r w:rsidRPr="00342ADC">
        <w:rPr>
          <w:b/>
        </w:rPr>
        <w:t xml:space="preserve"> k</w:t>
      </w:r>
    </w:p>
    <w:p w14:paraId="1E60C160" w14:textId="77777777" w:rsidR="003670EF" w:rsidRDefault="003670EF" w:rsidP="003670EF">
      <w:pPr>
        <w:pStyle w:val="Code"/>
      </w:pPr>
      <w:proofErr w:type="spellStart"/>
      <w:r>
        <w:t>ChildEBP</w:t>
      </w:r>
      <w:proofErr w:type="spellEnd"/>
      <w:r>
        <w:t xml:space="preserve"> </w:t>
      </w:r>
      <w:proofErr w:type="spellStart"/>
      <w:r>
        <w:t>RetAddr</w:t>
      </w:r>
      <w:proofErr w:type="spellEnd"/>
      <w:r>
        <w:t xml:space="preserve">  </w:t>
      </w:r>
    </w:p>
    <w:p w14:paraId="00E73C9C" w14:textId="77777777" w:rsidR="003670EF" w:rsidRDefault="003670EF" w:rsidP="003670EF">
      <w:pPr>
        <w:pStyle w:val="Code"/>
      </w:pPr>
      <w:r>
        <w:t>WARNING: Frame IP not in any known module. Following frames may be wrong.</w:t>
      </w:r>
    </w:p>
    <w:p w14:paraId="420CD565" w14:textId="77777777" w:rsidR="003670EF" w:rsidRDefault="003670EF" w:rsidP="003670EF">
      <w:pPr>
        <w:pStyle w:val="Code"/>
      </w:pPr>
      <w:r>
        <w:t xml:space="preserve">0087e938 04faf777 </w:t>
      </w:r>
      <w:r w:rsidRPr="00B34310">
        <w:rPr>
          <w:b/>
        </w:rPr>
        <w:t>0x4faf86f</w:t>
      </w:r>
    </w:p>
    <w:p w14:paraId="0163660A" w14:textId="77777777" w:rsidR="003670EF" w:rsidRDefault="003670EF" w:rsidP="003670EF">
      <w:pPr>
        <w:pStyle w:val="Code"/>
      </w:pPr>
      <w:r>
        <w:t>*** WARNING: Unable to verify checksum for C:\WINDOWS\assembly\NativeImages_v4.0.30319_32\System.Windows.Forms\70c6bf4a51d18b4a9a1805cd48d1caad\System.Windows.Forms.ni.dll</w:t>
      </w:r>
    </w:p>
    <w:p w14:paraId="5D4E48E6" w14:textId="77777777" w:rsidR="003670EF" w:rsidRDefault="003670EF" w:rsidP="003670EF">
      <w:pPr>
        <w:pStyle w:val="Code"/>
      </w:pPr>
      <w:r>
        <w:t>0087ea20 68687438 0x4faf777</w:t>
      </w:r>
    </w:p>
    <w:p w14:paraId="1F4F9366" w14:textId="77777777" w:rsidR="003670EF" w:rsidRDefault="003670EF" w:rsidP="003670EF">
      <w:pPr>
        <w:pStyle w:val="Code"/>
      </w:pPr>
      <w:r>
        <w:t>0087ea38 686882e1 System_Windows_Forms_ni+0x8b7438</w:t>
      </w:r>
    </w:p>
    <w:p w14:paraId="4AD667F3" w14:textId="77777777" w:rsidR="003670EF" w:rsidRDefault="003670EF" w:rsidP="003670EF">
      <w:pPr>
        <w:pStyle w:val="Code"/>
      </w:pPr>
      <w:r>
        <w:t>0087ea44 685871eb System_Windows_Forms_ni+0x8b82e1</w:t>
      </w:r>
    </w:p>
    <w:p w14:paraId="1E5EC273" w14:textId="77777777" w:rsidR="003670EF" w:rsidRDefault="003670EF" w:rsidP="003670EF">
      <w:pPr>
        <w:pStyle w:val="Code"/>
      </w:pPr>
      <w:r>
        <w:t>0087ea50 6858722a System_Windows_Forms_ni+0x7b71eb</w:t>
      </w:r>
    </w:p>
    <w:p w14:paraId="34568235" w14:textId="77777777" w:rsidR="003670EF" w:rsidRDefault="003670EF" w:rsidP="003670EF">
      <w:pPr>
        <w:pStyle w:val="Code"/>
      </w:pPr>
      <w:r>
        <w:t>0087ea58 68862b22 System_Windows_Forms_ni+0x7b722a</w:t>
      </w:r>
    </w:p>
    <w:p w14:paraId="1F174975" w14:textId="05E662F6" w:rsidR="003670EF" w:rsidRDefault="003670EF" w:rsidP="003670EF">
      <w:pPr>
        <w:pStyle w:val="Code"/>
      </w:pPr>
      <w:r>
        <w:t>..</w:t>
      </w:r>
    </w:p>
    <w:p w14:paraId="5B69DDC0" w14:textId="77777777" w:rsidR="003670EF" w:rsidRDefault="003670EF" w:rsidP="003670EF">
      <w:pPr>
        <w:pStyle w:val="Code"/>
      </w:pPr>
      <w:r>
        <w:t>0087eb5c 67f75ed0 System_Windows_Forms_ni+0x1a5f89</w:t>
      </w:r>
    </w:p>
    <w:p w14:paraId="076CFD33" w14:textId="77777777" w:rsidR="003670EF" w:rsidRDefault="003670EF" w:rsidP="003670EF">
      <w:pPr>
        <w:pStyle w:val="Code"/>
      </w:pPr>
      <w:r>
        <w:t>0087ebe0 76008e71 System_Windows_Forms_ni+0x1a5ed0</w:t>
      </w:r>
    </w:p>
    <w:p w14:paraId="7B3A36F6" w14:textId="77777777" w:rsidR="003670EF" w:rsidRDefault="003670EF" w:rsidP="003670EF">
      <w:pPr>
        <w:pStyle w:val="Code"/>
      </w:pPr>
      <w:r>
        <w:t>0087ec0c 760090d1 USER32!_InternalCallWinProc+0x2b</w:t>
      </w:r>
    </w:p>
    <w:p w14:paraId="035B665E" w14:textId="77777777" w:rsidR="003670EF" w:rsidRDefault="003670EF" w:rsidP="003670EF">
      <w:pPr>
        <w:pStyle w:val="Code"/>
      </w:pPr>
      <w:r>
        <w:t>0087eca0 7600a66f USER32!UserCallWinProcCheckWow+0x18e</w:t>
      </w:r>
    </w:p>
    <w:p w14:paraId="6472E64F" w14:textId="77777777" w:rsidR="003670EF" w:rsidRDefault="003670EF" w:rsidP="003670EF">
      <w:pPr>
        <w:pStyle w:val="Code"/>
      </w:pPr>
      <w:r>
        <w:t>0087ed0c 7600a6e0 USER32!DispatchMessageWorker+0x208</w:t>
      </w:r>
    </w:p>
    <w:p w14:paraId="26FA4D73" w14:textId="77777777" w:rsidR="003670EF" w:rsidRDefault="003670EF" w:rsidP="003670EF">
      <w:pPr>
        <w:pStyle w:val="Code"/>
      </w:pPr>
      <w:r>
        <w:t>0087ed18 67fcb02c USER32!DispatchMessageW+0x10</w:t>
      </w:r>
    </w:p>
    <w:p w14:paraId="6B7A0C11" w14:textId="77777777" w:rsidR="003670EF" w:rsidRDefault="003670EF" w:rsidP="003670EF">
      <w:pPr>
        <w:pStyle w:val="Code"/>
      </w:pPr>
      <w:r>
        <w:t>0087ed54 67f84ac1 System_Windows_Forms_ni+0x1fb02c</w:t>
      </w:r>
    </w:p>
    <w:p w14:paraId="4F124DCB" w14:textId="2EA5E850" w:rsidR="003670EF" w:rsidRDefault="003670EF" w:rsidP="003670EF">
      <w:pPr>
        <w:pStyle w:val="Code"/>
      </w:pPr>
      <w:r>
        <w:t>..</w:t>
      </w:r>
    </w:p>
    <w:p w14:paraId="0C3F3526" w14:textId="77777777" w:rsidR="003670EF" w:rsidRDefault="003670EF" w:rsidP="003670EF">
      <w:pPr>
        <w:pStyle w:val="Code"/>
      </w:pPr>
      <w:r>
        <w:t>0087eed8 74a02652 System_Windows_Forms_ni+0x196781</w:t>
      </w:r>
    </w:p>
    <w:p w14:paraId="6FE6A275" w14:textId="77777777" w:rsidR="003670EF" w:rsidRDefault="003670EF" w:rsidP="003670EF">
      <w:pPr>
        <w:pStyle w:val="Code"/>
      </w:pPr>
      <w:r>
        <w:t>0087eee4 74a11580 clr!CallDescrWorkerInternal+0x34</w:t>
      </w:r>
    </w:p>
    <w:p w14:paraId="7DF3506C" w14:textId="77777777" w:rsidR="003670EF" w:rsidRDefault="003670EF" w:rsidP="003670EF">
      <w:pPr>
        <w:pStyle w:val="Code"/>
      </w:pPr>
      <w:r>
        <w:t>0087ef38 74a1e670 clr!CallDescrWorkerWithHandler+0x6b</w:t>
      </w:r>
    </w:p>
    <w:p w14:paraId="7A612B0E" w14:textId="77777777" w:rsidR="003670EF" w:rsidRDefault="003670EF" w:rsidP="003670EF">
      <w:pPr>
        <w:pStyle w:val="Code"/>
      </w:pPr>
      <w:r>
        <w:t xml:space="preserve">0087efb0 74b72955 </w:t>
      </w:r>
      <w:proofErr w:type="spellStart"/>
      <w:r>
        <w:t>clr!MethodDescCallSite</w:t>
      </w:r>
      <w:proofErr w:type="spellEnd"/>
      <w:r>
        <w:t>::CallTargetWorker+0x152</w:t>
      </w:r>
    </w:p>
    <w:p w14:paraId="7CBDA09C" w14:textId="77777777" w:rsidR="003670EF" w:rsidRDefault="003670EF" w:rsidP="003670EF">
      <w:pPr>
        <w:pStyle w:val="Code"/>
      </w:pPr>
      <w:r>
        <w:t>0087f0d4 74b72891 clr!RunMain+0x1aa</w:t>
      </w:r>
    </w:p>
    <w:p w14:paraId="11C76980" w14:textId="77777777" w:rsidR="003670EF" w:rsidRDefault="003670EF" w:rsidP="003670EF">
      <w:pPr>
        <w:pStyle w:val="Code"/>
      </w:pPr>
      <w:r>
        <w:t xml:space="preserve">0087f348 74b2ec8b </w:t>
      </w:r>
      <w:proofErr w:type="spellStart"/>
      <w:r>
        <w:t>clr!Assembly</w:t>
      </w:r>
      <w:proofErr w:type="spellEnd"/>
      <w:r>
        <w:t>::ExecuteMainMethod+0x124</w:t>
      </w:r>
    </w:p>
    <w:p w14:paraId="2A270B79" w14:textId="77777777" w:rsidR="003670EF" w:rsidRDefault="003670EF" w:rsidP="003670EF">
      <w:pPr>
        <w:pStyle w:val="Code"/>
      </w:pPr>
      <w:r>
        <w:t xml:space="preserve">0087f848 74b2ed2e </w:t>
      </w:r>
      <w:proofErr w:type="spellStart"/>
      <w:r>
        <w:t>clr!SystemDomain</w:t>
      </w:r>
      <w:proofErr w:type="spellEnd"/>
      <w:r>
        <w:t>::ExecuteMainMethod+0x63c</w:t>
      </w:r>
    </w:p>
    <w:p w14:paraId="36EFEEBC" w14:textId="77777777" w:rsidR="003670EF" w:rsidRDefault="003670EF" w:rsidP="003670EF">
      <w:pPr>
        <w:pStyle w:val="Code"/>
      </w:pPr>
      <w:r>
        <w:t>0087f8a0 74b2ee42 clr!ExecuteEXE+0x4c</w:t>
      </w:r>
    </w:p>
    <w:p w14:paraId="2DA66A9B" w14:textId="77777777" w:rsidR="003670EF" w:rsidRDefault="003670EF" w:rsidP="003670EF">
      <w:pPr>
        <w:pStyle w:val="Code"/>
      </w:pPr>
      <w:r>
        <w:t>0087f8e0 74b32370 clr!_CorExeMainInternal+0xdc</w:t>
      </w:r>
    </w:p>
    <w:p w14:paraId="64547AA6" w14:textId="77777777" w:rsidR="003670EF" w:rsidRDefault="003670EF" w:rsidP="003670EF">
      <w:pPr>
        <w:pStyle w:val="Code"/>
      </w:pPr>
      <w:r>
        <w:t>0087f91c 750aec94 clr!_CorExeMain+0x4d</w:t>
      </w:r>
    </w:p>
    <w:p w14:paraId="17F210F1" w14:textId="77777777" w:rsidR="003670EF" w:rsidRDefault="003670EF" w:rsidP="003670EF">
      <w:pPr>
        <w:pStyle w:val="Code"/>
      </w:pPr>
      <w:r>
        <w:t>0087f954 7512bbb7 mscoreei!_CorExeMain+0x10a</w:t>
      </w:r>
    </w:p>
    <w:p w14:paraId="3C80B0D6" w14:textId="77777777" w:rsidR="003670EF" w:rsidRDefault="003670EF" w:rsidP="003670EF">
      <w:pPr>
        <w:pStyle w:val="Code"/>
      </w:pPr>
      <w:r>
        <w:t>0087f95c 7512bbcc MSCOREE!_CorExeMain_Exported+0x77</w:t>
      </w:r>
    </w:p>
    <w:p w14:paraId="300CDFEE" w14:textId="77777777" w:rsidR="003670EF" w:rsidRDefault="003670EF" w:rsidP="003670EF">
      <w:pPr>
        <w:pStyle w:val="Code"/>
      </w:pPr>
      <w:r>
        <w:t>0087f96c 75897c04 MSCOREE!_CorExeMain_Exported+0x8c</w:t>
      </w:r>
    </w:p>
    <w:p w14:paraId="78F76D4C" w14:textId="77777777" w:rsidR="003670EF" w:rsidRDefault="003670EF" w:rsidP="003670EF">
      <w:pPr>
        <w:pStyle w:val="Code"/>
      </w:pPr>
      <w:r>
        <w:t>0087f980 77cbb90f KERNEL32!BaseThreadInitThunk+0x24</w:t>
      </w:r>
    </w:p>
    <w:p w14:paraId="4728F385" w14:textId="77777777" w:rsidR="003670EF" w:rsidRDefault="003670EF" w:rsidP="003670EF">
      <w:pPr>
        <w:pStyle w:val="Code"/>
      </w:pPr>
      <w:r>
        <w:t>0087f9c8 77cbb8da ntdll!__RtlUserThreadStart+0x2f</w:t>
      </w:r>
    </w:p>
    <w:p w14:paraId="29CE83DB" w14:textId="3CC0319E" w:rsidR="00334FCF" w:rsidRPr="00334FCF" w:rsidRDefault="003670EF" w:rsidP="003670EF">
      <w:pPr>
        <w:pStyle w:val="Code"/>
      </w:pPr>
      <w:r>
        <w:t>0087f9d8 00000000 ntdll!_RtlUserThreadStart+0x1b</w:t>
      </w:r>
      <w:r w:rsidRPr="00334FCF">
        <w:t xml:space="preserve"> </w:t>
      </w:r>
      <w:r w:rsidR="00334FCF" w:rsidRPr="00334FCF">
        <w:t>…</w:t>
      </w:r>
    </w:p>
    <w:p w14:paraId="72A53F3F" w14:textId="2DCE184F" w:rsidR="00334FCF" w:rsidRPr="00334FCF" w:rsidRDefault="00334FCF" w:rsidP="00334FCF">
      <w:pPr>
        <w:pStyle w:val="Code"/>
      </w:pPr>
    </w:p>
    <w:p w14:paraId="48785A28" w14:textId="77777777" w:rsidR="00334FCF" w:rsidRPr="00334FCF" w:rsidRDefault="00334FCF" w:rsidP="001B227A">
      <w:pPr>
        <w:pStyle w:val="Ln1"/>
        <w:numPr>
          <w:ilvl w:val="0"/>
          <w:numId w:val="40"/>
        </w:numPr>
      </w:pPr>
      <w:r w:rsidRPr="00334FCF">
        <w:t xml:space="preserve">Use the </w:t>
      </w:r>
      <w:r w:rsidRPr="00334FCF">
        <w:rPr>
          <w:rStyle w:val="Strong"/>
        </w:rPr>
        <w:t>!ip2md</w:t>
      </w:r>
      <w:r w:rsidRPr="00334FCF">
        <w:t xml:space="preserve"> command on the address at the top of the stack to verify what method is executing at the virtual address. Alternatively, you could use the </w:t>
      </w:r>
      <w:r w:rsidRPr="00334FCF">
        <w:rPr>
          <w:rStyle w:val="Strong"/>
        </w:rPr>
        <w:t>!ip2md</w:t>
      </w:r>
      <w:r w:rsidRPr="00334FCF">
        <w:t xml:space="preserve"> command on the value in the EIP register because you know EIP will always contain the currently executing instruction's address.</w:t>
      </w:r>
    </w:p>
    <w:p w14:paraId="18F7675C" w14:textId="77777777" w:rsidR="00B34310" w:rsidRDefault="00B34310" w:rsidP="00B34310">
      <w:pPr>
        <w:pStyle w:val="Code"/>
      </w:pPr>
      <w:r>
        <w:t>0:000</w:t>
      </w:r>
      <w:proofErr w:type="gramStart"/>
      <w:r>
        <w:t>&gt; !ip</w:t>
      </w:r>
      <w:proofErr w:type="gramEnd"/>
      <w:r>
        <w:t xml:space="preserve">2md </w:t>
      </w:r>
      <w:r w:rsidRPr="00B34310">
        <w:rPr>
          <w:b/>
        </w:rPr>
        <w:t>0x4faf86f</w:t>
      </w:r>
    </w:p>
    <w:p w14:paraId="6644E99E" w14:textId="77777777" w:rsidR="00B34310" w:rsidRDefault="00B34310" w:rsidP="00B34310">
      <w:pPr>
        <w:pStyle w:val="Code"/>
      </w:pPr>
      <w:proofErr w:type="spellStart"/>
      <w:r>
        <w:lastRenderedPageBreak/>
        <w:t>MethodDesc</w:t>
      </w:r>
      <w:proofErr w:type="spellEnd"/>
      <w:r>
        <w:t>:   00a17010</w:t>
      </w:r>
    </w:p>
    <w:p w14:paraId="7CC35140" w14:textId="77777777" w:rsidR="00B34310" w:rsidRDefault="00B34310" w:rsidP="00B34310">
      <w:pPr>
        <w:pStyle w:val="Code"/>
      </w:pPr>
      <w:r>
        <w:t xml:space="preserve">Method Name:  </w:t>
      </w:r>
      <w:proofErr w:type="spellStart"/>
      <w:r>
        <w:t>FotoVisionDesktop.MainForm.menuRotateRight_Click</w:t>
      </w:r>
      <w:proofErr w:type="spellEnd"/>
      <w:r>
        <w:t>(</w:t>
      </w:r>
      <w:proofErr w:type="spellStart"/>
      <w:r>
        <w:t>System.Object</w:t>
      </w:r>
      <w:proofErr w:type="spellEnd"/>
      <w:r>
        <w:t xml:space="preserve">, </w:t>
      </w:r>
      <w:proofErr w:type="spellStart"/>
      <w:r>
        <w:t>System.EventArgs</w:t>
      </w:r>
      <w:proofErr w:type="spellEnd"/>
      <w:r>
        <w:t>)</w:t>
      </w:r>
    </w:p>
    <w:p w14:paraId="6C10F1F1" w14:textId="77777777" w:rsidR="00B34310" w:rsidRDefault="00B34310" w:rsidP="00B34310">
      <w:pPr>
        <w:pStyle w:val="Code"/>
      </w:pPr>
      <w:r>
        <w:t>Class:        023d5460</w:t>
      </w:r>
    </w:p>
    <w:p w14:paraId="611EA7C1" w14:textId="77777777" w:rsidR="00B34310" w:rsidRDefault="00B34310" w:rsidP="00B34310">
      <w:pPr>
        <w:pStyle w:val="Code"/>
      </w:pPr>
      <w:proofErr w:type="spellStart"/>
      <w:r>
        <w:t>MethodTable</w:t>
      </w:r>
      <w:proofErr w:type="spellEnd"/>
      <w:r>
        <w:t>:  00a171dc</w:t>
      </w:r>
    </w:p>
    <w:p w14:paraId="70168508" w14:textId="77777777" w:rsidR="00B34310" w:rsidRDefault="00B34310" w:rsidP="00B34310">
      <w:pPr>
        <w:pStyle w:val="Code"/>
      </w:pPr>
      <w:proofErr w:type="spellStart"/>
      <w:r>
        <w:t>mdToken</w:t>
      </w:r>
      <w:proofErr w:type="spellEnd"/>
      <w:r>
        <w:t>:      06000102</w:t>
      </w:r>
    </w:p>
    <w:p w14:paraId="2AFA6FA8" w14:textId="77777777" w:rsidR="00B34310" w:rsidRDefault="00B34310" w:rsidP="00B34310">
      <w:pPr>
        <w:pStyle w:val="Code"/>
      </w:pPr>
      <w:r>
        <w:t>Module:       00a12ed4</w:t>
      </w:r>
    </w:p>
    <w:p w14:paraId="649A3B4C" w14:textId="77777777" w:rsidR="00B34310" w:rsidRDefault="00B34310" w:rsidP="00B34310">
      <w:pPr>
        <w:pStyle w:val="Code"/>
      </w:pPr>
      <w:proofErr w:type="spellStart"/>
      <w:r>
        <w:t>IsJitted</w:t>
      </w:r>
      <w:proofErr w:type="spellEnd"/>
      <w:r>
        <w:t>:     yes</w:t>
      </w:r>
    </w:p>
    <w:p w14:paraId="0BE1C674" w14:textId="77777777" w:rsidR="00B34310" w:rsidRDefault="00B34310" w:rsidP="00B34310">
      <w:pPr>
        <w:pStyle w:val="Code"/>
      </w:pPr>
      <w:proofErr w:type="spellStart"/>
      <w:r>
        <w:t>CodeAddr</w:t>
      </w:r>
      <w:proofErr w:type="spellEnd"/>
      <w:r>
        <w:t>:     04faf850</w:t>
      </w:r>
    </w:p>
    <w:p w14:paraId="69408A93" w14:textId="2BDBD709" w:rsidR="00334FCF" w:rsidRPr="00334FCF" w:rsidRDefault="00B34310" w:rsidP="00B34310">
      <w:pPr>
        <w:pStyle w:val="Code"/>
      </w:pPr>
      <w:r>
        <w:t>Transparency: Critical</w:t>
      </w:r>
      <w:r w:rsidRPr="00334FCF">
        <w:t xml:space="preserve"> </w:t>
      </w:r>
      <w:r w:rsidR="00334FCF" w:rsidRPr="00334FCF">
        <w:t xml:space="preserve">Source file:  </w:t>
      </w:r>
      <w:r w:rsidR="004B3CDE" w:rsidRPr="004B3CDE">
        <w:t>C:\LabFiles\FotoVision\4.0\C#\Desktop\Source</w:t>
      </w:r>
      <w:r w:rsidRPr="00B34310">
        <w:t>\MainForm.cs @ 2512</w:t>
      </w:r>
    </w:p>
    <w:p w14:paraId="6C1118AC" w14:textId="77777777" w:rsidR="00334FCF" w:rsidRPr="00334FCF" w:rsidRDefault="00334FCF" w:rsidP="00334FCF">
      <w:pPr>
        <w:pStyle w:val="Lp2"/>
        <w:rPr>
          <w:rStyle w:val="Emphasis"/>
        </w:rPr>
      </w:pPr>
      <w:r w:rsidRPr="00334FCF">
        <w:rPr>
          <w:rStyle w:val="Emphasis"/>
        </w:rPr>
        <w:t>Does the output from the “!ip2md” command display the expected method?</w:t>
      </w:r>
    </w:p>
    <w:p w14:paraId="66EC6536" w14:textId="43CB944C" w:rsidR="00334FCF" w:rsidRPr="00334FCF" w:rsidRDefault="00334FCF" w:rsidP="001B227A">
      <w:pPr>
        <w:pStyle w:val="Ln1"/>
        <w:numPr>
          <w:ilvl w:val="0"/>
          <w:numId w:val="40"/>
        </w:numPr>
      </w:pPr>
      <w:proofErr w:type="spellStart"/>
      <w:r w:rsidRPr="00334FCF">
        <w:t>Unassemble</w:t>
      </w:r>
      <w:proofErr w:type="spellEnd"/>
      <w:r w:rsidRPr="00334FCF">
        <w:t xml:space="preserve"> the managed function from the address that you used in the </w:t>
      </w:r>
      <w:r w:rsidRPr="00334FCF">
        <w:rPr>
          <w:rStyle w:val="Strong"/>
        </w:rPr>
        <w:t>!ip2md</w:t>
      </w:r>
      <w:r w:rsidRPr="00334FCF">
        <w:t xml:space="preserve"> command to view the disassembly</w:t>
      </w:r>
      <w:r w:rsidR="005B3BEB">
        <w:t xml:space="preserve"> (</w:t>
      </w:r>
      <w:r w:rsidR="005B3BEB" w:rsidRPr="001B227A">
        <w:rPr>
          <w:b/>
          <w:bCs/>
        </w:rPr>
        <w:t>!U</w:t>
      </w:r>
      <w:r w:rsidR="005B3BEB">
        <w:t>)</w:t>
      </w:r>
      <w:r w:rsidRPr="00334FCF">
        <w:t>. Note that the address is at the very beginning of the function. This makes sense, because that's where you set the breakpoint.</w:t>
      </w:r>
    </w:p>
    <w:p w14:paraId="30553EFA" w14:textId="77777777" w:rsidR="00B34310" w:rsidRPr="00B34310" w:rsidRDefault="00334FCF" w:rsidP="00B34310">
      <w:pPr>
        <w:pStyle w:val="Code"/>
        <w:rPr>
          <w:bCs/>
        </w:rPr>
      </w:pPr>
      <w:r w:rsidRPr="00334FCF">
        <w:t>0:000</w:t>
      </w:r>
      <w:proofErr w:type="gramStart"/>
      <w:r w:rsidRPr="00B34310">
        <w:t xml:space="preserve">&gt; </w:t>
      </w:r>
      <w:r w:rsidR="00B34310" w:rsidRPr="00342ADC">
        <w:rPr>
          <w:b/>
          <w:bCs/>
        </w:rPr>
        <w:t>!u</w:t>
      </w:r>
      <w:proofErr w:type="gramEnd"/>
      <w:r w:rsidR="00B34310" w:rsidRPr="00B34310">
        <w:rPr>
          <w:bCs/>
        </w:rPr>
        <w:t xml:space="preserve"> </w:t>
      </w:r>
      <w:r w:rsidR="00B34310" w:rsidRPr="00B34310">
        <w:rPr>
          <w:b/>
          <w:bCs/>
        </w:rPr>
        <w:t>0x4faf86f</w:t>
      </w:r>
    </w:p>
    <w:p w14:paraId="515DDA1B" w14:textId="77777777" w:rsidR="00B34310" w:rsidRPr="00B34310" w:rsidRDefault="00B34310" w:rsidP="00B34310">
      <w:pPr>
        <w:pStyle w:val="Code"/>
        <w:rPr>
          <w:bCs/>
        </w:rPr>
      </w:pPr>
      <w:r w:rsidRPr="00B34310">
        <w:rPr>
          <w:bCs/>
        </w:rPr>
        <w:t>Normal JIT generated code</w:t>
      </w:r>
    </w:p>
    <w:p w14:paraId="18851D1F" w14:textId="77777777" w:rsidR="00B34310" w:rsidRPr="00B34310" w:rsidRDefault="00B34310" w:rsidP="00B34310">
      <w:pPr>
        <w:pStyle w:val="Code"/>
        <w:rPr>
          <w:bCs/>
        </w:rPr>
      </w:pPr>
      <w:proofErr w:type="spellStart"/>
      <w:r w:rsidRPr="00B34310">
        <w:rPr>
          <w:bCs/>
        </w:rPr>
        <w:t>FotoVisionDesktop.MainForm.menuRotateRight_Click</w:t>
      </w:r>
      <w:proofErr w:type="spellEnd"/>
      <w:r w:rsidRPr="00B34310">
        <w:rPr>
          <w:bCs/>
        </w:rPr>
        <w:t>(</w:t>
      </w:r>
      <w:proofErr w:type="spellStart"/>
      <w:r w:rsidRPr="00B34310">
        <w:rPr>
          <w:bCs/>
        </w:rPr>
        <w:t>System.Object</w:t>
      </w:r>
      <w:proofErr w:type="spellEnd"/>
      <w:r w:rsidRPr="00B34310">
        <w:rPr>
          <w:bCs/>
        </w:rPr>
        <w:t xml:space="preserve">, </w:t>
      </w:r>
      <w:proofErr w:type="spellStart"/>
      <w:r w:rsidRPr="00B34310">
        <w:rPr>
          <w:bCs/>
        </w:rPr>
        <w:t>System.EventArgs</w:t>
      </w:r>
      <w:proofErr w:type="spellEnd"/>
      <w:r w:rsidRPr="00B34310">
        <w:rPr>
          <w:bCs/>
        </w:rPr>
        <w:t>)</w:t>
      </w:r>
    </w:p>
    <w:p w14:paraId="45BAE389" w14:textId="77777777" w:rsidR="00B34310" w:rsidRPr="00B34310" w:rsidRDefault="00B34310" w:rsidP="00B34310">
      <w:pPr>
        <w:pStyle w:val="Code"/>
        <w:rPr>
          <w:bCs/>
        </w:rPr>
      </w:pPr>
      <w:r w:rsidRPr="00B34310">
        <w:rPr>
          <w:bCs/>
        </w:rPr>
        <w:t>Begin 04faf850, size 51</w:t>
      </w:r>
    </w:p>
    <w:p w14:paraId="2DB7DE3B" w14:textId="77777777" w:rsidR="00B34310" w:rsidRPr="00B34310" w:rsidRDefault="00B34310" w:rsidP="00B34310">
      <w:pPr>
        <w:pStyle w:val="Code"/>
        <w:rPr>
          <w:bCs/>
        </w:rPr>
      </w:pPr>
    </w:p>
    <w:p w14:paraId="01D540A6" w14:textId="79426485" w:rsidR="00B34310" w:rsidRPr="00B34310" w:rsidRDefault="004B3CDE" w:rsidP="00B34310">
      <w:pPr>
        <w:pStyle w:val="Code"/>
        <w:rPr>
          <w:bCs/>
        </w:rPr>
      </w:pPr>
      <w:r w:rsidRPr="004B3CDE">
        <w:t>C:\LabFiles\FotoVision\4.0\C#\Desktop\Source</w:t>
      </w:r>
      <w:r w:rsidR="00B34310" w:rsidRPr="00B34310">
        <w:rPr>
          <w:bCs/>
        </w:rPr>
        <w:t>\MainForm.cs @ 2512:</w:t>
      </w:r>
    </w:p>
    <w:p w14:paraId="6D1DD128" w14:textId="77777777" w:rsidR="00B34310" w:rsidRPr="00B34310" w:rsidRDefault="00B34310" w:rsidP="00B34310">
      <w:pPr>
        <w:pStyle w:val="Code"/>
        <w:rPr>
          <w:bCs/>
        </w:rPr>
      </w:pPr>
      <w:r w:rsidRPr="00B34310">
        <w:rPr>
          <w:bCs/>
        </w:rPr>
        <w:t xml:space="preserve">04faf850 55              push    </w:t>
      </w:r>
      <w:proofErr w:type="spellStart"/>
      <w:r w:rsidRPr="00B34310">
        <w:rPr>
          <w:bCs/>
        </w:rPr>
        <w:t>ebp</w:t>
      </w:r>
      <w:proofErr w:type="spellEnd"/>
    </w:p>
    <w:p w14:paraId="2BEDD5DC" w14:textId="77777777" w:rsidR="00B34310" w:rsidRPr="00B34310" w:rsidRDefault="00B34310" w:rsidP="00B34310">
      <w:pPr>
        <w:pStyle w:val="Code"/>
        <w:rPr>
          <w:bCs/>
        </w:rPr>
      </w:pPr>
      <w:r w:rsidRPr="00B34310">
        <w:rPr>
          <w:bCs/>
        </w:rPr>
        <w:t xml:space="preserve">04faf851 8bec            </w:t>
      </w:r>
      <w:proofErr w:type="spellStart"/>
      <w:r w:rsidRPr="00B34310">
        <w:rPr>
          <w:bCs/>
        </w:rPr>
        <w:t>mov</w:t>
      </w:r>
      <w:proofErr w:type="spellEnd"/>
      <w:r w:rsidRPr="00B34310">
        <w:rPr>
          <w:bCs/>
        </w:rPr>
        <w:t xml:space="preserve">     </w:t>
      </w:r>
      <w:proofErr w:type="spellStart"/>
      <w:r w:rsidRPr="00B34310">
        <w:rPr>
          <w:bCs/>
        </w:rPr>
        <w:t>ebp,esp</w:t>
      </w:r>
      <w:proofErr w:type="spellEnd"/>
    </w:p>
    <w:p w14:paraId="5E3219BC" w14:textId="77777777" w:rsidR="00B34310" w:rsidRPr="00B34310" w:rsidRDefault="00B34310" w:rsidP="00B34310">
      <w:pPr>
        <w:pStyle w:val="Code"/>
        <w:rPr>
          <w:bCs/>
        </w:rPr>
      </w:pPr>
      <w:r w:rsidRPr="00B34310">
        <w:rPr>
          <w:bCs/>
        </w:rPr>
        <w:t>04faf853 83ec0c          sub     esp,0Ch</w:t>
      </w:r>
    </w:p>
    <w:p w14:paraId="43121FB5" w14:textId="77777777" w:rsidR="00B34310" w:rsidRPr="00B34310" w:rsidRDefault="00B34310" w:rsidP="00B34310">
      <w:pPr>
        <w:pStyle w:val="Code"/>
        <w:rPr>
          <w:bCs/>
        </w:rPr>
      </w:pPr>
      <w:r w:rsidRPr="00B34310">
        <w:rPr>
          <w:bCs/>
        </w:rPr>
        <w:t xml:space="preserve">04faf856 33c0            </w:t>
      </w:r>
      <w:proofErr w:type="spellStart"/>
      <w:r w:rsidRPr="00B34310">
        <w:rPr>
          <w:bCs/>
        </w:rPr>
        <w:t>xor</w:t>
      </w:r>
      <w:proofErr w:type="spellEnd"/>
      <w:r w:rsidRPr="00B34310">
        <w:rPr>
          <w:bCs/>
        </w:rPr>
        <w:t xml:space="preserve">     </w:t>
      </w:r>
      <w:proofErr w:type="spellStart"/>
      <w:r w:rsidRPr="00B34310">
        <w:rPr>
          <w:bCs/>
        </w:rPr>
        <w:t>eax,eax</w:t>
      </w:r>
      <w:proofErr w:type="spellEnd"/>
    </w:p>
    <w:p w14:paraId="29573780" w14:textId="77777777" w:rsidR="00B34310" w:rsidRPr="00B34310" w:rsidRDefault="00B34310" w:rsidP="00B34310">
      <w:pPr>
        <w:pStyle w:val="Code"/>
        <w:rPr>
          <w:bCs/>
        </w:rPr>
      </w:pPr>
      <w:r w:rsidRPr="00B34310">
        <w:rPr>
          <w:bCs/>
        </w:rPr>
        <w:t xml:space="preserve">04faf858 8945f4          </w:t>
      </w:r>
      <w:proofErr w:type="spellStart"/>
      <w:r w:rsidRPr="00B34310">
        <w:rPr>
          <w:bCs/>
        </w:rPr>
        <w:t>mov</w:t>
      </w:r>
      <w:proofErr w:type="spellEnd"/>
      <w:r w:rsidRPr="00B34310">
        <w:rPr>
          <w:bCs/>
        </w:rPr>
        <w:t xml:space="preserve">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[ebp-0Ch],</w:t>
      </w:r>
      <w:proofErr w:type="spellStart"/>
      <w:r w:rsidRPr="00B34310">
        <w:rPr>
          <w:bCs/>
        </w:rPr>
        <w:t>eax</w:t>
      </w:r>
      <w:proofErr w:type="spellEnd"/>
    </w:p>
    <w:p w14:paraId="11F8EDB0" w14:textId="77777777" w:rsidR="00B34310" w:rsidRPr="00B34310" w:rsidRDefault="00B34310" w:rsidP="00B34310">
      <w:pPr>
        <w:pStyle w:val="Code"/>
        <w:rPr>
          <w:bCs/>
        </w:rPr>
      </w:pPr>
      <w:r w:rsidRPr="00B34310">
        <w:rPr>
          <w:bCs/>
        </w:rPr>
        <w:t xml:space="preserve">04faf85b 894df8          </w:t>
      </w:r>
      <w:proofErr w:type="spellStart"/>
      <w:r w:rsidRPr="00B34310">
        <w:rPr>
          <w:bCs/>
        </w:rPr>
        <w:t>mov</w:t>
      </w:r>
      <w:proofErr w:type="spellEnd"/>
      <w:r w:rsidRPr="00B34310">
        <w:rPr>
          <w:bCs/>
        </w:rPr>
        <w:t xml:space="preserve">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[ebp-8],</w:t>
      </w:r>
      <w:proofErr w:type="spellStart"/>
      <w:r w:rsidRPr="00B34310">
        <w:rPr>
          <w:bCs/>
        </w:rPr>
        <w:t>ecx</w:t>
      </w:r>
      <w:proofErr w:type="spellEnd"/>
    </w:p>
    <w:p w14:paraId="15C337A8" w14:textId="77777777" w:rsidR="00B34310" w:rsidRPr="00B34310" w:rsidRDefault="00B34310" w:rsidP="00B34310">
      <w:pPr>
        <w:pStyle w:val="Code"/>
        <w:rPr>
          <w:bCs/>
        </w:rPr>
      </w:pPr>
      <w:r w:rsidRPr="00B34310">
        <w:rPr>
          <w:bCs/>
        </w:rPr>
        <w:t xml:space="preserve">04faf85e 8955fc          </w:t>
      </w:r>
      <w:proofErr w:type="spellStart"/>
      <w:r w:rsidRPr="00B34310">
        <w:rPr>
          <w:bCs/>
        </w:rPr>
        <w:t>mov</w:t>
      </w:r>
      <w:proofErr w:type="spellEnd"/>
      <w:r w:rsidRPr="00B34310">
        <w:rPr>
          <w:bCs/>
        </w:rPr>
        <w:t xml:space="preserve">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[ebp-4],</w:t>
      </w:r>
      <w:proofErr w:type="spellStart"/>
      <w:r w:rsidRPr="00B34310">
        <w:rPr>
          <w:bCs/>
        </w:rPr>
        <w:t>edx</w:t>
      </w:r>
      <w:proofErr w:type="spellEnd"/>
    </w:p>
    <w:p w14:paraId="7D3ADCC7" w14:textId="77777777" w:rsidR="00B34310" w:rsidRPr="00B34310" w:rsidRDefault="00B34310" w:rsidP="00B34310">
      <w:pPr>
        <w:pStyle w:val="Code"/>
        <w:rPr>
          <w:bCs/>
        </w:rPr>
      </w:pPr>
      <w:r w:rsidRPr="00B34310">
        <w:rPr>
          <w:bCs/>
        </w:rPr>
        <w:t xml:space="preserve">04faf861 833d7831a10000  </w:t>
      </w:r>
      <w:proofErr w:type="spellStart"/>
      <w:r w:rsidRPr="00B34310">
        <w:rPr>
          <w:bCs/>
        </w:rPr>
        <w:t>cmp</w:t>
      </w:r>
      <w:proofErr w:type="spellEnd"/>
      <w:r w:rsidRPr="00B34310">
        <w:rPr>
          <w:bCs/>
        </w:rPr>
        <w:t xml:space="preserve">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ds:[0A13178h],0</w:t>
      </w:r>
    </w:p>
    <w:p w14:paraId="5634B9B3" w14:textId="77777777" w:rsidR="00B34310" w:rsidRPr="00B34310" w:rsidRDefault="00B34310" w:rsidP="00B34310">
      <w:pPr>
        <w:pStyle w:val="Code"/>
        <w:rPr>
          <w:bCs/>
        </w:rPr>
      </w:pPr>
      <w:r w:rsidRPr="00B34310">
        <w:rPr>
          <w:bCs/>
        </w:rPr>
        <w:t>04faf868 7405            je      04faf86f</w:t>
      </w:r>
    </w:p>
    <w:p w14:paraId="3FC4E829" w14:textId="77777777" w:rsidR="00B34310" w:rsidRPr="00B34310" w:rsidRDefault="00B34310" w:rsidP="00B34310">
      <w:pPr>
        <w:pStyle w:val="Code"/>
        <w:rPr>
          <w:bCs/>
        </w:rPr>
      </w:pPr>
      <w:r w:rsidRPr="00B34310">
        <w:rPr>
          <w:bCs/>
        </w:rPr>
        <w:t xml:space="preserve">04faf86a e8a1cad86f      call    </w:t>
      </w:r>
      <w:proofErr w:type="spellStart"/>
      <w:r w:rsidRPr="00B34310">
        <w:rPr>
          <w:bCs/>
        </w:rPr>
        <w:t>clr!JIT_DbgIsJustMyCode</w:t>
      </w:r>
      <w:proofErr w:type="spellEnd"/>
      <w:r w:rsidRPr="00B34310">
        <w:rPr>
          <w:bCs/>
        </w:rPr>
        <w:t xml:space="preserve"> (74d3c310)</w:t>
      </w:r>
    </w:p>
    <w:p w14:paraId="000B4876" w14:textId="77777777" w:rsidR="00B34310" w:rsidRPr="00B34310" w:rsidRDefault="00B34310" w:rsidP="00B34310">
      <w:pPr>
        <w:pStyle w:val="Code"/>
        <w:rPr>
          <w:bCs/>
        </w:rPr>
      </w:pPr>
      <w:r w:rsidRPr="00B34310">
        <w:rPr>
          <w:bCs/>
        </w:rPr>
        <w:t xml:space="preserve">&gt;&gt;&gt; 04faf86f 90              </w:t>
      </w:r>
      <w:proofErr w:type="spellStart"/>
      <w:r w:rsidRPr="00B34310">
        <w:rPr>
          <w:bCs/>
        </w:rPr>
        <w:t>nop</w:t>
      </w:r>
      <w:proofErr w:type="spellEnd"/>
    </w:p>
    <w:p w14:paraId="4BE788FE" w14:textId="77777777" w:rsidR="00B34310" w:rsidRPr="00B34310" w:rsidRDefault="00B34310" w:rsidP="00B34310">
      <w:pPr>
        <w:pStyle w:val="Code"/>
        <w:rPr>
          <w:bCs/>
        </w:rPr>
      </w:pPr>
    </w:p>
    <w:p w14:paraId="0C7F65F9" w14:textId="311CA01F" w:rsidR="00B34310" w:rsidRPr="00B34310" w:rsidRDefault="006268A2" w:rsidP="00B34310">
      <w:pPr>
        <w:pStyle w:val="Code"/>
        <w:rPr>
          <w:bCs/>
        </w:rPr>
      </w:pPr>
      <w:r w:rsidRPr="006268A2">
        <w:t>C:\LabFiles\FotoVision\4.0\C#\Desktop\Source</w:t>
      </w:r>
      <w:r>
        <w:t>\</w:t>
      </w:r>
      <w:r w:rsidR="00B34310" w:rsidRPr="00B34310">
        <w:rPr>
          <w:bCs/>
        </w:rPr>
        <w:t>MainForm.cs @ 2513:</w:t>
      </w:r>
    </w:p>
    <w:p w14:paraId="0E77BF93" w14:textId="77777777" w:rsidR="00B34310" w:rsidRPr="00B34310" w:rsidRDefault="00B34310" w:rsidP="00B34310">
      <w:pPr>
        <w:pStyle w:val="Code"/>
        <w:rPr>
          <w:bCs/>
        </w:rPr>
      </w:pPr>
      <w:r w:rsidRPr="00B34310">
        <w:rPr>
          <w:bCs/>
        </w:rPr>
        <w:t xml:space="preserve">04faf870 b924a4da04      </w:t>
      </w:r>
      <w:proofErr w:type="spellStart"/>
      <w:r w:rsidRPr="00B34310">
        <w:rPr>
          <w:bCs/>
        </w:rPr>
        <w:t>mov</w:t>
      </w:r>
      <w:proofErr w:type="spellEnd"/>
      <w:r w:rsidRPr="00B34310">
        <w:rPr>
          <w:bCs/>
        </w:rPr>
        <w:t xml:space="preserve">     ecx,4DAA424h (MT: </w:t>
      </w:r>
      <w:proofErr w:type="spellStart"/>
      <w:r w:rsidRPr="00B34310">
        <w:rPr>
          <w:bCs/>
        </w:rPr>
        <w:t>FotoVisionDesktop.ActionEventArgs</w:t>
      </w:r>
      <w:proofErr w:type="spellEnd"/>
      <w:r w:rsidRPr="00B34310">
        <w:rPr>
          <w:bCs/>
        </w:rPr>
        <w:t>)</w:t>
      </w:r>
    </w:p>
    <w:p w14:paraId="22FD3422" w14:textId="77777777" w:rsidR="00B34310" w:rsidRPr="00B34310" w:rsidRDefault="00B34310" w:rsidP="00B34310">
      <w:pPr>
        <w:pStyle w:val="Code"/>
        <w:rPr>
          <w:bCs/>
        </w:rPr>
      </w:pPr>
      <w:r w:rsidRPr="00B34310">
        <w:rPr>
          <w:bCs/>
        </w:rPr>
        <w:t>04faf875 e85a28a5fb      call    00a020d4 (</w:t>
      </w:r>
      <w:proofErr w:type="spellStart"/>
      <w:r w:rsidRPr="00B34310">
        <w:rPr>
          <w:bCs/>
        </w:rPr>
        <w:t>JitHelp</w:t>
      </w:r>
      <w:proofErr w:type="spellEnd"/>
      <w:r w:rsidRPr="00B34310">
        <w:rPr>
          <w:bCs/>
        </w:rPr>
        <w:t>: CORINFO_HELP_NEWSFAST)</w:t>
      </w:r>
    </w:p>
    <w:p w14:paraId="66C5CC00" w14:textId="77777777" w:rsidR="00B34310" w:rsidRPr="00B34310" w:rsidRDefault="00B34310" w:rsidP="00B34310">
      <w:pPr>
        <w:pStyle w:val="Code"/>
        <w:rPr>
          <w:bCs/>
        </w:rPr>
      </w:pPr>
      <w:r w:rsidRPr="00B34310">
        <w:rPr>
          <w:bCs/>
        </w:rPr>
        <w:t xml:space="preserve">04faf87a 8945f4          </w:t>
      </w:r>
      <w:proofErr w:type="spellStart"/>
      <w:r w:rsidRPr="00B34310">
        <w:rPr>
          <w:bCs/>
        </w:rPr>
        <w:t>mov</w:t>
      </w:r>
      <w:proofErr w:type="spellEnd"/>
      <w:r w:rsidRPr="00B34310">
        <w:rPr>
          <w:bCs/>
        </w:rPr>
        <w:t xml:space="preserve">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[ebp-0Ch],</w:t>
      </w:r>
      <w:proofErr w:type="spellStart"/>
      <w:r w:rsidRPr="00B34310">
        <w:rPr>
          <w:bCs/>
        </w:rPr>
        <w:t>eax</w:t>
      </w:r>
      <w:proofErr w:type="spellEnd"/>
    </w:p>
    <w:p w14:paraId="4D2FF90F" w14:textId="77777777" w:rsidR="00B34310" w:rsidRPr="00B34310" w:rsidRDefault="00B34310" w:rsidP="00B34310">
      <w:pPr>
        <w:pStyle w:val="Code"/>
        <w:rPr>
          <w:bCs/>
        </w:rPr>
      </w:pPr>
      <w:r w:rsidRPr="00B34310">
        <w:rPr>
          <w:bCs/>
        </w:rPr>
        <w:t xml:space="preserve">04faf87d 8b4df4          </w:t>
      </w:r>
      <w:proofErr w:type="spellStart"/>
      <w:r w:rsidRPr="00B34310">
        <w:rPr>
          <w:bCs/>
        </w:rPr>
        <w:t>mov</w:t>
      </w:r>
      <w:proofErr w:type="spellEnd"/>
      <w:r w:rsidRPr="00B34310">
        <w:rPr>
          <w:bCs/>
        </w:rPr>
        <w:t xml:space="preserve">     </w:t>
      </w:r>
      <w:proofErr w:type="spellStart"/>
      <w:r w:rsidRPr="00B34310">
        <w:rPr>
          <w:bCs/>
        </w:rPr>
        <w:t>ecx,dword</w:t>
      </w:r>
      <w:proofErr w:type="spellEnd"/>
      <w:r w:rsidRPr="00B34310">
        <w:rPr>
          <w:bCs/>
        </w:rPr>
        <w:t xml:space="preserve"> </w:t>
      </w:r>
      <w:proofErr w:type="spellStart"/>
      <w:r w:rsidRPr="00B34310">
        <w:rPr>
          <w:bCs/>
        </w:rPr>
        <w:t>ptr</w:t>
      </w:r>
      <w:proofErr w:type="spellEnd"/>
      <w:r w:rsidRPr="00B34310">
        <w:rPr>
          <w:bCs/>
        </w:rPr>
        <w:t xml:space="preserve"> [ebp-0Ch]</w:t>
      </w:r>
    </w:p>
    <w:p w14:paraId="4472A537" w14:textId="77777777" w:rsidR="00B34310" w:rsidRPr="00B34310" w:rsidRDefault="00B34310" w:rsidP="00B34310">
      <w:pPr>
        <w:pStyle w:val="Code"/>
        <w:rPr>
          <w:bCs/>
        </w:rPr>
      </w:pPr>
      <w:r w:rsidRPr="00B34310">
        <w:rPr>
          <w:bCs/>
        </w:rPr>
        <w:t xml:space="preserve">04faf880 ba01000000      </w:t>
      </w:r>
      <w:proofErr w:type="spellStart"/>
      <w:r w:rsidRPr="00B34310">
        <w:rPr>
          <w:bCs/>
        </w:rPr>
        <w:t>mov</w:t>
      </w:r>
      <w:proofErr w:type="spellEnd"/>
      <w:r w:rsidRPr="00B34310">
        <w:rPr>
          <w:bCs/>
        </w:rPr>
        <w:t xml:space="preserve">     edx,1</w:t>
      </w:r>
    </w:p>
    <w:p w14:paraId="7D3916FA" w14:textId="77777777" w:rsidR="00B34310" w:rsidRPr="00B34310" w:rsidRDefault="00B34310" w:rsidP="00B34310">
      <w:pPr>
        <w:pStyle w:val="Code"/>
        <w:rPr>
          <w:bCs/>
        </w:rPr>
      </w:pPr>
      <w:r w:rsidRPr="00B34310">
        <w:rPr>
          <w:bCs/>
        </w:rPr>
        <w:t xml:space="preserve">04faf885 ff1514a4da04    call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ds:[4DAA414h] (FotoVisionDesktop.ActionEventArgs..ctor(FotoVisionDesktop.PhotoAction), </w:t>
      </w:r>
      <w:proofErr w:type="spellStart"/>
      <w:r w:rsidRPr="00B34310">
        <w:rPr>
          <w:bCs/>
        </w:rPr>
        <w:t>mdToken</w:t>
      </w:r>
      <w:proofErr w:type="spellEnd"/>
      <w:r w:rsidRPr="00B34310">
        <w:rPr>
          <w:bCs/>
        </w:rPr>
        <w:t>: 060002b8)</w:t>
      </w:r>
    </w:p>
    <w:p w14:paraId="12337985" w14:textId="77777777" w:rsidR="00B34310" w:rsidRPr="00B34310" w:rsidRDefault="00B34310" w:rsidP="00B34310">
      <w:pPr>
        <w:pStyle w:val="Code"/>
        <w:rPr>
          <w:bCs/>
        </w:rPr>
      </w:pPr>
      <w:r w:rsidRPr="00B34310">
        <w:rPr>
          <w:bCs/>
        </w:rPr>
        <w:t xml:space="preserve">04faf88b ff75f4          push    </w:t>
      </w:r>
      <w:proofErr w:type="spellStart"/>
      <w:r w:rsidRPr="00B34310">
        <w:rPr>
          <w:bCs/>
        </w:rPr>
        <w:t>dword</w:t>
      </w:r>
      <w:proofErr w:type="spellEnd"/>
      <w:r w:rsidRPr="00B34310">
        <w:rPr>
          <w:bCs/>
        </w:rPr>
        <w:t xml:space="preserve"> </w:t>
      </w:r>
      <w:proofErr w:type="spellStart"/>
      <w:r w:rsidRPr="00B34310">
        <w:rPr>
          <w:bCs/>
        </w:rPr>
        <w:t>ptr</w:t>
      </w:r>
      <w:proofErr w:type="spellEnd"/>
      <w:r w:rsidRPr="00B34310">
        <w:rPr>
          <w:bCs/>
        </w:rPr>
        <w:t xml:space="preserve"> [ebp-0Ch]</w:t>
      </w:r>
    </w:p>
    <w:p w14:paraId="5BC9B12A" w14:textId="77777777" w:rsidR="00B34310" w:rsidRPr="00B34310" w:rsidRDefault="00B34310" w:rsidP="00B34310">
      <w:pPr>
        <w:pStyle w:val="Code"/>
        <w:rPr>
          <w:bCs/>
        </w:rPr>
      </w:pPr>
      <w:r w:rsidRPr="00B34310">
        <w:rPr>
          <w:bCs/>
        </w:rPr>
        <w:t xml:space="preserve">04faf88e 8b4df8          </w:t>
      </w:r>
      <w:proofErr w:type="spellStart"/>
      <w:r w:rsidRPr="00B34310">
        <w:rPr>
          <w:bCs/>
        </w:rPr>
        <w:t>mov</w:t>
      </w:r>
      <w:proofErr w:type="spellEnd"/>
      <w:r w:rsidRPr="00B34310">
        <w:rPr>
          <w:bCs/>
        </w:rPr>
        <w:t xml:space="preserve">     </w:t>
      </w:r>
      <w:proofErr w:type="spellStart"/>
      <w:r w:rsidRPr="00B34310">
        <w:rPr>
          <w:bCs/>
        </w:rPr>
        <w:t>ecx,dword</w:t>
      </w:r>
      <w:proofErr w:type="spellEnd"/>
      <w:r w:rsidRPr="00B34310">
        <w:rPr>
          <w:bCs/>
        </w:rPr>
        <w:t xml:space="preserve"> </w:t>
      </w:r>
      <w:proofErr w:type="spellStart"/>
      <w:r w:rsidRPr="00B34310">
        <w:rPr>
          <w:bCs/>
        </w:rPr>
        <w:t>ptr</w:t>
      </w:r>
      <w:proofErr w:type="spellEnd"/>
      <w:r w:rsidRPr="00B34310">
        <w:rPr>
          <w:bCs/>
        </w:rPr>
        <w:t xml:space="preserve"> [ebp-8]</w:t>
      </w:r>
    </w:p>
    <w:p w14:paraId="639E8DE5" w14:textId="77777777" w:rsidR="00B34310" w:rsidRPr="00B34310" w:rsidRDefault="00B34310" w:rsidP="00B34310">
      <w:pPr>
        <w:pStyle w:val="Code"/>
        <w:rPr>
          <w:bCs/>
        </w:rPr>
      </w:pPr>
      <w:r w:rsidRPr="00B34310">
        <w:rPr>
          <w:bCs/>
        </w:rPr>
        <w:t xml:space="preserve">04faf891 8b55f8          </w:t>
      </w:r>
      <w:proofErr w:type="spellStart"/>
      <w:r w:rsidRPr="00B34310">
        <w:rPr>
          <w:bCs/>
        </w:rPr>
        <w:t>mov</w:t>
      </w:r>
      <w:proofErr w:type="spellEnd"/>
      <w:r w:rsidRPr="00B34310">
        <w:rPr>
          <w:bCs/>
        </w:rPr>
        <w:t xml:space="preserve">     </w:t>
      </w:r>
      <w:proofErr w:type="spellStart"/>
      <w:r w:rsidRPr="00B34310">
        <w:rPr>
          <w:bCs/>
        </w:rPr>
        <w:t>edx,dword</w:t>
      </w:r>
      <w:proofErr w:type="spellEnd"/>
      <w:r w:rsidRPr="00B34310">
        <w:rPr>
          <w:bCs/>
        </w:rPr>
        <w:t xml:space="preserve"> </w:t>
      </w:r>
      <w:proofErr w:type="spellStart"/>
      <w:r w:rsidRPr="00B34310">
        <w:rPr>
          <w:bCs/>
        </w:rPr>
        <w:t>ptr</w:t>
      </w:r>
      <w:proofErr w:type="spellEnd"/>
      <w:r w:rsidRPr="00B34310">
        <w:rPr>
          <w:bCs/>
        </w:rPr>
        <w:t xml:space="preserve"> [ebp-8]</w:t>
      </w:r>
    </w:p>
    <w:p w14:paraId="54B66AC6" w14:textId="77777777" w:rsidR="00B34310" w:rsidRPr="00B34310" w:rsidRDefault="00B34310" w:rsidP="00B34310">
      <w:pPr>
        <w:pStyle w:val="Code"/>
        <w:rPr>
          <w:bCs/>
        </w:rPr>
      </w:pPr>
      <w:r w:rsidRPr="00B34310">
        <w:rPr>
          <w:bCs/>
        </w:rPr>
        <w:t>04faf894 e847d1a6fb      call    00a1c9e0 (</w:t>
      </w:r>
      <w:proofErr w:type="spellStart"/>
      <w:r w:rsidRPr="00B34310">
        <w:rPr>
          <w:bCs/>
        </w:rPr>
        <w:t>FotoVisionDesktop.MainForm.paneDetails_Action</w:t>
      </w:r>
      <w:proofErr w:type="spellEnd"/>
      <w:r w:rsidRPr="00B34310">
        <w:rPr>
          <w:bCs/>
        </w:rPr>
        <w:t>(</w:t>
      </w:r>
      <w:proofErr w:type="spellStart"/>
      <w:r w:rsidRPr="00B34310">
        <w:rPr>
          <w:bCs/>
        </w:rPr>
        <w:t>System.Object</w:t>
      </w:r>
      <w:proofErr w:type="spellEnd"/>
      <w:r w:rsidRPr="00B34310">
        <w:rPr>
          <w:bCs/>
        </w:rPr>
        <w:t xml:space="preserve">, </w:t>
      </w:r>
      <w:proofErr w:type="spellStart"/>
      <w:r w:rsidRPr="00B34310">
        <w:rPr>
          <w:bCs/>
        </w:rPr>
        <w:t>FotoVisionDesktop.ActionEventArgs</w:t>
      </w:r>
      <w:proofErr w:type="spellEnd"/>
      <w:r w:rsidRPr="00B34310">
        <w:rPr>
          <w:bCs/>
        </w:rPr>
        <w:t xml:space="preserve">), </w:t>
      </w:r>
      <w:proofErr w:type="spellStart"/>
      <w:r w:rsidRPr="00B34310">
        <w:rPr>
          <w:bCs/>
        </w:rPr>
        <w:t>mdToken</w:t>
      </w:r>
      <w:proofErr w:type="spellEnd"/>
      <w:r w:rsidRPr="00B34310">
        <w:rPr>
          <w:bCs/>
        </w:rPr>
        <w:t>: 0600011a)</w:t>
      </w:r>
    </w:p>
    <w:p w14:paraId="752B0CF0" w14:textId="77777777" w:rsidR="00B34310" w:rsidRPr="00B34310" w:rsidRDefault="00B34310" w:rsidP="00B34310">
      <w:pPr>
        <w:pStyle w:val="Code"/>
        <w:rPr>
          <w:bCs/>
        </w:rPr>
      </w:pPr>
      <w:r w:rsidRPr="00B34310">
        <w:rPr>
          <w:bCs/>
        </w:rPr>
        <w:t xml:space="preserve">04faf899 90              </w:t>
      </w:r>
      <w:proofErr w:type="spellStart"/>
      <w:r w:rsidRPr="00B34310">
        <w:rPr>
          <w:bCs/>
        </w:rPr>
        <w:t>nop</w:t>
      </w:r>
      <w:proofErr w:type="spellEnd"/>
    </w:p>
    <w:p w14:paraId="0F9C3951" w14:textId="77777777" w:rsidR="00B34310" w:rsidRPr="00B34310" w:rsidRDefault="00B34310" w:rsidP="00B34310">
      <w:pPr>
        <w:pStyle w:val="Code"/>
        <w:rPr>
          <w:bCs/>
        </w:rPr>
      </w:pPr>
    </w:p>
    <w:p w14:paraId="774FA214" w14:textId="031731BD" w:rsidR="00B34310" w:rsidRPr="00B34310" w:rsidRDefault="006268A2" w:rsidP="00B34310">
      <w:pPr>
        <w:pStyle w:val="Code"/>
        <w:rPr>
          <w:bCs/>
        </w:rPr>
      </w:pPr>
      <w:r w:rsidRPr="006268A2">
        <w:t>C:\LabFiles\FotoVision\4.0\C#\Desktop\Source</w:t>
      </w:r>
      <w:r w:rsidR="00B34310" w:rsidRPr="00B34310">
        <w:rPr>
          <w:bCs/>
        </w:rPr>
        <w:t>\MainForm.cs @ 2514:</w:t>
      </w:r>
    </w:p>
    <w:p w14:paraId="4509C84F" w14:textId="77777777" w:rsidR="00B34310" w:rsidRPr="00B34310" w:rsidRDefault="00B34310" w:rsidP="00B34310">
      <w:pPr>
        <w:pStyle w:val="Code"/>
        <w:rPr>
          <w:bCs/>
        </w:rPr>
      </w:pPr>
      <w:r w:rsidRPr="00B34310">
        <w:rPr>
          <w:bCs/>
        </w:rPr>
        <w:t xml:space="preserve">04faf89a 90              </w:t>
      </w:r>
      <w:proofErr w:type="spellStart"/>
      <w:r w:rsidRPr="00B34310">
        <w:rPr>
          <w:bCs/>
        </w:rPr>
        <w:t>nop</w:t>
      </w:r>
      <w:proofErr w:type="spellEnd"/>
    </w:p>
    <w:p w14:paraId="23566008" w14:textId="77777777" w:rsidR="00B34310" w:rsidRPr="00B34310" w:rsidRDefault="00B34310" w:rsidP="00B34310">
      <w:pPr>
        <w:pStyle w:val="Code"/>
        <w:rPr>
          <w:bCs/>
        </w:rPr>
      </w:pPr>
      <w:r w:rsidRPr="00B34310">
        <w:rPr>
          <w:bCs/>
        </w:rPr>
        <w:t xml:space="preserve">04faf89b 8be5            </w:t>
      </w:r>
      <w:proofErr w:type="spellStart"/>
      <w:r w:rsidRPr="00B34310">
        <w:rPr>
          <w:bCs/>
        </w:rPr>
        <w:t>mov</w:t>
      </w:r>
      <w:proofErr w:type="spellEnd"/>
      <w:r w:rsidRPr="00B34310">
        <w:rPr>
          <w:bCs/>
        </w:rPr>
        <w:t xml:space="preserve">     </w:t>
      </w:r>
      <w:proofErr w:type="spellStart"/>
      <w:r w:rsidRPr="00B34310">
        <w:rPr>
          <w:bCs/>
        </w:rPr>
        <w:t>esp,ebp</w:t>
      </w:r>
      <w:proofErr w:type="spellEnd"/>
    </w:p>
    <w:p w14:paraId="43AEEADF" w14:textId="77777777" w:rsidR="00B34310" w:rsidRPr="00B34310" w:rsidRDefault="00B34310" w:rsidP="00B34310">
      <w:pPr>
        <w:pStyle w:val="Code"/>
        <w:rPr>
          <w:bCs/>
        </w:rPr>
      </w:pPr>
      <w:r w:rsidRPr="00B34310">
        <w:rPr>
          <w:bCs/>
        </w:rPr>
        <w:t xml:space="preserve">04faf89d 5d              pop     </w:t>
      </w:r>
      <w:proofErr w:type="spellStart"/>
      <w:r w:rsidRPr="00B34310">
        <w:rPr>
          <w:bCs/>
        </w:rPr>
        <w:t>ebp</w:t>
      </w:r>
      <w:proofErr w:type="spellEnd"/>
    </w:p>
    <w:p w14:paraId="34F625BD" w14:textId="2875504B" w:rsidR="00334FCF" w:rsidRPr="00334FCF" w:rsidRDefault="00B34310" w:rsidP="00B34310">
      <w:pPr>
        <w:pStyle w:val="Code"/>
      </w:pPr>
      <w:r w:rsidRPr="00B34310">
        <w:rPr>
          <w:bCs/>
        </w:rPr>
        <w:lastRenderedPageBreak/>
        <w:t>04faf89e c20400          ret     4</w:t>
      </w:r>
    </w:p>
    <w:p w14:paraId="621294E1" w14:textId="77777777" w:rsidR="00334FCF" w:rsidRPr="00334FCF" w:rsidRDefault="00334FCF" w:rsidP="001B227A">
      <w:pPr>
        <w:pStyle w:val="Ln1"/>
        <w:numPr>
          <w:ilvl w:val="0"/>
          <w:numId w:val="40"/>
        </w:numPr>
      </w:pPr>
      <w:r w:rsidRPr="00334FCF">
        <w:t xml:space="preserve">Release control so that the application can run.  </w:t>
      </w:r>
    </w:p>
    <w:p w14:paraId="7DE6780A" w14:textId="51EA0520" w:rsidR="00334FCF" w:rsidRDefault="00334FCF" w:rsidP="001B227A">
      <w:pPr>
        <w:pStyle w:val="Ln1"/>
        <w:numPr>
          <w:ilvl w:val="0"/>
          <w:numId w:val="40"/>
        </w:numPr>
      </w:pPr>
      <w:r w:rsidRPr="00334FCF">
        <w:t xml:space="preserve">In the </w:t>
      </w:r>
      <w:proofErr w:type="spellStart"/>
      <w:r w:rsidRPr="00334FCF">
        <w:t>WinDBG</w:t>
      </w:r>
      <w:proofErr w:type="spellEnd"/>
      <w:r w:rsidRPr="00334FCF">
        <w:t xml:space="preserve"> command line, type </w:t>
      </w:r>
      <w:proofErr w:type="spellStart"/>
      <w:r w:rsidRPr="00334FCF">
        <w:rPr>
          <w:rStyle w:val="Strong"/>
        </w:rPr>
        <w:t>qd</w:t>
      </w:r>
      <w:proofErr w:type="spellEnd"/>
      <w:r w:rsidRPr="00334FCF">
        <w:t xml:space="preserve"> to detach the debugger and allow </w:t>
      </w:r>
      <w:proofErr w:type="spellStart"/>
      <w:r w:rsidRPr="00334FCF">
        <w:t>FotoVision</w:t>
      </w:r>
      <w:proofErr w:type="spellEnd"/>
      <w:r w:rsidRPr="00334FCF">
        <w:t xml:space="preserve"> to remain alive. </w:t>
      </w:r>
      <w:r w:rsidR="00FF2D47">
        <w:br/>
      </w:r>
      <w:r w:rsidRPr="00334FCF">
        <w:t>You may find this command handy in cases where you want to debug an application while allowing for the debugger to detach without having to restart the application.</w:t>
      </w:r>
    </w:p>
    <w:p w14:paraId="39AE3813" w14:textId="4C842A86" w:rsidR="00334FCF" w:rsidRDefault="00334FCF" w:rsidP="001B227A">
      <w:pPr>
        <w:spacing w:after="0" w:line="240" w:lineRule="auto"/>
        <w:ind w:left="0"/>
      </w:pPr>
    </w:p>
    <w:sectPr w:rsidR="00334FCF" w:rsidSect="00EE137B">
      <w:headerReference w:type="even" r:id="rId23"/>
      <w:headerReference w:type="default" r:id="rId24"/>
      <w:type w:val="oddPag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Trainer" w:date="2007-08-22T15:05:00Z" w:initials="Trainer">
    <w:p w14:paraId="48B640EC" w14:textId="77777777" w:rsidR="00336219" w:rsidRDefault="00336219">
      <w:r>
        <w:annotationRef/>
      </w:r>
      <w:r>
        <w:t>This zero is a field that resets the numbering before each numbered list.  It is required and not visible in the Student Workbook.</w:t>
      </w:r>
    </w:p>
  </w:comment>
  <w:comment w:id="10" w:author="Zach Kramer" w:date="2007-09-01T09:08:00Z" w:initials="ZSK">
    <w:p w14:paraId="48B640ED" w14:textId="77777777" w:rsidR="00336219" w:rsidRDefault="00336219" w:rsidP="00B90146">
      <w:r>
        <w:annotationRef/>
      </w:r>
      <w:r>
        <w:t>Finally what do we want to do about the ASP.NET labs?  2.0 or 1.1?</w:t>
      </w:r>
    </w:p>
  </w:comment>
  <w:comment w:id="11" w:author="Zach Kramer" w:date="2007-08-22T15:05:00Z" w:initials="ZSK">
    <w:p w14:paraId="48B640EE" w14:textId="77777777" w:rsidR="00336219" w:rsidRDefault="00336219">
      <w:r>
        <w:annotationRef/>
      </w:r>
      <w:r>
        <w:t xml:space="preserve">Need to add the SLN to the </w:t>
      </w:r>
      <w:proofErr w:type="spellStart"/>
      <w:r>
        <w:t>LabFiles</w:t>
      </w:r>
      <w:proofErr w:type="spellEnd"/>
      <w:r>
        <w:t xml:space="preserve"> directory instead of the </w:t>
      </w:r>
      <w:proofErr w:type="spellStart"/>
      <w:r>
        <w:t>Inetpub</w:t>
      </w:r>
      <w:proofErr w:type="spellEnd"/>
      <w:r>
        <w:t xml:space="preserve"> directory</w:t>
      </w:r>
    </w:p>
  </w:comment>
  <w:comment w:id="15" w:author="Eli Ofek" w:date="2012-01-15T21:54:00Z" w:initials="elofek">
    <w:p w14:paraId="211D19C3" w14:textId="77F975E8" w:rsidR="00336219" w:rsidRDefault="00336219">
      <w:bookmarkStart w:id="17" w:name="_GoBack"/>
      <w:bookmarkEnd w:id="17"/>
      <w:r w:rsidRPr="00885305">
        <w:t xml:space="preserve">it shows a mixture of a managed and native </w:t>
      </w:r>
      <w:proofErr w:type="spellStart"/>
      <w:r w:rsidRPr="00885305">
        <w:t>callstack</w:t>
      </w:r>
      <w:proofErr w:type="spellEnd"/>
      <w:r w:rsidRPr="00885305">
        <w:t xml:space="preserve"> but it is a raw stack, meaning that it will pretty much just display any addresses on the stack that happen to be pointing to code. This means that !</w:t>
      </w:r>
      <w:proofErr w:type="spellStart"/>
      <w:r w:rsidRPr="00885305">
        <w:t>dumpstack</w:t>
      </w:r>
      <w:proofErr w:type="spellEnd"/>
      <w:r w:rsidRPr="00885305">
        <w:t xml:space="preserve"> will not give a true stack trace (i.e. like !</w:t>
      </w:r>
      <w:proofErr w:type="spellStart"/>
      <w:r w:rsidRPr="00885305">
        <w:t>clrstack</w:t>
      </w:r>
      <w:proofErr w:type="spellEnd"/>
      <w:r w:rsidRPr="00885305">
        <w:t xml:space="preserve"> and kb where if </w:t>
      </w:r>
      <w:proofErr w:type="spellStart"/>
      <w:r w:rsidRPr="00885305">
        <w:t>functionA</w:t>
      </w:r>
      <w:proofErr w:type="spellEnd"/>
      <w:r w:rsidRPr="00885305">
        <w:t xml:space="preserve"> calls </w:t>
      </w:r>
      <w:proofErr w:type="spellStart"/>
      <w:r w:rsidRPr="00885305">
        <w:t>funcitonB</w:t>
      </w:r>
      <w:proofErr w:type="spellEnd"/>
      <w:r w:rsidRPr="00885305">
        <w:t xml:space="preserve"> we will see </w:t>
      </w:r>
      <w:proofErr w:type="spellStart"/>
      <w:r w:rsidRPr="00885305">
        <w:t>functionA</w:t>
      </w:r>
      <w:proofErr w:type="spellEnd"/>
      <w:r w:rsidRPr="00885305">
        <w:t xml:space="preserve"> directly below </w:t>
      </w:r>
      <w:proofErr w:type="spellStart"/>
      <w:r w:rsidRPr="00885305">
        <w:t>functionB</w:t>
      </w:r>
      <w:proofErr w:type="spellEnd"/>
      <w:r w:rsidRPr="00885305">
        <w:t xml:space="preserve"> in the stack) and anything shown by !</w:t>
      </w:r>
      <w:proofErr w:type="spellStart"/>
      <w:r w:rsidRPr="00885305">
        <w:t>dumpstack</w:t>
      </w:r>
      <w:proofErr w:type="spellEnd"/>
      <w:r w:rsidRPr="00885305">
        <w:t xml:space="preserve"> may or may not be correct</w:t>
      </w:r>
    </w:p>
  </w:comment>
  <w:comment w:id="16" w:author="Wolfgang Kroneder" w:date="2015-02-21T11:29:00Z" w:initials="WK">
    <w:p w14:paraId="6508F166" w14:textId="2321BAAF" w:rsidR="00336219" w:rsidRDefault="0033621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B640EC" w15:done="0"/>
  <w15:commentEx w15:paraId="48B640ED" w15:done="1"/>
  <w15:commentEx w15:paraId="48B640EE" w15:done="1"/>
  <w15:commentEx w15:paraId="211D19C3" w15:done="1"/>
  <w15:commentEx w15:paraId="6508F166" w15:paraIdParent="211D19C3"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52D04" w14:textId="77777777" w:rsidR="00C6114B" w:rsidRDefault="00C6114B">
      <w:r>
        <w:separator/>
      </w:r>
    </w:p>
    <w:p w14:paraId="13BCB37E" w14:textId="77777777" w:rsidR="00C6114B" w:rsidRDefault="00C6114B"/>
  </w:endnote>
  <w:endnote w:type="continuationSeparator" w:id="0">
    <w:p w14:paraId="05CE68F4" w14:textId="77777777" w:rsidR="00C6114B" w:rsidRDefault="00C6114B">
      <w:r>
        <w:continuationSeparator/>
      </w:r>
    </w:p>
    <w:p w14:paraId="5A9D1DF3" w14:textId="77777777" w:rsidR="00C6114B" w:rsidRDefault="00C61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69061" w14:textId="77777777" w:rsidR="00C6114B" w:rsidRDefault="00C6114B">
      <w:r>
        <w:separator/>
      </w:r>
    </w:p>
    <w:p w14:paraId="201D8B71" w14:textId="77777777" w:rsidR="00C6114B" w:rsidRDefault="00C6114B"/>
  </w:footnote>
  <w:footnote w:type="continuationSeparator" w:id="0">
    <w:p w14:paraId="1AC71B6B" w14:textId="77777777" w:rsidR="00C6114B" w:rsidRDefault="00C6114B">
      <w:r>
        <w:continuationSeparator/>
      </w:r>
    </w:p>
    <w:p w14:paraId="63739FBA" w14:textId="77777777" w:rsidR="00C6114B" w:rsidRDefault="00C611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640F7" w14:textId="77777777" w:rsidR="00336219" w:rsidRPr="001160AD" w:rsidRDefault="00336219" w:rsidP="001160A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222186475"/>
      <w:docPartObj>
        <w:docPartGallery w:val="Page Numbers (Top of Page)"/>
        <w:docPartUnique/>
      </w:docPartObj>
    </w:sdtPr>
    <w:sdtEndPr>
      <w:rPr>
        <w:noProof/>
      </w:rPr>
    </w:sdtEndPr>
    <w:sdtContent>
      <w:p w14:paraId="5085DF65" w14:textId="74836812" w:rsidR="00336219" w:rsidRDefault="00336219">
        <w:pPr>
          <w:pStyle w:val="Header"/>
        </w:pPr>
        <w:r>
          <w:rPr>
            <w:noProof w:val="0"/>
          </w:rPr>
          <w:fldChar w:fldCharType="begin"/>
        </w:r>
        <w:r>
          <w:instrText xml:space="preserve"> PAGE   \* MERGEFORMAT </w:instrText>
        </w:r>
        <w:r>
          <w:rPr>
            <w:noProof w:val="0"/>
          </w:rPr>
          <w:fldChar w:fldCharType="separate"/>
        </w:r>
        <w:r w:rsidR="00C702FB">
          <w:t>21</w:t>
        </w:r>
        <w:r>
          <w:fldChar w:fldCharType="end"/>
        </w:r>
      </w:p>
    </w:sdtContent>
  </w:sdt>
  <w:p w14:paraId="48B640F8" w14:textId="77777777" w:rsidR="00336219" w:rsidRPr="001160AD" w:rsidRDefault="00336219" w:rsidP="001160A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82F2E324"/>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2313875"/>
    <w:multiLevelType w:val="hybridMultilevel"/>
    <w:tmpl w:val="51B28A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FF3303"/>
    <w:multiLevelType w:val="hybridMultilevel"/>
    <w:tmpl w:val="1236F6A6"/>
    <w:lvl w:ilvl="0" w:tplc="4C502C02">
      <w:start w:val="1"/>
      <w:numFmt w:val="decimal"/>
      <w:lvlText w:val="%1."/>
      <w:lvlJc w:val="left"/>
      <w:pPr>
        <w:tabs>
          <w:tab w:val="num" w:pos="1080"/>
        </w:tabs>
        <w:ind w:left="1080" w:hanging="360"/>
      </w:pPr>
      <w:rPr>
        <w:rFonts w:hint="default"/>
      </w:rPr>
    </w:lvl>
    <w:lvl w:ilvl="1" w:tplc="16A6638C">
      <w:start w:val="1"/>
      <w:numFmt w:val="upperLetter"/>
      <w:lvlText w:val="%2."/>
      <w:lvlJc w:val="left"/>
      <w:pPr>
        <w:tabs>
          <w:tab w:val="num" w:pos="1440"/>
        </w:tabs>
        <w:ind w:left="1440" w:hanging="360"/>
      </w:pPr>
      <w:rPr>
        <w:rFonts w:hint="default"/>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20E63D11"/>
    <w:multiLevelType w:val="hybridMultilevel"/>
    <w:tmpl w:val="66FE8F44"/>
    <w:lvl w:ilvl="0" w:tplc="B0789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415733"/>
    <w:multiLevelType w:val="hybridMultilevel"/>
    <w:tmpl w:val="2F3EDB92"/>
    <w:lvl w:ilvl="0" w:tplc="B07896FE">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8943D0A"/>
    <w:multiLevelType w:val="hybridMultilevel"/>
    <w:tmpl w:val="DD9E9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3" w15:restartNumberingAfterBreak="0">
    <w:nsid w:val="3C972439"/>
    <w:multiLevelType w:val="multilevel"/>
    <w:tmpl w:val="C4B61DFC"/>
    <w:lvl w:ilvl="0">
      <w:start w:val="1"/>
      <w:numFmt w:val="lowerLetter"/>
      <w:lvlRestart w:val="0"/>
      <w:lvlText w:val="%1."/>
      <w:lvlJc w:val="left"/>
      <w:pPr>
        <w:tabs>
          <w:tab w:val="num" w:pos="540"/>
        </w:tabs>
        <w:ind w:left="540" w:hanging="324"/>
      </w:pPr>
      <w:rPr>
        <w:rFonts w:ascii="Times New Roman Bold" w:hAnsi="Times New Roman Bold"/>
        <w:b/>
        <w:i w:val="0"/>
        <w:sz w:val="18"/>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CF3549D"/>
    <w:multiLevelType w:val="multilevel"/>
    <w:tmpl w:val="C4B61DFC"/>
    <w:lvl w:ilvl="0">
      <w:start w:val="1"/>
      <w:numFmt w:val="lowerLetter"/>
      <w:lvlRestart w:val="0"/>
      <w:lvlText w:val="%1."/>
      <w:lvlJc w:val="left"/>
      <w:pPr>
        <w:tabs>
          <w:tab w:val="num" w:pos="540"/>
        </w:tabs>
        <w:ind w:left="540" w:hanging="324"/>
      </w:pPr>
      <w:rPr>
        <w:rFonts w:ascii="Times New Roman Bold" w:hAnsi="Times New Roman Bold"/>
        <w:b/>
        <w:i w:val="0"/>
        <w:sz w:val="18"/>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F9E1D6F"/>
    <w:multiLevelType w:val="hybridMultilevel"/>
    <w:tmpl w:val="8A86BC8E"/>
    <w:lvl w:ilvl="0" w:tplc="B0789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9E3BA7"/>
    <w:multiLevelType w:val="hybridMultilevel"/>
    <w:tmpl w:val="5CE0746E"/>
    <w:lvl w:ilvl="0" w:tplc="FA6A7A10">
      <w:start w:val="1"/>
      <w:numFmt w:val="upperLetter"/>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5E01D7"/>
    <w:multiLevelType w:val="hybridMultilevel"/>
    <w:tmpl w:val="ADC26F1A"/>
    <w:lvl w:ilvl="0" w:tplc="B07896FE">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D6E6E"/>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D250D04"/>
    <w:multiLevelType w:val="hybridMultilevel"/>
    <w:tmpl w:val="83F60E02"/>
    <w:lvl w:ilvl="0" w:tplc="4A109E32">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3"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3406077"/>
    <w:multiLevelType w:val="multilevel"/>
    <w:tmpl w:val="C4B61DFC"/>
    <w:lvl w:ilvl="0">
      <w:start w:val="1"/>
      <w:numFmt w:val="lowerLetter"/>
      <w:lvlRestart w:val="0"/>
      <w:lvlText w:val="%1."/>
      <w:lvlJc w:val="left"/>
      <w:pPr>
        <w:tabs>
          <w:tab w:val="num" w:pos="540"/>
        </w:tabs>
        <w:ind w:left="540" w:hanging="324"/>
      </w:pPr>
      <w:rPr>
        <w:rFonts w:ascii="Times New Roman Bold" w:hAnsi="Times New Roman Bold"/>
        <w:b/>
        <w:i w:val="0"/>
        <w:sz w:val="18"/>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4902DC3"/>
    <w:multiLevelType w:val="hybridMultilevel"/>
    <w:tmpl w:val="C0FE8C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7DE0691"/>
    <w:multiLevelType w:val="hybridMultilevel"/>
    <w:tmpl w:val="DDC0C9DE"/>
    <w:lvl w:ilvl="0" w:tplc="97202D86">
      <w:start w:val="1"/>
      <w:numFmt w:val="bullet"/>
      <w:lvlText w:val=""/>
      <w:lvlJc w:val="left"/>
      <w:pPr>
        <w:tabs>
          <w:tab w:val="num" w:pos="1080"/>
        </w:tabs>
        <w:ind w:left="1080" w:hanging="360"/>
      </w:pPr>
      <w:rPr>
        <w:rFonts w:ascii="Symbol" w:hAnsi="Symbol" w:hint="default"/>
      </w:rPr>
    </w:lvl>
    <w:lvl w:ilvl="1" w:tplc="A96CFF9A">
      <w:start w:val="1"/>
      <w:numFmt w:val="bullet"/>
      <w:lvlText w:val=""/>
      <w:lvlJc w:val="left"/>
      <w:pPr>
        <w:tabs>
          <w:tab w:val="num" w:pos="2160"/>
        </w:tabs>
        <w:ind w:left="2160" w:hanging="360"/>
      </w:pPr>
      <w:rPr>
        <w:rFonts w:ascii="Wingdings 3" w:hAnsi="Wingdings 3" w:hint="default"/>
        <w:sz w:val="32"/>
        <w:szCs w:val="32"/>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AF620A4"/>
    <w:multiLevelType w:val="hybridMultilevel"/>
    <w:tmpl w:val="2AA689D0"/>
    <w:lvl w:ilvl="0" w:tplc="0409000F">
      <w:start w:val="1"/>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29" w15:restartNumberingAfterBreak="0">
    <w:nsid w:val="6D994963"/>
    <w:multiLevelType w:val="hybridMultilevel"/>
    <w:tmpl w:val="391EB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F72B56"/>
    <w:multiLevelType w:val="multilevel"/>
    <w:tmpl w:val="C4B61DFC"/>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1" w15:restartNumberingAfterBreak="0">
    <w:nsid w:val="7D1B4200"/>
    <w:multiLevelType w:val="hybridMultilevel"/>
    <w:tmpl w:val="10981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2"/>
  </w:num>
  <w:num w:numId="3">
    <w:abstractNumId w:val="26"/>
  </w:num>
  <w:num w:numId="4">
    <w:abstractNumId w:val="7"/>
  </w:num>
  <w:num w:numId="5">
    <w:abstractNumId w:val="16"/>
  </w:num>
  <w:num w:numId="6">
    <w:abstractNumId w:val="10"/>
  </w:num>
  <w:num w:numId="7">
    <w:abstractNumId w:val="2"/>
  </w:num>
  <w:num w:numId="8">
    <w:abstractNumId w:val="27"/>
  </w:num>
  <w:num w:numId="9">
    <w:abstractNumId w:val="21"/>
  </w:num>
  <w:num w:numId="10">
    <w:abstractNumId w:val="8"/>
  </w:num>
  <w:num w:numId="11">
    <w:abstractNumId w:val="6"/>
  </w:num>
  <w:num w:numId="12">
    <w:abstractNumId w:val="18"/>
  </w:num>
  <w:num w:numId="13">
    <w:abstractNumId w:val="2"/>
    <w:lvlOverride w:ilvl="0">
      <w:startOverride w:val="1"/>
    </w:lvlOverride>
  </w:num>
  <w:num w:numId="14">
    <w:abstractNumId w:val="18"/>
    <w:lvlOverride w:ilvl="0">
      <w:startOverride w:val="1"/>
    </w:lvlOverride>
  </w:num>
  <w:num w:numId="15">
    <w:abstractNumId w:val="4"/>
  </w:num>
  <w:num w:numId="16">
    <w:abstractNumId w:val="23"/>
  </w:num>
  <w:num w:numId="17">
    <w:abstractNumId w:val="12"/>
  </w:num>
  <w:num w:numId="18">
    <w:abstractNumId w:val="28"/>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num>
  <w:num w:numId="35">
    <w:abstractNumId w:val="0"/>
  </w:num>
  <w:num w:numId="36">
    <w:abstractNumId w:val="11"/>
  </w:num>
  <w:num w:numId="37">
    <w:abstractNumId w:val="31"/>
  </w:num>
  <w:num w:numId="38">
    <w:abstractNumId w:val="17"/>
  </w:num>
  <w:num w:numId="39">
    <w:abstractNumId w:val="29"/>
  </w:num>
  <w:num w:numId="40">
    <w:abstractNumId w:val="5"/>
  </w:num>
  <w:num w:numId="41">
    <w:abstractNumId w:val="19"/>
  </w:num>
  <w:num w:numId="42">
    <w:abstractNumId w:val="9"/>
  </w:num>
  <w:num w:numId="43">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Kroneder">
    <w15:presenceInfo w15:providerId="AD" w15:userId="S-1-5-21-1721254763-462695806-1538882281-3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DF"/>
    <w:rsid w:val="000020C5"/>
    <w:rsid w:val="00005501"/>
    <w:rsid w:val="00006880"/>
    <w:rsid w:val="00006983"/>
    <w:rsid w:val="00011772"/>
    <w:rsid w:val="0001234F"/>
    <w:rsid w:val="00014505"/>
    <w:rsid w:val="00020718"/>
    <w:rsid w:val="00021391"/>
    <w:rsid w:val="0002254B"/>
    <w:rsid w:val="000312F8"/>
    <w:rsid w:val="000326D7"/>
    <w:rsid w:val="00032AC3"/>
    <w:rsid w:val="00033715"/>
    <w:rsid w:val="00033793"/>
    <w:rsid w:val="00035735"/>
    <w:rsid w:val="000425CA"/>
    <w:rsid w:val="00056844"/>
    <w:rsid w:val="00056A4F"/>
    <w:rsid w:val="00057804"/>
    <w:rsid w:val="000641AD"/>
    <w:rsid w:val="00065C28"/>
    <w:rsid w:val="000672E8"/>
    <w:rsid w:val="00072E76"/>
    <w:rsid w:val="00075FAE"/>
    <w:rsid w:val="000847AE"/>
    <w:rsid w:val="00090C75"/>
    <w:rsid w:val="00096CB3"/>
    <w:rsid w:val="000A233E"/>
    <w:rsid w:val="000A2BA9"/>
    <w:rsid w:val="000A692B"/>
    <w:rsid w:val="000B089E"/>
    <w:rsid w:val="000C0638"/>
    <w:rsid w:val="000C37BE"/>
    <w:rsid w:val="000C39BE"/>
    <w:rsid w:val="000C6DC9"/>
    <w:rsid w:val="000D6F6D"/>
    <w:rsid w:val="000E60C3"/>
    <w:rsid w:val="000E685F"/>
    <w:rsid w:val="000E720D"/>
    <w:rsid w:val="000E730E"/>
    <w:rsid w:val="000F09EA"/>
    <w:rsid w:val="000F1EB9"/>
    <w:rsid w:val="000F4A4C"/>
    <w:rsid w:val="0010081E"/>
    <w:rsid w:val="00104ED3"/>
    <w:rsid w:val="0010635E"/>
    <w:rsid w:val="001067A3"/>
    <w:rsid w:val="0011388A"/>
    <w:rsid w:val="00113AA4"/>
    <w:rsid w:val="00113F71"/>
    <w:rsid w:val="0011523B"/>
    <w:rsid w:val="00115EB5"/>
    <w:rsid w:val="00115FF7"/>
    <w:rsid w:val="001160AD"/>
    <w:rsid w:val="00117894"/>
    <w:rsid w:val="00123D9E"/>
    <w:rsid w:val="00125ADF"/>
    <w:rsid w:val="00132059"/>
    <w:rsid w:val="00136AEE"/>
    <w:rsid w:val="00140DBF"/>
    <w:rsid w:val="001610AD"/>
    <w:rsid w:val="00172263"/>
    <w:rsid w:val="001730E5"/>
    <w:rsid w:val="00173137"/>
    <w:rsid w:val="00181787"/>
    <w:rsid w:val="001869B9"/>
    <w:rsid w:val="00192863"/>
    <w:rsid w:val="001952E5"/>
    <w:rsid w:val="00196DE1"/>
    <w:rsid w:val="001A11C8"/>
    <w:rsid w:val="001B12B2"/>
    <w:rsid w:val="001B227A"/>
    <w:rsid w:val="001B5756"/>
    <w:rsid w:val="001C0A2B"/>
    <w:rsid w:val="001D2F06"/>
    <w:rsid w:val="001D430D"/>
    <w:rsid w:val="001D66DE"/>
    <w:rsid w:val="001E35E4"/>
    <w:rsid w:val="001F34B1"/>
    <w:rsid w:val="001F47DF"/>
    <w:rsid w:val="00213932"/>
    <w:rsid w:val="0021554D"/>
    <w:rsid w:val="00221227"/>
    <w:rsid w:val="00221891"/>
    <w:rsid w:val="002272EC"/>
    <w:rsid w:val="00231DDE"/>
    <w:rsid w:val="00234024"/>
    <w:rsid w:val="0023542F"/>
    <w:rsid w:val="00235871"/>
    <w:rsid w:val="0025361D"/>
    <w:rsid w:val="00261C2D"/>
    <w:rsid w:val="00263763"/>
    <w:rsid w:val="002742FB"/>
    <w:rsid w:val="002749DC"/>
    <w:rsid w:val="00276429"/>
    <w:rsid w:val="00276821"/>
    <w:rsid w:val="00281AC1"/>
    <w:rsid w:val="00282D9D"/>
    <w:rsid w:val="00282F50"/>
    <w:rsid w:val="00286772"/>
    <w:rsid w:val="0028701C"/>
    <w:rsid w:val="00290D6E"/>
    <w:rsid w:val="00294698"/>
    <w:rsid w:val="00295790"/>
    <w:rsid w:val="002A25EF"/>
    <w:rsid w:val="002A45BE"/>
    <w:rsid w:val="002A6147"/>
    <w:rsid w:val="002A78F1"/>
    <w:rsid w:val="002A7F57"/>
    <w:rsid w:val="002B34C7"/>
    <w:rsid w:val="002B41B4"/>
    <w:rsid w:val="002B4D09"/>
    <w:rsid w:val="002D1577"/>
    <w:rsid w:val="002D22AC"/>
    <w:rsid w:val="002D25CF"/>
    <w:rsid w:val="002D4F70"/>
    <w:rsid w:val="002D5B73"/>
    <w:rsid w:val="002E192E"/>
    <w:rsid w:val="002E4EE9"/>
    <w:rsid w:val="002E5A31"/>
    <w:rsid w:val="002F0C47"/>
    <w:rsid w:val="002F2498"/>
    <w:rsid w:val="002F5608"/>
    <w:rsid w:val="002F593E"/>
    <w:rsid w:val="002F712B"/>
    <w:rsid w:val="00302BA3"/>
    <w:rsid w:val="0030671F"/>
    <w:rsid w:val="00306CAE"/>
    <w:rsid w:val="003143AE"/>
    <w:rsid w:val="00314A71"/>
    <w:rsid w:val="00317B3B"/>
    <w:rsid w:val="003319E3"/>
    <w:rsid w:val="00334FCF"/>
    <w:rsid w:val="00336219"/>
    <w:rsid w:val="00342ADC"/>
    <w:rsid w:val="00343E72"/>
    <w:rsid w:val="003442F9"/>
    <w:rsid w:val="0035030B"/>
    <w:rsid w:val="0035573D"/>
    <w:rsid w:val="00364024"/>
    <w:rsid w:val="0036471D"/>
    <w:rsid w:val="00366B35"/>
    <w:rsid w:val="003670EF"/>
    <w:rsid w:val="003718FF"/>
    <w:rsid w:val="00372F05"/>
    <w:rsid w:val="00373021"/>
    <w:rsid w:val="00374AC7"/>
    <w:rsid w:val="003769DE"/>
    <w:rsid w:val="00385A81"/>
    <w:rsid w:val="0038739F"/>
    <w:rsid w:val="003978E8"/>
    <w:rsid w:val="003A07C2"/>
    <w:rsid w:val="003A0CBA"/>
    <w:rsid w:val="003A77D9"/>
    <w:rsid w:val="003A7D51"/>
    <w:rsid w:val="003A7EA1"/>
    <w:rsid w:val="003B117C"/>
    <w:rsid w:val="003B1E62"/>
    <w:rsid w:val="003B1F9D"/>
    <w:rsid w:val="003B48CF"/>
    <w:rsid w:val="003C0127"/>
    <w:rsid w:val="003C5FAF"/>
    <w:rsid w:val="003D0A0D"/>
    <w:rsid w:val="003D4353"/>
    <w:rsid w:val="003E2270"/>
    <w:rsid w:val="003E2FD3"/>
    <w:rsid w:val="003E5DD1"/>
    <w:rsid w:val="003F0690"/>
    <w:rsid w:val="003F06CA"/>
    <w:rsid w:val="003F2ED4"/>
    <w:rsid w:val="00400C7B"/>
    <w:rsid w:val="00401B6D"/>
    <w:rsid w:val="004075E7"/>
    <w:rsid w:val="0042137C"/>
    <w:rsid w:val="004229DC"/>
    <w:rsid w:val="00441498"/>
    <w:rsid w:val="00441A75"/>
    <w:rsid w:val="0044437B"/>
    <w:rsid w:val="0044520B"/>
    <w:rsid w:val="004601B8"/>
    <w:rsid w:val="004619F9"/>
    <w:rsid w:val="004656F9"/>
    <w:rsid w:val="00466BB1"/>
    <w:rsid w:val="00474EF0"/>
    <w:rsid w:val="004848C4"/>
    <w:rsid w:val="00487AA7"/>
    <w:rsid w:val="00494357"/>
    <w:rsid w:val="004949FB"/>
    <w:rsid w:val="00495648"/>
    <w:rsid w:val="004A3C2F"/>
    <w:rsid w:val="004A460E"/>
    <w:rsid w:val="004A73F9"/>
    <w:rsid w:val="004A77E6"/>
    <w:rsid w:val="004B3CDE"/>
    <w:rsid w:val="004B40CA"/>
    <w:rsid w:val="004B46AE"/>
    <w:rsid w:val="004B6A2E"/>
    <w:rsid w:val="004C013A"/>
    <w:rsid w:val="004C290F"/>
    <w:rsid w:val="004C569C"/>
    <w:rsid w:val="004C7D6A"/>
    <w:rsid w:val="004D6ADC"/>
    <w:rsid w:val="004E2B92"/>
    <w:rsid w:val="004E4BB2"/>
    <w:rsid w:val="004E635C"/>
    <w:rsid w:val="004F3393"/>
    <w:rsid w:val="004F5C91"/>
    <w:rsid w:val="005026D1"/>
    <w:rsid w:val="00503C2F"/>
    <w:rsid w:val="005075C4"/>
    <w:rsid w:val="00507BF0"/>
    <w:rsid w:val="005137A9"/>
    <w:rsid w:val="0051650D"/>
    <w:rsid w:val="0052398E"/>
    <w:rsid w:val="0052415B"/>
    <w:rsid w:val="00524316"/>
    <w:rsid w:val="005268FC"/>
    <w:rsid w:val="0053645B"/>
    <w:rsid w:val="00541021"/>
    <w:rsid w:val="00553C8F"/>
    <w:rsid w:val="005649AA"/>
    <w:rsid w:val="00565AB8"/>
    <w:rsid w:val="005733BF"/>
    <w:rsid w:val="0058456E"/>
    <w:rsid w:val="005937B2"/>
    <w:rsid w:val="00597834"/>
    <w:rsid w:val="005A34C5"/>
    <w:rsid w:val="005A51D6"/>
    <w:rsid w:val="005A7CAE"/>
    <w:rsid w:val="005B1189"/>
    <w:rsid w:val="005B3606"/>
    <w:rsid w:val="005B3BEB"/>
    <w:rsid w:val="005B5577"/>
    <w:rsid w:val="005C556D"/>
    <w:rsid w:val="005C5EB4"/>
    <w:rsid w:val="005C6CA9"/>
    <w:rsid w:val="005D087C"/>
    <w:rsid w:val="005D7BD9"/>
    <w:rsid w:val="005E3D84"/>
    <w:rsid w:val="005E7E36"/>
    <w:rsid w:val="005F1374"/>
    <w:rsid w:val="00600355"/>
    <w:rsid w:val="0060229A"/>
    <w:rsid w:val="00602354"/>
    <w:rsid w:val="00605D50"/>
    <w:rsid w:val="00620ADD"/>
    <w:rsid w:val="00622B3D"/>
    <w:rsid w:val="006268A2"/>
    <w:rsid w:val="00626AD5"/>
    <w:rsid w:val="00630064"/>
    <w:rsid w:val="00631060"/>
    <w:rsid w:val="006371CF"/>
    <w:rsid w:val="00640E90"/>
    <w:rsid w:val="006459D5"/>
    <w:rsid w:val="006459EE"/>
    <w:rsid w:val="00647F80"/>
    <w:rsid w:val="00651ED7"/>
    <w:rsid w:val="00655C47"/>
    <w:rsid w:val="00657EDF"/>
    <w:rsid w:val="006601AA"/>
    <w:rsid w:val="006647C3"/>
    <w:rsid w:val="00672E35"/>
    <w:rsid w:val="00674B0A"/>
    <w:rsid w:val="00674F11"/>
    <w:rsid w:val="00676170"/>
    <w:rsid w:val="0067733E"/>
    <w:rsid w:val="00680871"/>
    <w:rsid w:val="006840DD"/>
    <w:rsid w:val="00692C85"/>
    <w:rsid w:val="00696200"/>
    <w:rsid w:val="00697567"/>
    <w:rsid w:val="006A00F4"/>
    <w:rsid w:val="006A088C"/>
    <w:rsid w:val="006A3C28"/>
    <w:rsid w:val="006B103D"/>
    <w:rsid w:val="006C3406"/>
    <w:rsid w:val="006C717F"/>
    <w:rsid w:val="006D295F"/>
    <w:rsid w:val="006D453C"/>
    <w:rsid w:val="006E0801"/>
    <w:rsid w:val="006E3315"/>
    <w:rsid w:val="006E7205"/>
    <w:rsid w:val="006E79F8"/>
    <w:rsid w:val="006F06AD"/>
    <w:rsid w:val="006F08D8"/>
    <w:rsid w:val="006F1298"/>
    <w:rsid w:val="006F5117"/>
    <w:rsid w:val="006F5236"/>
    <w:rsid w:val="0070061A"/>
    <w:rsid w:val="00700EA6"/>
    <w:rsid w:val="00700F74"/>
    <w:rsid w:val="00703B0B"/>
    <w:rsid w:val="00707B2E"/>
    <w:rsid w:val="00711C14"/>
    <w:rsid w:val="007149BD"/>
    <w:rsid w:val="00723299"/>
    <w:rsid w:val="00727AF6"/>
    <w:rsid w:val="00730BFD"/>
    <w:rsid w:val="00736E2C"/>
    <w:rsid w:val="00737375"/>
    <w:rsid w:val="00756F36"/>
    <w:rsid w:val="00760610"/>
    <w:rsid w:val="00762536"/>
    <w:rsid w:val="00763F52"/>
    <w:rsid w:val="00765076"/>
    <w:rsid w:val="0077010D"/>
    <w:rsid w:val="00770F5D"/>
    <w:rsid w:val="0077476C"/>
    <w:rsid w:val="007775C0"/>
    <w:rsid w:val="00781814"/>
    <w:rsid w:val="00781993"/>
    <w:rsid w:val="00783806"/>
    <w:rsid w:val="007870A1"/>
    <w:rsid w:val="00794836"/>
    <w:rsid w:val="00794D1B"/>
    <w:rsid w:val="007969F8"/>
    <w:rsid w:val="007A0955"/>
    <w:rsid w:val="007A2D67"/>
    <w:rsid w:val="007A3788"/>
    <w:rsid w:val="007A6997"/>
    <w:rsid w:val="007B4796"/>
    <w:rsid w:val="007B4815"/>
    <w:rsid w:val="007B6CE8"/>
    <w:rsid w:val="007C06EA"/>
    <w:rsid w:val="007C25FC"/>
    <w:rsid w:val="007C26EA"/>
    <w:rsid w:val="007C2873"/>
    <w:rsid w:val="007C7DF1"/>
    <w:rsid w:val="007D645D"/>
    <w:rsid w:val="007E5440"/>
    <w:rsid w:val="007E557A"/>
    <w:rsid w:val="007E7E9C"/>
    <w:rsid w:val="007F2389"/>
    <w:rsid w:val="007F61F9"/>
    <w:rsid w:val="00801F0E"/>
    <w:rsid w:val="008146D8"/>
    <w:rsid w:val="00815BAE"/>
    <w:rsid w:val="00817F53"/>
    <w:rsid w:val="00824FD0"/>
    <w:rsid w:val="00825531"/>
    <w:rsid w:val="00831B63"/>
    <w:rsid w:val="00835906"/>
    <w:rsid w:val="00836D81"/>
    <w:rsid w:val="00841F55"/>
    <w:rsid w:val="0084440E"/>
    <w:rsid w:val="008445AB"/>
    <w:rsid w:val="00844D45"/>
    <w:rsid w:val="00856C68"/>
    <w:rsid w:val="00864BC0"/>
    <w:rsid w:val="00865FC4"/>
    <w:rsid w:val="00866656"/>
    <w:rsid w:val="00866657"/>
    <w:rsid w:val="0086791D"/>
    <w:rsid w:val="0087677F"/>
    <w:rsid w:val="008820B1"/>
    <w:rsid w:val="00885305"/>
    <w:rsid w:val="00892468"/>
    <w:rsid w:val="00892B6F"/>
    <w:rsid w:val="00895662"/>
    <w:rsid w:val="00895DB6"/>
    <w:rsid w:val="008A1DB7"/>
    <w:rsid w:val="008A23A9"/>
    <w:rsid w:val="008A6DC4"/>
    <w:rsid w:val="008B25FC"/>
    <w:rsid w:val="008B26FB"/>
    <w:rsid w:val="008C34D5"/>
    <w:rsid w:val="008C35B1"/>
    <w:rsid w:val="008D1815"/>
    <w:rsid w:val="008D203E"/>
    <w:rsid w:val="008D76BC"/>
    <w:rsid w:val="008D7947"/>
    <w:rsid w:val="008F0D0A"/>
    <w:rsid w:val="008F4FA6"/>
    <w:rsid w:val="008F5DC4"/>
    <w:rsid w:val="00904144"/>
    <w:rsid w:val="00905156"/>
    <w:rsid w:val="00905904"/>
    <w:rsid w:val="00906F53"/>
    <w:rsid w:val="00912C40"/>
    <w:rsid w:val="0092013B"/>
    <w:rsid w:val="00922691"/>
    <w:rsid w:val="00924C4D"/>
    <w:rsid w:val="0092710E"/>
    <w:rsid w:val="0092716C"/>
    <w:rsid w:val="00927B0B"/>
    <w:rsid w:val="009337F4"/>
    <w:rsid w:val="00933CF5"/>
    <w:rsid w:val="00935BCB"/>
    <w:rsid w:val="0094241C"/>
    <w:rsid w:val="00946455"/>
    <w:rsid w:val="009464B6"/>
    <w:rsid w:val="00953ABE"/>
    <w:rsid w:val="00963703"/>
    <w:rsid w:val="00964B41"/>
    <w:rsid w:val="00971C3F"/>
    <w:rsid w:val="009735E4"/>
    <w:rsid w:val="0097772C"/>
    <w:rsid w:val="0098320C"/>
    <w:rsid w:val="009921E1"/>
    <w:rsid w:val="0099221F"/>
    <w:rsid w:val="00993A6B"/>
    <w:rsid w:val="00995FC7"/>
    <w:rsid w:val="009A2B18"/>
    <w:rsid w:val="009B51D1"/>
    <w:rsid w:val="009D06D8"/>
    <w:rsid w:val="009D1DA1"/>
    <w:rsid w:val="009E347B"/>
    <w:rsid w:val="009E3C7C"/>
    <w:rsid w:val="009E54A3"/>
    <w:rsid w:val="009F0BB3"/>
    <w:rsid w:val="009F2950"/>
    <w:rsid w:val="00A03C66"/>
    <w:rsid w:val="00A11AFD"/>
    <w:rsid w:val="00A12DE6"/>
    <w:rsid w:val="00A144C1"/>
    <w:rsid w:val="00A15084"/>
    <w:rsid w:val="00A1523A"/>
    <w:rsid w:val="00A16438"/>
    <w:rsid w:val="00A303B1"/>
    <w:rsid w:val="00A3488E"/>
    <w:rsid w:val="00A349CF"/>
    <w:rsid w:val="00A44049"/>
    <w:rsid w:val="00A572C9"/>
    <w:rsid w:val="00A63D86"/>
    <w:rsid w:val="00A7537F"/>
    <w:rsid w:val="00A85816"/>
    <w:rsid w:val="00A85DF6"/>
    <w:rsid w:val="00A924B3"/>
    <w:rsid w:val="00A94815"/>
    <w:rsid w:val="00A97E9F"/>
    <w:rsid w:val="00AA1703"/>
    <w:rsid w:val="00AA741F"/>
    <w:rsid w:val="00AA785D"/>
    <w:rsid w:val="00AB3351"/>
    <w:rsid w:val="00AB3474"/>
    <w:rsid w:val="00AB4A14"/>
    <w:rsid w:val="00AB62B3"/>
    <w:rsid w:val="00AC1E04"/>
    <w:rsid w:val="00AC3AA5"/>
    <w:rsid w:val="00AC7303"/>
    <w:rsid w:val="00AD1611"/>
    <w:rsid w:val="00AD1F0D"/>
    <w:rsid w:val="00AD5B0D"/>
    <w:rsid w:val="00AE0374"/>
    <w:rsid w:val="00AE1681"/>
    <w:rsid w:val="00AE21D4"/>
    <w:rsid w:val="00AE5C23"/>
    <w:rsid w:val="00AE6BC8"/>
    <w:rsid w:val="00AF1103"/>
    <w:rsid w:val="00AF66D8"/>
    <w:rsid w:val="00B04AFA"/>
    <w:rsid w:val="00B052FC"/>
    <w:rsid w:val="00B101AF"/>
    <w:rsid w:val="00B106DA"/>
    <w:rsid w:val="00B253C3"/>
    <w:rsid w:val="00B34310"/>
    <w:rsid w:val="00B57D37"/>
    <w:rsid w:val="00B60C14"/>
    <w:rsid w:val="00B6581F"/>
    <w:rsid w:val="00B70AA4"/>
    <w:rsid w:val="00B85422"/>
    <w:rsid w:val="00B90146"/>
    <w:rsid w:val="00B90B33"/>
    <w:rsid w:val="00B9223D"/>
    <w:rsid w:val="00B9676D"/>
    <w:rsid w:val="00B97A8D"/>
    <w:rsid w:val="00BA2FE7"/>
    <w:rsid w:val="00BA3590"/>
    <w:rsid w:val="00BA3E41"/>
    <w:rsid w:val="00BA72CE"/>
    <w:rsid w:val="00BB3679"/>
    <w:rsid w:val="00BB3AAD"/>
    <w:rsid w:val="00BC1E7B"/>
    <w:rsid w:val="00BC3CAF"/>
    <w:rsid w:val="00BC4735"/>
    <w:rsid w:val="00BC4E85"/>
    <w:rsid w:val="00BC5DE6"/>
    <w:rsid w:val="00BE1CF8"/>
    <w:rsid w:val="00BE34EE"/>
    <w:rsid w:val="00BE3D40"/>
    <w:rsid w:val="00BF3666"/>
    <w:rsid w:val="00BF4F4B"/>
    <w:rsid w:val="00BF5C81"/>
    <w:rsid w:val="00BF5ED2"/>
    <w:rsid w:val="00C01A87"/>
    <w:rsid w:val="00C062F7"/>
    <w:rsid w:val="00C13507"/>
    <w:rsid w:val="00C151B4"/>
    <w:rsid w:val="00C17DA4"/>
    <w:rsid w:val="00C24F65"/>
    <w:rsid w:val="00C262A0"/>
    <w:rsid w:val="00C31533"/>
    <w:rsid w:val="00C33D39"/>
    <w:rsid w:val="00C347F5"/>
    <w:rsid w:val="00C36F9B"/>
    <w:rsid w:val="00C42FAF"/>
    <w:rsid w:val="00C50CF3"/>
    <w:rsid w:val="00C51653"/>
    <w:rsid w:val="00C6114B"/>
    <w:rsid w:val="00C62657"/>
    <w:rsid w:val="00C67FAE"/>
    <w:rsid w:val="00C702FB"/>
    <w:rsid w:val="00C70678"/>
    <w:rsid w:val="00C71A11"/>
    <w:rsid w:val="00C736EF"/>
    <w:rsid w:val="00C84638"/>
    <w:rsid w:val="00C8587E"/>
    <w:rsid w:val="00C86FA3"/>
    <w:rsid w:val="00C902C0"/>
    <w:rsid w:val="00C91675"/>
    <w:rsid w:val="00C9555A"/>
    <w:rsid w:val="00C963F0"/>
    <w:rsid w:val="00C96B42"/>
    <w:rsid w:val="00CA0AB7"/>
    <w:rsid w:val="00CA7EB1"/>
    <w:rsid w:val="00CB2DCD"/>
    <w:rsid w:val="00CB5198"/>
    <w:rsid w:val="00CB6032"/>
    <w:rsid w:val="00CC0E07"/>
    <w:rsid w:val="00CC4687"/>
    <w:rsid w:val="00CC4B50"/>
    <w:rsid w:val="00CC6CAF"/>
    <w:rsid w:val="00CD4129"/>
    <w:rsid w:val="00CD46E5"/>
    <w:rsid w:val="00CE1ED1"/>
    <w:rsid w:val="00CE4105"/>
    <w:rsid w:val="00CF0FC7"/>
    <w:rsid w:val="00CF2834"/>
    <w:rsid w:val="00CF3E87"/>
    <w:rsid w:val="00CF42B9"/>
    <w:rsid w:val="00CF4C62"/>
    <w:rsid w:val="00D02614"/>
    <w:rsid w:val="00D03900"/>
    <w:rsid w:val="00D134B1"/>
    <w:rsid w:val="00D13F0B"/>
    <w:rsid w:val="00D1442E"/>
    <w:rsid w:val="00D20185"/>
    <w:rsid w:val="00D21CAD"/>
    <w:rsid w:val="00D27B73"/>
    <w:rsid w:val="00D30092"/>
    <w:rsid w:val="00D313E2"/>
    <w:rsid w:val="00D33A31"/>
    <w:rsid w:val="00D3630A"/>
    <w:rsid w:val="00D468EA"/>
    <w:rsid w:val="00D476E8"/>
    <w:rsid w:val="00D47724"/>
    <w:rsid w:val="00D51F24"/>
    <w:rsid w:val="00D60CF9"/>
    <w:rsid w:val="00D61C4B"/>
    <w:rsid w:val="00D65FCF"/>
    <w:rsid w:val="00D70098"/>
    <w:rsid w:val="00D73317"/>
    <w:rsid w:val="00D75845"/>
    <w:rsid w:val="00D77F6D"/>
    <w:rsid w:val="00D80626"/>
    <w:rsid w:val="00D90466"/>
    <w:rsid w:val="00D90D06"/>
    <w:rsid w:val="00DA16C4"/>
    <w:rsid w:val="00DA435F"/>
    <w:rsid w:val="00DA547F"/>
    <w:rsid w:val="00DB024E"/>
    <w:rsid w:val="00DB1ECA"/>
    <w:rsid w:val="00DC6E9E"/>
    <w:rsid w:val="00DD426E"/>
    <w:rsid w:val="00DD698D"/>
    <w:rsid w:val="00DE3BF9"/>
    <w:rsid w:val="00DF61E7"/>
    <w:rsid w:val="00DF724C"/>
    <w:rsid w:val="00E0076F"/>
    <w:rsid w:val="00E02EFC"/>
    <w:rsid w:val="00E12189"/>
    <w:rsid w:val="00E13E1D"/>
    <w:rsid w:val="00E14A35"/>
    <w:rsid w:val="00E165AE"/>
    <w:rsid w:val="00E202BF"/>
    <w:rsid w:val="00E21A67"/>
    <w:rsid w:val="00E2274B"/>
    <w:rsid w:val="00E22B29"/>
    <w:rsid w:val="00E3073F"/>
    <w:rsid w:val="00E33CF2"/>
    <w:rsid w:val="00E33ED2"/>
    <w:rsid w:val="00E35DEF"/>
    <w:rsid w:val="00E43D52"/>
    <w:rsid w:val="00E4551E"/>
    <w:rsid w:val="00E4758D"/>
    <w:rsid w:val="00E53504"/>
    <w:rsid w:val="00E53FDB"/>
    <w:rsid w:val="00E5659D"/>
    <w:rsid w:val="00E5713B"/>
    <w:rsid w:val="00E574DC"/>
    <w:rsid w:val="00E6020D"/>
    <w:rsid w:val="00E62AC7"/>
    <w:rsid w:val="00E630AF"/>
    <w:rsid w:val="00E64DF8"/>
    <w:rsid w:val="00E7704C"/>
    <w:rsid w:val="00E81E87"/>
    <w:rsid w:val="00E90A01"/>
    <w:rsid w:val="00E9231F"/>
    <w:rsid w:val="00E93B35"/>
    <w:rsid w:val="00E95C20"/>
    <w:rsid w:val="00EA39FB"/>
    <w:rsid w:val="00EA3F43"/>
    <w:rsid w:val="00EA5F57"/>
    <w:rsid w:val="00EB2DD3"/>
    <w:rsid w:val="00EB4582"/>
    <w:rsid w:val="00EB7618"/>
    <w:rsid w:val="00EC07C0"/>
    <w:rsid w:val="00EC1A2D"/>
    <w:rsid w:val="00EC4A16"/>
    <w:rsid w:val="00ED32F1"/>
    <w:rsid w:val="00ED6349"/>
    <w:rsid w:val="00ED664F"/>
    <w:rsid w:val="00EE137B"/>
    <w:rsid w:val="00EE3792"/>
    <w:rsid w:val="00EE4D0A"/>
    <w:rsid w:val="00EE77B2"/>
    <w:rsid w:val="00F022D4"/>
    <w:rsid w:val="00F02C45"/>
    <w:rsid w:val="00F12DBF"/>
    <w:rsid w:val="00F20617"/>
    <w:rsid w:val="00F20727"/>
    <w:rsid w:val="00F227CD"/>
    <w:rsid w:val="00F300D2"/>
    <w:rsid w:val="00F30A81"/>
    <w:rsid w:val="00F316AC"/>
    <w:rsid w:val="00F31C9D"/>
    <w:rsid w:val="00F37551"/>
    <w:rsid w:val="00F464A4"/>
    <w:rsid w:val="00F52EFB"/>
    <w:rsid w:val="00F54C42"/>
    <w:rsid w:val="00F66090"/>
    <w:rsid w:val="00F66761"/>
    <w:rsid w:val="00F66D2E"/>
    <w:rsid w:val="00F71623"/>
    <w:rsid w:val="00F7204D"/>
    <w:rsid w:val="00F756DF"/>
    <w:rsid w:val="00F76F9E"/>
    <w:rsid w:val="00F779BF"/>
    <w:rsid w:val="00F81F5B"/>
    <w:rsid w:val="00F9182B"/>
    <w:rsid w:val="00F96FF1"/>
    <w:rsid w:val="00FA03FA"/>
    <w:rsid w:val="00FA109C"/>
    <w:rsid w:val="00FA79CF"/>
    <w:rsid w:val="00FB3055"/>
    <w:rsid w:val="00FB450B"/>
    <w:rsid w:val="00FB53D9"/>
    <w:rsid w:val="00FB6D7A"/>
    <w:rsid w:val="00FC2B3D"/>
    <w:rsid w:val="00FC2E68"/>
    <w:rsid w:val="00FD698B"/>
    <w:rsid w:val="00FD738E"/>
    <w:rsid w:val="00FD7D41"/>
    <w:rsid w:val="00FE181F"/>
    <w:rsid w:val="00FE2ABC"/>
    <w:rsid w:val="00FE2E74"/>
    <w:rsid w:val="00FE315A"/>
    <w:rsid w:val="00FE525A"/>
    <w:rsid w:val="00FE6C62"/>
    <w:rsid w:val="00FE7A58"/>
    <w:rsid w:val="00FF0F38"/>
    <w:rsid w:val="00FF284B"/>
    <w:rsid w:val="00FF2D4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colormru v:ext="edit" colors="#d1f0c2"/>
    </o:shapedefaults>
    <o:shapelayout v:ext="edit">
      <o:idmap v:ext="edit" data="1"/>
    </o:shapelayout>
  </w:shapeDefaults>
  <w:decimalSymbol w:val="."/>
  <w:listSeparator w:val=","/>
  <w14:docId w14:val="48B64064"/>
  <w15:docId w15:val="{588135E1-E205-4F91-B44D-70F6FDD4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locked="1" w:semiHidden="1" w:unhideWhenUs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99" w:unhideWhenUsed="1"/>
    <w:lsdException w:name="toc 2" w:semiHidden="1" w:uiPriority="99" w:unhideWhenUsed="1"/>
    <w:lsdException w:name="toc 3" w:semiHidden="1" w:uiPriority="9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iPriority="99"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CE"/>
    <w:pPr>
      <w:spacing w:after="120" w:line="300" w:lineRule="exact"/>
      <w:ind w:left="720"/>
    </w:pPr>
    <w:rPr>
      <w:sz w:val="22"/>
      <w:szCs w:val="22"/>
      <w:lang w:eastAsia="ja-JP"/>
    </w:rPr>
  </w:style>
  <w:style w:type="paragraph" w:styleId="Heading1">
    <w:name w:val="heading 1"/>
    <w:next w:val="Normal"/>
    <w:uiPriority w:val="99"/>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1A11C8"/>
    <w:pPr>
      <w:spacing w:before="240" w:after="0" w:line="300" w:lineRule="exact"/>
      <w:outlineLvl w:val="1"/>
    </w:pPr>
    <w:rPr>
      <w:bCs w:val="0"/>
      <w:iCs/>
      <w:sz w:val="34"/>
      <w:szCs w:val="20"/>
    </w:rPr>
  </w:style>
  <w:style w:type="paragraph" w:styleId="Heading3">
    <w:name w:val="heading 3"/>
    <w:basedOn w:val="Heading2"/>
    <w:next w:val="Normal"/>
    <w:qFormat/>
    <w:rsid w:val="001A11C8"/>
    <w:pPr>
      <w:outlineLvl w:val="2"/>
    </w:pPr>
    <w:rPr>
      <w:rFonts w:cs="Arial"/>
      <w:bCs/>
      <w:sz w:val="28"/>
      <w:szCs w:val="22"/>
    </w:rPr>
  </w:style>
  <w:style w:type="paragraph" w:styleId="Heading4">
    <w:name w:val="heading 4"/>
    <w:basedOn w:val="Normal"/>
    <w:next w:val="Normal"/>
    <w:qFormat/>
    <w:rsid w:val="001A11C8"/>
    <w:pPr>
      <w:keepNext/>
      <w:keepLines/>
      <w:suppressAutoHyphens/>
      <w:spacing w:before="180" w:after="0"/>
      <w:outlineLvl w:val="3"/>
    </w:pPr>
    <w:rPr>
      <w:rFonts w:ascii="Arial" w:hAnsi="Arial"/>
      <w:b/>
      <w:bCs/>
      <w:sz w:val="24"/>
      <w:szCs w:val="24"/>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uiPriority w:val="99"/>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99"/>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pPr>
    <w:rPr>
      <w:rFonts w:ascii="Arial" w:hAnsi="Arial" w:cs="Tahoma"/>
      <w:bCs/>
      <w:kern w:val="32"/>
      <w:lang w:eastAsia="ja-JP"/>
    </w:rPr>
  </w:style>
  <w:style w:type="paragraph" w:styleId="TOC3">
    <w:name w:val="toc 3"/>
    <w:next w:val="Normal"/>
    <w:autoRedefine/>
    <w:uiPriority w:val="99"/>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720"/>
    </w:pPr>
    <w:rPr>
      <w:rFonts w:ascii="Arial" w:hAnsi="Arial" w:cs="Tahoma"/>
      <w:bCs/>
      <w:kern w:val="32"/>
      <w:lang w:eastAsia="ja-JP"/>
    </w:rPr>
  </w:style>
  <w:style w:type="paragraph" w:styleId="TOC2">
    <w:name w:val="toc 2"/>
    <w:next w:val="Normal"/>
    <w:autoRedefine/>
    <w:uiPriority w:val="99"/>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360"/>
    </w:pPr>
    <w:rPr>
      <w:rFonts w:ascii="Arial" w:hAnsi="Arial" w:cs="Tahoma"/>
      <w:bCs/>
      <w:kern w:val="32"/>
      <w:lang w:eastAsia="ja-JP"/>
    </w:rPr>
  </w:style>
  <w:style w:type="character" w:styleId="Hyperlink">
    <w:name w:val="Hyperlink"/>
    <w:basedOn w:val="DefaultParagraphFont"/>
    <w:uiPriority w:val="99"/>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uiPriority w:val="99"/>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rsid w:val="00E12189"/>
    <w:pPr>
      <w:numPr>
        <w:numId w:val="6"/>
      </w:numPr>
      <w:tabs>
        <w:tab w:val="left" w:pos="720"/>
      </w:tabs>
      <w:spacing w:after="60"/>
    </w:pPr>
  </w:style>
  <w:style w:type="paragraph" w:customStyle="1" w:styleId="Lb2">
    <w:name w:val="Lb2"/>
    <w:basedOn w:val="Normal"/>
    <w:uiPriority w:val="99"/>
    <w:rsid w:val="00CE4105"/>
    <w:pPr>
      <w:numPr>
        <w:numId w:val="5"/>
      </w:numPr>
    </w:pPr>
  </w:style>
  <w:style w:type="paragraph" w:customStyle="1" w:styleId="CodeNumbered">
    <w:name w:val="Code Numbered"/>
    <w:basedOn w:val="Code"/>
    <w:uiPriority w:val="99"/>
    <w:rsid w:val="004E4BB2"/>
    <w:pPr>
      <w:numPr>
        <w:numId w:val="10"/>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uiPriority w:val="99"/>
    <w:rsid w:val="001A11C8"/>
    <w:pPr>
      <w:spacing w:before="40" w:after="60" w:line="220" w:lineRule="exact"/>
      <w:ind w:left="72"/>
    </w:pPr>
    <w:rPr>
      <w:rFonts w:ascii="Arial" w:hAnsi="Arial"/>
      <w:sz w:val="18"/>
      <w:szCs w:val="18"/>
    </w:rPr>
  </w:style>
  <w:style w:type="paragraph" w:customStyle="1" w:styleId="TableTitle">
    <w:name w:val="Table Title"/>
    <w:basedOn w:val="Heading6"/>
    <w:uiPriority w:val="99"/>
    <w:rsid w:val="001869B9"/>
    <w:pPr>
      <w:ind w:left="0"/>
    </w:pPr>
  </w:style>
  <w:style w:type="paragraph" w:customStyle="1" w:styleId="TableHead">
    <w:name w:val="Table Head"/>
    <w:basedOn w:val="Normal"/>
    <w:uiPriority w:val="99"/>
    <w:rsid w:val="001A11C8"/>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rsid w:val="00CA0AB7"/>
    <w:pPr>
      <w:tabs>
        <w:tab w:val="num" w:pos="1080"/>
      </w:tabs>
      <w:ind w:left="1080" w:hanging="360"/>
    </w:pPr>
  </w:style>
  <w:style w:type="table" w:customStyle="1" w:styleId="TableILT">
    <w:name w:val="Table ILT"/>
    <w:basedOn w:val="TableNormal"/>
    <w:uiPriority w:val="99"/>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uiPriority w:val="99"/>
    <w:rsid w:val="00963703"/>
    <w:pPr>
      <w:spacing w:before="0" w:after="0"/>
      <w:ind w:left="240"/>
    </w:pPr>
    <w:rPr>
      <w:sz w:val="18"/>
    </w:rPr>
  </w:style>
  <w:style w:type="paragraph" w:customStyle="1" w:styleId="TableImage">
    <w:name w:val="Table Image"/>
    <w:basedOn w:val="TableBody"/>
    <w:uiPriority w:val="99"/>
    <w:rsid w:val="00963703"/>
    <w:pPr>
      <w:spacing w:line="240" w:lineRule="auto"/>
      <w:ind w:left="67"/>
    </w:pPr>
  </w:style>
  <w:style w:type="paragraph" w:customStyle="1" w:styleId="TableListNumber1">
    <w:name w:val="Table List Number 1"/>
    <w:basedOn w:val="TableBody"/>
    <w:uiPriority w:val="99"/>
    <w:rsid w:val="00F464A4"/>
    <w:pPr>
      <w:ind w:left="432" w:hanging="360"/>
    </w:pPr>
  </w:style>
  <w:style w:type="paragraph" w:customStyle="1" w:styleId="Lb3">
    <w:name w:val="Lb3"/>
    <w:basedOn w:val="Normal"/>
    <w:uiPriority w:val="99"/>
    <w:rsid w:val="001A11C8"/>
    <w:pPr>
      <w:numPr>
        <w:ilvl w:val="1"/>
        <w:numId w:val="11"/>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uiPriority w:val="99"/>
    <w:rsid w:val="00680871"/>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rsid w:val="006F1298"/>
    <w:rPr>
      <w:b/>
    </w:rPr>
  </w:style>
  <w:style w:type="paragraph" w:customStyle="1" w:styleId="Checklist">
    <w:name w:val="Checklist"/>
    <w:basedOn w:val="Normal"/>
    <w:uiPriority w:val="99"/>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qFormat/>
    <w:rsid w:val="00EE4D0A"/>
    <w:rPr>
      <w:b/>
      <w:bCs/>
    </w:rPr>
  </w:style>
  <w:style w:type="character" w:styleId="Emphasis">
    <w:name w:val="Emphasis"/>
    <w:basedOn w:val="DefaultParagraphFont"/>
    <w:qFormat/>
    <w:rsid w:val="00EE4D0A"/>
    <w:rPr>
      <w:i/>
      <w:iCs/>
    </w:rPr>
  </w:style>
  <w:style w:type="paragraph" w:customStyle="1" w:styleId="Question">
    <w:name w:val="Question"/>
    <w:basedOn w:val="Normal"/>
    <w:next w:val="Answer"/>
    <w:uiPriority w:val="99"/>
    <w:rsid w:val="00680871"/>
  </w:style>
  <w:style w:type="character" w:styleId="CommentReference">
    <w:name w:val="annotation reference"/>
    <w:basedOn w:val="DefaultParagraphFont"/>
    <w:semiHidden/>
    <w:locked/>
    <w:rsid w:val="001F34B1"/>
    <w:rPr>
      <w:sz w:val="16"/>
      <w:szCs w:val="16"/>
    </w:rPr>
  </w:style>
  <w:style w:type="paragraph" w:customStyle="1" w:styleId="TableListBullet1">
    <w:name w:val="Table List Bullet 1"/>
    <w:basedOn w:val="TableListNumber1"/>
    <w:autoRedefine/>
    <w:uiPriority w:val="99"/>
    <w:rsid w:val="001869B9"/>
    <w:pPr>
      <w:numPr>
        <w:numId w:val="4"/>
      </w:numPr>
      <w:tabs>
        <w:tab w:val="clear" w:pos="360"/>
        <w:tab w:val="num" w:pos="335"/>
      </w:tabs>
      <w:ind w:left="335" w:hanging="335"/>
    </w:pPr>
  </w:style>
  <w:style w:type="paragraph" w:customStyle="1" w:styleId="TableListBullet2">
    <w:name w:val="Table List Bullet 2"/>
    <w:basedOn w:val="TableListBullet1"/>
    <w:uiPriority w:val="99"/>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uiPriority w:val="99"/>
    <w:rsid w:val="005B5577"/>
    <w:pPr>
      <w:ind w:left="1080" w:hanging="360"/>
    </w:pPr>
  </w:style>
  <w:style w:type="paragraph" w:customStyle="1" w:styleId="Ln2">
    <w:name w:val="Ln2"/>
    <w:basedOn w:val="Normal"/>
    <w:uiPriority w:val="99"/>
    <w:rsid w:val="00B9676D"/>
    <w:pPr>
      <w:tabs>
        <w:tab w:val="num" w:pos="1440"/>
      </w:tabs>
      <w:ind w:left="1440" w:hanging="360"/>
    </w:pPr>
  </w:style>
  <w:style w:type="paragraph" w:customStyle="1" w:styleId="Ln3">
    <w:name w:val="Ln3"/>
    <w:basedOn w:val="Normal"/>
    <w:uiPriority w:val="99"/>
    <w:rsid w:val="005D7BD9"/>
    <w:pPr>
      <w:numPr>
        <w:numId w:val="9"/>
      </w:numPr>
    </w:pPr>
  </w:style>
  <w:style w:type="paragraph" w:customStyle="1" w:styleId="Lp3">
    <w:name w:val="Lp3"/>
    <w:basedOn w:val="Normal"/>
    <w:uiPriority w:val="99"/>
    <w:rsid w:val="00BC4735"/>
    <w:pPr>
      <w:ind w:left="1800"/>
    </w:pPr>
  </w:style>
  <w:style w:type="paragraph" w:customStyle="1" w:styleId="Pb">
    <w:name w:val="Pb"/>
    <w:next w:val="Normal"/>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uiPriority w:val="99"/>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uiPriority w:val="99"/>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uiPriority w:val="99"/>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uiPriority w:val="99"/>
    <w:rsid w:val="005B3606"/>
    <w:rPr>
      <w:rFonts w:ascii="Lucida Sans Typewriter" w:hAnsi="Lucida Sans Typewriter"/>
      <w:dstrike w:val="0"/>
      <w:sz w:val="16"/>
      <w:szCs w:val="16"/>
      <w:vertAlign w:val="baseline"/>
    </w:rPr>
  </w:style>
  <w:style w:type="character" w:customStyle="1" w:styleId="StrongEmphasis">
    <w:name w:val="Strong Emphasis"/>
    <w:basedOn w:val="DefaultParagraphFont"/>
    <w:uiPriority w:val="99"/>
    <w:rsid w:val="005B3606"/>
    <w:rPr>
      <w:b/>
      <w:i/>
    </w:rPr>
  </w:style>
  <w:style w:type="character" w:customStyle="1" w:styleId="Underline">
    <w:name w:val="Underline"/>
    <w:uiPriority w:val="99"/>
    <w:rsid w:val="005B3606"/>
    <w:rPr>
      <w:dstrike w:val="0"/>
      <w:u w:val="single"/>
      <w:vertAlign w:val="baseline"/>
    </w:rPr>
  </w:style>
  <w:style w:type="character" w:customStyle="1" w:styleId="HiddenStrong">
    <w:name w:val="Hidden Strong"/>
    <w:basedOn w:val="Strong"/>
    <w:uiPriority w:val="99"/>
    <w:rsid w:val="005B3606"/>
    <w:rPr>
      <w:b/>
      <w:bCs/>
      <w:vanish/>
      <w:color w:val="FF0000"/>
    </w:rPr>
  </w:style>
  <w:style w:type="paragraph" w:customStyle="1" w:styleId="Version">
    <w:name w:val="Version"/>
    <w:basedOn w:val="Normal"/>
    <w:uiPriority w:val="99"/>
    <w:rsid w:val="005B3606"/>
    <w:rPr>
      <w:color w:val="FFFFFF"/>
    </w:rPr>
  </w:style>
  <w:style w:type="character" w:customStyle="1" w:styleId="Placeholder">
    <w:name w:val="Placeholder"/>
    <w:basedOn w:val="DefaultParagraphFont"/>
    <w:uiPriority w:val="99"/>
    <w:rsid w:val="005B3606"/>
    <w:rPr>
      <w:color w:val="0000FF"/>
    </w:rPr>
  </w:style>
  <w:style w:type="paragraph" w:customStyle="1" w:styleId="DocumentTitleSecond">
    <w:name w:val="Document Title Second"/>
    <w:basedOn w:val="Normal"/>
    <w:next w:val="Normal"/>
    <w:uiPriority w:val="99"/>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uiPriority w:val="99"/>
    <w:rsid w:val="004A3C2F"/>
    <w:pPr>
      <w:pBdr>
        <w:bottom w:val="none" w:sz="0" w:space="0" w:color="auto"/>
      </w:pBdr>
    </w:pPr>
  </w:style>
  <w:style w:type="paragraph" w:customStyle="1" w:styleId="AnswerLine">
    <w:name w:val="Answer Line"/>
    <w:basedOn w:val="Normal"/>
    <w:uiPriority w:val="99"/>
    <w:rsid w:val="00EA3F43"/>
    <w:pPr>
      <w:pBdr>
        <w:between w:val="single" w:sz="4" w:space="1" w:color="auto"/>
      </w:pBdr>
      <w:spacing w:after="40"/>
      <w:ind w:left="1440"/>
    </w:pPr>
  </w:style>
  <w:style w:type="paragraph" w:styleId="ListParagraph">
    <w:name w:val="List Paragraph"/>
    <w:basedOn w:val="Normal"/>
    <w:uiPriority w:val="99"/>
    <w:qFormat/>
    <w:rsid w:val="00E81E87"/>
    <w:pPr>
      <w:spacing w:after="0" w:line="240" w:lineRule="auto"/>
    </w:pPr>
    <w:rPr>
      <w:rFonts w:ascii="Calibri" w:eastAsia="Calibri" w:hAnsi="Calibri"/>
      <w:lang w:val="en-GB" w:eastAsia="en-GB"/>
    </w:rPr>
  </w:style>
  <w:style w:type="paragraph" w:customStyle="1" w:styleId="Questionwithletternumbering">
    <w:name w:val="Question with letter numbering"/>
    <w:basedOn w:val="Normal"/>
    <w:uiPriority w:val="99"/>
    <w:rsid w:val="00895662"/>
    <w:pPr>
      <w:tabs>
        <w:tab w:val="num" w:pos="2880"/>
      </w:tabs>
      <w:ind w:left="2880" w:hanging="1440"/>
    </w:pPr>
  </w:style>
  <w:style w:type="paragraph" w:styleId="Revision">
    <w:name w:val="Revision"/>
    <w:hidden/>
    <w:uiPriority w:val="99"/>
    <w:semiHidden/>
    <w:rsid w:val="00697567"/>
    <w:rPr>
      <w:sz w:val="22"/>
      <w:szCs w:val="22"/>
      <w:lang w:eastAsia="ja-JP"/>
    </w:rPr>
  </w:style>
  <w:style w:type="paragraph" w:styleId="NoSpacing">
    <w:name w:val="No Spacing"/>
    <w:uiPriority w:val="1"/>
    <w:qFormat/>
    <w:rsid w:val="00221227"/>
    <w:pPr>
      <w:ind w:left="720"/>
    </w:pPr>
    <w:rPr>
      <w:sz w:val="22"/>
      <w:szCs w:val="22"/>
      <w:lang w:eastAsia="ja-JP"/>
    </w:rPr>
  </w:style>
  <w:style w:type="character" w:styleId="IntenseEmphasis">
    <w:name w:val="Intense Emphasis"/>
    <w:basedOn w:val="DefaultParagraphFont"/>
    <w:uiPriority w:val="21"/>
    <w:qFormat/>
    <w:rsid w:val="005075C4"/>
    <w:rPr>
      <w:b/>
      <w:bCs/>
      <w:i/>
      <w:iCs/>
      <w:color w:val="4F81BD" w:themeColor="accent1"/>
    </w:rPr>
  </w:style>
  <w:style w:type="character" w:styleId="IntenseReference">
    <w:name w:val="Intense Reference"/>
    <w:basedOn w:val="DefaultParagraphFont"/>
    <w:uiPriority w:val="32"/>
    <w:qFormat/>
    <w:rsid w:val="005075C4"/>
    <w:rPr>
      <w:b/>
      <w:bCs/>
      <w:smallCaps/>
      <w:color w:val="C0504D" w:themeColor="accent2"/>
      <w:spacing w:val="5"/>
      <w:u w:val="single"/>
    </w:rPr>
  </w:style>
  <w:style w:type="character" w:customStyle="1" w:styleId="HeaderChar">
    <w:name w:val="Header Char"/>
    <w:basedOn w:val="DefaultParagraphFont"/>
    <w:link w:val="Header"/>
    <w:uiPriority w:val="99"/>
    <w:rsid w:val="00234024"/>
    <w:rPr>
      <w:rFonts w:ascii="Arial" w:hAnsi="Arial"/>
      <w:b/>
      <w:noProof/>
      <w:sz w:val="16"/>
      <w:szCs w:val="22"/>
      <w:lang w:eastAsia="ja-JP"/>
    </w:rPr>
  </w:style>
  <w:style w:type="character" w:styleId="FollowedHyperlink">
    <w:name w:val="FollowedHyperlink"/>
    <w:basedOn w:val="DefaultParagraphFont"/>
    <w:semiHidden/>
    <w:unhideWhenUsed/>
    <w:locked/>
    <w:rsid w:val="00BA35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09463">
      <w:marLeft w:val="0"/>
      <w:marRight w:val="0"/>
      <w:marTop w:val="0"/>
      <w:marBottom w:val="0"/>
      <w:divBdr>
        <w:top w:val="none" w:sz="0" w:space="0" w:color="auto"/>
        <w:left w:val="none" w:sz="0" w:space="0" w:color="auto"/>
        <w:bottom w:val="none" w:sz="0" w:space="0" w:color="auto"/>
        <w:right w:val="none" w:sz="0" w:space="0" w:color="auto"/>
      </w:divBdr>
    </w:div>
    <w:div w:id="852500769">
      <w:bodyDiv w:val="1"/>
      <w:marLeft w:val="0"/>
      <w:marRight w:val="0"/>
      <w:marTop w:val="0"/>
      <w:marBottom w:val="0"/>
      <w:divBdr>
        <w:top w:val="none" w:sz="0" w:space="0" w:color="auto"/>
        <w:left w:val="none" w:sz="0" w:space="0" w:color="auto"/>
        <w:bottom w:val="none" w:sz="0" w:space="0" w:color="auto"/>
        <w:right w:val="none" w:sz="0" w:space="0" w:color="auto"/>
      </w:divBdr>
    </w:div>
    <w:div w:id="19496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www.microsoft.com/downloads/en/details.aspx?FamilyID=a06a0fea-a4d4-434e-a527-d6afa2e552dd"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technet.microsoft.com/de-de/sysinternals"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microsoft.com/downloads/details.aspx?FamilyID=5c068e9f-ebfe-48a5-8b2f-0ad6ab454ad4&amp;displaylang=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text.codeplex.com/" TargetMode="External"/><Relationship Id="rId20" Type="http://schemas.openxmlformats.org/officeDocument/2006/relationships/hyperlink" Target="https://technet.microsoft.com/de-de/sysinternals/dd9969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stevestechspot.co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microsoft.com/en-us/download/details.aspx?id=2856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ww.stevestechspot.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LT%20Product%20Authoring\Boilerplates\WSKU%20Lab%20Book%20Author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F9192A7D050C47A41DFBE57CB591A5" ma:contentTypeVersion="0" ma:contentTypeDescription="Create a new document." ma:contentTypeScope="" ma:versionID="485a4943f8a9085efc0405a8eb695218">
  <xsd:schema xmlns:xsd="http://www.w3.org/2001/XMLSchema" xmlns:xs="http://www.w3.org/2001/XMLSchema" xmlns:p="http://schemas.microsoft.com/office/2006/metadata/properties" targetNamespace="http://schemas.microsoft.com/office/2006/metadata/properties" ma:root="true" ma:fieldsID="a7c9ea3003598ff63be50cfc9788e6e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DB538-40DB-4A4C-95F6-C3240492CB3C}">
  <ds:schemaRefs>
    <ds:schemaRef ds:uri="http://schemas.microsoft.com/sharepoint/v3/contenttype/forms"/>
  </ds:schemaRefs>
</ds:datastoreItem>
</file>

<file path=customXml/itemProps2.xml><?xml version="1.0" encoding="utf-8"?>
<ds:datastoreItem xmlns:ds="http://schemas.openxmlformats.org/officeDocument/2006/customXml" ds:itemID="{A43BD372-8C2C-4EDB-BC96-68D8DC4BF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C025513-4DB3-4807-A717-225735E1770D}">
  <ds:schemaRefs>
    <ds:schemaRef ds:uri="http://schemas.microsoft.com/office/2006/metadata/properties"/>
  </ds:schemaRefs>
</ds:datastoreItem>
</file>

<file path=customXml/itemProps4.xml><?xml version="1.0" encoding="utf-8"?>
<ds:datastoreItem xmlns:ds="http://schemas.openxmlformats.org/officeDocument/2006/customXml" ds:itemID="{63029F77-50D2-48DB-9DF9-CB983DD27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WSKU Lab Book Authoring Template.dot</Template>
  <TotalTime>34</TotalTime>
  <Pages>1</Pages>
  <Words>5086</Words>
  <Characters>28995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Typicus enim quidne metuo, opto, valetudo valetudo</vt:lpstr>
    </vt:vector>
  </TitlesOfParts>
  <Company>Microsoft Corporation</Company>
  <LinksUpToDate>false</LinksUpToDate>
  <CharactersWithSpaces>34013</CharactersWithSpaces>
  <SharedDoc>false</SharedDoc>
  <HLinks>
    <vt:vector size="12" baseType="variant">
      <vt:variant>
        <vt:i4>4784207</vt:i4>
      </vt:variant>
      <vt:variant>
        <vt:i4>3</vt:i4>
      </vt:variant>
      <vt:variant>
        <vt:i4>0</vt:i4>
      </vt:variant>
      <vt:variant>
        <vt:i4>5</vt:i4>
      </vt:variant>
      <vt:variant>
        <vt:lpwstr>http://localhost/FotoVision/default.aspx</vt:lpwstr>
      </vt:variant>
      <vt:variant>
        <vt:lpwstr/>
      </vt:variant>
      <vt:variant>
        <vt:i4>4128866</vt:i4>
      </vt:variant>
      <vt:variant>
        <vt:i4>0</vt:i4>
      </vt:variant>
      <vt:variant>
        <vt:i4>0</vt:i4>
      </vt:variant>
      <vt:variant>
        <vt:i4>5</vt:i4>
      </vt:variant>
      <vt:variant>
        <vt:lpwstr>http://www.microsoft.com/ddk/debugging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Typicus enim quidne metuo, opto, valetudo valetudo</dc:title>
  <dc:creator>Eric Sabetti</dc:creator>
  <cp:lastModifiedBy>Wolfgang Kroneder</cp:lastModifiedBy>
  <cp:revision>12</cp:revision>
  <cp:lastPrinted>2016-01-03T11:49:00Z</cp:lastPrinted>
  <dcterms:created xsi:type="dcterms:W3CDTF">2015-02-21T10:28:00Z</dcterms:created>
  <dcterms:modified xsi:type="dcterms:W3CDTF">2016-01-03T11:49:00Z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r8>1.042006</vt:r8>
  </property>
  <property fmtid="{D5CDD505-2E9C-101B-9397-08002B2CF9AE}" pid="3" name="SPSDescription">
    <vt:lpwstr/>
  </property>
  <property fmtid="{D5CDD505-2E9C-101B-9397-08002B2CF9AE}" pid="4" name="Owner">
    <vt:lpwstr/>
  </property>
  <property fmtid="{D5CDD505-2E9C-101B-9397-08002B2CF9AE}" pid="5" name="Status">
    <vt:lpwstr/>
  </property>
  <property fmtid="{D5CDD505-2E9C-101B-9397-08002B2CF9AE}" pid="6" name="ContentTypeId">
    <vt:lpwstr>0x01010097F9192A7D050C47A41DFBE57CB591A5</vt:lpwstr>
  </property>
  <property fmtid="{D5CDD505-2E9C-101B-9397-08002B2CF9AE}" pid="7" name="TemplateUrl">
    <vt:lpwstr/>
  </property>
  <property fmtid="{D5CDD505-2E9C-101B-9397-08002B2CF9AE}" pid="8" name="Order">
    <vt:r8>61600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ies>
</file>