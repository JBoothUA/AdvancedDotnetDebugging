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BC21E1" w14:textId="77777777" w:rsidR="00023662" w:rsidRDefault="00023662" w:rsidP="001160AD"/>
    <w:p w14:paraId="5ABC21E2" w14:textId="32F92A50" w:rsidR="00023662" w:rsidRPr="00E93D2F" w:rsidRDefault="00023662" w:rsidP="00E93D2F">
      <w:pPr>
        <w:pStyle w:val="DocumentTitle"/>
      </w:pPr>
      <w:bookmarkStart w:id="0" w:name="_Toc176425246"/>
      <w:r w:rsidRPr="006647C3">
        <w:t>Troubleshooting Exceptions</w:t>
      </w:r>
      <w:bookmarkEnd w:id="0"/>
    </w:p>
    <w:p w14:paraId="5ABC21E3" w14:textId="77777777" w:rsidR="00023662" w:rsidRDefault="00023662" w:rsidP="001160AD">
      <w:r>
        <w:rPr>
          <w:noProof/>
          <w:lang w:eastAsia="en-US"/>
        </w:rPr>
        <w:drawing>
          <wp:anchor distT="0" distB="0" distL="114300" distR="114300" simplePos="0" relativeHeight="251684864" behindDoc="1" locked="0" layoutInCell="1" allowOverlap="1" wp14:anchorId="5ABC24C8" wp14:editId="5ABC24C9">
            <wp:simplePos x="0" y="0"/>
            <wp:positionH relativeFrom="column">
              <wp:posOffset>4229100</wp:posOffset>
            </wp:positionH>
            <wp:positionV relativeFrom="paragraph">
              <wp:posOffset>-678180</wp:posOffset>
            </wp:positionV>
            <wp:extent cx="1952625" cy="4572000"/>
            <wp:effectExtent l="19050" t="0" r="9525" b="0"/>
            <wp:wrapNone/>
            <wp:docPr id="81" name="Picture 36" descr="Print_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int_Splash"/>
                    <pic:cNvPicPr>
                      <a:picLocks noChangeAspect="1" noChangeArrowheads="1"/>
                    </pic:cNvPicPr>
                  </pic:nvPicPr>
                  <pic:blipFill>
                    <a:blip r:embed="rId11"/>
                    <a:srcRect/>
                    <a:stretch>
                      <a:fillRect/>
                    </a:stretch>
                  </pic:blipFill>
                  <pic:spPr bwMode="auto">
                    <a:xfrm>
                      <a:off x="0" y="0"/>
                      <a:ext cx="1952625" cy="457200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85888" behindDoc="0" locked="0" layoutInCell="1" allowOverlap="1" wp14:anchorId="5ABC24CA" wp14:editId="5ABC24CB">
            <wp:simplePos x="0" y="0"/>
            <wp:positionH relativeFrom="column">
              <wp:posOffset>4000500</wp:posOffset>
            </wp:positionH>
            <wp:positionV relativeFrom="paragraph">
              <wp:posOffset>-2358390</wp:posOffset>
            </wp:positionV>
            <wp:extent cx="2152650" cy="447675"/>
            <wp:effectExtent l="19050" t="0" r="0" b="0"/>
            <wp:wrapSquare wrapText="bothSides"/>
            <wp:docPr id="82" name="Picture 37" descr="Logo_Services_black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go_Services_black_300"/>
                    <pic:cNvPicPr>
                      <a:picLocks noChangeAspect="1" noChangeArrowheads="1"/>
                    </pic:cNvPicPr>
                  </pic:nvPicPr>
                  <pic:blipFill>
                    <a:blip r:embed="rId12"/>
                    <a:srcRect/>
                    <a:stretch>
                      <a:fillRect/>
                    </a:stretch>
                  </pic:blipFill>
                  <pic:spPr bwMode="auto">
                    <a:xfrm>
                      <a:off x="0" y="0"/>
                      <a:ext cx="2152650" cy="447675"/>
                    </a:xfrm>
                    <a:prstGeom prst="rect">
                      <a:avLst/>
                    </a:prstGeom>
                    <a:noFill/>
                    <a:ln w="9525">
                      <a:noFill/>
                      <a:miter lim="800000"/>
                      <a:headEnd/>
                      <a:tailEnd/>
                    </a:ln>
                  </pic:spPr>
                </pic:pic>
              </a:graphicData>
            </a:graphic>
          </wp:anchor>
        </w:drawing>
      </w:r>
    </w:p>
    <w:p w14:paraId="5ABC21E4" w14:textId="77777777" w:rsidR="00023662" w:rsidRPr="002F5608" w:rsidRDefault="00023662" w:rsidP="00CB4C17">
      <w:pPr>
        <w:pStyle w:val="Pb"/>
        <w:framePr w:wrap="around"/>
      </w:pPr>
    </w:p>
    <w:p w14:paraId="5ABC21E5" w14:textId="77777777" w:rsidR="00023662" w:rsidRPr="00072E76" w:rsidRDefault="00023662" w:rsidP="001160AD">
      <w:pPr>
        <w:pStyle w:val="Legalese"/>
      </w:pPr>
      <w:r w:rsidRPr="00072E76">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These materials are intended for distribution to and use only by Microsoft Premier Customers.  Use or distribution of these materials by any other persons is prohibited without the express written permission of Microsoft Corporation.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ABC21E6" w14:textId="77777777" w:rsidR="00023662" w:rsidRPr="00072E76" w:rsidRDefault="00023662" w:rsidP="001160AD">
      <w:pPr>
        <w:pStyle w:val="Legalese"/>
      </w:pPr>
      <w:r w:rsidRPr="00072E76">
        <w:t xml:space="preserve"> </w:t>
      </w:r>
    </w:p>
    <w:p w14:paraId="5ABC21E7" w14:textId="77777777" w:rsidR="00023662" w:rsidRPr="00072E76" w:rsidRDefault="00023662" w:rsidP="001160AD">
      <w:pPr>
        <w:pStyle w:val="Legalese"/>
      </w:pPr>
      <w:r w:rsidRPr="00072E76">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5ABC21E8" w14:textId="77777777" w:rsidR="00023662" w:rsidRPr="00072E76" w:rsidRDefault="00023662" w:rsidP="001160AD">
      <w:pPr>
        <w:pStyle w:val="Legalese"/>
      </w:pPr>
      <w:r w:rsidRPr="00072E76">
        <w:t xml:space="preserve"> </w:t>
      </w:r>
    </w:p>
    <w:p w14:paraId="5ABC21E9" w14:textId="49D2FA47" w:rsidR="00023662" w:rsidRPr="00072E76" w:rsidRDefault="00023662" w:rsidP="001160AD">
      <w:pPr>
        <w:pStyle w:val="Legalese"/>
      </w:pPr>
      <w:r w:rsidRPr="00072E76">
        <w:t>©20</w:t>
      </w:r>
      <w:r w:rsidR="004375BB">
        <w:t>1</w:t>
      </w:r>
      <w:r w:rsidR="00F61A74">
        <w:t>5</w:t>
      </w:r>
      <w:r w:rsidRPr="00072E76">
        <w:t xml:space="preserve"> Microsoft Corporation. All rights reserved.</w:t>
      </w:r>
    </w:p>
    <w:p w14:paraId="5ABC21EA" w14:textId="77777777" w:rsidR="00023662" w:rsidRPr="00072E76" w:rsidRDefault="00023662" w:rsidP="001160AD">
      <w:pPr>
        <w:pStyle w:val="Legalese"/>
      </w:pPr>
      <w:r w:rsidRPr="00072E76">
        <w:t xml:space="preserve"> </w:t>
      </w:r>
    </w:p>
    <w:p w14:paraId="5ABC21EB" w14:textId="77777777" w:rsidR="00023662" w:rsidRPr="00072E76" w:rsidRDefault="00023662" w:rsidP="001160AD">
      <w:pPr>
        <w:pStyle w:val="Legalese"/>
      </w:pPr>
      <w:r w:rsidRPr="00072E76">
        <w:t xml:space="preserve">Microsoft, Windows, Windows </w:t>
      </w:r>
      <w:r>
        <w:t>Server</w:t>
      </w:r>
      <w:r w:rsidRPr="00072E76">
        <w:t xml:space="preserve">, </w:t>
      </w:r>
      <w:r>
        <w:t xml:space="preserve">Visual Studio, </w:t>
      </w:r>
      <w:r w:rsidRPr="00072E76">
        <w:t xml:space="preserve">and </w:t>
      </w:r>
      <w:r>
        <w:t>Internet Explorer</w:t>
      </w:r>
      <w:r w:rsidRPr="00072E76">
        <w:t xml:space="preserve"> are either registered trademarks or trademarks of Microsoft Corporation in the </w:t>
      </w:r>
      <w:smartTag w:uri="urn:schemas-microsoft-com:office:smarttags" w:element="country-region">
        <w:smartTag w:uri="urn:schemas-microsoft-com:office:smarttags" w:element="place">
          <w:r w:rsidRPr="00072E76">
            <w:t>United States</w:t>
          </w:r>
        </w:smartTag>
      </w:smartTag>
      <w:r w:rsidRPr="00072E76">
        <w:t xml:space="preserve"> and/or other countries.</w:t>
      </w:r>
    </w:p>
    <w:p w14:paraId="5ABC21EC" w14:textId="77777777" w:rsidR="00023662" w:rsidRPr="00072E76" w:rsidRDefault="00023662" w:rsidP="001160AD">
      <w:pPr>
        <w:pStyle w:val="Legalese"/>
      </w:pPr>
      <w:r w:rsidRPr="00072E76">
        <w:t xml:space="preserve"> </w:t>
      </w:r>
    </w:p>
    <w:p w14:paraId="5ABC21ED" w14:textId="77777777" w:rsidR="00023662" w:rsidRPr="00072E76" w:rsidRDefault="00023662" w:rsidP="001160AD">
      <w:pPr>
        <w:pStyle w:val="Legalese"/>
      </w:pPr>
      <w:r w:rsidRPr="00072E76">
        <w:t>The names of actual companies and products mentioned herein may be the trademarks of their respective owners.</w:t>
      </w:r>
    </w:p>
    <w:p w14:paraId="5ABC21EE" w14:textId="77777777" w:rsidR="00023662" w:rsidRDefault="00023662" w:rsidP="001160AD">
      <w:pPr>
        <w:pStyle w:val="Legalese"/>
      </w:pPr>
    </w:p>
    <w:p w14:paraId="5ABC21EF" w14:textId="77777777" w:rsidR="00023662" w:rsidRPr="00424026" w:rsidRDefault="00023662" w:rsidP="001160AD">
      <w:pPr>
        <w:pStyle w:val="Version"/>
      </w:pPr>
      <w:r w:rsidRPr="0090131D">
        <w:t>Version 1.0</w:t>
      </w:r>
    </w:p>
    <w:p w14:paraId="5ABC21F0" w14:textId="77777777" w:rsidR="00023662" w:rsidRDefault="00023662" w:rsidP="001160AD">
      <w:pPr>
        <w:pStyle w:val="Pb"/>
        <w:framePr w:wrap="around"/>
      </w:pPr>
    </w:p>
    <w:p w14:paraId="5ABC21F1" w14:textId="3DD857BA" w:rsidR="00023662" w:rsidRPr="00BC1E7B" w:rsidRDefault="00023662" w:rsidP="00BA5CE8">
      <w:pPr>
        <w:pStyle w:val="Heading2"/>
      </w:pPr>
      <w:bookmarkStart w:id="1" w:name="_Toc176425247"/>
      <w:r w:rsidRPr="00BC1E7B">
        <w:t>Troubleshooting Exceptions</w:t>
      </w:r>
      <w:bookmarkEnd w:id="1"/>
    </w:p>
    <w:p w14:paraId="5ABC21F2" w14:textId="77777777" w:rsidR="00023662" w:rsidRDefault="00023662" w:rsidP="00CB4C17">
      <w:pPr>
        <w:pStyle w:val="Art"/>
      </w:pPr>
    </w:p>
    <w:p w14:paraId="5ABC21F3" w14:textId="77777777" w:rsidR="00023662" w:rsidRPr="002F5608" w:rsidRDefault="00023662" w:rsidP="00F30A81">
      <w:pPr>
        <w:pStyle w:val="Heading4"/>
      </w:pPr>
      <w:r w:rsidRPr="002F5608">
        <w:t>Objectives</w:t>
      </w:r>
    </w:p>
    <w:p w14:paraId="5ABC21F4" w14:textId="77777777" w:rsidR="00023662" w:rsidRPr="00E93D2F" w:rsidRDefault="00023662" w:rsidP="00E93D2F">
      <w:r w:rsidRPr="00E93D2F">
        <w:t>After completing this lab, you will be able to:</w:t>
      </w:r>
    </w:p>
    <w:p w14:paraId="5ABC21F5" w14:textId="77777777" w:rsidR="00023662" w:rsidRPr="00E93D2F" w:rsidRDefault="00023662" w:rsidP="00E93D2F">
      <w:pPr>
        <w:pStyle w:val="Lb1"/>
      </w:pPr>
      <w:r w:rsidRPr="00E93D2F">
        <w:t>Recognize a managed exception</w:t>
      </w:r>
      <w:r>
        <w:t>.</w:t>
      </w:r>
    </w:p>
    <w:p w14:paraId="5ABC21F6" w14:textId="4658DFE0" w:rsidR="00023662" w:rsidRPr="00E93D2F" w:rsidRDefault="00023662" w:rsidP="000C5B50">
      <w:pPr>
        <w:pStyle w:val="Lb1"/>
      </w:pPr>
      <w:r w:rsidRPr="00E93D2F">
        <w:t xml:space="preserve">Use SOS, </w:t>
      </w:r>
      <w:r>
        <w:t>A</w:t>
      </w:r>
      <w:r w:rsidRPr="00E93D2F">
        <w:t xml:space="preserve">dplus, and </w:t>
      </w:r>
      <w:r>
        <w:t>W</w:t>
      </w:r>
      <w:r w:rsidRPr="00E93D2F">
        <w:t>in</w:t>
      </w:r>
      <w:r>
        <w:t>D</w:t>
      </w:r>
      <w:r w:rsidRPr="00E93D2F">
        <w:t>bg to troubleshoot and resolve managed exception issues.</w:t>
      </w:r>
    </w:p>
    <w:p w14:paraId="5ABC21F7" w14:textId="77777777" w:rsidR="00023662" w:rsidRPr="00E93D2F" w:rsidRDefault="00023662" w:rsidP="00E93D2F">
      <w:pPr>
        <w:pStyle w:val="Le"/>
      </w:pPr>
    </w:p>
    <w:p w14:paraId="5ABC21F8" w14:textId="77777777" w:rsidR="00023662" w:rsidRDefault="00023662" w:rsidP="00E93D2F">
      <w:pPr>
        <w:rPr>
          <w:rStyle w:val="Strong"/>
        </w:rPr>
      </w:pPr>
      <w:r w:rsidRPr="00E93D2F">
        <w:rPr>
          <w:rStyle w:val="Strong"/>
        </w:rPr>
        <w:t>Estimated time to complete this lab: 90 minutes</w:t>
      </w:r>
    </w:p>
    <w:p w14:paraId="5ABC21F9" w14:textId="77777777" w:rsidR="00023662" w:rsidRPr="008124EB" w:rsidRDefault="00023662" w:rsidP="008124EB">
      <w:pPr>
        <w:pStyle w:val="Le"/>
        <w:rPr>
          <w:rStyle w:val="Strong"/>
        </w:rPr>
      </w:pPr>
    </w:p>
    <w:p w14:paraId="5ABC21FA" w14:textId="77777777" w:rsidR="00023662" w:rsidRPr="00276821" w:rsidRDefault="00023662" w:rsidP="00CB4C17">
      <w:pPr>
        <w:pStyle w:val="Note"/>
      </w:pPr>
      <w:r w:rsidRPr="00697567">
        <w:rPr>
          <w:rStyle w:val="NotePrefix"/>
        </w:rPr>
        <w:t xml:space="preserve">Note: </w:t>
      </w:r>
      <w:r w:rsidRPr="00276821">
        <w:t xml:space="preserve">This lab focuses on the concepts in this module and as a result </w:t>
      </w:r>
      <w:r>
        <w:t>might</w:t>
      </w:r>
      <w:r w:rsidRPr="00276821">
        <w:t xml:space="preserve"> not comply with Microsoft</w:t>
      </w:r>
      <w:r>
        <w:t>®</w:t>
      </w:r>
      <w:r w:rsidRPr="00276821">
        <w:t xml:space="preserve"> security recommendations.</w:t>
      </w:r>
    </w:p>
    <w:p w14:paraId="5ABC21FB" w14:textId="77777777" w:rsidR="00023662" w:rsidRPr="00CB4C17" w:rsidRDefault="00023662" w:rsidP="00CB4C17">
      <w:pPr>
        <w:pStyle w:val="Le"/>
      </w:pPr>
    </w:p>
    <w:p w14:paraId="5ABC21FC" w14:textId="77777777" w:rsidR="00023662" w:rsidRDefault="00023662" w:rsidP="001160AD">
      <w:pPr>
        <w:pStyle w:val="Pb"/>
        <w:framePr w:wrap="around"/>
      </w:pPr>
    </w:p>
    <w:p w14:paraId="5ABC21FD" w14:textId="77777777" w:rsidR="00023662" w:rsidRPr="00E93D2F" w:rsidRDefault="00023662" w:rsidP="00CB4C17">
      <w:pPr>
        <w:pStyle w:val="Heading3"/>
      </w:pPr>
      <w:bookmarkStart w:id="2" w:name="_Toc176425248"/>
      <w:r w:rsidRPr="00E93D2F">
        <w:t xml:space="preserve">Exercise </w:t>
      </w:r>
      <w:r>
        <w:t>1</w:t>
      </w:r>
      <w:r w:rsidRPr="00E93D2F">
        <w:t xml:space="preserve">: </w:t>
      </w:r>
      <w:r>
        <w:t>Exception Issues</w:t>
      </w:r>
      <w:bookmarkEnd w:id="2"/>
    </w:p>
    <w:p w14:paraId="5ABC21FE" w14:textId="77777777" w:rsidR="00023662" w:rsidRPr="00E93D2F" w:rsidRDefault="00023662" w:rsidP="00CB4C17">
      <w:pPr>
        <w:pStyle w:val="Art"/>
      </w:pPr>
    </w:p>
    <w:p w14:paraId="5ABC21FF" w14:textId="5A917FBF" w:rsidR="00023662" w:rsidRPr="00E93D2F" w:rsidRDefault="00023662" w:rsidP="00E93D2F">
      <w:r w:rsidRPr="00E93D2F">
        <w:t>In this exercise, you will use WinDbg and SOS to attach to a live process to determine the root cause (as well as a possible resolution) of the problem. In addition, you will learn how to raise information about an inner exception to the user so that the application developer and tech support personnel will have better</w:t>
      </w:r>
      <w:r>
        <w:t xml:space="preserve"> initial</w:t>
      </w:r>
      <w:r w:rsidRPr="00E93D2F">
        <w:t xml:space="preserve"> information.</w:t>
      </w:r>
    </w:p>
    <w:p w14:paraId="5ABC2200" w14:textId="77777777" w:rsidR="00023662" w:rsidRPr="00E93D2F" w:rsidRDefault="00023662" w:rsidP="00E93D2F">
      <w:r w:rsidRPr="00E93D2F">
        <w:t>Note that you may wish to pair-up with a co-worker on these exercises. Sometimes you can solve a problem faster when you work in small groups.</w:t>
      </w:r>
    </w:p>
    <w:p w14:paraId="5ABC2201" w14:textId="77777777" w:rsidR="00023662" w:rsidRPr="00E93D2F" w:rsidRDefault="00023662" w:rsidP="00E93D2F">
      <w:pPr>
        <w:pStyle w:val="Le"/>
      </w:pPr>
    </w:p>
    <w:p w14:paraId="5ABC2202" w14:textId="77777777" w:rsidR="00023662" w:rsidRPr="00E93D2F" w:rsidRDefault="00023662" w:rsidP="00E93D2F">
      <w:pPr>
        <w:pStyle w:val="Heading4"/>
      </w:pPr>
      <w:r w:rsidRPr="00E93D2F">
        <w:t>Scenario</w:t>
      </w:r>
      <w:r w:rsidRPr="00E93D2F">
        <w:rPr>
          <w:rStyle w:val="Hidden"/>
        </w:rPr>
        <w:t xml:space="preserve"> </w:t>
      </w:r>
    </w:p>
    <w:p w14:paraId="5ABC2203" w14:textId="77777777" w:rsidR="00023662" w:rsidRPr="00E93D2F" w:rsidRDefault="00023662" w:rsidP="00E93D2F">
      <w:r>
        <w:t>Once this application is in</w:t>
      </w:r>
      <w:r w:rsidRPr="00E93D2F">
        <w:t xml:space="preserve"> production</w:t>
      </w:r>
      <w:r>
        <w:t>,</w:t>
      </w:r>
      <w:r w:rsidRPr="00E93D2F">
        <w:t xml:space="preserve"> you </w:t>
      </w:r>
      <w:r>
        <w:t xml:space="preserve">start </w:t>
      </w:r>
      <w:r w:rsidRPr="00E93D2F">
        <w:t>get</w:t>
      </w:r>
      <w:r>
        <w:t>ting</w:t>
      </w:r>
      <w:r w:rsidRPr="00E93D2F">
        <w:t xml:space="preserve"> reports of error messages. You are unable to reproduce the problem </w:t>
      </w:r>
      <w:r>
        <w:t>in</w:t>
      </w:r>
      <w:r w:rsidRPr="00E93D2F">
        <w:t xml:space="preserve"> a development </w:t>
      </w:r>
      <w:r>
        <w:t>environment</w:t>
      </w:r>
      <w:r w:rsidRPr="00E93D2F">
        <w:t xml:space="preserve">, but can reproduce it on </w:t>
      </w:r>
      <w:r>
        <w:t xml:space="preserve">a </w:t>
      </w:r>
      <w:r w:rsidRPr="00E93D2F">
        <w:t xml:space="preserve">lab </w:t>
      </w:r>
      <w:r>
        <w:t>computer</w:t>
      </w:r>
      <w:r w:rsidRPr="00E93D2F">
        <w:t xml:space="preserve">. Now you </w:t>
      </w:r>
      <w:r>
        <w:t>will</w:t>
      </w:r>
      <w:r w:rsidRPr="00E93D2F">
        <w:t xml:space="preserve"> attempt to debug the problem.</w:t>
      </w:r>
    </w:p>
    <w:p w14:paraId="5ABC2204" w14:textId="77777777" w:rsidR="00023662" w:rsidRPr="00E93D2F" w:rsidRDefault="00023662" w:rsidP="00E93D2F">
      <w:pPr>
        <w:pStyle w:val="Le"/>
      </w:pPr>
    </w:p>
    <w:p w14:paraId="5ABC2205" w14:textId="77777777" w:rsidR="00023662" w:rsidRPr="00E93D2F" w:rsidRDefault="00023662" w:rsidP="00E93D2F">
      <w:pPr>
        <w:pStyle w:val="Procedureheading"/>
      </w:pPr>
      <w:r w:rsidRPr="00E93D2F">
        <w:t>Task Description</w:t>
      </w:r>
    </w:p>
    <w:p w14:paraId="5ABC2207" w14:textId="77777777" w:rsidR="00023662" w:rsidRPr="00E93D2F" w:rsidRDefault="00023662" w:rsidP="008A5413">
      <w:pPr>
        <w:pStyle w:val="Ln1"/>
        <w:numPr>
          <w:ilvl w:val="0"/>
          <w:numId w:val="49"/>
        </w:numPr>
      </w:pPr>
      <w:r w:rsidRPr="00E93D2F">
        <w:t>Start FotoVision</w:t>
      </w:r>
      <w:r>
        <w:t>.exe</w:t>
      </w:r>
      <w:r w:rsidRPr="00E93D2F">
        <w:t xml:space="preserve"> and </w:t>
      </w:r>
      <w:r>
        <w:t>send</w:t>
      </w:r>
      <w:r w:rsidRPr="00E93D2F">
        <w:t xml:space="preserve"> an album or picture to a friend.</w:t>
      </w:r>
    </w:p>
    <w:p w14:paraId="5ABC2208" w14:textId="77777777" w:rsidR="00023662" w:rsidRPr="00E93D2F" w:rsidRDefault="00023662" w:rsidP="008A5413">
      <w:pPr>
        <w:pStyle w:val="Ln1"/>
        <w:numPr>
          <w:ilvl w:val="1"/>
          <w:numId w:val="49"/>
        </w:numPr>
      </w:pPr>
      <w:r w:rsidRPr="00E93D2F">
        <w:t>Start FotoVision</w:t>
      </w:r>
      <w:r>
        <w:t>.exe</w:t>
      </w:r>
      <w:r w:rsidRPr="00E93D2F">
        <w:t>.</w:t>
      </w:r>
    </w:p>
    <w:p w14:paraId="5ABC2209" w14:textId="77777777" w:rsidR="00023662" w:rsidRPr="00E93D2F" w:rsidRDefault="00023662" w:rsidP="008A5413">
      <w:pPr>
        <w:pStyle w:val="Ln1"/>
        <w:numPr>
          <w:ilvl w:val="1"/>
          <w:numId w:val="49"/>
        </w:numPr>
      </w:pPr>
      <w:r w:rsidRPr="00E93D2F">
        <w:t xml:space="preserve">On the toolbar, click the </w:t>
      </w:r>
      <w:r w:rsidRPr="00CB4C17">
        <w:rPr>
          <w:rStyle w:val="Strong"/>
        </w:rPr>
        <w:t>Email</w:t>
      </w:r>
      <w:r w:rsidRPr="00E93D2F">
        <w:t xml:space="preserve"> button.</w:t>
      </w:r>
    </w:p>
    <w:p w14:paraId="5ABC220A" w14:textId="77777777" w:rsidR="00023662" w:rsidRPr="00CB4C17" w:rsidRDefault="00023662" w:rsidP="008A5413">
      <w:pPr>
        <w:pStyle w:val="Ln1"/>
        <w:numPr>
          <w:ilvl w:val="1"/>
          <w:numId w:val="49"/>
        </w:numPr>
        <w:rPr>
          <w:rStyle w:val="Emphasis"/>
        </w:rPr>
      </w:pPr>
      <w:r w:rsidRPr="00CB4C17">
        <w:rPr>
          <w:rStyle w:val="Emphasis"/>
        </w:rPr>
        <w:t>What error message do you see?</w:t>
      </w:r>
    </w:p>
    <w:p w14:paraId="5ABC220B" w14:textId="77777777" w:rsidR="00023662" w:rsidRDefault="00023662" w:rsidP="00D710CE">
      <w:pPr>
        <w:pStyle w:val="Lp2"/>
      </w:pPr>
      <w:r w:rsidRPr="00E93D2F">
        <w:t>Error type:  _</w:t>
      </w:r>
      <w:r>
        <w:t>_______________________________</w:t>
      </w:r>
    </w:p>
    <w:p w14:paraId="5ABC220C" w14:textId="77777777" w:rsidR="00023662" w:rsidRPr="00E93D2F" w:rsidRDefault="00023662" w:rsidP="008A5413">
      <w:pPr>
        <w:pStyle w:val="Ln1"/>
        <w:numPr>
          <w:ilvl w:val="1"/>
          <w:numId w:val="49"/>
        </w:numPr>
      </w:pPr>
      <w:r w:rsidRPr="00E93D2F">
        <w:t xml:space="preserve">Click </w:t>
      </w:r>
      <w:r w:rsidRPr="00CB4C17">
        <w:rPr>
          <w:rStyle w:val="Strong"/>
        </w:rPr>
        <w:t>OK</w:t>
      </w:r>
      <w:r w:rsidRPr="00E93D2F">
        <w:t xml:space="preserve"> to </w:t>
      </w:r>
      <w:r>
        <w:t>close</w:t>
      </w:r>
      <w:r w:rsidRPr="00E93D2F">
        <w:t xml:space="preserve"> the dialog</w:t>
      </w:r>
      <w:r>
        <w:t xml:space="preserve"> box</w:t>
      </w:r>
      <w:r w:rsidRPr="00E93D2F">
        <w:t>.</w:t>
      </w:r>
    </w:p>
    <w:p w14:paraId="5ABC220D" w14:textId="1ADEA765" w:rsidR="00023662" w:rsidRPr="00E93D2F" w:rsidRDefault="00023662" w:rsidP="008A5413">
      <w:pPr>
        <w:pStyle w:val="Ln1"/>
        <w:numPr>
          <w:ilvl w:val="0"/>
          <w:numId w:val="49"/>
        </w:numPr>
      </w:pPr>
      <w:r w:rsidRPr="00E93D2F">
        <w:t>Repro</w:t>
      </w:r>
      <w:r>
        <w:t>duce</w:t>
      </w:r>
      <w:r w:rsidRPr="00E93D2F">
        <w:t xml:space="preserve"> the problem and attach WinDbg</w:t>
      </w:r>
      <w:r w:rsidR="00545193">
        <w:t>:</w:t>
      </w:r>
    </w:p>
    <w:p w14:paraId="5ABC220E" w14:textId="77777777" w:rsidR="00023662" w:rsidRDefault="00023662" w:rsidP="008A5413">
      <w:pPr>
        <w:pStyle w:val="Ln1"/>
        <w:numPr>
          <w:ilvl w:val="1"/>
          <w:numId w:val="49"/>
        </w:numPr>
      </w:pPr>
      <w:r w:rsidRPr="00E93D2F">
        <w:t xml:space="preserve">In FotoVision, click the </w:t>
      </w:r>
      <w:r w:rsidRPr="00CB4C17">
        <w:rPr>
          <w:rStyle w:val="Strong"/>
        </w:rPr>
        <w:t>Email</w:t>
      </w:r>
      <w:r w:rsidRPr="00E93D2F">
        <w:t xml:space="preserve"> button on the toolbar.</w:t>
      </w:r>
      <w:r>
        <w:t xml:space="preserve">  </w:t>
      </w:r>
      <w:r w:rsidRPr="00E93D2F">
        <w:t>Once the dialog</w:t>
      </w:r>
      <w:r>
        <w:t xml:space="preserve"> box</w:t>
      </w:r>
      <w:r w:rsidRPr="00E93D2F">
        <w:t xml:space="preserve"> </w:t>
      </w:r>
      <w:r>
        <w:t>appears</w:t>
      </w:r>
      <w:r w:rsidRPr="00E93D2F">
        <w:t xml:space="preserve"> in FotoVision, do not click OK.</w:t>
      </w:r>
    </w:p>
    <w:p w14:paraId="5ABC220F" w14:textId="6AC87B78" w:rsidR="00023662" w:rsidRDefault="00023662" w:rsidP="008A5413">
      <w:pPr>
        <w:pStyle w:val="Ln1"/>
        <w:numPr>
          <w:ilvl w:val="1"/>
          <w:numId w:val="49"/>
        </w:numPr>
      </w:pPr>
      <w:r w:rsidRPr="00E93D2F">
        <w:t>With FotoVision</w:t>
      </w:r>
      <w:r>
        <w:t>.exe</w:t>
      </w:r>
      <w:r w:rsidRPr="00E93D2F">
        <w:t xml:space="preserve"> open, attach WinDbg and load SOS.</w:t>
      </w:r>
      <w:r w:rsidRPr="00E93D2F" w:rsidDel="00F44902">
        <w:t xml:space="preserve"> </w:t>
      </w:r>
    </w:p>
    <w:p w14:paraId="5ABC2210" w14:textId="77777777" w:rsidR="00023662" w:rsidRPr="00E93D2F" w:rsidRDefault="00023662" w:rsidP="008A5413">
      <w:pPr>
        <w:pStyle w:val="Ln1"/>
        <w:numPr>
          <w:ilvl w:val="0"/>
          <w:numId w:val="49"/>
        </w:numPr>
      </w:pPr>
      <w:r w:rsidRPr="00E93D2F">
        <w:t xml:space="preserve">Start your investigation by </w:t>
      </w:r>
      <w:r>
        <w:t>determining</w:t>
      </w:r>
      <w:r w:rsidRPr="00E93D2F">
        <w:t xml:space="preserve"> what threads are present and which one you should pay attention to.</w:t>
      </w:r>
    </w:p>
    <w:p w14:paraId="5ABC2211" w14:textId="77777777" w:rsidR="00023662" w:rsidRPr="00E93D2F" w:rsidRDefault="00023662" w:rsidP="008A5413">
      <w:pPr>
        <w:pStyle w:val="Ln1"/>
        <w:numPr>
          <w:ilvl w:val="1"/>
          <w:numId w:val="49"/>
        </w:numPr>
      </w:pPr>
      <w:r>
        <w:t>To start, g</w:t>
      </w:r>
      <w:r w:rsidRPr="00E93D2F">
        <w:t xml:space="preserve">et the native stack of the current thread.  </w:t>
      </w:r>
    </w:p>
    <w:p w14:paraId="5ABC2212" w14:textId="77777777" w:rsidR="00495168" w:rsidRDefault="00495168" w:rsidP="00495168">
      <w:pPr>
        <w:pStyle w:val="Code"/>
      </w:pPr>
      <w:r>
        <w:t>0:008&gt; k</w:t>
      </w:r>
    </w:p>
    <w:p w14:paraId="5ABC2213" w14:textId="77777777" w:rsidR="00495168" w:rsidRDefault="00495168" w:rsidP="00495168">
      <w:pPr>
        <w:pStyle w:val="Code"/>
      </w:pPr>
      <w:r>
        <w:t xml:space="preserve">ChildEBP RetAddr  </w:t>
      </w:r>
    </w:p>
    <w:p w14:paraId="5ABC2214" w14:textId="77777777" w:rsidR="00495168" w:rsidRDefault="00495168" w:rsidP="00495168">
      <w:pPr>
        <w:pStyle w:val="Code"/>
      </w:pPr>
      <w:r>
        <w:t>0520fc24 776ed279 ntdll!DbgBreakPoint</w:t>
      </w:r>
    </w:p>
    <w:p w14:paraId="5ABC2215" w14:textId="77777777" w:rsidR="00495168" w:rsidRDefault="00495168" w:rsidP="00495168">
      <w:pPr>
        <w:pStyle w:val="Code"/>
      </w:pPr>
      <w:r>
        <w:t>0520fc54 777f1194 ntdll!DbgUiRemoteBreakin+0x3c</w:t>
      </w:r>
    </w:p>
    <w:p w14:paraId="5ABC2216" w14:textId="77777777" w:rsidR="00495168" w:rsidRDefault="00495168" w:rsidP="00495168">
      <w:pPr>
        <w:pStyle w:val="Code"/>
      </w:pPr>
      <w:r>
        <w:t>0520fc60 776ab3f5 KERNEL32!BaseThreadInitThunk+0xe</w:t>
      </w:r>
    </w:p>
    <w:p w14:paraId="5ABC2217" w14:textId="77777777" w:rsidR="00495168" w:rsidRDefault="00495168" w:rsidP="00495168">
      <w:pPr>
        <w:pStyle w:val="Code"/>
      </w:pPr>
      <w:r>
        <w:t>0520fca0 776ab3c8 ntdll!__RtlUserThreadStart+0x70</w:t>
      </w:r>
    </w:p>
    <w:p w14:paraId="5ABC2218" w14:textId="77777777" w:rsidR="00023662" w:rsidRDefault="00495168" w:rsidP="00495168">
      <w:pPr>
        <w:pStyle w:val="Code"/>
      </w:pPr>
      <w:r>
        <w:t>0520fcb8 00000000 ntdll!_RtlUserThreadStart+0x1b</w:t>
      </w:r>
    </w:p>
    <w:p w14:paraId="5ABC2219" w14:textId="77777777" w:rsidR="00023662" w:rsidRPr="00CB4C17" w:rsidRDefault="00023662" w:rsidP="00CB4C17">
      <w:pPr>
        <w:pStyle w:val="Lp1"/>
        <w:rPr>
          <w:rStyle w:val="Emphasis"/>
        </w:rPr>
      </w:pPr>
      <w:r w:rsidRPr="00CB4C17">
        <w:rPr>
          <w:rStyle w:val="Emphasis"/>
        </w:rPr>
        <w:t>What is the purpose of this thread?</w:t>
      </w:r>
    </w:p>
    <w:p w14:paraId="5ABC221A" w14:textId="2835AA20" w:rsidR="00023662" w:rsidRPr="00E93D2F" w:rsidRDefault="00023662" w:rsidP="008A5413">
      <w:pPr>
        <w:pStyle w:val="Ln1"/>
        <w:numPr>
          <w:ilvl w:val="1"/>
          <w:numId w:val="49"/>
        </w:numPr>
      </w:pPr>
      <w:r w:rsidRPr="00E93D2F">
        <w:lastRenderedPageBreak/>
        <w:t>Run the SOS command that lists the managed threads</w:t>
      </w:r>
      <w:r>
        <w:t xml:space="preserve"> (</w:t>
      </w:r>
      <w:r w:rsidRPr="00A53332">
        <w:rPr>
          <w:rStyle w:val="Strong"/>
        </w:rPr>
        <w:t>!threads</w:t>
      </w:r>
      <w:r>
        <w:t>)</w:t>
      </w:r>
      <w:r w:rsidRPr="00E93D2F">
        <w:t xml:space="preserve">. </w:t>
      </w:r>
      <w:r>
        <w:t>Because</w:t>
      </w:r>
      <w:r w:rsidRPr="00E93D2F">
        <w:t xml:space="preserve"> the exception occurred in an app</w:t>
      </w:r>
      <w:r>
        <w:t>lication</w:t>
      </w:r>
      <w:r w:rsidRPr="00E93D2F">
        <w:t xml:space="preserve"> </w:t>
      </w:r>
      <w:r>
        <w:t>you</w:t>
      </w:r>
      <w:r w:rsidRPr="00E93D2F">
        <w:t xml:space="preserve"> know is written in managed code, there’s a fair chance that it was thrown on a managed thread</w:t>
      </w:r>
      <w:r>
        <w:t>, so this is</w:t>
      </w:r>
      <w:r w:rsidRPr="00E93D2F">
        <w:t xml:space="preserve"> a good place to start troubleshooting.</w:t>
      </w:r>
    </w:p>
    <w:p w14:paraId="14853682" w14:textId="2DCC4719" w:rsidR="00F61A74" w:rsidRDefault="00495168" w:rsidP="00F61A74">
      <w:pPr>
        <w:pStyle w:val="Code"/>
      </w:pPr>
      <w:r>
        <w:t>0:008&gt;</w:t>
      </w:r>
      <w:r w:rsidR="00F61A74" w:rsidRPr="008A5413">
        <w:rPr>
          <w:b/>
        </w:rPr>
        <w:t>!threads</w:t>
      </w:r>
    </w:p>
    <w:p w14:paraId="5588DBB0" w14:textId="77777777" w:rsidR="00F61A74" w:rsidRDefault="00F61A74" w:rsidP="00F61A74">
      <w:pPr>
        <w:pStyle w:val="Code"/>
      </w:pPr>
      <w:r>
        <w:t>ThreadCount:      3</w:t>
      </w:r>
    </w:p>
    <w:p w14:paraId="7E60CD32" w14:textId="77777777" w:rsidR="00F61A74" w:rsidRDefault="00F61A74" w:rsidP="00F61A74">
      <w:pPr>
        <w:pStyle w:val="Code"/>
      </w:pPr>
      <w:r>
        <w:t>UnstartedThread:  0</w:t>
      </w:r>
    </w:p>
    <w:p w14:paraId="62ACE455" w14:textId="77777777" w:rsidR="00F61A74" w:rsidRDefault="00F61A74" w:rsidP="00F61A74">
      <w:pPr>
        <w:pStyle w:val="Code"/>
      </w:pPr>
      <w:r>
        <w:t>BackgroundThread: 1</w:t>
      </w:r>
    </w:p>
    <w:p w14:paraId="1DC083BF" w14:textId="77777777" w:rsidR="00F61A74" w:rsidRDefault="00F61A74" w:rsidP="00F61A74">
      <w:pPr>
        <w:pStyle w:val="Code"/>
      </w:pPr>
      <w:r>
        <w:t>PendingThread:    0</w:t>
      </w:r>
    </w:p>
    <w:p w14:paraId="7D8AFB51" w14:textId="77777777" w:rsidR="00F61A74" w:rsidRDefault="00F61A74" w:rsidP="00F61A74">
      <w:pPr>
        <w:pStyle w:val="Code"/>
      </w:pPr>
      <w:r>
        <w:t>DeadThread:       0</w:t>
      </w:r>
    </w:p>
    <w:p w14:paraId="57D856D3" w14:textId="77777777" w:rsidR="00F61A74" w:rsidRDefault="00F61A74" w:rsidP="00F61A74">
      <w:pPr>
        <w:pStyle w:val="Code"/>
      </w:pPr>
      <w:r>
        <w:t>Hosted Runtime:   no</w:t>
      </w:r>
    </w:p>
    <w:p w14:paraId="2187B4FF" w14:textId="77777777" w:rsidR="00F61A74" w:rsidRDefault="00F61A74" w:rsidP="00F61A74">
      <w:pPr>
        <w:pStyle w:val="Code"/>
      </w:pPr>
      <w:r>
        <w:t xml:space="preserve">                                                                         Lock  </w:t>
      </w:r>
    </w:p>
    <w:p w14:paraId="6E375408" w14:textId="77777777" w:rsidR="00F61A74" w:rsidRDefault="00F61A74" w:rsidP="00F61A74">
      <w:pPr>
        <w:pStyle w:val="Code"/>
      </w:pPr>
      <w:r>
        <w:t xml:space="preserve">       ID OSID ThreadOBJ    State GC Mode     GC Alloc Context  Domain   Count Apt Exception</w:t>
      </w:r>
    </w:p>
    <w:p w14:paraId="5B9F95FD" w14:textId="77777777" w:rsidR="00F61A74" w:rsidRDefault="00F61A74" w:rsidP="00F61A74">
      <w:pPr>
        <w:pStyle w:val="Code"/>
      </w:pPr>
      <w:r>
        <w:t xml:space="preserve">   0    1  5e8 009f68b0     26020 Preemptive  0259B820:00000000 009be518 0     STA </w:t>
      </w:r>
      <w:r w:rsidRPr="008A5413">
        <w:rPr>
          <w:b/>
        </w:rPr>
        <w:t>FotoVisionDesktop.InternalFotoException</w:t>
      </w:r>
      <w:r>
        <w:t xml:space="preserve"> 02583560</w:t>
      </w:r>
    </w:p>
    <w:p w14:paraId="1449F815" w14:textId="77777777" w:rsidR="00F61A74" w:rsidRDefault="00F61A74" w:rsidP="00F61A74">
      <w:pPr>
        <w:pStyle w:val="Code"/>
      </w:pPr>
      <w:r>
        <w:t xml:space="preserve">   2    2 467c 009c5268     2b220 Preemptive  00000000:00000000 009be518 0     MTA (Finalizer) </w:t>
      </w:r>
    </w:p>
    <w:p w14:paraId="5ABC2225" w14:textId="28F0408B" w:rsidR="00023662" w:rsidRDefault="00F61A74" w:rsidP="00F61A74">
      <w:pPr>
        <w:pStyle w:val="Code"/>
      </w:pPr>
      <w:r>
        <w:t xml:space="preserve">   7    3 2d94 07310678   202b020 Preemptive  0248E268:00000000 009be518 0     MTA</w:t>
      </w:r>
    </w:p>
    <w:p w14:paraId="5ABC2226" w14:textId="23E8D65C" w:rsidR="00023662" w:rsidRPr="00C25B37" w:rsidRDefault="00023662" w:rsidP="00D710CE">
      <w:pPr>
        <w:pStyle w:val="Note"/>
      </w:pPr>
      <w:r w:rsidRPr="008124EB">
        <w:rPr>
          <w:rStyle w:val="NotePrefix"/>
        </w:rPr>
        <w:t>Note</w:t>
      </w:r>
      <w:r>
        <w:rPr>
          <w:rStyle w:val="NotePrefix"/>
        </w:rPr>
        <w:t xml:space="preserve">: </w:t>
      </w:r>
      <w:r>
        <w:t xml:space="preserve">Thread 0 is showing a </w:t>
      </w:r>
      <w:r w:rsidR="008A6733">
        <w:t>FotoVisionDesktop.InternalFotoException</w:t>
      </w:r>
      <w:r>
        <w:t xml:space="preserve">. This is the </w:t>
      </w:r>
      <w:r>
        <w:br/>
        <w:t xml:space="preserve">last thrown exception on this thread, which indicates that this might </w:t>
      </w:r>
      <w:r>
        <w:br/>
        <w:t>be the thread we are looking for.</w:t>
      </w:r>
    </w:p>
    <w:p w14:paraId="5ABC2227" w14:textId="77777777" w:rsidR="00023662" w:rsidRDefault="00023662" w:rsidP="008A5413">
      <w:pPr>
        <w:pStyle w:val="Ln1"/>
        <w:numPr>
          <w:ilvl w:val="1"/>
          <w:numId w:val="49"/>
        </w:numPr>
      </w:pPr>
      <w:r>
        <w:t>There are o</w:t>
      </w:r>
      <w:r w:rsidRPr="00E93D2F">
        <w:t xml:space="preserve">nly two </w:t>
      </w:r>
      <w:r>
        <w:t xml:space="preserve">managed </w:t>
      </w:r>
      <w:r w:rsidRPr="00E93D2F">
        <w:t xml:space="preserve">threads. OK, let’s look at their stacks. By running </w:t>
      </w:r>
      <w:r>
        <w:t>the “</w:t>
      </w:r>
      <w:r w:rsidRPr="00A53332">
        <w:rPr>
          <w:rStyle w:val="Strong"/>
        </w:rPr>
        <w:t>~*e!clrstack</w:t>
      </w:r>
      <w:r>
        <w:t>” command</w:t>
      </w:r>
      <w:r w:rsidRPr="00E93D2F">
        <w:t>, we</w:t>
      </w:r>
      <w:r>
        <w:t xml:space="preserve"> can</w:t>
      </w:r>
      <w:r w:rsidRPr="00E93D2F">
        <w:t xml:space="preserve"> see that only </w:t>
      </w:r>
      <w:r>
        <w:t>t</w:t>
      </w:r>
      <w:r w:rsidRPr="00E93D2F">
        <w:t>hread</w:t>
      </w:r>
      <w:r>
        <w:t xml:space="preserve"> </w:t>
      </w:r>
      <w:r w:rsidRPr="00E93D2F">
        <w:t>0 has a managed stack</w:t>
      </w:r>
      <w:r>
        <w:t xml:space="preserve"> and that the stack has an exception</w:t>
      </w:r>
      <w:r w:rsidRPr="00E93D2F">
        <w:t xml:space="preserve">. Look at </w:t>
      </w:r>
      <w:r>
        <w:t>t</w:t>
      </w:r>
      <w:r w:rsidRPr="00E93D2F">
        <w:t>hread</w:t>
      </w:r>
      <w:r>
        <w:t xml:space="preserve"> </w:t>
      </w:r>
      <w:r w:rsidRPr="00E93D2F">
        <w:t>0’s stack to see where the exception was thrown</w:t>
      </w:r>
      <w:r>
        <w:t>:</w:t>
      </w:r>
    </w:p>
    <w:p w14:paraId="4BC89291" w14:textId="3674544D" w:rsidR="00F61A74" w:rsidRDefault="006B7C84" w:rsidP="00F61A74">
      <w:pPr>
        <w:pStyle w:val="Code"/>
      </w:pPr>
      <w:r>
        <w:t>0:008&gt;</w:t>
      </w:r>
      <w:r w:rsidR="00F61A74" w:rsidRPr="008A5413">
        <w:rPr>
          <w:b/>
        </w:rPr>
        <w:t>~*E !clrstack</w:t>
      </w:r>
    </w:p>
    <w:p w14:paraId="68ABA568" w14:textId="77777777" w:rsidR="00F61A74" w:rsidRDefault="00F61A74" w:rsidP="00F61A74">
      <w:pPr>
        <w:pStyle w:val="Code"/>
      </w:pPr>
      <w:r>
        <w:t>OS Thread Id: 0x5e8 (0)</w:t>
      </w:r>
    </w:p>
    <w:p w14:paraId="1BF573BB" w14:textId="77777777" w:rsidR="00F61A74" w:rsidRDefault="00F61A74" w:rsidP="00F61A74">
      <w:pPr>
        <w:pStyle w:val="Code"/>
      </w:pPr>
      <w:r>
        <w:t>Child SP       IP Call Site</w:t>
      </w:r>
    </w:p>
    <w:p w14:paraId="32658475" w14:textId="77777777" w:rsidR="00F61A74" w:rsidRDefault="00F61A74" w:rsidP="00F61A74">
      <w:pPr>
        <w:pStyle w:val="Code"/>
      </w:pPr>
      <w:r>
        <w:t>0078dfa0 750abfbc [InlinedCallFrame: 0078dfa0] System.Windows.Forms.UnsafeNativeMethods.WaitMessage()</w:t>
      </w:r>
    </w:p>
    <w:p w14:paraId="7B9746D4" w14:textId="77777777" w:rsidR="00F61A74" w:rsidRDefault="00F61A74" w:rsidP="00F61A74">
      <w:pPr>
        <w:pStyle w:val="Code"/>
      </w:pPr>
      <w:r>
        <w:t>0078df9c 7a594cb8 *** WARNING: Unable to verify checksum for C:\WINDOWS\assembly\NativeImages_v4.0.30319_32\System.Windows.Forms\70c6bf4a51d18b4a9a1805cd48d1caad\System.Windows.Forms.ni.dll</w:t>
      </w:r>
    </w:p>
    <w:p w14:paraId="75853A68" w14:textId="77777777" w:rsidR="00F61A74" w:rsidRDefault="00F61A74" w:rsidP="00F61A74">
      <w:pPr>
        <w:pStyle w:val="Code"/>
      </w:pPr>
      <w:r>
        <w:t>System.Windows.Forms.Application+ComponentManager.System.Windows.Forms.UnsafeNativeMethods.IMsoComponentManager.FPushMessageLoop(IntPtr, Int32, Int32)</w:t>
      </w:r>
    </w:p>
    <w:p w14:paraId="131EB0AE" w14:textId="77777777" w:rsidR="00F61A74" w:rsidRDefault="00F61A74" w:rsidP="00F61A74">
      <w:pPr>
        <w:pStyle w:val="Code"/>
      </w:pPr>
      <w:r>
        <w:t>0078e028 7a594749 System.Windows.Forms.Application+ThreadContext.RunMessageLoopInner(Int32, System.Windows.Forms.ApplicationContext)</w:t>
      </w:r>
    </w:p>
    <w:p w14:paraId="1B6CB14B" w14:textId="77777777" w:rsidR="00F61A74" w:rsidRDefault="00F61A74" w:rsidP="00F61A74">
      <w:pPr>
        <w:pStyle w:val="Code"/>
      </w:pPr>
      <w:r>
        <w:t>0078e078 7a5945c2 System.Windows.Forms.Application+ThreadContext.RunMessageLoop(Int32, System.Windows.Forms.ApplicationContext)</w:t>
      </w:r>
    </w:p>
    <w:p w14:paraId="33DA58EC" w14:textId="77777777" w:rsidR="00F61A74" w:rsidRDefault="00F61A74" w:rsidP="00F61A74">
      <w:pPr>
        <w:pStyle w:val="Code"/>
      </w:pPr>
      <w:r>
        <w:t>0078e0a4 7ab04be3 System.Windows.Forms.Application.RunDialog(System.Windows.Forms.Form)</w:t>
      </w:r>
    </w:p>
    <w:p w14:paraId="5A9224EF" w14:textId="77777777" w:rsidR="00F61A74" w:rsidRDefault="00F61A74" w:rsidP="00F61A74">
      <w:pPr>
        <w:pStyle w:val="Code"/>
      </w:pPr>
      <w:r>
        <w:t>0078e0b8 7ab286e4 System.Windows.Forms.Form.ShowDialog(System.Windows.Forms.IWin32Window)</w:t>
      </w:r>
    </w:p>
    <w:p w14:paraId="339FBE71" w14:textId="77777777" w:rsidR="00F61A74" w:rsidRPr="008A5413" w:rsidRDefault="00F61A74" w:rsidP="00F61A74">
      <w:pPr>
        <w:pStyle w:val="Code"/>
        <w:rPr>
          <w:lang w:val="de-DE"/>
        </w:rPr>
      </w:pPr>
      <w:r w:rsidRPr="008A5413">
        <w:rPr>
          <w:lang w:val="de-DE"/>
        </w:rPr>
        <w:t xml:space="preserve">0078e0bc 7ab283b7 [InlinedCallFrame: 0078e0bc] </w:t>
      </w:r>
    </w:p>
    <w:p w14:paraId="1259B1D2" w14:textId="77777777" w:rsidR="00F61A74" w:rsidRPr="008A5413" w:rsidRDefault="00F61A74" w:rsidP="00F61A74">
      <w:pPr>
        <w:pStyle w:val="Code"/>
        <w:rPr>
          <w:lang w:val="de-DE"/>
        </w:rPr>
      </w:pPr>
      <w:r w:rsidRPr="008A5413">
        <w:rPr>
          <w:lang w:val="de-DE"/>
        </w:rPr>
        <w:t>0078e158 7ab283b7 System.Windows.Forms.Form.ShowDialog()</w:t>
      </w:r>
    </w:p>
    <w:p w14:paraId="160784AE" w14:textId="23C57124" w:rsidR="00F61A74" w:rsidRDefault="00F61A74" w:rsidP="00F61A74">
      <w:pPr>
        <w:pStyle w:val="Code"/>
      </w:pPr>
      <w:r>
        <w:t>0078e15c 04ecc3df *** WARNING: Unable to verify checksum for C:\LabFiles\FotoVision\4.0\C#\Desktop\Bin\FotoVision.exe</w:t>
      </w:r>
    </w:p>
    <w:p w14:paraId="3979D450" w14:textId="49EE27CD" w:rsidR="00F61A74" w:rsidRPr="008A5413" w:rsidRDefault="00F61A74" w:rsidP="00F61A74">
      <w:pPr>
        <w:pStyle w:val="Code"/>
        <w:rPr>
          <w:b/>
        </w:rPr>
      </w:pPr>
      <w:r w:rsidRPr="008A5413">
        <w:rPr>
          <w:b/>
        </w:rPr>
        <w:lastRenderedPageBreak/>
        <w:t>FotoVisionDesktop.Global.DisplayError(System.String, System.Exception) [c:\LabFiles\FotoVision\4.0\C#\Desktop\Source\Global.cs @ 192]</w:t>
      </w:r>
    </w:p>
    <w:p w14:paraId="11D2D762" w14:textId="7457F8AF" w:rsidR="00F61A74" w:rsidRDefault="00F61A74" w:rsidP="00F61A74">
      <w:pPr>
        <w:pStyle w:val="Code"/>
      </w:pPr>
      <w:r>
        <w:t>0078e17c 04ecc30e FotoVisionDesktop.MainForm.menuEmailChanges_Click(System.Object, System.EventArgs) [C:\LabFiles\FotoVision\4.0\C#\Desktop\Source\MainForm.cs @ 2200]</w:t>
      </w:r>
    </w:p>
    <w:p w14:paraId="609D87AB" w14:textId="6970C1CE" w:rsidR="00F61A74" w:rsidRDefault="00F61A74" w:rsidP="00F61A74">
      <w:pPr>
        <w:pStyle w:val="Code"/>
      </w:pPr>
      <w:r>
        <w:t>0078e2ac 04ecc1ab FotoVisionDesktop.MainForm.toolBar_ButtonClick(System.Object, System.Windows.Forms.ToolBarButtonClickEventArgs) [C:\LabFiles\FotoVision\4.0\C#\Desktop\Source\MainForm.cs @ 1268]</w:t>
      </w:r>
    </w:p>
    <w:p w14:paraId="166A8663" w14:textId="77777777" w:rsidR="00F61A74" w:rsidRDefault="00F61A74" w:rsidP="00F61A74">
      <w:pPr>
        <w:pStyle w:val="Code"/>
      </w:pPr>
      <w:r>
        <w:t>0078e2f4 7ad00a5d System.Windows.Forms.ToolBar.OnButtonClick(System.Windows.Forms.ToolBarButtonClickEventArgs)</w:t>
      </w:r>
    </w:p>
    <w:p w14:paraId="0FB24096" w14:textId="77777777" w:rsidR="00F61A74" w:rsidRDefault="00F61A74" w:rsidP="00F61A74">
      <w:pPr>
        <w:pStyle w:val="Code"/>
      </w:pPr>
      <w:r>
        <w:t>0078e2fc 7ad021a1 System.Windows.Forms.ToolBar.WmReflectCommand(System.Windows.Forms.Message ByRef)</w:t>
      </w:r>
    </w:p>
    <w:p w14:paraId="44646BF2" w14:textId="77777777" w:rsidR="00F61A74" w:rsidRDefault="00F61A74" w:rsidP="00F61A74">
      <w:pPr>
        <w:pStyle w:val="Code"/>
      </w:pPr>
      <w:r>
        <w:t>0078e314 7ad00dec System.Windows.Forms.ToolBar.WndProc(System.Windows.Forms.Message ByRef)</w:t>
      </w:r>
    </w:p>
    <w:p w14:paraId="5B8DF842" w14:textId="77777777" w:rsidR="00F61A74" w:rsidRDefault="00F61A74" w:rsidP="00F61A74">
      <w:pPr>
        <w:pStyle w:val="Code"/>
      </w:pPr>
      <w:r>
        <w:t>0078e3e0 7a585fa1 System.Windows.Forms.Control+ControlNativeWindow.OnMessage(System.Windows.Forms.Message ByRef)</w:t>
      </w:r>
    </w:p>
    <w:p w14:paraId="7079D18B" w14:textId="77777777" w:rsidR="00F61A74" w:rsidRDefault="00F61A74" w:rsidP="00F61A74">
      <w:pPr>
        <w:pStyle w:val="Code"/>
      </w:pPr>
      <w:r>
        <w:t>0078e3e8 7a585f89 System.Windows.Forms.Control+ControlNativeWindow.WndProc(System.Windows.Forms.Message ByRef)</w:t>
      </w:r>
    </w:p>
    <w:p w14:paraId="0C68ABF9" w14:textId="77777777" w:rsidR="00F61A74" w:rsidRDefault="00F61A74" w:rsidP="00F61A74">
      <w:pPr>
        <w:pStyle w:val="Code"/>
      </w:pPr>
      <w:r>
        <w:t>0078e3fc 7a585ed0 System.Windows.Forms.NativeWindow.Callback(IntPtr, Int32, IntPtr, IntPtr)</w:t>
      </w:r>
    </w:p>
    <w:p w14:paraId="5ABC223A" w14:textId="1EDF0C8F" w:rsidR="00023662" w:rsidRDefault="00F61A74" w:rsidP="00F61A74">
      <w:pPr>
        <w:pStyle w:val="Code"/>
      </w:pPr>
      <w:r>
        <w:t>0078e6cc 008ca08e [InlinedCallFrame: 0078e6cc]</w:t>
      </w:r>
      <w:r w:rsidR="006B7C84">
        <w:t>…</w:t>
      </w:r>
    </w:p>
    <w:p w14:paraId="5ABC223B" w14:textId="77777777" w:rsidR="006B7C84" w:rsidRPr="00E93D2F" w:rsidRDefault="006B7C84" w:rsidP="00495168">
      <w:pPr>
        <w:pStyle w:val="Code"/>
      </w:pPr>
      <w:r>
        <w:t>…</w:t>
      </w:r>
    </w:p>
    <w:p w14:paraId="5ABC223C" w14:textId="77777777" w:rsidR="00023662" w:rsidRPr="00E93D2F" w:rsidRDefault="00023662" w:rsidP="00E93D2F">
      <w:pPr>
        <w:pStyle w:val="Le"/>
      </w:pPr>
    </w:p>
    <w:p w14:paraId="5ABC223D" w14:textId="6DF18750" w:rsidR="00023662" w:rsidRPr="00E93D2F" w:rsidRDefault="00023662" w:rsidP="008A5413">
      <w:pPr>
        <w:pStyle w:val="Ln1"/>
        <w:numPr>
          <w:ilvl w:val="0"/>
          <w:numId w:val="49"/>
        </w:numPr>
      </w:pPr>
      <w:r w:rsidRPr="00E93D2F">
        <w:t xml:space="preserve">Investigate the exception to see if it occurred on the </w:t>
      </w:r>
      <w:r>
        <w:t xml:space="preserve">main thread of the </w:t>
      </w:r>
      <w:r w:rsidRPr="00E93D2F">
        <w:t>process</w:t>
      </w:r>
      <w:r w:rsidR="00954FE4">
        <w:t>:</w:t>
      </w:r>
    </w:p>
    <w:p w14:paraId="5ABC223E" w14:textId="77777777" w:rsidR="00023662" w:rsidRPr="00E93D2F" w:rsidRDefault="00023662" w:rsidP="008A5413">
      <w:pPr>
        <w:pStyle w:val="Ln1"/>
        <w:numPr>
          <w:ilvl w:val="1"/>
          <w:numId w:val="49"/>
        </w:numPr>
      </w:pPr>
      <w:r>
        <w:t>C</w:t>
      </w:r>
      <w:r w:rsidRPr="00E93D2F">
        <w:t xml:space="preserve">urrently, you are concentrating your efforts on </w:t>
      </w:r>
      <w:r>
        <w:t>t</w:t>
      </w:r>
      <w:r w:rsidRPr="00E93D2F">
        <w:t>hread</w:t>
      </w:r>
      <w:r>
        <w:t xml:space="preserve"> </w:t>
      </w:r>
      <w:r w:rsidRPr="00E93D2F">
        <w:t>0, the main thread in the app</w:t>
      </w:r>
      <w:r>
        <w:t>lication</w:t>
      </w:r>
      <w:r w:rsidRPr="00E93D2F">
        <w:t>. Make it the active thread</w:t>
      </w:r>
      <w:r>
        <w:t xml:space="preserve"> (</w:t>
      </w:r>
      <w:r w:rsidRPr="00A53332">
        <w:rPr>
          <w:rStyle w:val="Strong"/>
        </w:rPr>
        <w:t>~0s</w:t>
      </w:r>
      <w:r>
        <w:t>)</w:t>
      </w:r>
      <w:r w:rsidRPr="00E93D2F">
        <w:t>.</w:t>
      </w:r>
    </w:p>
    <w:p w14:paraId="5ABC223F" w14:textId="77777777" w:rsidR="00023662" w:rsidRPr="00E93D2F" w:rsidRDefault="00023662" w:rsidP="008A5413">
      <w:pPr>
        <w:pStyle w:val="Ln1"/>
        <w:numPr>
          <w:ilvl w:val="1"/>
          <w:numId w:val="49"/>
        </w:numPr>
      </w:pPr>
      <w:r w:rsidRPr="00E93D2F">
        <w:t>Let’s look at the objects on the stack</w:t>
      </w:r>
      <w:r>
        <w:t>—</w:t>
      </w:r>
      <w:r w:rsidRPr="00E93D2F">
        <w:t xml:space="preserve">the exception may still be there. Run </w:t>
      </w:r>
      <w:r>
        <w:t xml:space="preserve">the </w:t>
      </w:r>
      <w:r w:rsidRPr="00CB4C17">
        <w:rPr>
          <w:rStyle w:val="Strong"/>
        </w:rPr>
        <w:t>!dso</w:t>
      </w:r>
      <w:r>
        <w:t xml:space="preserve"> command:</w:t>
      </w:r>
    </w:p>
    <w:p w14:paraId="6DD01040" w14:textId="77777777" w:rsidR="00F61A74" w:rsidRDefault="006B7C84" w:rsidP="00F61A74">
      <w:pPr>
        <w:pStyle w:val="Code"/>
      </w:pPr>
      <w:r>
        <w:t xml:space="preserve">0:000&gt; </w:t>
      </w:r>
      <w:r w:rsidR="00F61A74">
        <w:t xml:space="preserve"> </w:t>
      </w:r>
      <w:r w:rsidR="00F61A74" w:rsidRPr="008A5413">
        <w:rPr>
          <w:b/>
        </w:rPr>
        <w:t>!dso</w:t>
      </w:r>
    </w:p>
    <w:p w14:paraId="620C5518" w14:textId="77777777" w:rsidR="00F61A74" w:rsidRDefault="00F61A74" w:rsidP="00F61A74">
      <w:pPr>
        <w:pStyle w:val="Code"/>
      </w:pPr>
      <w:r>
        <w:t>OS Thread Id: 0x5e8 (0)</w:t>
      </w:r>
    </w:p>
    <w:p w14:paraId="0E295EA7" w14:textId="77777777" w:rsidR="00F61A74" w:rsidRDefault="00F61A74" w:rsidP="00F61A74">
      <w:pPr>
        <w:pStyle w:val="Code"/>
      </w:pPr>
      <w:r>
        <w:t>ESP/REG  Object   Name</w:t>
      </w:r>
    </w:p>
    <w:p w14:paraId="6420D37B" w14:textId="77777777" w:rsidR="00F61A74" w:rsidRDefault="00F61A74" w:rsidP="00F61A74">
      <w:pPr>
        <w:pStyle w:val="Code"/>
      </w:pPr>
      <w:r>
        <w:t>esi      0259b7fc System.Collections.Hashtable+HashtableEnumerator</w:t>
      </w:r>
    </w:p>
    <w:p w14:paraId="5A5DF2F8" w14:textId="77777777" w:rsidR="00F61A74" w:rsidRDefault="00F61A74" w:rsidP="00F61A74">
      <w:pPr>
        <w:pStyle w:val="Code"/>
      </w:pPr>
      <w:r>
        <w:t>0078DFB8 0258ebec System.Windows.Forms.NativeMethods+MSG[]</w:t>
      </w:r>
    </w:p>
    <w:p w14:paraId="613EF367" w14:textId="77777777" w:rsidR="00F61A74" w:rsidRDefault="00F61A74" w:rsidP="00F61A74">
      <w:pPr>
        <w:pStyle w:val="Code"/>
      </w:pPr>
      <w:r>
        <w:t>0078DFBC 023b7b2c System.Windows.Forms.Application+ThreadContext</w:t>
      </w:r>
    </w:p>
    <w:p w14:paraId="470C920E" w14:textId="77777777" w:rsidR="00F61A74" w:rsidRDefault="00F61A74" w:rsidP="00F61A74">
      <w:pPr>
        <w:pStyle w:val="Code"/>
      </w:pPr>
      <w:r>
        <w:t>0078DFC0 023b7b2c System.Windows.Forms.Application+ThreadContext</w:t>
      </w:r>
    </w:p>
    <w:p w14:paraId="484C028B" w14:textId="77777777" w:rsidR="00F61A74" w:rsidRDefault="00F61A74" w:rsidP="00F61A74">
      <w:pPr>
        <w:pStyle w:val="Code"/>
      </w:pPr>
      <w:r>
        <w:t>0078DFC4 023b7b2c System.Windows.Forms.Application+ThreadContext</w:t>
      </w:r>
    </w:p>
    <w:p w14:paraId="270A7812" w14:textId="77777777" w:rsidR="00F61A74" w:rsidRDefault="00F61A74" w:rsidP="00F61A74">
      <w:pPr>
        <w:pStyle w:val="Code"/>
      </w:pPr>
      <w:r>
        <w:t>0078DFC8 024c1390 System.Windows.Forms.Application+ComponentManager</w:t>
      </w:r>
    </w:p>
    <w:p w14:paraId="57AD21C1" w14:textId="77777777" w:rsidR="00F61A74" w:rsidRPr="008A5413" w:rsidRDefault="00F61A74" w:rsidP="00F61A74">
      <w:pPr>
        <w:pStyle w:val="Code"/>
        <w:rPr>
          <w:lang w:val="de-DE"/>
        </w:rPr>
      </w:pPr>
      <w:r w:rsidRPr="008A5413">
        <w:rPr>
          <w:lang w:val="de-DE"/>
        </w:rPr>
        <w:t>0078E00C 0258370c FotoVisionDesktop.ErrorForm</w:t>
      </w:r>
    </w:p>
    <w:p w14:paraId="27F4D370" w14:textId="77777777" w:rsidR="00F61A74" w:rsidRPr="008A5413" w:rsidRDefault="00F61A74" w:rsidP="00F61A74">
      <w:pPr>
        <w:pStyle w:val="Code"/>
        <w:rPr>
          <w:lang w:val="de-DE"/>
        </w:rPr>
      </w:pPr>
      <w:r w:rsidRPr="008A5413">
        <w:rPr>
          <w:lang w:val="de-DE"/>
        </w:rPr>
        <w:t>0078E030 0258370c FotoVisionDesktop.ErrorForm</w:t>
      </w:r>
    </w:p>
    <w:p w14:paraId="76603FDC" w14:textId="77777777" w:rsidR="00F61A74" w:rsidRPr="008A5413" w:rsidRDefault="00F61A74" w:rsidP="00F61A74">
      <w:pPr>
        <w:pStyle w:val="Code"/>
        <w:rPr>
          <w:lang w:val="de-DE"/>
        </w:rPr>
      </w:pPr>
      <w:r w:rsidRPr="008A5413">
        <w:rPr>
          <w:lang w:val="de-DE"/>
        </w:rPr>
        <w:t>0078E034 0258370c FotoVisionDesktop.ErrorForm</w:t>
      </w:r>
    </w:p>
    <w:p w14:paraId="657EC265" w14:textId="77777777" w:rsidR="00F61A74" w:rsidRPr="008A5413" w:rsidRDefault="00F61A74" w:rsidP="00F61A74">
      <w:pPr>
        <w:pStyle w:val="Code"/>
        <w:rPr>
          <w:lang w:val="de-DE"/>
        </w:rPr>
      </w:pPr>
      <w:r w:rsidRPr="008A5413">
        <w:rPr>
          <w:lang w:val="de-DE"/>
        </w:rPr>
        <w:t>0078E038 023b66e4 FotoVisionDesktop.MainForm</w:t>
      </w:r>
    </w:p>
    <w:p w14:paraId="4AF4970D" w14:textId="77777777" w:rsidR="00F61A74" w:rsidRDefault="00F61A74" w:rsidP="00F61A74">
      <w:pPr>
        <w:pStyle w:val="Code"/>
      </w:pPr>
      <w:r>
        <w:t>0078E03C 023b7b2c System.Windows.Forms.Application+ThreadContext</w:t>
      </w:r>
    </w:p>
    <w:p w14:paraId="245398F4" w14:textId="77777777" w:rsidR="00F61A74" w:rsidRDefault="00F61A74" w:rsidP="00F61A74">
      <w:pPr>
        <w:pStyle w:val="Code"/>
      </w:pPr>
      <w:r>
        <w:t>0078E064 023b7b2c System.Windows.Forms.Application+ThreadContext</w:t>
      </w:r>
    </w:p>
    <w:p w14:paraId="361F8A34" w14:textId="77777777" w:rsidR="00F61A74" w:rsidRDefault="00F61A74" w:rsidP="00F61A74">
      <w:pPr>
        <w:pStyle w:val="Code"/>
      </w:pPr>
      <w:r>
        <w:t>0078E074 0258d61c System.Windows.Forms.Application+ModalApplicationContext</w:t>
      </w:r>
    </w:p>
    <w:p w14:paraId="7305C441" w14:textId="77777777" w:rsidR="00F61A74" w:rsidRDefault="00F61A74" w:rsidP="00F61A74">
      <w:pPr>
        <w:pStyle w:val="Code"/>
      </w:pPr>
      <w:r>
        <w:t>0078E090 0258d61c System.Windows.Forms.Application+ModalApplicationContext</w:t>
      </w:r>
    </w:p>
    <w:p w14:paraId="3F46E9E0" w14:textId="77777777" w:rsidR="00F61A74" w:rsidRDefault="00F61A74" w:rsidP="00F61A74">
      <w:pPr>
        <w:pStyle w:val="Code"/>
      </w:pPr>
      <w:r>
        <w:t>0078E094 023b7b2c System.Windows.Forms.Application+ThreadContext</w:t>
      </w:r>
    </w:p>
    <w:p w14:paraId="1E86FE62" w14:textId="77777777" w:rsidR="00F61A74" w:rsidRDefault="00F61A74" w:rsidP="00F61A74">
      <w:pPr>
        <w:pStyle w:val="Code"/>
      </w:pPr>
      <w:r>
        <w:t>0078E0A0 0258d61c System.Windows.Forms.Application+ModalApplicationContext</w:t>
      </w:r>
    </w:p>
    <w:p w14:paraId="3BD9BE6F" w14:textId="77777777" w:rsidR="00F61A74" w:rsidRDefault="00F61A74" w:rsidP="00F61A74">
      <w:pPr>
        <w:pStyle w:val="Code"/>
      </w:pPr>
      <w:r>
        <w:t>0078E0A4 02581c8c System.Windows.Forms.ToolBarButtonClickEventArgs</w:t>
      </w:r>
    </w:p>
    <w:p w14:paraId="2B6B7115" w14:textId="77777777" w:rsidR="00F61A74" w:rsidRPr="008A5413" w:rsidRDefault="00F61A74" w:rsidP="00F61A74">
      <w:pPr>
        <w:pStyle w:val="Code"/>
        <w:rPr>
          <w:lang w:val="de-DE"/>
        </w:rPr>
      </w:pPr>
      <w:r w:rsidRPr="008A5413">
        <w:rPr>
          <w:lang w:val="de-DE"/>
        </w:rPr>
        <w:t>0078E0DC 0258370c FotoVisionDesktop.ErrorForm</w:t>
      </w:r>
    </w:p>
    <w:p w14:paraId="53DDF46A" w14:textId="77777777" w:rsidR="00F61A74" w:rsidRPr="008A5413" w:rsidRDefault="00F61A74" w:rsidP="00F61A74">
      <w:pPr>
        <w:pStyle w:val="Code"/>
        <w:rPr>
          <w:lang w:val="de-DE"/>
        </w:rPr>
      </w:pPr>
      <w:r w:rsidRPr="008A5413">
        <w:rPr>
          <w:lang w:val="de-DE"/>
        </w:rPr>
        <w:t>0078E110 0258370c FotoVisionDesktop.ErrorForm</w:t>
      </w:r>
    </w:p>
    <w:p w14:paraId="04F672C8" w14:textId="77777777" w:rsidR="00F61A74" w:rsidRPr="008A5413" w:rsidRDefault="00F61A74" w:rsidP="00F61A74">
      <w:pPr>
        <w:pStyle w:val="Code"/>
        <w:rPr>
          <w:lang w:val="de-DE"/>
        </w:rPr>
      </w:pPr>
      <w:r w:rsidRPr="008A5413">
        <w:rPr>
          <w:lang w:val="de-DE"/>
        </w:rPr>
        <w:t>0078E118 0258370c FotoVisionDesktop.ErrorForm</w:t>
      </w:r>
    </w:p>
    <w:p w14:paraId="7D9E2830" w14:textId="77777777" w:rsidR="00F61A74" w:rsidRPr="008A5413" w:rsidRDefault="00F61A74" w:rsidP="00F61A74">
      <w:pPr>
        <w:pStyle w:val="Code"/>
        <w:rPr>
          <w:lang w:val="de-DE"/>
        </w:rPr>
      </w:pPr>
      <w:r w:rsidRPr="008A5413">
        <w:rPr>
          <w:lang w:val="de-DE"/>
        </w:rPr>
        <w:lastRenderedPageBreak/>
        <w:t>0078E140 0258370c FotoVisionDesktop.ErrorForm</w:t>
      </w:r>
    </w:p>
    <w:p w14:paraId="3778A8DB" w14:textId="77777777" w:rsidR="00F61A74" w:rsidRPr="004618FF" w:rsidRDefault="00F61A74" w:rsidP="00F61A74">
      <w:pPr>
        <w:pStyle w:val="Code"/>
      </w:pPr>
      <w:r w:rsidRPr="004618FF">
        <w:t>0078E144 02581c8c System.Windows.Forms.ToolBarButtonClickEventArgs</w:t>
      </w:r>
    </w:p>
    <w:p w14:paraId="2AF2B74C" w14:textId="77777777" w:rsidR="00F61A74" w:rsidRPr="008A5413" w:rsidRDefault="00F61A74" w:rsidP="00F61A74">
      <w:pPr>
        <w:pStyle w:val="Code"/>
        <w:rPr>
          <w:lang w:val="de-DE"/>
        </w:rPr>
      </w:pPr>
      <w:r w:rsidRPr="008A5413">
        <w:rPr>
          <w:lang w:val="de-DE"/>
        </w:rPr>
        <w:t>0078E148 023b66e4 FotoVisionDesktop.MainForm</w:t>
      </w:r>
    </w:p>
    <w:p w14:paraId="3C6E9B01" w14:textId="77777777" w:rsidR="00F61A74" w:rsidRPr="008A5413" w:rsidRDefault="00F61A74" w:rsidP="00F61A74">
      <w:pPr>
        <w:pStyle w:val="Code"/>
        <w:rPr>
          <w:lang w:val="de-DE"/>
        </w:rPr>
      </w:pPr>
      <w:r w:rsidRPr="008A5413">
        <w:rPr>
          <w:lang w:val="de-DE"/>
        </w:rPr>
        <w:t>0078E15C 0258370c FotoVisionDesktop.ErrorForm</w:t>
      </w:r>
    </w:p>
    <w:p w14:paraId="7A3D3845" w14:textId="77777777" w:rsidR="00F61A74" w:rsidRDefault="00F61A74" w:rsidP="00F61A74">
      <w:pPr>
        <w:pStyle w:val="Code"/>
      </w:pPr>
      <w:r>
        <w:t>0078E160 024a689c System.Windows.Forms.Cursor</w:t>
      </w:r>
    </w:p>
    <w:p w14:paraId="19A4B724" w14:textId="77777777" w:rsidR="00F61A74" w:rsidRPr="008A5413" w:rsidRDefault="00F61A74" w:rsidP="00F61A74">
      <w:pPr>
        <w:pStyle w:val="Code"/>
        <w:rPr>
          <w:lang w:val="de-DE"/>
        </w:rPr>
      </w:pPr>
      <w:r w:rsidRPr="008A5413">
        <w:rPr>
          <w:lang w:val="de-DE"/>
        </w:rPr>
        <w:t>0078E164 0258370c FotoVisionDesktop.ErrorForm</w:t>
      </w:r>
    </w:p>
    <w:p w14:paraId="5F128E28" w14:textId="77777777" w:rsidR="00F61A74" w:rsidRPr="008A5413" w:rsidRDefault="00F61A74" w:rsidP="00F61A74">
      <w:pPr>
        <w:pStyle w:val="Code"/>
        <w:rPr>
          <w:lang w:val="de-DE"/>
        </w:rPr>
      </w:pPr>
      <w:r w:rsidRPr="008A5413">
        <w:rPr>
          <w:lang w:val="de-DE"/>
        </w:rPr>
        <w:t>0078E168 02583560 FotoVisionDesktop.InternalFotoException</w:t>
      </w:r>
    </w:p>
    <w:p w14:paraId="65E48991" w14:textId="77777777" w:rsidR="00F61A74" w:rsidRDefault="00F61A74" w:rsidP="00F61A74">
      <w:pPr>
        <w:pStyle w:val="Code"/>
      </w:pPr>
      <w:r>
        <w:t>0078E16C 02581c98 System.String    The email message could not be created.</w:t>
      </w:r>
    </w:p>
    <w:p w14:paraId="0B7E753E" w14:textId="77777777" w:rsidR="00F61A74" w:rsidRDefault="00F61A74" w:rsidP="00F61A74">
      <w:pPr>
        <w:pStyle w:val="Code"/>
      </w:pPr>
      <w:r>
        <w:t>0078E200 023dde64 System.String    EmailBody</w:t>
      </w:r>
    </w:p>
    <w:p w14:paraId="0D647EC7" w14:textId="77777777" w:rsidR="00F61A74" w:rsidRDefault="00F61A74" w:rsidP="00F61A74">
      <w:pPr>
        <w:pStyle w:val="Code"/>
      </w:pPr>
      <w:r>
        <w:t>0078E204 023de5d0 System.Collections.Hashtable</w:t>
      </w:r>
    </w:p>
    <w:p w14:paraId="6360550F" w14:textId="77777777" w:rsidR="00F61A74" w:rsidRPr="008A5413" w:rsidRDefault="00F61A74" w:rsidP="00F61A74">
      <w:pPr>
        <w:pStyle w:val="Code"/>
        <w:rPr>
          <w:lang w:val="de-DE"/>
        </w:rPr>
      </w:pPr>
      <w:r w:rsidRPr="008A5413">
        <w:rPr>
          <w:lang w:val="de-DE"/>
        </w:rPr>
        <w:t>0078E208 02581d18 FotoVisionDesktop.SettingKey</w:t>
      </w:r>
    </w:p>
    <w:p w14:paraId="01AC0635" w14:textId="77777777" w:rsidR="00F61A74" w:rsidRPr="008A5413" w:rsidRDefault="00F61A74" w:rsidP="00F61A74">
      <w:pPr>
        <w:pStyle w:val="Code"/>
        <w:rPr>
          <w:lang w:val="de-DE"/>
        </w:rPr>
      </w:pPr>
      <w:r w:rsidRPr="008A5413">
        <w:rPr>
          <w:lang w:val="de-DE"/>
        </w:rPr>
        <w:t>0078E244 02583560 FotoVisionDesktop.InternalFotoException</w:t>
      </w:r>
    </w:p>
    <w:p w14:paraId="3F76C5FE" w14:textId="77777777" w:rsidR="00F61A74" w:rsidRPr="008A5413" w:rsidRDefault="00F61A74" w:rsidP="00F61A74">
      <w:pPr>
        <w:pStyle w:val="Code"/>
        <w:rPr>
          <w:lang w:val="de-DE"/>
        </w:rPr>
      </w:pPr>
      <w:r w:rsidRPr="008A5413">
        <w:rPr>
          <w:lang w:val="de-DE"/>
        </w:rPr>
        <w:t>0078E25C 023de5b8 FotoVisionDesktop.Settings</w:t>
      </w:r>
    </w:p>
    <w:p w14:paraId="4A967798" w14:textId="77777777" w:rsidR="00F61A74" w:rsidRPr="008A5413" w:rsidRDefault="00F61A74" w:rsidP="00F61A74">
      <w:pPr>
        <w:pStyle w:val="Code"/>
        <w:rPr>
          <w:lang w:val="de-DE"/>
        </w:rPr>
      </w:pPr>
      <w:r w:rsidRPr="008A5413">
        <w:rPr>
          <w:lang w:val="de-DE"/>
        </w:rPr>
        <w:t>0078E260 023e40c8 System.String    New photos are available</w:t>
      </w:r>
    </w:p>
    <w:p w14:paraId="0976D64B" w14:textId="77777777" w:rsidR="00F61A74" w:rsidRPr="008A5413" w:rsidRDefault="00F61A74" w:rsidP="00F61A74">
      <w:pPr>
        <w:pStyle w:val="Code"/>
        <w:rPr>
          <w:lang w:val="de-DE"/>
        </w:rPr>
      </w:pPr>
      <w:r w:rsidRPr="008A5413">
        <w:rPr>
          <w:lang w:val="de-DE"/>
        </w:rPr>
        <w:t>0078E264 023de5b8 FotoVisionDesktop.Settings</w:t>
      </w:r>
    </w:p>
    <w:p w14:paraId="2F07A715" w14:textId="77777777" w:rsidR="00F61A74" w:rsidRPr="008A5413" w:rsidRDefault="00F61A74" w:rsidP="00F61A74">
      <w:pPr>
        <w:pStyle w:val="Code"/>
        <w:rPr>
          <w:lang w:val="de-DE"/>
        </w:rPr>
      </w:pPr>
      <w:r w:rsidRPr="008A5413">
        <w:rPr>
          <w:lang w:val="de-DE"/>
        </w:rPr>
        <w:t>0078E268 02583560 FotoVisionDesktop.InternalFotoException</w:t>
      </w:r>
    </w:p>
    <w:p w14:paraId="53A18E12" w14:textId="77777777" w:rsidR="00F61A74" w:rsidRPr="008A5413" w:rsidRDefault="00F61A74" w:rsidP="00F61A74">
      <w:pPr>
        <w:pStyle w:val="Code"/>
        <w:rPr>
          <w:lang w:val="de-DE"/>
        </w:rPr>
      </w:pPr>
      <w:r w:rsidRPr="008A5413">
        <w:rPr>
          <w:lang w:val="de-DE"/>
        </w:rPr>
        <w:t>0078E270 023e40c8 System.String    New photos are available</w:t>
      </w:r>
    </w:p>
    <w:p w14:paraId="77D42047" w14:textId="77777777" w:rsidR="00F61A74" w:rsidRPr="008A5413" w:rsidRDefault="00F61A74" w:rsidP="00F61A74">
      <w:pPr>
        <w:pStyle w:val="Code"/>
        <w:rPr>
          <w:lang w:val="de-DE"/>
        </w:rPr>
      </w:pPr>
      <w:r w:rsidRPr="008A5413">
        <w:rPr>
          <w:lang w:val="de-DE"/>
        </w:rPr>
        <w:t>0078E27C 023b66e4 FotoVisionDesktop.MainForm</w:t>
      </w:r>
    </w:p>
    <w:p w14:paraId="1FE73889" w14:textId="77777777" w:rsidR="00F61A74" w:rsidRPr="008A5413" w:rsidRDefault="00F61A74" w:rsidP="00F61A74">
      <w:pPr>
        <w:pStyle w:val="Code"/>
        <w:rPr>
          <w:lang w:val="de-DE"/>
        </w:rPr>
      </w:pPr>
      <w:r w:rsidRPr="008A5413">
        <w:rPr>
          <w:lang w:val="de-DE"/>
        </w:rPr>
        <w:t>0078E280 023b66e4 FotoVisionDesktop.MainForm</w:t>
      </w:r>
    </w:p>
    <w:p w14:paraId="04709340" w14:textId="77777777" w:rsidR="00F61A74" w:rsidRPr="008A5413" w:rsidRDefault="00F61A74" w:rsidP="00F61A74">
      <w:pPr>
        <w:pStyle w:val="Code"/>
        <w:rPr>
          <w:lang w:val="de-DE"/>
        </w:rPr>
      </w:pPr>
      <w:r w:rsidRPr="008A5413">
        <w:rPr>
          <w:lang w:val="de-DE"/>
        </w:rPr>
        <w:t>0078E298 023b66e4 FotoVisionDesktop.MainForm</w:t>
      </w:r>
    </w:p>
    <w:p w14:paraId="6DCDA98E" w14:textId="77777777" w:rsidR="00F61A74" w:rsidRPr="008A5413" w:rsidRDefault="00F61A74" w:rsidP="00F61A74">
      <w:pPr>
        <w:pStyle w:val="Code"/>
        <w:rPr>
          <w:lang w:val="de-DE"/>
        </w:rPr>
      </w:pPr>
      <w:r w:rsidRPr="008A5413">
        <w:rPr>
          <w:lang w:val="de-DE"/>
        </w:rPr>
        <w:t>0078E2A8 023b89cc System.EventArgs</w:t>
      </w:r>
    </w:p>
    <w:p w14:paraId="05EEAC58" w14:textId="77777777" w:rsidR="00F61A74" w:rsidRPr="008A5413" w:rsidRDefault="00F61A74" w:rsidP="00F61A74">
      <w:pPr>
        <w:pStyle w:val="Code"/>
        <w:rPr>
          <w:lang w:val="de-DE"/>
        </w:rPr>
      </w:pPr>
      <w:r w:rsidRPr="008A5413">
        <w:rPr>
          <w:lang w:val="de-DE"/>
        </w:rPr>
        <w:t>0078E2B4 02434880 System.Int32</w:t>
      </w:r>
    </w:p>
    <w:p w14:paraId="305653E8" w14:textId="77777777" w:rsidR="00F61A74" w:rsidRPr="008A5413" w:rsidRDefault="00F61A74" w:rsidP="00F61A74">
      <w:pPr>
        <w:pStyle w:val="Code"/>
        <w:rPr>
          <w:lang w:val="de-DE"/>
        </w:rPr>
      </w:pPr>
      <w:r w:rsidRPr="008A5413">
        <w:rPr>
          <w:lang w:val="de-DE"/>
        </w:rPr>
        <w:t>0078E2B8 0240cebc System.Windows.Forms.ToolBarButton</w:t>
      </w:r>
    </w:p>
    <w:p w14:paraId="7ADDBE00" w14:textId="77777777" w:rsidR="00F61A74" w:rsidRPr="008A5413" w:rsidRDefault="00F61A74" w:rsidP="00F61A74">
      <w:pPr>
        <w:pStyle w:val="Code"/>
        <w:rPr>
          <w:lang w:val="de-DE"/>
        </w:rPr>
      </w:pPr>
      <w:r w:rsidRPr="008A5413">
        <w:rPr>
          <w:lang w:val="de-DE"/>
        </w:rPr>
        <w:t>0078E2BC 023b66e4 FotoVisionDesktop.MainForm</w:t>
      </w:r>
    </w:p>
    <w:p w14:paraId="27CEF439" w14:textId="77777777" w:rsidR="00F61A74" w:rsidRPr="008A5413" w:rsidRDefault="00F61A74" w:rsidP="00F61A74">
      <w:pPr>
        <w:pStyle w:val="Code"/>
        <w:rPr>
          <w:lang w:val="de-DE"/>
        </w:rPr>
      </w:pPr>
      <w:r w:rsidRPr="008A5413">
        <w:rPr>
          <w:lang w:val="de-DE"/>
        </w:rPr>
        <w:t>0078E2DC 0240cb30 System.Windows.Forms.ToolBar</w:t>
      </w:r>
    </w:p>
    <w:p w14:paraId="497BE9AD" w14:textId="77777777" w:rsidR="00F61A74" w:rsidRPr="008A5413" w:rsidRDefault="00F61A74" w:rsidP="00F61A74">
      <w:pPr>
        <w:pStyle w:val="Code"/>
        <w:rPr>
          <w:lang w:val="de-DE"/>
        </w:rPr>
      </w:pPr>
      <w:r w:rsidRPr="008A5413">
        <w:rPr>
          <w:lang w:val="de-DE"/>
        </w:rPr>
        <w:t>0078E2E0 02581c8c System.Windows.Forms.ToolBarButtonClickEventArgs</w:t>
      </w:r>
    </w:p>
    <w:p w14:paraId="31C069D1" w14:textId="77777777" w:rsidR="00F61A74" w:rsidRPr="008A5413" w:rsidRDefault="00F61A74" w:rsidP="00F61A74">
      <w:pPr>
        <w:pStyle w:val="Code"/>
        <w:rPr>
          <w:lang w:val="de-DE"/>
        </w:rPr>
      </w:pPr>
      <w:r w:rsidRPr="008A5413">
        <w:rPr>
          <w:lang w:val="de-DE"/>
        </w:rPr>
        <w:t>0078E2F0 02581c8c System.Windows.Forms.ToolBarButtonClickEventArgs</w:t>
      </w:r>
    </w:p>
    <w:p w14:paraId="3DA833D8" w14:textId="77777777" w:rsidR="00F61A74" w:rsidRPr="008A5413" w:rsidRDefault="00F61A74" w:rsidP="00F61A74">
      <w:pPr>
        <w:pStyle w:val="Code"/>
        <w:rPr>
          <w:lang w:val="de-DE"/>
        </w:rPr>
      </w:pPr>
      <w:r w:rsidRPr="008A5413">
        <w:rPr>
          <w:lang w:val="de-DE"/>
        </w:rPr>
        <w:t>0078E2F4 0240cb30 System.Windows.Forms.ToolBar</w:t>
      </w:r>
    </w:p>
    <w:p w14:paraId="78D9B2CB" w14:textId="77777777" w:rsidR="00F61A74" w:rsidRPr="008A5413" w:rsidRDefault="00F61A74" w:rsidP="00F61A74">
      <w:pPr>
        <w:pStyle w:val="Code"/>
        <w:rPr>
          <w:lang w:val="de-DE"/>
        </w:rPr>
      </w:pPr>
      <w:r w:rsidRPr="008A5413">
        <w:rPr>
          <w:lang w:val="de-DE"/>
        </w:rPr>
        <w:t>0078E2FC 0240cebc System.Windows.Forms.ToolBarButton</w:t>
      </w:r>
    </w:p>
    <w:p w14:paraId="52AD00F8" w14:textId="77777777" w:rsidR="00F61A74" w:rsidRDefault="00F61A74" w:rsidP="00F61A74">
      <w:pPr>
        <w:pStyle w:val="Code"/>
      </w:pPr>
      <w:r>
        <w:t>0078E304 0240cb30 System.Windows.Forms.ToolBar</w:t>
      </w:r>
    </w:p>
    <w:p w14:paraId="520B013C" w14:textId="77777777" w:rsidR="00F61A74" w:rsidRDefault="00F61A74" w:rsidP="00F61A74">
      <w:pPr>
        <w:pStyle w:val="Code"/>
      </w:pPr>
      <w:r>
        <w:t>0078E3D4 0240cbec System.Windows.Forms.Control+ControlNativeWindow</w:t>
      </w:r>
    </w:p>
    <w:p w14:paraId="0B3B3E28" w14:textId="77777777" w:rsidR="00F61A74" w:rsidRDefault="00F61A74" w:rsidP="00F61A74">
      <w:pPr>
        <w:pStyle w:val="Code"/>
      </w:pPr>
      <w:r>
        <w:t>0078E3EC 0240cbec System.Windows.Forms.Control+ControlNativeWindow</w:t>
      </w:r>
    </w:p>
    <w:p w14:paraId="7ACC3276" w14:textId="77777777" w:rsidR="00F61A74" w:rsidRDefault="00F61A74" w:rsidP="00F61A74">
      <w:pPr>
        <w:pStyle w:val="Code"/>
      </w:pPr>
      <w:r>
        <w:t>0078E3FC 0240cbec System.Windows.Forms.Control+ControlNativeWindow</w:t>
      </w:r>
    </w:p>
    <w:p w14:paraId="06B8BFF9" w14:textId="77777777" w:rsidR="00F61A74" w:rsidRPr="008A5413" w:rsidRDefault="00F61A74" w:rsidP="00F61A74">
      <w:pPr>
        <w:pStyle w:val="Code"/>
        <w:rPr>
          <w:lang w:val="de-DE"/>
        </w:rPr>
      </w:pPr>
      <w:r w:rsidRPr="008A5413">
        <w:rPr>
          <w:lang w:val="de-DE"/>
        </w:rPr>
        <w:t>0078E6A0 023b66e4 FotoVisionDesktop.MainForm</w:t>
      </w:r>
    </w:p>
    <w:p w14:paraId="78A96488" w14:textId="77777777" w:rsidR="00F61A74" w:rsidRPr="008A5413" w:rsidRDefault="00F61A74" w:rsidP="00F61A74">
      <w:pPr>
        <w:pStyle w:val="Code"/>
        <w:rPr>
          <w:lang w:val="de-DE"/>
        </w:rPr>
      </w:pPr>
      <w:r w:rsidRPr="008A5413">
        <w:rPr>
          <w:lang w:val="de-DE"/>
        </w:rPr>
        <w:t>0078E6EC 0240cb30 System.Windows.Forms.ToolBar</w:t>
      </w:r>
    </w:p>
    <w:p w14:paraId="1582B4A3" w14:textId="77777777" w:rsidR="00F61A74" w:rsidRPr="008A5413" w:rsidRDefault="00F61A74" w:rsidP="00F61A74">
      <w:pPr>
        <w:pStyle w:val="Code"/>
        <w:rPr>
          <w:lang w:val="de-DE"/>
        </w:rPr>
      </w:pPr>
      <w:r w:rsidRPr="008A5413">
        <w:rPr>
          <w:lang w:val="de-DE"/>
        </w:rPr>
        <w:t>0078E700 0240cb30 System.Windows.Forms.ToolBar</w:t>
      </w:r>
    </w:p>
    <w:p w14:paraId="5258952D" w14:textId="77777777" w:rsidR="00F61A74" w:rsidRPr="008A5413" w:rsidRDefault="00F61A74" w:rsidP="00F61A74">
      <w:pPr>
        <w:pStyle w:val="Code"/>
        <w:rPr>
          <w:lang w:val="de-DE"/>
        </w:rPr>
      </w:pPr>
      <w:r w:rsidRPr="008A5413">
        <w:rPr>
          <w:lang w:val="de-DE"/>
        </w:rPr>
        <w:t>0078E724 023b66e4 FotoVisionDesktop.MainForm</w:t>
      </w:r>
    </w:p>
    <w:p w14:paraId="2B5FAF86" w14:textId="77777777" w:rsidR="00F61A74" w:rsidRPr="008A5413" w:rsidRDefault="00F61A74" w:rsidP="00F61A74">
      <w:pPr>
        <w:pStyle w:val="Code"/>
        <w:rPr>
          <w:lang w:val="de-DE"/>
        </w:rPr>
      </w:pPr>
      <w:r w:rsidRPr="008A5413">
        <w:rPr>
          <w:lang w:val="de-DE"/>
        </w:rPr>
        <w:t>0078E764 023b66e4 FotoVisionDesktop.MainForm</w:t>
      </w:r>
    </w:p>
    <w:p w14:paraId="10DD68CC" w14:textId="77777777" w:rsidR="00F61A74" w:rsidRPr="008A5413" w:rsidRDefault="00F61A74" w:rsidP="00F61A74">
      <w:pPr>
        <w:pStyle w:val="Code"/>
        <w:rPr>
          <w:lang w:val="de-DE"/>
        </w:rPr>
      </w:pPr>
      <w:r w:rsidRPr="008A5413">
        <w:rPr>
          <w:lang w:val="de-DE"/>
        </w:rPr>
        <w:t>0078E77C 023b66e4 FotoVisionDesktop.MainForm</w:t>
      </w:r>
    </w:p>
    <w:p w14:paraId="190A07AB" w14:textId="77777777" w:rsidR="00F61A74" w:rsidRPr="008A5413" w:rsidRDefault="00F61A74" w:rsidP="00F61A74">
      <w:pPr>
        <w:pStyle w:val="Code"/>
        <w:rPr>
          <w:lang w:val="de-DE"/>
        </w:rPr>
      </w:pPr>
      <w:r w:rsidRPr="008A5413">
        <w:rPr>
          <w:lang w:val="de-DE"/>
        </w:rPr>
        <w:t>0078E780 023b66e4 FotoVisionDesktop.MainForm</w:t>
      </w:r>
    </w:p>
    <w:p w14:paraId="30D4EF62" w14:textId="77777777" w:rsidR="00F61A74" w:rsidRPr="008A5413" w:rsidRDefault="00F61A74" w:rsidP="00F61A74">
      <w:pPr>
        <w:pStyle w:val="Code"/>
        <w:rPr>
          <w:lang w:val="de-DE"/>
        </w:rPr>
      </w:pPr>
      <w:r w:rsidRPr="008A5413">
        <w:rPr>
          <w:lang w:val="de-DE"/>
        </w:rPr>
        <w:t>0078E79C 023b66e4 FotoVisionDesktop.MainForm</w:t>
      </w:r>
    </w:p>
    <w:p w14:paraId="73F04848" w14:textId="77777777" w:rsidR="00F61A74" w:rsidRPr="008A5413" w:rsidRDefault="00F61A74" w:rsidP="00F61A74">
      <w:pPr>
        <w:pStyle w:val="Code"/>
        <w:rPr>
          <w:lang w:val="de-DE"/>
        </w:rPr>
      </w:pPr>
      <w:r w:rsidRPr="008A5413">
        <w:rPr>
          <w:lang w:val="de-DE"/>
        </w:rPr>
        <w:t>0078E7B0 023b66e4 FotoVisionDesktop.MainForm</w:t>
      </w:r>
    </w:p>
    <w:p w14:paraId="6411EF82" w14:textId="77777777" w:rsidR="00F61A74" w:rsidRPr="008A5413" w:rsidRDefault="00F61A74" w:rsidP="00F61A74">
      <w:pPr>
        <w:pStyle w:val="Code"/>
        <w:rPr>
          <w:lang w:val="de-DE"/>
        </w:rPr>
      </w:pPr>
      <w:r w:rsidRPr="008A5413">
        <w:rPr>
          <w:lang w:val="de-DE"/>
        </w:rPr>
        <w:t>0078E7E4 023b6e78 System.Windows.Forms.Control+ControlNativeWindow</w:t>
      </w:r>
    </w:p>
    <w:p w14:paraId="1F1E4A16" w14:textId="77777777" w:rsidR="00F61A74" w:rsidRDefault="00F61A74" w:rsidP="00F61A74">
      <w:pPr>
        <w:pStyle w:val="Code"/>
      </w:pPr>
      <w:r>
        <w:t>0078E7FC 023b6e78 System.Windows.Forms.Control+ControlNativeWindow</w:t>
      </w:r>
    </w:p>
    <w:p w14:paraId="680CEB22" w14:textId="77777777" w:rsidR="00F61A74" w:rsidRDefault="00F61A74" w:rsidP="00F61A74">
      <w:pPr>
        <w:pStyle w:val="Code"/>
      </w:pPr>
      <w:r>
        <w:t>0078E80C 023b6e78 System.Windows.Forms.Control+ControlNativeWindow</w:t>
      </w:r>
    </w:p>
    <w:p w14:paraId="52A55995" w14:textId="77777777" w:rsidR="00F61A74" w:rsidRDefault="00F61A74" w:rsidP="00F61A74">
      <w:pPr>
        <w:pStyle w:val="Code"/>
      </w:pPr>
      <w:r>
        <w:t>0078EDC0 0240cb30 System.Windows.Forms.ToolBar</w:t>
      </w:r>
    </w:p>
    <w:p w14:paraId="2C6A87FD" w14:textId="77777777" w:rsidR="00F61A74" w:rsidRDefault="00F61A74" w:rsidP="00F61A74">
      <w:pPr>
        <w:pStyle w:val="Code"/>
      </w:pPr>
      <w:r>
        <w:t>0078EE44 0240cb30 System.Windows.Forms.ToolBar</w:t>
      </w:r>
    </w:p>
    <w:p w14:paraId="0DEFCD1B" w14:textId="77777777" w:rsidR="00F61A74" w:rsidRDefault="00F61A74" w:rsidP="00F61A74">
      <w:pPr>
        <w:pStyle w:val="Code"/>
      </w:pPr>
      <w:r>
        <w:t>0078EE5C 0240cb30 System.Windows.Forms.ToolBar</w:t>
      </w:r>
    </w:p>
    <w:p w14:paraId="439C3044" w14:textId="77777777" w:rsidR="00F61A74" w:rsidRDefault="00F61A74" w:rsidP="00F61A74">
      <w:pPr>
        <w:pStyle w:val="Code"/>
      </w:pPr>
      <w:r>
        <w:t>0078EF2C 0240cbec System.Windows.Forms.Control+ControlNativeWindow</w:t>
      </w:r>
    </w:p>
    <w:p w14:paraId="59F48807" w14:textId="77777777" w:rsidR="00F61A74" w:rsidRDefault="00F61A74" w:rsidP="00F61A74">
      <w:pPr>
        <w:pStyle w:val="Code"/>
      </w:pPr>
      <w:r>
        <w:t>0078EF44 0240cbec System.Windows.Forms.Control+ControlNativeWindow</w:t>
      </w:r>
    </w:p>
    <w:p w14:paraId="151360E4" w14:textId="77777777" w:rsidR="00F61A74" w:rsidRDefault="00F61A74" w:rsidP="00F61A74">
      <w:pPr>
        <w:pStyle w:val="Code"/>
      </w:pPr>
      <w:r>
        <w:t>0078EF54 0240cbec System.Windows.Forms.Control+ControlNativeWindow</w:t>
      </w:r>
    </w:p>
    <w:p w14:paraId="2378D755" w14:textId="77777777" w:rsidR="00F61A74" w:rsidRDefault="00F61A74" w:rsidP="00F61A74">
      <w:pPr>
        <w:pStyle w:val="Code"/>
      </w:pPr>
      <w:r>
        <w:t>0078F0E8 023b7b2c System.Windows.Forms.Application+ThreadContext</w:t>
      </w:r>
    </w:p>
    <w:p w14:paraId="6DE99CCF" w14:textId="77777777" w:rsidR="00F61A74" w:rsidRDefault="00F61A74" w:rsidP="00F61A74">
      <w:pPr>
        <w:pStyle w:val="Code"/>
      </w:pPr>
      <w:r>
        <w:t>0078F168 024c20b4 System.Windows.Forms.NativeMethods+MSG[]</w:t>
      </w:r>
    </w:p>
    <w:p w14:paraId="3631B599" w14:textId="77777777" w:rsidR="00F61A74" w:rsidRDefault="00F61A74" w:rsidP="00F61A74">
      <w:pPr>
        <w:pStyle w:val="Code"/>
      </w:pPr>
      <w:r>
        <w:t>0078F16C 023b7b2c System.Windows.Forms.Application+ThreadContext</w:t>
      </w:r>
    </w:p>
    <w:p w14:paraId="2C1086ED" w14:textId="77777777" w:rsidR="00F61A74" w:rsidRDefault="00F61A74" w:rsidP="00F61A74">
      <w:pPr>
        <w:pStyle w:val="Code"/>
      </w:pPr>
      <w:r>
        <w:t>0078F170 023b7b2c System.Windows.Forms.Application+ThreadContext</w:t>
      </w:r>
    </w:p>
    <w:p w14:paraId="1114EB7F" w14:textId="77777777" w:rsidR="00F61A74" w:rsidRDefault="00F61A74" w:rsidP="00F61A74">
      <w:pPr>
        <w:pStyle w:val="Code"/>
      </w:pPr>
      <w:r>
        <w:t>0078F178 024c1390 System.Windows.Forms.Application+ComponentManager</w:t>
      </w:r>
    </w:p>
    <w:p w14:paraId="6A9B1FDB" w14:textId="77777777" w:rsidR="00F61A74" w:rsidRDefault="00F61A74" w:rsidP="00F61A74">
      <w:pPr>
        <w:pStyle w:val="Code"/>
      </w:pPr>
      <w:r>
        <w:t>0078F1B8 024c1390 System.Windows.Forms.Application+ComponentManager</w:t>
      </w:r>
    </w:p>
    <w:p w14:paraId="5C2201A7" w14:textId="77777777" w:rsidR="00F61A74" w:rsidRDefault="00F61A74" w:rsidP="00F61A74">
      <w:pPr>
        <w:pStyle w:val="Code"/>
      </w:pPr>
      <w:r>
        <w:t>0078F1BC 023b66e4 FotoVisionDesktop.MainForm</w:t>
      </w:r>
    </w:p>
    <w:p w14:paraId="1FA64F7E" w14:textId="77777777" w:rsidR="00F61A74" w:rsidRDefault="00F61A74" w:rsidP="00F61A74">
      <w:pPr>
        <w:pStyle w:val="Code"/>
      </w:pPr>
      <w:r>
        <w:lastRenderedPageBreak/>
        <w:t>0078F1EC 023b7b2c System.Windows.Forms.Application+ThreadContext</w:t>
      </w:r>
    </w:p>
    <w:p w14:paraId="4A4456DC" w14:textId="77777777" w:rsidR="00F61A74" w:rsidRDefault="00F61A74" w:rsidP="00F61A74">
      <w:pPr>
        <w:pStyle w:val="Code"/>
      </w:pPr>
      <w:r>
        <w:t>0078F214 023b7b2c System.Windows.Forms.Application+ThreadContext</w:t>
      </w:r>
    </w:p>
    <w:p w14:paraId="3AC517B4" w14:textId="77777777" w:rsidR="00F61A74" w:rsidRDefault="00F61A74" w:rsidP="00F61A74">
      <w:pPr>
        <w:pStyle w:val="Code"/>
      </w:pPr>
      <w:r>
        <w:t>0078F224 02434910 System.Windows.Forms.ApplicationContext</w:t>
      </w:r>
    </w:p>
    <w:p w14:paraId="362B2FCE" w14:textId="77777777" w:rsidR="00F61A74" w:rsidRDefault="00F61A74" w:rsidP="00F61A74">
      <w:pPr>
        <w:pStyle w:val="Code"/>
      </w:pPr>
      <w:r>
        <w:t>0078F240 02434910 System.Windows.Forms.ApplicationContext</w:t>
      </w:r>
    </w:p>
    <w:p w14:paraId="31D5BC64" w14:textId="77777777" w:rsidR="00F61A74" w:rsidRDefault="00F61A74" w:rsidP="00F61A74">
      <w:pPr>
        <w:pStyle w:val="Code"/>
      </w:pPr>
      <w:r>
        <w:t>0078F244 023b7b2c System.Windows.Forms.Application+ThreadContext</w:t>
      </w:r>
    </w:p>
    <w:p w14:paraId="6FA917E6" w14:textId="77777777" w:rsidR="00F61A74" w:rsidRDefault="00F61A74" w:rsidP="00F61A74">
      <w:pPr>
        <w:pStyle w:val="Code"/>
      </w:pPr>
      <w:r>
        <w:t>0078F250 02434910 System.Windows.Forms.ApplicationContext</w:t>
      </w:r>
    </w:p>
    <w:p w14:paraId="4506CF03" w14:textId="77777777" w:rsidR="00F61A74" w:rsidRDefault="00F61A74" w:rsidP="00F61A74">
      <w:pPr>
        <w:pStyle w:val="Code"/>
      </w:pPr>
      <w:r>
        <w:t>0078F268 023b66e4 FotoVisionDesktop.MainForm</w:t>
      </w:r>
    </w:p>
    <w:p w14:paraId="314074B1" w14:textId="77777777" w:rsidR="00F61A74" w:rsidRDefault="00F61A74" w:rsidP="00F61A74">
      <w:pPr>
        <w:pStyle w:val="Code"/>
      </w:pPr>
      <w:r>
        <w:t>0078F26C 023b664c System.Threading.Mutex</w:t>
      </w:r>
    </w:p>
    <w:p w14:paraId="10C97289" w14:textId="77777777" w:rsidR="00F61A74" w:rsidRDefault="00F61A74" w:rsidP="00F61A74">
      <w:pPr>
        <w:pStyle w:val="Code"/>
      </w:pPr>
      <w:r>
        <w:t>0078F270 023b661c System.String    FotoVisionsingle</w:t>
      </w:r>
    </w:p>
    <w:p w14:paraId="1B3BA925" w14:textId="77777777" w:rsidR="00F61A74" w:rsidRDefault="00F61A74" w:rsidP="00F61A74">
      <w:pPr>
        <w:pStyle w:val="Code"/>
      </w:pPr>
      <w:r>
        <w:t>0078F274 023b2b5c System.String    FotoVision</w:t>
      </w:r>
    </w:p>
    <w:p w14:paraId="5AD4ACD5" w14:textId="77777777" w:rsidR="00F61A74" w:rsidRDefault="00F61A74" w:rsidP="00F61A74">
      <w:pPr>
        <w:pStyle w:val="Code"/>
      </w:pPr>
      <w:r>
        <w:t>0078F278 023b664c System.Threading.Mutex</w:t>
      </w:r>
    </w:p>
    <w:p w14:paraId="2BF750A8" w14:textId="77777777" w:rsidR="00F61A74" w:rsidRDefault="00F61A74" w:rsidP="00F61A74">
      <w:pPr>
        <w:pStyle w:val="Code"/>
      </w:pPr>
      <w:r>
        <w:t>0078F29C 023b2c7c System.Threading.Mutex</w:t>
      </w:r>
    </w:p>
    <w:p w14:paraId="49DDF860" w14:textId="77777777" w:rsidR="00F61A74" w:rsidRDefault="00F61A74" w:rsidP="00F61A74">
      <w:pPr>
        <w:pStyle w:val="Code"/>
      </w:pPr>
      <w:r>
        <w:t>0078F2A0 023b2c48 System.String    FotoVisionmanifest</w:t>
      </w:r>
    </w:p>
    <w:p w14:paraId="638E4F51" w14:textId="77777777" w:rsidR="00F61A74" w:rsidRDefault="00F61A74" w:rsidP="00F61A74">
      <w:pPr>
        <w:pStyle w:val="Code"/>
      </w:pPr>
      <w:r>
        <w:t>0078F2A4 023b2b5c System.String    FotoVision</w:t>
      </w:r>
    </w:p>
    <w:p w14:paraId="58DB636E" w14:textId="77777777" w:rsidR="00F61A74" w:rsidRDefault="00F61A74" w:rsidP="00F61A74">
      <w:pPr>
        <w:pStyle w:val="Code"/>
      </w:pPr>
      <w:r>
        <w:t>0078F2AC 023b2c7c System.Threading.Mutex</w:t>
      </w:r>
    </w:p>
    <w:p w14:paraId="5ABC2294" w14:textId="7E957C81" w:rsidR="00023662" w:rsidRPr="00E93D2F" w:rsidRDefault="00F61A74" w:rsidP="00F61A74">
      <w:pPr>
        <w:pStyle w:val="Code"/>
      </w:pPr>
      <w:r>
        <w:t>..</w:t>
      </w:r>
    </w:p>
    <w:p w14:paraId="5ABC2295" w14:textId="77777777" w:rsidR="00023662" w:rsidRPr="00E93D2F" w:rsidRDefault="00023662" w:rsidP="00023662">
      <w:pPr>
        <w:pStyle w:val="Lp2"/>
      </w:pPr>
      <w:r w:rsidRPr="00E93D2F">
        <w:t xml:space="preserve">View the output to find an exception that should look familiar to you. Do you remember the type of the exception that FotoVision threw? </w:t>
      </w:r>
      <w:r>
        <w:t>Review</w:t>
      </w:r>
      <w:r w:rsidRPr="00E93D2F">
        <w:t xml:space="preserve"> your notes if you’re not sure.</w:t>
      </w:r>
    </w:p>
    <w:p w14:paraId="5ABC2296" w14:textId="77777777" w:rsidR="00023662" w:rsidRPr="00CB4C17" w:rsidRDefault="00023662" w:rsidP="00023662">
      <w:pPr>
        <w:pStyle w:val="Lp2"/>
        <w:rPr>
          <w:rStyle w:val="Emphasis"/>
        </w:rPr>
      </w:pPr>
      <w:r w:rsidRPr="00CB4C17">
        <w:rPr>
          <w:rStyle w:val="Emphasis"/>
        </w:rPr>
        <w:t xml:space="preserve">What is the address of the exception object? </w:t>
      </w:r>
    </w:p>
    <w:p w14:paraId="5ABC2297" w14:textId="47D64D6F" w:rsidR="006B7C84" w:rsidRDefault="00023662" w:rsidP="008A5413">
      <w:pPr>
        <w:pStyle w:val="Ln1"/>
        <w:numPr>
          <w:ilvl w:val="1"/>
          <w:numId w:val="49"/>
        </w:numPr>
      </w:pPr>
      <w:r w:rsidRPr="00E93D2F">
        <w:t xml:space="preserve">Now run </w:t>
      </w:r>
      <w:r>
        <w:t xml:space="preserve">the </w:t>
      </w:r>
      <w:r w:rsidR="001D0D8D" w:rsidRPr="008A5413">
        <w:rPr>
          <w:b/>
        </w:rPr>
        <w:t>!pe</w:t>
      </w:r>
      <w:r>
        <w:t xml:space="preserve"> command</w:t>
      </w:r>
      <w:r w:rsidRPr="00E93D2F">
        <w:t xml:space="preserve"> to dump the exceptions still alive in the process. </w:t>
      </w:r>
      <w:r w:rsidR="004F2268">
        <w:t xml:space="preserve"> </w:t>
      </w:r>
    </w:p>
    <w:p w14:paraId="5ABC2298" w14:textId="6771D0BD" w:rsidR="00023662" w:rsidRDefault="00023662" w:rsidP="008A5413">
      <w:pPr>
        <w:pStyle w:val="Ln1"/>
        <w:numPr>
          <w:ilvl w:val="1"/>
          <w:numId w:val="49"/>
        </w:numPr>
      </w:pPr>
      <w:r>
        <w:t xml:space="preserve">To find the address of the </w:t>
      </w:r>
      <w:r w:rsidR="00F542CD" w:rsidRPr="00F542CD">
        <w:t xml:space="preserve"> </w:t>
      </w:r>
      <w:r w:rsidR="00F542CD" w:rsidRPr="008A5413">
        <w:rPr>
          <w:b/>
        </w:rPr>
        <w:t>FotoVisionDesktop.InternalFotoException</w:t>
      </w:r>
      <w:r w:rsidR="00F542CD" w:rsidRPr="00F542CD" w:rsidDel="00F542CD">
        <w:t xml:space="preserve"> </w:t>
      </w:r>
      <w:r>
        <w:t xml:space="preserve">take the </w:t>
      </w:r>
      <w:bookmarkStart w:id="3" w:name="_GoBack"/>
      <w:bookmarkEnd w:id="3"/>
      <w:r>
        <w:t xml:space="preserve">Method Table address listed in the !dumpheap output, run </w:t>
      </w:r>
      <w:r w:rsidRPr="00A53332">
        <w:rPr>
          <w:rStyle w:val="Strong"/>
        </w:rPr>
        <w:t xml:space="preserve">!dumpheap </w:t>
      </w:r>
      <w:r w:rsidR="00874318">
        <w:rPr>
          <w:rStyle w:val="Strong"/>
        </w:rPr>
        <w:t>-</w:t>
      </w:r>
      <w:r w:rsidRPr="00A53332">
        <w:rPr>
          <w:rStyle w:val="Strong"/>
        </w:rPr>
        <w:t>mt &lt;mt address&gt;</w:t>
      </w:r>
    </w:p>
    <w:p w14:paraId="5ABC2299" w14:textId="77777777" w:rsidR="00023662" w:rsidRDefault="00023662" w:rsidP="008A5413">
      <w:pPr>
        <w:pStyle w:val="Ln1"/>
        <w:numPr>
          <w:ilvl w:val="1"/>
          <w:numId w:val="49"/>
        </w:numPr>
      </w:pPr>
      <w:r>
        <w:t>Choose one of the exceptions and d</w:t>
      </w:r>
      <w:r w:rsidRPr="00E93D2F">
        <w:t xml:space="preserve">ump </w:t>
      </w:r>
      <w:r>
        <w:t xml:space="preserve">it to learn more. </w:t>
      </w:r>
    </w:p>
    <w:p w14:paraId="5ABC229A" w14:textId="1461BDB3" w:rsidR="006B7C84" w:rsidRDefault="006B7C84">
      <w:pPr>
        <w:pStyle w:val="Note"/>
      </w:pPr>
      <w:r>
        <w:rPr>
          <w:rStyle w:val="NotePrefix"/>
        </w:rPr>
        <w:t>Note</w:t>
      </w:r>
      <w:r w:rsidR="00023662" w:rsidRPr="00505172">
        <w:rPr>
          <w:rStyle w:val="NotePrefix"/>
        </w:rPr>
        <w:t>:</w:t>
      </w:r>
      <w:r w:rsidR="00023662" w:rsidRPr="00505172">
        <w:t xml:space="preserve"> </w:t>
      </w:r>
      <w:r>
        <w:t xml:space="preserve"> Exceptions are also objects so you can use !do to dump to get more details about a specific exception object. However SOS provides a separate command (!pe</w:t>
      </w:r>
      <w:r w:rsidR="00BD5B85">
        <w:t xml:space="preserve"> or !printexception</w:t>
      </w:r>
      <w:r>
        <w:t xml:space="preserve">) for dumping exceptions </w:t>
      </w:r>
      <w:r w:rsidR="00BD5B85">
        <w:t xml:space="preserve">and display details in a much more readable </w:t>
      </w:r>
      <w:r>
        <w:t xml:space="preserve"> </w:t>
      </w:r>
      <w:r w:rsidR="00BD5B85">
        <w:t xml:space="preserve"> format.</w:t>
      </w:r>
    </w:p>
    <w:p w14:paraId="7F355C5F" w14:textId="77777777" w:rsidR="00F542CD" w:rsidRPr="008A5413" w:rsidRDefault="00BD5B85" w:rsidP="00F542CD">
      <w:pPr>
        <w:pStyle w:val="Code"/>
        <w:rPr>
          <w:b/>
        </w:rPr>
      </w:pPr>
      <w:r>
        <w:t xml:space="preserve">0:000&gt; </w:t>
      </w:r>
      <w:r w:rsidR="00F542CD">
        <w:t xml:space="preserve"> </w:t>
      </w:r>
      <w:r w:rsidR="00F542CD" w:rsidRPr="008A5413">
        <w:rPr>
          <w:b/>
        </w:rPr>
        <w:t>!pe 02583560</w:t>
      </w:r>
    </w:p>
    <w:p w14:paraId="3D25972E" w14:textId="77777777" w:rsidR="00F542CD" w:rsidRDefault="00F542CD" w:rsidP="00F542CD">
      <w:pPr>
        <w:pStyle w:val="Code"/>
      </w:pPr>
      <w:r>
        <w:t>Exception object: 02583560</w:t>
      </w:r>
    </w:p>
    <w:p w14:paraId="0E6DBD82" w14:textId="77777777" w:rsidR="00513DF9" w:rsidRPr="008A5413" w:rsidRDefault="00513DF9" w:rsidP="00513DF9">
      <w:pPr>
        <w:pStyle w:val="Code"/>
        <w:rPr>
          <w:b/>
        </w:rPr>
      </w:pPr>
      <w:r>
        <w:t xml:space="preserve">Exception type:   </w:t>
      </w:r>
      <w:r w:rsidRPr="008A5413">
        <w:rPr>
          <w:b/>
        </w:rPr>
        <w:t>FotoVisionDesktop.InternalFotoException</w:t>
      </w:r>
    </w:p>
    <w:p w14:paraId="230BD8E7" w14:textId="77777777" w:rsidR="00513DF9" w:rsidRDefault="00513DF9" w:rsidP="00513DF9">
      <w:pPr>
        <w:pStyle w:val="Code"/>
      </w:pPr>
      <w:r>
        <w:t>Message:          An Internal Exception has occured.  Please restart the application and try your operation again.</w:t>
      </w:r>
    </w:p>
    <w:p w14:paraId="188CE3FF" w14:textId="1BFDBC1C" w:rsidR="00513DF9" w:rsidRPr="008A5413" w:rsidRDefault="00513DF9" w:rsidP="00513DF9">
      <w:pPr>
        <w:pStyle w:val="Code"/>
        <w:rPr>
          <w:b/>
        </w:rPr>
      </w:pPr>
      <w:r>
        <w:t xml:space="preserve">InnerException:   System.NullReferenceException, </w:t>
      </w:r>
      <w:r w:rsidRPr="008A5413">
        <w:rPr>
          <w:b/>
        </w:rPr>
        <w:t>Use !PrintException 02e563ec</w:t>
      </w:r>
      <w:r w:rsidRPr="00513DF9">
        <w:t xml:space="preserve"> to see more.</w:t>
      </w:r>
    </w:p>
    <w:p w14:paraId="70136B73" w14:textId="77777777" w:rsidR="00513DF9" w:rsidRDefault="00513DF9" w:rsidP="00513DF9">
      <w:pPr>
        <w:pStyle w:val="Code"/>
      </w:pPr>
      <w:r>
        <w:t>StackTrace (generated):</w:t>
      </w:r>
    </w:p>
    <w:p w14:paraId="340E155C" w14:textId="77777777" w:rsidR="00513DF9" w:rsidRDefault="00513DF9" w:rsidP="00513DF9">
      <w:pPr>
        <w:pStyle w:val="Code"/>
      </w:pPr>
      <w:r>
        <w:t xml:space="preserve">    SP       IP       Function</w:t>
      </w:r>
    </w:p>
    <w:p w14:paraId="1B564A8F" w14:textId="77777777" w:rsidR="00513DF9" w:rsidRDefault="00513DF9" w:rsidP="00513DF9">
      <w:pPr>
        <w:pStyle w:val="Code"/>
      </w:pPr>
      <w:r>
        <w:t xml:space="preserve">    00FACD54 064D6AD9 FotoVision!FotoVisionDesktop.Settings.GetString(FotoVisionDesktop.SettingKey)+0xc1</w:t>
      </w:r>
    </w:p>
    <w:p w14:paraId="58770526" w14:textId="77777777" w:rsidR="00513DF9" w:rsidRDefault="00513DF9" w:rsidP="00513DF9">
      <w:pPr>
        <w:pStyle w:val="Code"/>
      </w:pPr>
      <w:r>
        <w:t xml:space="preserve">    00FADDA4 064DC2B4 FotoVision!FotoVisionDesktop.MainForm.menuEmailChanges_Click(System.Object, System.EventArgs)+0xa4</w:t>
      </w:r>
    </w:p>
    <w:p w14:paraId="690D5B4B" w14:textId="77777777" w:rsidR="00513DF9" w:rsidRDefault="00513DF9" w:rsidP="00513DF9">
      <w:pPr>
        <w:pStyle w:val="Code"/>
      </w:pPr>
    </w:p>
    <w:p w14:paraId="407439F1" w14:textId="77777777" w:rsidR="00513DF9" w:rsidRDefault="00513DF9" w:rsidP="00513DF9">
      <w:pPr>
        <w:pStyle w:val="Code"/>
      </w:pPr>
      <w:r>
        <w:t>StackTraceString: &lt;none&gt;</w:t>
      </w:r>
    </w:p>
    <w:p w14:paraId="45DFA965" w14:textId="77777777" w:rsidR="00513DF9" w:rsidRDefault="00513DF9" w:rsidP="00513DF9">
      <w:pPr>
        <w:pStyle w:val="Code"/>
      </w:pPr>
      <w:r>
        <w:t>HResult: 80131600</w:t>
      </w:r>
    </w:p>
    <w:p w14:paraId="5ABC22A6" w14:textId="271253C3" w:rsidR="00023662" w:rsidRDefault="00023662" w:rsidP="00F542CD">
      <w:pPr>
        <w:pStyle w:val="Code"/>
      </w:pPr>
    </w:p>
    <w:p w14:paraId="5ABC22A7" w14:textId="77777777" w:rsidR="00023662" w:rsidRPr="00E93D2F" w:rsidRDefault="00023662" w:rsidP="00D710CE">
      <w:pPr>
        <w:pStyle w:val="Lp2"/>
      </w:pPr>
      <w:r w:rsidRPr="00E93D2F">
        <w:t>Note that this exception has an inner exception.</w:t>
      </w:r>
    </w:p>
    <w:p w14:paraId="5ABC22A8" w14:textId="77777777" w:rsidR="00023662" w:rsidRPr="00CB4C17" w:rsidRDefault="00023662" w:rsidP="00D710CE">
      <w:pPr>
        <w:pStyle w:val="Lp2"/>
        <w:rPr>
          <w:rStyle w:val="Emphasis"/>
        </w:rPr>
      </w:pPr>
      <w:r w:rsidRPr="00CB4C17">
        <w:rPr>
          <w:rStyle w:val="Emphasis"/>
        </w:rPr>
        <w:lastRenderedPageBreak/>
        <w:t>What is the relationship between an inner and outer exception?</w:t>
      </w:r>
    </w:p>
    <w:p w14:paraId="5ABC22A9" w14:textId="77777777" w:rsidR="00023662" w:rsidRPr="00E93D2F" w:rsidRDefault="00023662" w:rsidP="00BD5B85">
      <w:pPr>
        <w:pStyle w:val="Lp2"/>
      </w:pPr>
      <w:r w:rsidRPr="00E93D2F">
        <w:t>Dump the inner exception</w:t>
      </w:r>
      <w:r>
        <w:t>.  Sample output is below</w:t>
      </w:r>
    </w:p>
    <w:p w14:paraId="71837B61" w14:textId="77777777" w:rsidR="00513DF9" w:rsidRPr="008A5413" w:rsidRDefault="00BD5B85" w:rsidP="00513DF9">
      <w:pPr>
        <w:pStyle w:val="Code"/>
        <w:rPr>
          <w:b/>
        </w:rPr>
      </w:pPr>
      <w:r>
        <w:t xml:space="preserve">0:000&gt; </w:t>
      </w:r>
      <w:r w:rsidR="00513DF9" w:rsidRPr="008A5413">
        <w:rPr>
          <w:b/>
        </w:rPr>
        <w:t>!PrintException 02e563ec</w:t>
      </w:r>
    </w:p>
    <w:p w14:paraId="5C2126D5" w14:textId="77777777" w:rsidR="00513DF9" w:rsidRDefault="00513DF9" w:rsidP="00513DF9">
      <w:pPr>
        <w:pStyle w:val="Code"/>
      </w:pPr>
      <w:r>
        <w:t>Exception object: 02e563ec</w:t>
      </w:r>
    </w:p>
    <w:p w14:paraId="7EDB971C" w14:textId="77777777" w:rsidR="00513DF9" w:rsidRDefault="00513DF9" w:rsidP="00513DF9">
      <w:pPr>
        <w:pStyle w:val="Code"/>
      </w:pPr>
      <w:r>
        <w:t>Exception type:   System.NullReferenceException</w:t>
      </w:r>
    </w:p>
    <w:p w14:paraId="4941164A" w14:textId="77777777" w:rsidR="00513DF9" w:rsidRDefault="00513DF9" w:rsidP="00513DF9">
      <w:pPr>
        <w:pStyle w:val="Code"/>
      </w:pPr>
      <w:r>
        <w:t>Message:          Object reference not set to an instance of an object.</w:t>
      </w:r>
    </w:p>
    <w:p w14:paraId="6100FE4E" w14:textId="77777777" w:rsidR="00513DF9" w:rsidRDefault="00513DF9" w:rsidP="00513DF9">
      <w:pPr>
        <w:pStyle w:val="Code"/>
      </w:pPr>
      <w:r>
        <w:t>InnerException:   &lt;none&gt;</w:t>
      </w:r>
    </w:p>
    <w:p w14:paraId="7E28E5FA" w14:textId="77777777" w:rsidR="00513DF9" w:rsidRDefault="00513DF9" w:rsidP="00513DF9">
      <w:pPr>
        <w:pStyle w:val="Code"/>
      </w:pPr>
      <w:r>
        <w:t>StackTrace (generated):</w:t>
      </w:r>
    </w:p>
    <w:p w14:paraId="020B9A64" w14:textId="77777777" w:rsidR="00513DF9" w:rsidRDefault="00513DF9" w:rsidP="00513DF9">
      <w:pPr>
        <w:pStyle w:val="Code"/>
      </w:pPr>
      <w:r>
        <w:t xml:space="preserve">    SP       IP       Function</w:t>
      </w:r>
    </w:p>
    <w:p w14:paraId="122E9778" w14:textId="77777777" w:rsidR="00513DF9" w:rsidRDefault="00513DF9" w:rsidP="00513DF9">
      <w:pPr>
        <w:pStyle w:val="Code"/>
      </w:pPr>
      <w:r>
        <w:t xml:space="preserve">    00FADD50 </w:t>
      </w:r>
      <w:r w:rsidRPr="008A5413">
        <w:rPr>
          <w:b/>
        </w:rPr>
        <w:t>064D6A9B</w:t>
      </w:r>
      <w:r>
        <w:t xml:space="preserve"> FotoVision!FotoVisionDesktop.Settings.GetString(FotoVisionDesktop.SettingKey)+0x83</w:t>
      </w:r>
    </w:p>
    <w:p w14:paraId="20757F5C" w14:textId="77777777" w:rsidR="00513DF9" w:rsidRDefault="00513DF9" w:rsidP="00513DF9">
      <w:pPr>
        <w:pStyle w:val="Code"/>
      </w:pPr>
    </w:p>
    <w:p w14:paraId="56A3AFB5" w14:textId="77777777" w:rsidR="00513DF9" w:rsidRDefault="00513DF9" w:rsidP="00513DF9">
      <w:pPr>
        <w:pStyle w:val="Code"/>
      </w:pPr>
      <w:r>
        <w:t>StackTraceString: &lt;none&gt;</w:t>
      </w:r>
    </w:p>
    <w:p w14:paraId="5ABC22B4" w14:textId="470FF511" w:rsidR="00023662" w:rsidRPr="00E93D2F" w:rsidRDefault="00513DF9" w:rsidP="00513DF9">
      <w:pPr>
        <w:pStyle w:val="Code"/>
      </w:pPr>
      <w:r>
        <w:t>HResult: 80004003</w:t>
      </w:r>
    </w:p>
    <w:p w14:paraId="5ABC22B5" w14:textId="77777777" w:rsidR="00023662" w:rsidRPr="00E93D2F" w:rsidRDefault="00023662" w:rsidP="00E93D2F">
      <w:pPr>
        <w:pStyle w:val="Le"/>
      </w:pPr>
    </w:p>
    <w:p w14:paraId="5ABC22B6" w14:textId="77777777" w:rsidR="00023662" w:rsidRPr="00E93D2F" w:rsidRDefault="00023662" w:rsidP="00FD13D9">
      <w:pPr>
        <w:pStyle w:val="Lp2"/>
      </w:pPr>
      <w:r w:rsidRPr="00BA179F">
        <w:rPr>
          <w:rStyle w:val="Emphasis"/>
        </w:rPr>
        <w:t>What is the type of the inner exception?</w:t>
      </w:r>
    </w:p>
    <w:p w14:paraId="5ABC22B7" w14:textId="77777777" w:rsidR="00023662" w:rsidRPr="00E93D2F" w:rsidRDefault="00023662" w:rsidP="00FD13D9">
      <w:pPr>
        <w:pStyle w:val="Lp2"/>
      </w:pPr>
      <w:r w:rsidRPr="00E93D2F">
        <w:t xml:space="preserve">Note that it's not uncommon for </w:t>
      </w:r>
      <w:r>
        <w:t>a</w:t>
      </w:r>
      <w:r w:rsidRPr="00E93D2F">
        <w:t xml:space="preserve">ccess </w:t>
      </w:r>
      <w:r>
        <w:t>v</w:t>
      </w:r>
      <w:r w:rsidRPr="00E93D2F">
        <w:t>iolations</w:t>
      </w:r>
      <w:r>
        <w:t xml:space="preserve">, </w:t>
      </w:r>
      <w:r w:rsidRPr="00E93D2F">
        <w:t xml:space="preserve">to result </w:t>
      </w:r>
      <w:r>
        <w:t>in</w:t>
      </w:r>
      <w:r w:rsidRPr="00E93D2F">
        <w:t xml:space="preserve"> NullReference exceptions. </w:t>
      </w:r>
    </w:p>
    <w:p w14:paraId="5ABC22B8" w14:textId="77777777" w:rsidR="00023662" w:rsidRPr="00E93D2F" w:rsidRDefault="00023662" w:rsidP="00FD13D9">
      <w:pPr>
        <w:pStyle w:val="Lp2"/>
      </w:pPr>
      <w:r w:rsidRPr="00E93D2F">
        <w:t xml:space="preserve">We now know that the exception that caused the dialog to </w:t>
      </w:r>
      <w:r>
        <w:t>appear</w:t>
      </w:r>
      <w:r w:rsidRPr="00E93D2F">
        <w:t xml:space="preserve"> in FotoVision occurred on this thread. Let's proceed to find </w:t>
      </w:r>
      <w:r>
        <w:t xml:space="preserve">the </w:t>
      </w:r>
      <w:r w:rsidRPr="00E93D2F">
        <w:t>root cause.</w:t>
      </w:r>
    </w:p>
    <w:p w14:paraId="5ABC22B9" w14:textId="4A397374" w:rsidR="00023662" w:rsidRPr="00E93D2F" w:rsidRDefault="00023662" w:rsidP="008A5413">
      <w:pPr>
        <w:pStyle w:val="Ln1"/>
        <w:numPr>
          <w:ilvl w:val="0"/>
          <w:numId w:val="49"/>
        </w:numPr>
      </w:pPr>
      <w:r w:rsidRPr="00E93D2F">
        <w:t>Disassemble the inner exception</w:t>
      </w:r>
      <w:r w:rsidR="00954FE4">
        <w:t>:</w:t>
      </w:r>
    </w:p>
    <w:p w14:paraId="5ABC22BA" w14:textId="179BAFB9" w:rsidR="00023662" w:rsidRPr="00E93D2F" w:rsidRDefault="00023662" w:rsidP="008A5413">
      <w:pPr>
        <w:pStyle w:val="Ln1"/>
        <w:numPr>
          <w:ilvl w:val="1"/>
          <w:numId w:val="49"/>
        </w:numPr>
      </w:pPr>
      <w:r w:rsidRPr="00E93D2F">
        <w:t xml:space="preserve">Use </w:t>
      </w:r>
      <w:r>
        <w:t xml:space="preserve">the </w:t>
      </w:r>
      <w:r w:rsidRPr="00BA179F">
        <w:rPr>
          <w:rStyle w:val="Strong"/>
        </w:rPr>
        <w:t>!u</w:t>
      </w:r>
      <w:r>
        <w:t xml:space="preserve"> command</w:t>
      </w:r>
      <w:r w:rsidRPr="00E93D2F">
        <w:t xml:space="preserve"> to disassemble the function in which the inner exception occurred.</w:t>
      </w:r>
      <w:r w:rsidR="00046C38">
        <w:br/>
        <w:t xml:space="preserve">!u IP dissembles the function where Issue occurred. The address given to !u is marked with </w:t>
      </w:r>
      <w:r w:rsidR="00046C38" w:rsidRPr="008A5413">
        <w:rPr>
          <w:b/>
        </w:rPr>
        <w:t>“&gt;&gt;&gt;”</w:t>
      </w:r>
    </w:p>
    <w:p w14:paraId="41BED7CA" w14:textId="77777777" w:rsidR="00513DF9" w:rsidRPr="008A5413" w:rsidRDefault="00513DF9" w:rsidP="00513DF9">
      <w:pPr>
        <w:pStyle w:val="Code"/>
        <w:rPr>
          <w:b/>
        </w:rPr>
      </w:pPr>
      <w:r w:rsidRPr="008A5413">
        <w:rPr>
          <w:b/>
        </w:rPr>
        <w:t xml:space="preserve">!u 064D6A9B </w:t>
      </w:r>
    </w:p>
    <w:p w14:paraId="5169258A" w14:textId="77777777" w:rsidR="00513DF9" w:rsidRDefault="00513DF9" w:rsidP="00513DF9">
      <w:pPr>
        <w:pStyle w:val="Code"/>
      </w:pPr>
      <w:r>
        <w:t>Normal JIT generated code</w:t>
      </w:r>
    </w:p>
    <w:p w14:paraId="49D21213" w14:textId="77777777" w:rsidR="00513DF9" w:rsidRDefault="00513DF9" w:rsidP="00513DF9">
      <w:pPr>
        <w:pStyle w:val="Code"/>
      </w:pPr>
      <w:r>
        <w:t>FotoVisionDesktop.Settings.GetString(FotoVisionDesktop.SettingKey)</w:t>
      </w:r>
    </w:p>
    <w:p w14:paraId="1B0C2ECF" w14:textId="77777777" w:rsidR="00513DF9" w:rsidRDefault="00513DF9" w:rsidP="00513DF9">
      <w:pPr>
        <w:pStyle w:val="Code"/>
      </w:pPr>
      <w:r>
        <w:t>Begin 064d6a18, size cb</w:t>
      </w:r>
    </w:p>
    <w:p w14:paraId="3D6C6EC0" w14:textId="17FC8A90" w:rsidR="00513DF9" w:rsidRDefault="00513DF9" w:rsidP="00513DF9">
      <w:pPr>
        <w:pStyle w:val="Code"/>
      </w:pPr>
      <w:r>
        <w:t>*** WARNING: Unable to verify checksum for C:\\LabFiles\FotoVision\4.0\C#\Desktop\Bin\FotoVision.exe</w:t>
      </w:r>
    </w:p>
    <w:p w14:paraId="03E19465" w14:textId="77777777" w:rsidR="00513DF9" w:rsidRDefault="00513DF9" w:rsidP="00513DF9">
      <w:pPr>
        <w:pStyle w:val="Code"/>
      </w:pPr>
    </w:p>
    <w:p w14:paraId="0006959A" w14:textId="7D27E0B0" w:rsidR="00513DF9" w:rsidRDefault="00513DF9" w:rsidP="00513DF9">
      <w:pPr>
        <w:pStyle w:val="Code"/>
      </w:pPr>
      <w:r>
        <w:t>C:\LabFiles\FotoVision\4.0\C#\Desktop\Source\util\Settings.cs @ 102:</w:t>
      </w:r>
    </w:p>
    <w:p w14:paraId="17A5DD2F" w14:textId="77777777" w:rsidR="00513DF9" w:rsidRDefault="00513DF9" w:rsidP="00513DF9">
      <w:pPr>
        <w:pStyle w:val="Code"/>
      </w:pPr>
      <w:r>
        <w:t>064d6a18 55              push    ebp</w:t>
      </w:r>
    </w:p>
    <w:p w14:paraId="51231C4E" w14:textId="77777777" w:rsidR="00513DF9" w:rsidRDefault="00513DF9" w:rsidP="00513DF9">
      <w:pPr>
        <w:pStyle w:val="Code"/>
      </w:pPr>
      <w:r>
        <w:t>064d6a19 8bec            mov     ebp,esp</w:t>
      </w:r>
    </w:p>
    <w:p w14:paraId="4B01C7BA" w14:textId="77777777" w:rsidR="00513DF9" w:rsidRDefault="00513DF9" w:rsidP="00513DF9">
      <w:pPr>
        <w:pStyle w:val="Code"/>
      </w:pPr>
      <w:r>
        <w:t>064d6a1b 57              push    edi</w:t>
      </w:r>
    </w:p>
    <w:p w14:paraId="1E5807B5" w14:textId="77777777" w:rsidR="00513DF9" w:rsidRDefault="00513DF9" w:rsidP="00513DF9">
      <w:pPr>
        <w:pStyle w:val="Code"/>
      </w:pPr>
      <w:r>
        <w:t>064d6a1c 56              push    esi</w:t>
      </w:r>
    </w:p>
    <w:p w14:paraId="322C7C21" w14:textId="77777777" w:rsidR="00513DF9" w:rsidRDefault="00513DF9" w:rsidP="00513DF9">
      <w:pPr>
        <w:pStyle w:val="Code"/>
      </w:pPr>
      <w:r>
        <w:t>064d6a1d 83ec44          sub     esp,44h</w:t>
      </w:r>
    </w:p>
    <w:p w14:paraId="6FA2BB80" w14:textId="77777777" w:rsidR="00513DF9" w:rsidRDefault="00513DF9" w:rsidP="00513DF9">
      <w:pPr>
        <w:pStyle w:val="Code"/>
      </w:pPr>
      <w:r>
        <w:t>064d6a20 8bf1            mov     esi,ecx</w:t>
      </w:r>
    </w:p>
    <w:p w14:paraId="51002292" w14:textId="77777777" w:rsidR="00513DF9" w:rsidRDefault="00513DF9" w:rsidP="00513DF9">
      <w:pPr>
        <w:pStyle w:val="Code"/>
      </w:pPr>
      <w:r>
        <w:t>064d6a22 8d7db4          lea     edi,[ebp-4Ch]</w:t>
      </w:r>
    </w:p>
    <w:p w14:paraId="0D3B2BA9" w14:textId="77777777" w:rsidR="00513DF9" w:rsidRDefault="00513DF9" w:rsidP="00513DF9">
      <w:pPr>
        <w:pStyle w:val="Code"/>
      </w:pPr>
      <w:r>
        <w:t>064d6a25 b910000000      mov     ecx,10h</w:t>
      </w:r>
    </w:p>
    <w:p w14:paraId="3206A619" w14:textId="77777777" w:rsidR="00513DF9" w:rsidRDefault="00513DF9" w:rsidP="00513DF9">
      <w:pPr>
        <w:pStyle w:val="Code"/>
      </w:pPr>
      <w:r>
        <w:t>064d6a2a 33c0            xor     eax,eax</w:t>
      </w:r>
    </w:p>
    <w:p w14:paraId="441ECD4C" w14:textId="77777777" w:rsidR="00513DF9" w:rsidRDefault="00513DF9" w:rsidP="00513DF9">
      <w:pPr>
        <w:pStyle w:val="Code"/>
      </w:pPr>
      <w:r>
        <w:t>064d6a2c f3ab            rep stos dword ptr es:[edi]</w:t>
      </w:r>
    </w:p>
    <w:p w14:paraId="6CB6A9A2" w14:textId="77777777" w:rsidR="00513DF9" w:rsidRDefault="00513DF9" w:rsidP="00513DF9">
      <w:pPr>
        <w:pStyle w:val="Code"/>
      </w:pPr>
      <w:r>
        <w:t>064d6a2e 8bce            mov     ecx,esi</w:t>
      </w:r>
    </w:p>
    <w:p w14:paraId="3696A191" w14:textId="77777777" w:rsidR="00513DF9" w:rsidRDefault="00513DF9" w:rsidP="00513DF9">
      <w:pPr>
        <w:pStyle w:val="Code"/>
      </w:pPr>
      <w:r>
        <w:t>064d6a30 894ddc          mov     dword ptr [ebp-24h],ecx</w:t>
      </w:r>
    </w:p>
    <w:p w14:paraId="4BC0F8F0" w14:textId="77777777" w:rsidR="00513DF9" w:rsidRDefault="00513DF9" w:rsidP="00513DF9">
      <w:pPr>
        <w:pStyle w:val="Code"/>
      </w:pPr>
      <w:r>
        <w:t>064d6a33 8955e0          mov     dword ptr [ebp-20h],edx</w:t>
      </w:r>
    </w:p>
    <w:p w14:paraId="451AF10B" w14:textId="77777777" w:rsidR="00513DF9" w:rsidRDefault="00513DF9" w:rsidP="00513DF9">
      <w:pPr>
        <w:pStyle w:val="Code"/>
      </w:pPr>
      <w:r>
        <w:t>064d6a36 833d7831140100  cmp     dword ptr ds:[1143178h],0</w:t>
      </w:r>
    </w:p>
    <w:p w14:paraId="359E1561" w14:textId="77777777" w:rsidR="00513DF9" w:rsidRDefault="00513DF9" w:rsidP="00513DF9">
      <w:pPr>
        <w:pStyle w:val="Code"/>
      </w:pPr>
      <w:r>
        <w:t>064d6a3d 7405            je      064d6a44</w:t>
      </w:r>
    </w:p>
    <w:p w14:paraId="0CA6F0AD" w14:textId="77777777" w:rsidR="00513DF9" w:rsidRDefault="00513DF9" w:rsidP="00513DF9">
      <w:pPr>
        <w:pStyle w:val="Code"/>
      </w:pPr>
      <w:r>
        <w:t>064d6a3f e8cc58d66d      call    clr!JIT_DbgIsJustMyCode (7423c310)</w:t>
      </w:r>
    </w:p>
    <w:p w14:paraId="7B6BC66E" w14:textId="77777777" w:rsidR="00513DF9" w:rsidRDefault="00513DF9" w:rsidP="00513DF9">
      <w:pPr>
        <w:pStyle w:val="Code"/>
      </w:pPr>
      <w:r>
        <w:lastRenderedPageBreak/>
        <w:t>064d6a44 33d2            xor     edx,edx</w:t>
      </w:r>
    </w:p>
    <w:p w14:paraId="70A862E4" w14:textId="77777777" w:rsidR="00513DF9" w:rsidRDefault="00513DF9" w:rsidP="00513DF9">
      <w:pPr>
        <w:pStyle w:val="Code"/>
      </w:pPr>
      <w:r>
        <w:t>064d6a46 8955d4          mov     dword ptr [ebp-2Ch],edx</w:t>
      </w:r>
    </w:p>
    <w:p w14:paraId="06E6CBA1" w14:textId="77777777" w:rsidR="00513DF9" w:rsidRDefault="00513DF9" w:rsidP="00513DF9">
      <w:pPr>
        <w:pStyle w:val="Code"/>
      </w:pPr>
      <w:r>
        <w:t>064d6a49 33d2            xor     edx,edx</w:t>
      </w:r>
    </w:p>
    <w:p w14:paraId="5F1E8A45" w14:textId="77777777" w:rsidR="00513DF9" w:rsidRDefault="00513DF9" w:rsidP="00513DF9">
      <w:pPr>
        <w:pStyle w:val="Code"/>
      </w:pPr>
      <w:r>
        <w:t>064d6a4b 8955d8          mov     dword ptr [ebp-28h],edx</w:t>
      </w:r>
    </w:p>
    <w:p w14:paraId="31AB6E68" w14:textId="77777777" w:rsidR="00513DF9" w:rsidRDefault="00513DF9" w:rsidP="00513DF9">
      <w:pPr>
        <w:pStyle w:val="Code"/>
      </w:pPr>
      <w:r>
        <w:t>064d6a4e 33d2            xor     edx,edx</w:t>
      </w:r>
    </w:p>
    <w:p w14:paraId="18B7507E" w14:textId="77777777" w:rsidR="00513DF9" w:rsidRDefault="00513DF9" w:rsidP="00513DF9">
      <w:pPr>
        <w:pStyle w:val="Code"/>
      </w:pPr>
      <w:r>
        <w:t>064d6a50 8955d0          mov     dword ptr [ebp-30h],edx</w:t>
      </w:r>
    </w:p>
    <w:p w14:paraId="4B97BAE7" w14:textId="77777777" w:rsidR="00513DF9" w:rsidRDefault="00513DF9" w:rsidP="00513DF9">
      <w:pPr>
        <w:pStyle w:val="Code"/>
      </w:pPr>
      <w:r>
        <w:t>064d6a53 90              nop</w:t>
      </w:r>
    </w:p>
    <w:p w14:paraId="16EA148D" w14:textId="77777777" w:rsidR="00513DF9" w:rsidRDefault="00513DF9" w:rsidP="00513DF9">
      <w:pPr>
        <w:pStyle w:val="Code"/>
      </w:pPr>
    </w:p>
    <w:p w14:paraId="2D231687" w14:textId="226F17EF" w:rsidR="00513DF9" w:rsidRDefault="00513DF9" w:rsidP="00513DF9">
      <w:pPr>
        <w:pStyle w:val="Code"/>
      </w:pPr>
      <w:r>
        <w:t>C:\LabFiles\FotoVision\4.0\C#\Desktop\Source\util\Settings.cs @ 103:</w:t>
      </w:r>
    </w:p>
    <w:p w14:paraId="36240073" w14:textId="77777777" w:rsidR="00513DF9" w:rsidRDefault="00513DF9" w:rsidP="00513DF9">
      <w:pPr>
        <w:pStyle w:val="Code"/>
      </w:pPr>
      <w:r>
        <w:t>064d6a54 b9b8414501      mov     ecx,14541B8h (MT: FotoVisionDesktop.SettingKey)</w:t>
      </w:r>
    </w:p>
    <w:p w14:paraId="1E321997" w14:textId="77777777" w:rsidR="00513DF9" w:rsidRDefault="00513DF9" w:rsidP="00513DF9">
      <w:pPr>
        <w:pStyle w:val="Code"/>
      </w:pPr>
      <w:r>
        <w:t>064d6a59 e876b6c5fa      call    011320d4 (JitHelp: CORINFO_HELP_NEWSFAST)</w:t>
      </w:r>
    </w:p>
    <w:p w14:paraId="030C7938" w14:textId="77777777" w:rsidR="00513DF9" w:rsidRDefault="00513DF9" w:rsidP="00513DF9">
      <w:pPr>
        <w:pStyle w:val="Code"/>
      </w:pPr>
      <w:r>
        <w:t>064d6a5e 8945cc          mov     dword ptr [ebp-34h],eax</w:t>
      </w:r>
    </w:p>
    <w:p w14:paraId="10931823" w14:textId="77777777" w:rsidR="00513DF9" w:rsidRDefault="00513DF9" w:rsidP="00513DF9">
      <w:pPr>
        <w:pStyle w:val="Code"/>
      </w:pPr>
      <w:r>
        <w:t>064d6a61 8b45dc          mov     eax,dword ptr [ebp-24h]</w:t>
      </w:r>
    </w:p>
    <w:p w14:paraId="7611B26F" w14:textId="77777777" w:rsidR="00513DF9" w:rsidRDefault="00513DF9" w:rsidP="00513DF9">
      <w:pPr>
        <w:pStyle w:val="Code"/>
      </w:pPr>
      <w:r>
        <w:t>064d6a64 8b4004          mov     eax,dword ptr [eax+4]</w:t>
      </w:r>
    </w:p>
    <w:p w14:paraId="1FF73441" w14:textId="77777777" w:rsidR="00513DF9" w:rsidRDefault="00513DF9" w:rsidP="00513DF9">
      <w:pPr>
        <w:pStyle w:val="Code"/>
      </w:pPr>
      <w:r>
        <w:t>064d6a67 8945c8          mov     dword ptr [ebp-38h],eax</w:t>
      </w:r>
    </w:p>
    <w:p w14:paraId="699C52B0" w14:textId="77777777" w:rsidR="00513DF9" w:rsidRDefault="00513DF9" w:rsidP="00513DF9">
      <w:pPr>
        <w:pStyle w:val="Code"/>
      </w:pPr>
      <w:r>
        <w:t>064d6a6a 8b45cc          mov     eax,dword ptr [ebp-34h]</w:t>
      </w:r>
    </w:p>
    <w:p w14:paraId="2D1D292B" w14:textId="77777777" w:rsidR="00513DF9" w:rsidRDefault="00513DF9" w:rsidP="00513DF9">
      <w:pPr>
        <w:pStyle w:val="Code"/>
      </w:pPr>
      <w:r>
        <w:t>064d6a6d 8b55e0          mov     edx,dword ptr [ebp-20h]</w:t>
      </w:r>
    </w:p>
    <w:p w14:paraId="52C11A6E" w14:textId="77777777" w:rsidR="00513DF9" w:rsidRDefault="00513DF9" w:rsidP="00513DF9">
      <w:pPr>
        <w:pStyle w:val="Code"/>
      </w:pPr>
      <w:r>
        <w:t>064d6a70 895004          mov     dword ptr [eax+4],edx</w:t>
      </w:r>
    </w:p>
    <w:p w14:paraId="551FD68F" w14:textId="77777777" w:rsidR="00513DF9" w:rsidRDefault="00513DF9" w:rsidP="00513DF9">
      <w:pPr>
        <w:pStyle w:val="Code"/>
      </w:pPr>
      <w:r>
        <w:t>064d6a73 8b4dcc          mov     ecx,dword ptr [ebp-34h]</w:t>
      </w:r>
    </w:p>
    <w:p w14:paraId="41771BAB" w14:textId="77777777" w:rsidR="00513DF9" w:rsidRDefault="00513DF9" w:rsidP="00513DF9">
      <w:pPr>
        <w:pStyle w:val="Code"/>
      </w:pPr>
      <w:r>
        <w:t>064d6a76 8b01            mov     eax,dword ptr [ecx]</w:t>
      </w:r>
    </w:p>
    <w:p w14:paraId="116D424B" w14:textId="77777777" w:rsidR="00513DF9" w:rsidRDefault="00513DF9" w:rsidP="00513DF9">
      <w:pPr>
        <w:pStyle w:val="Code"/>
      </w:pPr>
      <w:r>
        <w:t>064d6a78 8b4028          mov     eax,dword ptr [eax+28h]</w:t>
      </w:r>
    </w:p>
    <w:p w14:paraId="2795028D" w14:textId="77777777" w:rsidR="00513DF9" w:rsidRDefault="00513DF9" w:rsidP="00513DF9">
      <w:pPr>
        <w:pStyle w:val="Code"/>
      </w:pPr>
      <w:r>
        <w:t>064d6a7b ff10            call    dword ptr [eax]</w:t>
      </w:r>
    </w:p>
    <w:p w14:paraId="1A8FA3C1" w14:textId="77777777" w:rsidR="00513DF9" w:rsidRDefault="00513DF9" w:rsidP="00513DF9">
      <w:pPr>
        <w:pStyle w:val="Code"/>
      </w:pPr>
      <w:r>
        <w:t>064d6a7d 8945c4          mov     dword ptr [ebp-3Ch],eax</w:t>
      </w:r>
    </w:p>
    <w:p w14:paraId="1389F65D" w14:textId="77777777" w:rsidR="00513DF9" w:rsidRDefault="00513DF9" w:rsidP="00513DF9">
      <w:pPr>
        <w:pStyle w:val="Code"/>
      </w:pPr>
      <w:r>
        <w:t>064d6a80 8b4dc8          mov     ecx,dword ptr [ebp-38h]</w:t>
      </w:r>
    </w:p>
    <w:p w14:paraId="2EBCF9B2" w14:textId="77777777" w:rsidR="00513DF9" w:rsidRDefault="00513DF9" w:rsidP="00513DF9">
      <w:pPr>
        <w:pStyle w:val="Code"/>
      </w:pPr>
      <w:r>
        <w:t>064d6a83 8b55c4          mov     edx,dword ptr [ebp-3Ch]</w:t>
      </w:r>
    </w:p>
    <w:p w14:paraId="22C3E613" w14:textId="77777777" w:rsidR="00513DF9" w:rsidRDefault="00513DF9" w:rsidP="00513DF9">
      <w:pPr>
        <w:pStyle w:val="Code"/>
      </w:pPr>
      <w:r>
        <w:t>064d6a86 8b01            mov     eax,dword ptr [ecx]</w:t>
      </w:r>
    </w:p>
    <w:p w14:paraId="505E3A86" w14:textId="77777777" w:rsidR="00513DF9" w:rsidRDefault="00513DF9" w:rsidP="00513DF9">
      <w:pPr>
        <w:pStyle w:val="Code"/>
      </w:pPr>
      <w:r>
        <w:t>064d6a88 8b402c          mov     eax,dword ptr [eax+2Ch]</w:t>
      </w:r>
    </w:p>
    <w:p w14:paraId="49F7F56E" w14:textId="77777777" w:rsidR="00513DF9" w:rsidRPr="008A5413" w:rsidRDefault="00513DF9" w:rsidP="00513DF9">
      <w:pPr>
        <w:pStyle w:val="Code"/>
        <w:rPr>
          <w:b/>
        </w:rPr>
      </w:pPr>
      <w:r w:rsidRPr="008A5413">
        <w:rPr>
          <w:b/>
        </w:rPr>
        <w:t>064d6a8b ff5010          call    dword ptr [eax+10h]</w:t>
      </w:r>
    </w:p>
    <w:p w14:paraId="488F5321" w14:textId="77777777" w:rsidR="00513DF9" w:rsidRDefault="00513DF9" w:rsidP="00513DF9">
      <w:pPr>
        <w:pStyle w:val="Code"/>
      </w:pPr>
      <w:r>
        <w:t>064d6a8e 8945c0          mov     dword ptr [ebp-40h],eax</w:t>
      </w:r>
    </w:p>
    <w:p w14:paraId="3D74EE7B" w14:textId="77777777" w:rsidR="00513DF9" w:rsidRDefault="00513DF9" w:rsidP="00513DF9">
      <w:pPr>
        <w:pStyle w:val="Code"/>
      </w:pPr>
      <w:r>
        <w:t>064d6a91 8b45c0          mov     eax,dword ptr [ebp-40h]</w:t>
      </w:r>
    </w:p>
    <w:p w14:paraId="49EDC830" w14:textId="77777777" w:rsidR="00513DF9" w:rsidRDefault="00513DF9" w:rsidP="00513DF9">
      <w:pPr>
        <w:pStyle w:val="Code"/>
      </w:pPr>
      <w:r>
        <w:t>064d6a94 8945d8          mov     dword ptr [ebp-28h],eax</w:t>
      </w:r>
    </w:p>
    <w:p w14:paraId="4225BBAB" w14:textId="77777777" w:rsidR="00513DF9" w:rsidRDefault="00513DF9" w:rsidP="00513DF9">
      <w:pPr>
        <w:pStyle w:val="Code"/>
      </w:pPr>
    </w:p>
    <w:p w14:paraId="3C9D6DFB" w14:textId="50CE03B8" w:rsidR="00513DF9" w:rsidRDefault="00513DF9" w:rsidP="00513DF9">
      <w:pPr>
        <w:pStyle w:val="Code"/>
      </w:pPr>
      <w:r>
        <w:t>C:\LabFiles\FotoVision\4.0\C#\Desktop\Source\util\Settings.cs @ 105:</w:t>
      </w:r>
    </w:p>
    <w:p w14:paraId="7E910E5F" w14:textId="77777777" w:rsidR="00513DF9" w:rsidRDefault="00513DF9" w:rsidP="00513DF9">
      <w:pPr>
        <w:pStyle w:val="Code"/>
      </w:pPr>
      <w:r>
        <w:t>064d6a97 90              nop</w:t>
      </w:r>
    </w:p>
    <w:p w14:paraId="1DE14AB3" w14:textId="77777777" w:rsidR="00513DF9" w:rsidRDefault="00513DF9" w:rsidP="00513DF9">
      <w:pPr>
        <w:pStyle w:val="Code"/>
      </w:pPr>
    </w:p>
    <w:p w14:paraId="66FB75FD" w14:textId="4028FE7F" w:rsidR="00513DF9" w:rsidRDefault="00513DF9" w:rsidP="00513DF9">
      <w:pPr>
        <w:pStyle w:val="Code"/>
      </w:pPr>
      <w:r>
        <w:t>C:\LabFiles\FotoVision\4.0\C#\Desktop\Source\util\Settings.cs @ 106:</w:t>
      </w:r>
    </w:p>
    <w:p w14:paraId="57EA5741" w14:textId="77777777" w:rsidR="00513DF9" w:rsidRDefault="00513DF9" w:rsidP="00513DF9">
      <w:pPr>
        <w:pStyle w:val="Code"/>
      </w:pPr>
      <w:r>
        <w:t xml:space="preserve">064d6a98 8b4dd8          mov     </w:t>
      </w:r>
      <w:r w:rsidRPr="008A5413">
        <w:rPr>
          <w:b/>
        </w:rPr>
        <w:t>ecx,dword ptr [ebp-28h]</w:t>
      </w:r>
    </w:p>
    <w:p w14:paraId="54224B7A" w14:textId="77777777" w:rsidR="00513DF9" w:rsidRPr="008A5413" w:rsidRDefault="00513DF9" w:rsidP="00513DF9">
      <w:pPr>
        <w:pStyle w:val="Code"/>
        <w:rPr>
          <w:b/>
        </w:rPr>
      </w:pPr>
      <w:r w:rsidRPr="008A5413">
        <w:rPr>
          <w:b/>
        </w:rPr>
        <w:t xml:space="preserve">&gt;&gt;&gt; 064d6a9b 8b01            mov     eax,dword ptr </w:t>
      </w:r>
      <w:r w:rsidRPr="008A5413">
        <w:rPr>
          <w:b/>
          <w:color w:val="FF0000"/>
        </w:rPr>
        <w:t>[ecx]</w:t>
      </w:r>
    </w:p>
    <w:p w14:paraId="42B6729E" w14:textId="77777777" w:rsidR="00513DF9" w:rsidRDefault="00513DF9" w:rsidP="00513DF9">
      <w:pPr>
        <w:pStyle w:val="Code"/>
      </w:pPr>
      <w:r>
        <w:t>064d6a9d 8b4028          mov     eax,dword ptr [eax+28h]</w:t>
      </w:r>
    </w:p>
    <w:p w14:paraId="6C57F56E" w14:textId="77777777" w:rsidR="00513DF9" w:rsidRDefault="00513DF9" w:rsidP="00513DF9">
      <w:pPr>
        <w:pStyle w:val="Code"/>
      </w:pPr>
      <w:r>
        <w:t>064d6aa0 ff10            call    dword ptr [eax]</w:t>
      </w:r>
    </w:p>
    <w:p w14:paraId="056F7B98" w14:textId="77777777" w:rsidR="00513DF9" w:rsidRDefault="00513DF9" w:rsidP="00513DF9">
      <w:pPr>
        <w:pStyle w:val="Code"/>
      </w:pPr>
      <w:r>
        <w:t>064d6aa2 8945bc          mov     dword ptr [ebp-44h],eax</w:t>
      </w:r>
    </w:p>
    <w:p w14:paraId="20E528CC" w14:textId="77777777" w:rsidR="00513DF9" w:rsidRDefault="00513DF9" w:rsidP="00513DF9">
      <w:pPr>
        <w:pStyle w:val="Code"/>
      </w:pPr>
      <w:r>
        <w:t>064d6aa5 8b45bc          mov     eax,dword ptr [ebp-44h]</w:t>
      </w:r>
    </w:p>
    <w:p w14:paraId="125AE4E4" w14:textId="77777777" w:rsidR="00513DF9" w:rsidRDefault="00513DF9" w:rsidP="00513DF9">
      <w:pPr>
        <w:pStyle w:val="Code"/>
      </w:pPr>
      <w:r>
        <w:t>064d6aa8 8945d4          mov     dword ptr [ebp-2Ch],eax</w:t>
      </w:r>
    </w:p>
    <w:p w14:paraId="440BBCF2" w14:textId="77777777" w:rsidR="00513DF9" w:rsidRDefault="00513DF9" w:rsidP="00513DF9">
      <w:pPr>
        <w:pStyle w:val="Code"/>
      </w:pPr>
      <w:r>
        <w:t>064d6aab 90              nop</w:t>
      </w:r>
    </w:p>
    <w:p w14:paraId="115C59A6" w14:textId="77777777" w:rsidR="00513DF9" w:rsidRDefault="00513DF9" w:rsidP="00513DF9">
      <w:pPr>
        <w:pStyle w:val="Code"/>
      </w:pPr>
      <w:r>
        <w:t>064d6aac eb2b            jmp     064d6ad9</w:t>
      </w:r>
    </w:p>
    <w:p w14:paraId="1EE7DE98" w14:textId="77777777" w:rsidR="00513DF9" w:rsidRDefault="00513DF9" w:rsidP="00513DF9">
      <w:pPr>
        <w:pStyle w:val="Code"/>
      </w:pPr>
    </w:p>
    <w:p w14:paraId="405323EB" w14:textId="56279BE6" w:rsidR="00513DF9" w:rsidRDefault="00513DF9" w:rsidP="00513DF9">
      <w:pPr>
        <w:pStyle w:val="Code"/>
      </w:pPr>
      <w:r>
        <w:t>C:\LabFiles\FotoVision\4.0\C#\Desktop\Source\util\Settings.cs @ 108:</w:t>
      </w:r>
    </w:p>
    <w:p w14:paraId="5095B8C6" w14:textId="77777777" w:rsidR="00513DF9" w:rsidRDefault="00513DF9" w:rsidP="00513DF9">
      <w:pPr>
        <w:pStyle w:val="Code"/>
      </w:pPr>
      <w:r>
        <w:t>064d6aae 8945b8          mov     dword ptr [ebp-48h],eax</w:t>
      </w:r>
    </w:p>
    <w:p w14:paraId="1ADE6BEF" w14:textId="77777777" w:rsidR="00513DF9" w:rsidRDefault="00513DF9" w:rsidP="00513DF9">
      <w:pPr>
        <w:pStyle w:val="Code"/>
      </w:pPr>
      <w:r>
        <w:t>064d6ab1 8b45b8          mov     eax,dword ptr [ebp-48h]</w:t>
      </w:r>
    </w:p>
    <w:p w14:paraId="61DF67CB" w14:textId="77777777" w:rsidR="00513DF9" w:rsidRPr="008A5413" w:rsidRDefault="00513DF9" w:rsidP="00513DF9">
      <w:pPr>
        <w:pStyle w:val="Code"/>
        <w:rPr>
          <w:lang w:val="de-DE"/>
        </w:rPr>
      </w:pPr>
      <w:r w:rsidRPr="008A5413">
        <w:rPr>
          <w:lang w:val="de-DE"/>
        </w:rPr>
        <w:t>064d6ab4 8945d0          mov     dword ptr [ebp-30h],eax</w:t>
      </w:r>
    </w:p>
    <w:p w14:paraId="529DCAE2" w14:textId="77777777" w:rsidR="00513DF9" w:rsidRPr="008A5413" w:rsidRDefault="00513DF9" w:rsidP="00513DF9">
      <w:pPr>
        <w:pStyle w:val="Code"/>
        <w:rPr>
          <w:lang w:val="de-DE"/>
        </w:rPr>
      </w:pPr>
    </w:p>
    <w:p w14:paraId="0A7D2EC6" w14:textId="297242B5" w:rsidR="00513DF9" w:rsidRDefault="00513DF9" w:rsidP="00513DF9">
      <w:pPr>
        <w:pStyle w:val="Code"/>
      </w:pPr>
      <w:r>
        <w:t>C:\LabFiles\FotoVision\4.0\C#\Desktop\Source\util\Settings.cs @ 109:</w:t>
      </w:r>
    </w:p>
    <w:p w14:paraId="7F782044" w14:textId="77777777" w:rsidR="00513DF9" w:rsidRDefault="00513DF9" w:rsidP="00513DF9">
      <w:pPr>
        <w:pStyle w:val="Code"/>
      </w:pPr>
      <w:r>
        <w:t>064d6ab7 90              nop</w:t>
      </w:r>
    </w:p>
    <w:p w14:paraId="3E7AD5B4" w14:textId="77777777" w:rsidR="00513DF9" w:rsidRDefault="00513DF9" w:rsidP="00513DF9">
      <w:pPr>
        <w:pStyle w:val="Code"/>
      </w:pPr>
    </w:p>
    <w:p w14:paraId="09651DC1" w14:textId="08881CFE" w:rsidR="00513DF9" w:rsidRDefault="00513DF9" w:rsidP="00513DF9">
      <w:pPr>
        <w:pStyle w:val="Code"/>
      </w:pPr>
      <w:r>
        <w:t>C:\LabFiles\FotoVision\4.0\C#\Desktop\Source\util\Settings.cs @ 110:</w:t>
      </w:r>
    </w:p>
    <w:p w14:paraId="073333E8" w14:textId="77777777" w:rsidR="00513DF9" w:rsidRPr="008A5413" w:rsidRDefault="00513DF9" w:rsidP="00513DF9">
      <w:pPr>
        <w:pStyle w:val="Code"/>
        <w:rPr>
          <w:lang w:val="de-DE"/>
        </w:rPr>
      </w:pPr>
      <w:r w:rsidRPr="008A5413">
        <w:rPr>
          <w:lang w:val="de-DE"/>
        </w:rPr>
        <w:t>064d6ab8 b9b8984501      mov     ecx,14598B8h (MT: FotoVisionDesktop.InternalFotoException)</w:t>
      </w:r>
    </w:p>
    <w:p w14:paraId="525B0700" w14:textId="77777777" w:rsidR="00513DF9" w:rsidRDefault="00513DF9" w:rsidP="00513DF9">
      <w:pPr>
        <w:pStyle w:val="Code"/>
      </w:pPr>
      <w:r>
        <w:t>064d6abd e812b6c5fa      call    011320d4 (JitHelp: CORINFO_HELP_NEWSFAST)</w:t>
      </w:r>
    </w:p>
    <w:p w14:paraId="09285BED" w14:textId="77777777" w:rsidR="00513DF9" w:rsidRDefault="00513DF9" w:rsidP="00513DF9">
      <w:pPr>
        <w:pStyle w:val="Code"/>
      </w:pPr>
      <w:r>
        <w:lastRenderedPageBreak/>
        <w:t>064d6ac2 8945b4          mov     dword ptr [ebp-4Ch],eax</w:t>
      </w:r>
    </w:p>
    <w:p w14:paraId="6C5B4D2A" w14:textId="77777777" w:rsidR="00513DF9" w:rsidRDefault="00513DF9" w:rsidP="00513DF9">
      <w:pPr>
        <w:pStyle w:val="Code"/>
      </w:pPr>
      <w:r>
        <w:t>064d6ac5 8b4db4          mov     ecx,dword ptr [ebp-4Ch]</w:t>
      </w:r>
    </w:p>
    <w:p w14:paraId="05AC3BB3" w14:textId="77777777" w:rsidR="00513DF9" w:rsidRDefault="00513DF9" w:rsidP="00513DF9">
      <w:pPr>
        <w:pStyle w:val="Code"/>
      </w:pPr>
      <w:r>
        <w:t>064d6ac8 8b55d0          mov     edx,dword ptr [ebp-30h]</w:t>
      </w:r>
    </w:p>
    <w:p w14:paraId="3B7AE3D2" w14:textId="77777777" w:rsidR="00513DF9" w:rsidRDefault="00513DF9" w:rsidP="00513DF9">
      <w:pPr>
        <w:pStyle w:val="Code"/>
      </w:pPr>
      <w:r>
        <w:t>064d6acb ff15a8984501    call    dword ptr ds:[14598A8h] (FotoVisionDesktop.InternalFotoException..ctor(System.Exception), mdToken: 060000ae)</w:t>
      </w:r>
    </w:p>
    <w:p w14:paraId="7482C60E" w14:textId="77777777" w:rsidR="00513DF9" w:rsidRDefault="00513DF9" w:rsidP="00513DF9">
      <w:pPr>
        <w:pStyle w:val="Code"/>
      </w:pPr>
      <w:r>
        <w:t>064d6ad1 8b4db4          mov     ecx,dword ptr [ebp-4Ch]</w:t>
      </w:r>
    </w:p>
    <w:p w14:paraId="57F4EDF6" w14:textId="77777777" w:rsidR="00513DF9" w:rsidRDefault="00513DF9" w:rsidP="00513DF9">
      <w:pPr>
        <w:pStyle w:val="Code"/>
      </w:pPr>
      <w:r>
        <w:t>064d6ad4 e82bf9bc6d      call    clr!IL_Throw (740a6404)</w:t>
      </w:r>
    </w:p>
    <w:p w14:paraId="6A59DF57" w14:textId="77777777" w:rsidR="00513DF9" w:rsidRDefault="00513DF9" w:rsidP="00513DF9">
      <w:pPr>
        <w:pStyle w:val="Code"/>
      </w:pPr>
    </w:p>
    <w:p w14:paraId="14D9F8CE" w14:textId="19FF3FF3" w:rsidR="00513DF9" w:rsidRDefault="00513DF9" w:rsidP="00513DF9">
      <w:pPr>
        <w:pStyle w:val="Code"/>
      </w:pPr>
      <w:r>
        <w:t>C:\LabFiles\FotoVision\4.0\C#\Desktop\Source\util\Settings.cs @ 113:</w:t>
      </w:r>
    </w:p>
    <w:p w14:paraId="092AB568" w14:textId="77777777" w:rsidR="00513DF9" w:rsidRDefault="00513DF9" w:rsidP="00513DF9">
      <w:pPr>
        <w:pStyle w:val="Code"/>
      </w:pPr>
      <w:r>
        <w:t>064d6ad9 8b45d4          mov     eax,dword ptr [ebp-2Ch]</w:t>
      </w:r>
    </w:p>
    <w:p w14:paraId="467DFD98" w14:textId="77777777" w:rsidR="00513DF9" w:rsidRDefault="00513DF9" w:rsidP="00513DF9">
      <w:pPr>
        <w:pStyle w:val="Code"/>
      </w:pPr>
      <w:r>
        <w:t>064d6adc 8d65f8          lea     esp,[ebp-8]</w:t>
      </w:r>
    </w:p>
    <w:p w14:paraId="6A768D81" w14:textId="77777777" w:rsidR="00513DF9" w:rsidRDefault="00513DF9" w:rsidP="00513DF9">
      <w:pPr>
        <w:pStyle w:val="Code"/>
      </w:pPr>
      <w:r>
        <w:t>064d6adf 5e              pop     esi</w:t>
      </w:r>
    </w:p>
    <w:p w14:paraId="611F6D2C" w14:textId="77777777" w:rsidR="00513DF9" w:rsidRDefault="00513DF9" w:rsidP="00513DF9">
      <w:pPr>
        <w:pStyle w:val="Code"/>
      </w:pPr>
      <w:r>
        <w:t>064d6ae0 5f              pop     edi</w:t>
      </w:r>
    </w:p>
    <w:p w14:paraId="0DAC0CA0" w14:textId="77777777" w:rsidR="00513DF9" w:rsidRDefault="00513DF9" w:rsidP="00513DF9">
      <w:pPr>
        <w:pStyle w:val="Code"/>
      </w:pPr>
      <w:r>
        <w:t>064d6ae1 5d              pop     ebp</w:t>
      </w:r>
    </w:p>
    <w:p w14:paraId="57FD2D63" w14:textId="1C6D0F39" w:rsidR="00513DF9" w:rsidRDefault="00513DF9" w:rsidP="00513DF9">
      <w:pPr>
        <w:pStyle w:val="Code"/>
      </w:pPr>
      <w:r>
        <w:t>064d6ae2 c3              ret</w:t>
      </w:r>
    </w:p>
    <w:p w14:paraId="1EEDC0EC" w14:textId="77777777" w:rsidR="00513DF9" w:rsidRDefault="00513DF9" w:rsidP="00BD5B85">
      <w:pPr>
        <w:pStyle w:val="Code"/>
      </w:pPr>
    </w:p>
    <w:p w14:paraId="4AB10A2C" w14:textId="77777777" w:rsidR="00046C38" w:rsidRDefault="00046C38" w:rsidP="00BD5B85">
      <w:pPr>
        <w:pStyle w:val="Code"/>
      </w:pPr>
    </w:p>
    <w:p w14:paraId="5ABC231F" w14:textId="77777777" w:rsidR="00023662" w:rsidRDefault="00023662" w:rsidP="000F5A10">
      <w:pPr>
        <w:pStyle w:val="Le"/>
      </w:pPr>
    </w:p>
    <w:p w14:paraId="34FBAAC5" w14:textId="77777777" w:rsidR="005E4EB5" w:rsidRDefault="00023662" w:rsidP="008A5413">
      <w:pPr>
        <w:pStyle w:val="Lp2"/>
      </w:pPr>
      <w:r w:rsidRPr="00BA179F">
        <w:rPr>
          <w:rStyle w:val="Emphasis"/>
        </w:rPr>
        <w:t>Does this help you find the root cause?</w:t>
      </w:r>
      <w:r w:rsidRPr="00E93D2F">
        <w:t xml:space="preserve"> </w:t>
      </w:r>
      <w:r w:rsidR="00046C38">
        <w:br/>
      </w:r>
      <w:r w:rsidR="005E4EB5">
        <w:t>Try the same using the sosex extension – this should give you more details.</w:t>
      </w:r>
    </w:p>
    <w:p w14:paraId="46F6CEBB" w14:textId="359A217C" w:rsidR="00046C38" w:rsidRDefault="005E4EB5" w:rsidP="008A5413">
      <w:pPr>
        <w:pStyle w:val="Code"/>
        <w:rPr>
          <w:b/>
        </w:rPr>
      </w:pPr>
      <w:r w:rsidRPr="008A5413">
        <w:rPr>
          <w:b/>
        </w:rPr>
        <w:t>.load sosex</w:t>
      </w:r>
      <w:r w:rsidRPr="004B1816">
        <w:br/>
      </w:r>
      <w:r w:rsidR="00046C38" w:rsidRPr="008A5413">
        <w:rPr>
          <w:b/>
        </w:rPr>
        <w:t>!sosex.muf</w:t>
      </w:r>
      <w:r w:rsidR="00046C38" w:rsidRPr="004B1816">
        <w:t xml:space="preserve">  </w:t>
      </w:r>
      <w:r w:rsidRPr="006D1D24">
        <w:rPr>
          <w:b/>
        </w:rPr>
        <w:t>064D6A9B</w:t>
      </w:r>
    </w:p>
    <w:p w14:paraId="1E40814C" w14:textId="4F58A356" w:rsidR="005E4EB5" w:rsidRPr="004B1816" w:rsidRDefault="005E4EB5" w:rsidP="008A5413">
      <w:pPr>
        <w:pStyle w:val="Code"/>
      </w:pPr>
      <w:r>
        <w:rPr>
          <w:b/>
        </w:rPr>
        <w:t>…</w:t>
      </w:r>
    </w:p>
    <w:p w14:paraId="20ED089E" w14:textId="77777777" w:rsidR="00046C38" w:rsidRDefault="00046C38" w:rsidP="00FD13D9">
      <w:pPr>
        <w:pStyle w:val="Lp2"/>
      </w:pPr>
    </w:p>
    <w:p w14:paraId="5ABC2321" w14:textId="2D92E582" w:rsidR="00023662" w:rsidRPr="00E93D2F" w:rsidRDefault="00023662" w:rsidP="00FD13D9">
      <w:pPr>
        <w:pStyle w:val="Lp2"/>
      </w:pPr>
      <w:r w:rsidRPr="00E93D2F">
        <w:t xml:space="preserve">If </w:t>
      </w:r>
      <w:r w:rsidR="005E4EB5">
        <w:t>this was not helping</w:t>
      </w:r>
      <w:r w:rsidRPr="00E93D2F">
        <w:t>, proceed to the next step</w:t>
      </w:r>
      <w:r>
        <w:t xml:space="preserve"> and let’s try and see if there was an Access Violation before we look at the code.</w:t>
      </w:r>
    </w:p>
    <w:p w14:paraId="5ABC2322" w14:textId="777B6C4A" w:rsidR="00023662" w:rsidRPr="00E93D2F" w:rsidRDefault="00023662" w:rsidP="008A5413">
      <w:pPr>
        <w:pStyle w:val="Ln1"/>
        <w:numPr>
          <w:ilvl w:val="0"/>
          <w:numId w:val="49"/>
        </w:numPr>
      </w:pPr>
      <w:r w:rsidRPr="00E93D2F">
        <w:t>Repro</w:t>
      </w:r>
      <w:r>
        <w:t>duce the problem</w:t>
      </w:r>
      <w:r w:rsidRPr="00E93D2F">
        <w:t xml:space="preserve">, but analyze the first </w:t>
      </w:r>
      <w:r>
        <w:t>first-</w:t>
      </w:r>
      <w:r w:rsidRPr="00E93D2F">
        <w:t xml:space="preserve">chance exception to see if that helps you to find </w:t>
      </w:r>
      <w:r>
        <w:t xml:space="preserve">the </w:t>
      </w:r>
      <w:r w:rsidRPr="00E93D2F">
        <w:t>root cause</w:t>
      </w:r>
      <w:r w:rsidR="00954FE4">
        <w:t>:</w:t>
      </w:r>
    </w:p>
    <w:p w14:paraId="5ABC2323" w14:textId="77777777" w:rsidR="00023662" w:rsidRPr="00E93D2F" w:rsidRDefault="00023662" w:rsidP="008A5413">
      <w:pPr>
        <w:pStyle w:val="Ln1"/>
        <w:numPr>
          <w:ilvl w:val="1"/>
          <w:numId w:val="49"/>
        </w:numPr>
      </w:pPr>
      <w:r>
        <w:t>At the</w:t>
      </w:r>
      <w:r w:rsidRPr="00E93D2F">
        <w:t xml:space="preserve"> WinDbg</w:t>
      </w:r>
      <w:r>
        <w:t xml:space="preserve"> command prompt</w:t>
      </w:r>
      <w:r w:rsidRPr="00E93D2F">
        <w:t xml:space="preserve">, type </w:t>
      </w:r>
      <w:r>
        <w:t>“</w:t>
      </w:r>
      <w:r w:rsidRPr="00BA179F">
        <w:rPr>
          <w:rStyle w:val="Strong"/>
        </w:rPr>
        <w:t>g</w:t>
      </w:r>
      <w:r>
        <w:t>”.</w:t>
      </w:r>
    </w:p>
    <w:p w14:paraId="5ABC2324" w14:textId="77777777" w:rsidR="00023662" w:rsidRPr="00E93D2F" w:rsidRDefault="00023662" w:rsidP="008A5413">
      <w:pPr>
        <w:pStyle w:val="Ln1"/>
        <w:numPr>
          <w:ilvl w:val="1"/>
          <w:numId w:val="49"/>
        </w:numPr>
      </w:pPr>
      <w:r w:rsidRPr="00E93D2F">
        <w:t xml:space="preserve">Click </w:t>
      </w:r>
      <w:r w:rsidRPr="00BA179F">
        <w:rPr>
          <w:rStyle w:val="Strong"/>
        </w:rPr>
        <w:t>OK</w:t>
      </w:r>
      <w:r w:rsidRPr="00E93D2F">
        <w:t xml:space="preserve"> on the error message in FotoVision.</w:t>
      </w:r>
    </w:p>
    <w:p w14:paraId="5ABC2325" w14:textId="77777777" w:rsidR="00023662" w:rsidRPr="00E93D2F" w:rsidRDefault="00023662" w:rsidP="008A5413">
      <w:pPr>
        <w:pStyle w:val="Ln1"/>
        <w:numPr>
          <w:ilvl w:val="1"/>
          <w:numId w:val="49"/>
        </w:numPr>
      </w:pPr>
      <w:r>
        <w:t>On the toolbar, c</w:t>
      </w:r>
      <w:r w:rsidRPr="00E93D2F">
        <w:t xml:space="preserve">lick the </w:t>
      </w:r>
      <w:r w:rsidRPr="00BA179F">
        <w:rPr>
          <w:rStyle w:val="Strong"/>
        </w:rPr>
        <w:t>Email</w:t>
      </w:r>
      <w:r w:rsidRPr="00E93D2F">
        <w:t xml:space="preserve"> button and note that WinDbg breaks in again.</w:t>
      </w:r>
    </w:p>
    <w:p w14:paraId="5ABC2326" w14:textId="77777777" w:rsidR="003C6FDB" w:rsidRDefault="003C6FDB" w:rsidP="003C6FDB">
      <w:pPr>
        <w:pStyle w:val="Code"/>
      </w:pPr>
      <w:r>
        <w:t>0:000&gt; g</w:t>
      </w:r>
    </w:p>
    <w:p w14:paraId="5ABC2327" w14:textId="77777777" w:rsidR="003C6FDB" w:rsidRDefault="003C6FDB" w:rsidP="003C6FDB">
      <w:pPr>
        <w:pStyle w:val="Code"/>
      </w:pPr>
      <w:r>
        <w:t>(104c.150): Access violation - code c0000005 (first chance)</w:t>
      </w:r>
    </w:p>
    <w:p w14:paraId="5ABC2328" w14:textId="77777777" w:rsidR="003C6FDB" w:rsidRDefault="003C6FDB" w:rsidP="003C6FDB">
      <w:pPr>
        <w:pStyle w:val="Code"/>
      </w:pPr>
      <w:r>
        <w:t>First chance exceptions are reported before any exception handling.</w:t>
      </w:r>
    </w:p>
    <w:p w14:paraId="5ABC2329" w14:textId="77777777" w:rsidR="003C6FDB" w:rsidRDefault="003C6FDB" w:rsidP="003C6FDB">
      <w:pPr>
        <w:pStyle w:val="Code"/>
      </w:pPr>
      <w:r>
        <w:t>This exception may be expected and handled.</w:t>
      </w:r>
    </w:p>
    <w:p w14:paraId="5ABC232A" w14:textId="77777777" w:rsidR="003C6FDB" w:rsidRDefault="003C6FDB" w:rsidP="003C6FDB">
      <w:pPr>
        <w:pStyle w:val="Code"/>
      </w:pPr>
      <w:r>
        <w:t>eax=00000000 ebx=01f01dd0 ecx=00000000 edx=01ef73b4 esi=01f01a78 edi=0023e5b4</w:t>
      </w:r>
    </w:p>
    <w:p w14:paraId="5ABC232B" w14:textId="77777777" w:rsidR="003C6FDB" w:rsidRDefault="003C6FDB" w:rsidP="003C6FDB">
      <w:pPr>
        <w:pStyle w:val="Code"/>
      </w:pPr>
      <w:r>
        <w:t>eip=00983442 esp=0023e380 ebp=0023e3d4 iopl=0         nv up ei pl zr na pe nc</w:t>
      </w:r>
    </w:p>
    <w:p w14:paraId="5ABC232C" w14:textId="77777777" w:rsidR="003C6FDB" w:rsidRPr="008A5413" w:rsidRDefault="003C6FDB" w:rsidP="003C6FDB">
      <w:pPr>
        <w:pStyle w:val="Code"/>
        <w:rPr>
          <w:lang w:val="de-DE"/>
        </w:rPr>
      </w:pPr>
      <w:r w:rsidRPr="008A5413">
        <w:rPr>
          <w:lang w:val="de-DE"/>
        </w:rPr>
        <w:t>cs=001b  ss=0023  ds=0023  es=0023  fs=003b  gs=0000             efl=00010246</w:t>
      </w:r>
    </w:p>
    <w:p w14:paraId="5ABC232D" w14:textId="77777777" w:rsidR="00023662" w:rsidRPr="00E93D2F" w:rsidRDefault="003C6FDB" w:rsidP="003C6FDB">
      <w:pPr>
        <w:pStyle w:val="Code"/>
      </w:pPr>
      <w:r>
        <w:t>00983442 8b01            mov     eax,dword ptr [ecx]  ds:0023:00000000=????????</w:t>
      </w:r>
    </w:p>
    <w:p w14:paraId="5ABC232E" w14:textId="77777777" w:rsidR="00023662" w:rsidRPr="00E93D2F" w:rsidRDefault="00023662" w:rsidP="000F5A10">
      <w:pPr>
        <w:pStyle w:val="Le"/>
      </w:pPr>
    </w:p>
    <w:p w14:paraId="5ABC232F" w14:textId="04DC12FD" w:rsidR="00023662" w:rsidRDefault="00023662" w:rsidP="008A5413">
      <w:pPr>
        <w:pStyle w:val="Ln1"/>
        <w:numPr>
          <w:ilvl w:val="1"/>
          <w:numId w:val="49"/>
        </w:numPr>
      </w:pPr>
      <w:r w:rsidRPr="00E93D2F">
        <w:t xml:space="preserve">Look at the managed stack. </w:t>
      </w:r>
      <w:r w:rsidRPr="00BA179F">
        <w:rPr>
          <w:rStyle w:val="Emphasis"/>
        </w:rPr>
        <w:t>What does the first frame indicate?</w:t>
      </w:r>
      <w:r w:rsidRPr="00E93D2F">
        <w:t xml:space="preserve"> </w:t>
      </w:r>
      <w:r>
        <w:br/>
      </w:r>
      <w:r w:rsidRPr="00E93D2F">
        <w:t>Find the line of source</w:t>
      </w:r>
      <w:r>
        <w:t xml:space="preserve"> code</w:t>
      </w:r>
      <w:r w:rsidRPr="00E93D2F">
        <w:t xml:space="preserve"> indicated by this frame and look it up</w:t>
      </w:r>
      <w:r w:rsidR="00906102">
        <w:t>:</w:t>
      </w:r>
      <w:r>
        <w:br/>
        <w:t xml:space="preserve">The </w:t>
      </w:r>
      <w:r w:rsidRPr="00A53332">
        <w:rPr>
          <w:rStyle w:val="Strong"/>
        </w:rPr>
        <w:t xml:space="preserve">!clrstack </w:t>
      </w:r>
      <w:r>
        <w:t>command will not provide line and source file information even with symbols so you will need to look at where in the disassembly we are to map what instruction in the function was executing when the failure occurred.</w:t>
      </w:r>
    </w:p>
    <w:p w14:paraId="5ABC2330" w14:textId="77777777" w:rsidR="00023662" w:rsidRPr="00E93D2F" w:rsidRDefault="00023662" w:rsidP="00FD13D9">
      <w:pPr>
        <w:pStyle w:val="Lp2"/>
      </w:pPr>
      <w:r>
        <w:lastRenderedPageBreak/>
        <w:t>The source line and source file will only be shown if the .dll file is compiled in debug mode. In a released product the .dll and .exe files should be compiled in release mode; in that case, we need to use the function names along with the disassembly to determine where in the code the failure occurred.</w:t>
      </w:r>
    </w:p>
    <w:p w14:paraId="5ABC2331" w14:textId="09D11BED" w:rsidR="00023662" w:rsidRPr="00E93D2F" w:rsidRDefault="00023662" w:rsidP="008A5413">
      <w:pPr>
        <w:pStyle w:val="Ln1"/>
        <w:numPr>
          <w:ilvl w:val="0"/>
          <w:numId w:val="49"/>
        </w:numPr>
      </w:pPr>
      <w:r w:rsidRPr="00E93D2F">
        <w:t>Find the problem source line and suggest a fix</w:t>
      </w:r>
      <w:r w:rsidR="00954FE4">
        <w:t>:</w:t>
      </w:r>
    </w:p>
    <w:p w14:paraId="5ABC2332" w14:textId="77777777" w:rsidR="00023662" w:rsidRPr="00023662" w:rsidRDefault="00023662" w:rsidP="00023662">
      <w:pPr>
        <w:pStyle w:val="Lp1"/>
        <w:rPr>
          <w:rFonts w:ascii="Lucida Sans Typewriter" w:hAnsi="Lucida Sans Typewriter"/>
          <w:sz w:val="16"/>
          <w:szCs w:val="16"/>
        </w:rPr>
      </w:pPr>
      <w:r w:rsidRPr="00BA179F">
        <w:rPr>
          <w:rStyle w:val="Emphasis"/>
        </w:rPr>
        <w:t>What line of code does the managed call stack i</w:t>
      </w:r>
      <w:r>
        <w:rPr>
          <w:rStyle w:val="Emphasis"/>
        </w:rPr>
        <w:t xml:space="preserve">ndicate causes the problem that </w:t>
      </w:r>
      <w:r w:rsidRPr="00BA179F">
        <w:rPr>
          <w:rStyle w:val="Emphasis"/>
        </w:rPr>
        <w:t>results in an InternalFotoException exception?</w:t>
      </w:r>
      <w:r>
        <w:rPr>
          <w:rStyle w:val="Emphasis"/>
        </w:rPr>
        <w:br/>
      </w:r>
      <w:r w:rsidRPr="00A53332">
        <w:rPr>
          <w:rStyle w:val="Emphasis"/>
        </w:rPr>
        <w:t>A common cause of an access violation is access a variable that is NULL.  Is this the case here?</w:t>
      </w:r>
      <w:r>
        <w:rPr>
          <w:rStyle w:val="Emphasis"/>
        </w:rPr>
        <w:br/>
      </w:r>
      <w:r w:rsidRPr="00023662">
        <w:rPr>
          <w:rStyle w:val="Emphasis"/>
        </w:rPr>
        <w:t xml:space="preserve">What is one possible way to code around this problem? </w:t>
      </w:r>
      <w:r w:rsidRPr="00023662">
        <w:br/>
        <w:t>Do not implement a fix—at least, not yet.</w:t>
      </w:r>
    </w:p>
    <w:p w14:paraId="5ABC2333" w14:textId="77777777" w:rsidR="00023662" w:rsidRPr="00E93D2F" w:rsidRDefault="00023662" w:rsidP="008A5413">
      <w:pPr>
        <w:pStyle w:val="Ln1"/>
        <w:numPr>
          <w:ilvl w:val="0"/>
          <w:numId w:val="49"/>
        </w:numPr>
      </w:pPr>
      <w:r>
        <w:t>Perform an a</w:t>
      </w:r>
      <w:r w:rsidRPr="00E93D2F">
        <w:t xml:space="preserve">lternative fix </w:t>
      </w:r>
      <w:r>
        <w:t>by using a</w:t>
      </w:r>
      <w:r w:rsidRPr="00E93D2F">
        <w:t xml:space="preserve"> config file.</w:t>
      </w:r>
    </w:p>
    <w:p w14:paraId="5ABC2334" w14:textId="77777777" w:rsidR="00023662" w:rsidRPr="00FD13D9" w:rsidRDefault="00023662" w:rsidP="00FD13D9">
      <w:pPr>
        <w:pStyle w:val="Lp2"/>
        <w:rPr>
          <w:rStyle w:val="Strong"/>
        </w:rPr>
      </w:pPr>
      <w:r w:rsidRPr="00FD13D9">
        <w:rPr>
          <w:rStyle w:val="Strong"/>
        </w:rPr>
        <w:t>IMPORTANT - Shut down WinDbg, which will also shut down FotoVision.  Make sure that FotoVision has shutdown before moving to the next step.</w:t>
      </w:r>
    </w:p>
    <w:p w14:paraId="5ABC2335" w14:textId="0EF85059" w:rsidR="00023662" w:rsidRPr="000F5A10" w:rsidRDefault="00023662" w:rsidP="008A5413">
      <w:pPr>
        <w:pStyle w:val="Ln1"/>
        <w:numPr>
          <w:ilvl w:val="1"/>
          <w:numId w:val="49"/>
        </w:numPr>
      </w:pPr>
      <w:r>
        <w:t xml:space="preserve">Go to </w:t>
      </w:r>
      <w:r>
        <w:rPr>
          <w:rStyle w:val="Strong"/>
        </w:rPr>
        <w:t>&lt;FotoVisionDir&gt;\</w:t>
      </w:r>
      <w:r w:rsidR="004B1816">
        <w:rPr>
          <w:rStyle w:val="Strong"/>
        </w:rPr>
        <w:t>C#\</w:t>
      </w:r>
      <w:r>
        <w:rPr>
          <w:rStyle w:val="Strong"/>
        </w:rPr>
        <w:t>Application Data</w:t>
      </w:r>
      <w:r w:rsidRPr="00BA179F">
        <w:rPr>
          <w:rStyle w:val="Strong"/>
        </w:rPr>
        <w:t>\.</w:t>
      </w:r>
    </w:p>
    <w:p w14:paraId="5ABC2336" w14:textId="77777777" w:rsidR="00023662" w:rsidRPr="000F5A10" w:rsidRDefault="00023662" w:rsidP="008A5413">
      <w:pPr>
        <w:pStyle w:val="Ln1"/>
        <w:numPr>
          <w:ilvl w:val="1"/>
          <w:numId w:val="49"/>
        </w:numPr>
      </w:pPr>
      <w:r w:rsidRPr="000F5A10">
        <w:t xml:space="preserve">Rename the original </w:t>
      </w:r>
      <w:r w:rsidRPr="008124EB">
        <w:rPr>
          <w:rStyle w:val="Strong"/>
        </w:rPr>
        <w:t>config</w:t>
      </w:r>
      <w:r w:rsidRPr="000F5A10">
        <w:t xml:space="preserve"> file as .</w:t>
      </w:r>
      <w:r w:rsidRPr="008124EB">
        <w:rPr>
          <w:rStyle w:val="Strong"/>
        </w:rPr>
        <w:t>config.orig</w:t>
      </w:r>
      <w:r w:rsidRPr="000F5A10">
        <w:t>.</w:t>
      </w:r>
    </w:p>
    <w:p w14:paraId="5ABC2337" w14:textId="77777777" w:rsidR="00023662" w:rsidRPr="000F5A10" w:rsidRDefault="00023662" w:rsidP="008A5413">
      <w:pPr>
        <w:pStyle w:val="Ln1"/>
        <w:numPr>
          <w:ilvl w:val="1"/>
          <w:numId w:val="49"/>
        </w:numPr>
      </w:pPr>
      <w:r w:rsidRPr="000F5A10">
        <w:t>Remove the “</w:t>
      </w:r>
      <w:r w:rsidRPr="008124EB">
        <w:rPr>
          <w:rStyle w:val="Strong"/>
        </w:rPr>
        <w:t>.</w:t>
      </w:r>
      <w:r>
        <w:rPr>
          <w:rStyle w:val="Strong"/>
        </w:rPr>
        <w:t>1</w:t>
      </w:r>
      <w:r w:rsidRPr="000F5A10">
        <w:t xml:space="preserve">” from the config file </w:t>
      </w:r>
      <w:r>
        <w:t>with the name that ends with .1</w:t>
      </w:r>
      <w:r w:rsidRPr="000F5A10">
        <w:t>.</w:t>
      </w:r>
    </w:p>
    <w:p w14:paraId="5ABC2338" w14:textId="77777777" w:rsidR="00023662" w:rsidRPr="00E93D2F" w:rsidRDefault="00023662" w:rsidP="008A5413">
      <w:pPr>
        <w:pStyle w:val="Ln1"/>
        <w:numPr>
          <w:ilvl w:val="1"/>
          <w:numId w:val="49"/>
        </w:numPr>
      </w:pPr>
      <w:r w:rsidRPr="00E93D2F">
        <w:t>Start a new instance of FotoVision.</w:t>
      </w:r>
    </w:p>
    <w:p w14:paraId="5ABC2339" w14:textId="77777777" w:rsidR="00023662" w:rsidRDefault="00023662" w:rsidP="008A5413">
      <w:pPr>
        <w:pStyle w:val="Ln1"/>
        <w:numPr>
          <w:ilvl w:val="1"/>
          <w:numId w:val="49"/>
        </w:numPr>
      </w:pPr>
      <w:r>
        <w:t>On the toolbar, c</w:t>
      </w:r>
      <w:r w:rsidRPr="00E93D2F">
        <w:t xml:space="preserve">lick the </w:t>
      </w:r>
      <w:r w:rsidRPr="00BA179F">
        <w:rPr>
          <w:rStyle w:val="Strong"/>
        </w:rPr>
        <w:t>Email</w:t>
      </w:r>
      <w:r w:rsidRPr="00E93D2F">
        <w:t xml:space="preserve"> button. </w:t>
      </w:r>
      <w:r>
        <w:br/>
      </w:r>
      <w:r w:rsidRPr="00BA179F">
        <w:rPr>
          <w:rStyle w:val="Emphasis"/>
        </w:rPr>
        <w:t>Did the exception occur?</w:t>
      </w:r>
    </w:p>
    <w:p w14:paraId="5ABC233A" w14:textId="77777777" w:rsidR="00023662" w:rsidRPr="00E93D2F" w:rsidRDefault="00023662" w:rsidP="008A5413">
      <w:pPr>
        <w:pStyle w:val="Ln1"/>
        <w:numPr>
          <w:ilvl w:val="1"/>
          <w:numId w:val="49"/>
        </w:numPr>
      </w:pPr>
      <w:r w:rsidRPr="00E93D2F">
        <w:t>Investigate the contents of the new config file to determine why</w:t>
      </w:r>
      <w:r>
        <w:t xml:space="preserve"> by comparing the 2 config files to file the differences</w:t>
      </w:r>
      <w:r w:rsidRPr="00E93D2F">
        <w:t>.</w:t>
      </w:r>
      <w:r>
        <w:t xml:space="preserve">  </w:t>
      </w:r>
    </w:p>
    <w:p w14:paraId="5ABC233B" w14:textId="77777777" w:rsidR="00023662" w:rsidRPr="00E93D2F" w:rsidRDefault="00023662" w:rsidP="008A5413">
      <w:pPr>
        <w:pStyle w:val="Ln1"/>
        <w:numPr>
          <w:ilvl w:val="1"/>
          <w:numId w:val="49"/>
        </w:numPr>
      </w:pPr>
      <w:r w:rsidRPr="00E93D2F">
        <w:t xml:space="preserve">After your investigation, rename the config file back to </w:t>
      </w:r>
      <w:r w:rsidRPr="00BA179F">
        <w:rPr>
          <w:rStyle w:val="Strong"/>
        </w:rPr>
        <w:t>Config.1</w:t>
      </w:r>
      <w:r w:rsidRPr="00E93D2F">
        <w:t xml:space="preserve">. Then delete the “.orig” extension from the .config.orig file </w:t>
      </w:r>
      <w:r>
        <w:t>to restore</w:t>
      </w:r>
      <w:r w:rsidRPr="00E93D2F">
        <w:t xml:space="preserve"> the original config file.</w:t>
      </w:r>
    </w:p>
    <w:p w14:paraId="5ABC233C" w14:textId="77777777" w:rsidR="00023662" w:rsidRPr="00E93D2F" w:rsidRDefault="00023662" w:rsidP="008A5413">
      <w:pPr>
        <w:pStyle w:val="Ln1"/>
        <w:numPr>
          <w:ilvl w:val="0"/>
          <w:numId w:val="49"/>
        </w:numPr>
      </w:pPr>
      <w:r>
        <w:t>S</w:t>
      </w:r>
      <w:r w:rsidRPr="00E93D2F">
        <w:t>upply extra information about the exception at run time.</w:t>
      </w:r>
    </w:p>
    <w:p w14:paraId="5ABC233D" w14:textId="3629066D" w:rsidR="00023662" w:rsidRPr="00E93D2F" w:rsidRDefault="00023662" w:rsidP="008A5413">
      <w:pPr>
        <w:pStyle w:val="Ln1"/>
        <w:numPr>
          <w:ilvl w:val="1"/>
          <w:numId w:val="49"/>
        </w:numPr>
      </w:pPr>
      <w:r w:rsidRPr="00E93D2F">
        <w:t xml:space="preserve">In the source code for FotoVision, open </w:t>
      </w:r>
      <w:r w:rsidRPr="00BA179F">
        <w:rPr>
          <w:rStyle w:val="Strong"/>
        </w:rPr>
        <w:t>ErrorForm.</w:t>
      </w:r>
      <w:r w:rsidR="004618FF">
        <w:rPr>
          <w:rStyle w:val="Strong"/>
        </w:rPr>
        <w:t>cs</w:t>
      </w:r>
      <w:r>
        <w:rPr>
          <w:rStyle w:val="Strong"/>
        </w:rPr>
        <w:t xml:space="preserve"> </w:t>
      </w:r>
      <w:r>
        <w:t>since this is the form that displays the dialog</w:t>
      </w:r>
    </w:p>
    <w:p w14:paraId="5ABC233E" w14:textId="5EE84755" w:rsidR="00023662" w:rsidRPr="00E93D2F" w:rsidRDefault="00023662" w:rsidP="008A5413">
      <w:pPr>
        <w:pStyle w:val="Ln1"/>
        <w:numPr>
          <w:ilvl w:val="1"/>
          <w:numId w:val="49"/>
        </w:numPr>
      </w:pPr>
      <w:r w:rsidRPr="00E93D2F">
        <w:t>Go to the constructor for this class and find the line near the end that reads</w:t>
      </w:r>
      <w:r>
        <w:t xml:space="preserve"> </w:t>
      </w:r>
      <w:r w:rsidRPr="00BA179F">
        <w:rPr>
          <w:rStyle w:val="Strong"/>
        </w:rPr>
        <w:t>textDetails.Text = ex.Message</w:t>
      </w:r>
      <w:r w:rsidR="00593C1D" w:rsidRPr="008A5413">
        <w:rPr>
          <w:b/>
        </w:rPr>
        <w:t>;</w:t>
      </w:r>
    </w:p>
    <w:p w14:paraId="5ABC233F" w14:textId="301622F9" w:rsidR="00023662" w:rsidRPr="00E93D2F" w:rsidRDefault="00023662" w:rsidP="008A5413">
      <w:pPr>
        <w:pStyle w:val="Ln1"/>
        <w:numPr>
          <w:ilvl w:val="1"/>
          <w:numId w:val="49"/>
        </w:numPr>
      </w:pPr>
      <w:r w:rsidRPr="00E93D2F">
        <w:t xml:space="preserve">After that line, but before the </w:t>
      </w:r>
      <w:r w:rsidR="004618FF">
        <w:t>closure if the if statement</w:t>
      </w:r>
      <w:r w:rsidRPr="00E93D2F">
        <w:t>, add the following two lines:</w:t>
      </w:r>
    </w:p>
    <w:p w14:paraId="5ABC2340" w14:textId="5C487948" w:rsidR="00023662" w:rsidRPr="008A5413" w:rsidRDefault="00023662" w:rsidP="00FD13D9">
      <w:pPr>
        <w:pStyle w:val="Lp2"/>
        <w:rPr>
          <w:b/>
        </w:rPr>
      </w:pPr>
      <w:r w:rsidRPr="008A5413">
        <w:rPr>
          <w:b/>
        </w:rPr>
        <w:t>textDetails.Text += "</w:t>
      </w:r>
      <w:r w:rsidR="00593C1D" w:rsidRPr="00593C1D">
        <w:t xml:space="preserve"> </w:t>
      </w:r>
      <w:r w:rsidR="00593C1D" w:rsidRPr="00593C1D">
        <w:rPr>
          <w:b/>
        </w:rPr>
        <w:t>\r\n</w:t>
      </w:r>
      <w:r w:rsidRPr="008A5413">
        <w:rPr>
          <w:b/>
        </w:rPr>
        <w:t>Inner Exception Details = "</w:t>
      </w:r>
      <w:r w:rsidR="00593C1D">
        <w:rPr>
          <w:b/>
        </w:rPr>
        <w:t>;</w:t>
      </w:r>
    </w:p>
    <w:p w14:paraId="5ABC2341" w14:textId="78A7B425" w:rsidR="00023662" w:rsidRPr="008A5413" w:rsidRDefault="00023662" w:rsidP="00FD13D9">
      <w:pPr>
        <w:pStyle w:val="Lp2"/>
        <w:rPr>
          <w:b/>
        </w:rPr>
      </w:pPr>
      <w:r w:rsidRPr="008A5413">
        <w:rPr>
          <w:b/>
        </w:rPr>
        <w:t>textDetails.Text += ex.InnerException.ToString()</w:t>
      </w:r>
      <w:r w:rsidR="00593C1D">
        <w:rPr>
          <w:b/>
        </w:rPr>
        <w:t>;</w:t>
      </w:r>
    </w:p>
    <w:p w14:paraId="5ABC2342" w14:textId="77777777" w:rsidR="00023662" w:rsidRPr="00E93D2F" w:rsidRDefault="00023662" w:rsidP="008A5413">
      <w:pPr>
        <w:pStyle w:val="Ln1"/>
        <w:numPr>
          <w:ilvl w:val="1"/>
          <w:numId w:val="49"/>
        </w:numPr>
      </w:pPr>
      <w:r w:rsidRPr="00E93D2F">
        <w:t>Save, recompile, and repro</w:t>
      </w:r>
      <w:r>
        <w:t>duce</w:t>
      </w:r>
      <w:r w:rsidRPr="00E93D2F">
        <w:t xml:space="preserve"> the problem. Note the additional exception information that is thrown this time.</w:t>
      </w:r>
    </w:p>
    <w:p w14:paraId="5ABC2343" w14:textId="77777777" w:rsidR="00023662" w:rsidRPr="00E93D2F" w:rsidRDefault="00023662" w:rsidP="00FD13D9">
      <w:pPr>
        <w:pStyle w:val="Note"/>
      </w:pPr>
      <w:r w:rsidRPr="00BA179F">
        <w:rPr>
          <w:rStyle w:val="NotePrefix"/>
        </w:rPr>
        <w:lastRenderedPageBreak/>
        <w:t xml:space="preserve">Note: </w:t>
      </w:r>
      <w:r w:rsidRPr="00E93D2F">
        <w:t xml:space="preserve">In order for the next lab exercise to work, you must complete steps </w:t>
      </w:r>
      <w:r>
        <w:t>A to D above</w:t>
      </w:r>
      <w:r w:rsidRPr="00E93D2F">
        <w:t>!</w:t>
      </w:r>
    </w:p>
    <w:p w14:paraId="5ABC2344" w14:textId="77777777" w:rsidR="00023662" w:rsidRPr="00E93D2F" w:rsidRDefault="00023662" w:rsidP="008A5413">
      <w:pPr>
        <w:pStyle w:val="Ln1"/>
        <w:numPr>
          <w:ilvl w:val="1"/>
          <w:numId w:val="49"/>
        </w:numPr>
      </w:pPr>
      <w:r w:rsidRPr="00E93D2F">
        <w:t>Once you’ve reached this point, you've achieved your goal! Continue on to the next exercise.</w:t>
      </w:r>
    </w:p>
    <w:p w14:paraId="5ABC2345" w14:textId="77777777" w:rsidR="00023662" w:rsidRPr="00E93D2F" w:rsidRDefault="00023662" w:rsidP="000F5A10">
      <w:pPr>
        <w:pStyle w:val="Pb"/>
        <w:framePr w:wrap="around"/>
      </w:pPr>
    </w:p>
    <w:p w14:paraId="5ABC2346" w14:textId="77777777" w:rsidR="00023662" w:rsidRPr="00E93D2F" w:rsidRDefault="00023662" w:rsidP="00BA179F">
      <w:pPr>
        <w:pStyle w:val="Heading3"/>
      </w:pPr>
      <w:bookmarkStart w:id="4" w:name="_Toc176425249"/>
      <w:r w:rsidRPr="00E93D2F">
        <w:t xml:space="preserve">Exercise </w:t>
      </w:r>
      <w:r>
        <w:t>2</w:t>
      </w:r>
      <w:r w:rsidRPr="00E93D2F">
        <w:t xml:space="preserve">: </w:t>
      </w:r>
      <w:r>
        <w:t>Debug a Fatal Exception</w:t>
      </w:r>
      <w:bookmarkEnd w:id="4"/>
    </w:p>
    <w:p w14:paraId="5ABC2347" w14:textId="77777777" w:rsidR="00023662" w:rsidRPr="00E93D2F" w:rsidRDefault="00023662" w:rsidP="00BA179F">
      <w:pPr>
        <w:pStyle w:val="Art"/>
      </w:pPr>
    </w:p>
    <w:p w14:paraId="5ABC2348" w14:textId="32B5BA9F" w:rsidR="00023662" w:rsidRDefault="00023662" w:rsidP="000F5A10">
      <w:r w:rsidRPr="000F5A10">
        <w:t xml:space="preserve">In this exercise, you will use WinDbg, SOS, and </w:t>
      </w:r>
      <w:r w:rsidR="000B6754">
        <w:t>Procdump</w:t>
      </w:r>
      <w:r w:rsidR="000B6754" w:rsidRPr="000F5A10">
        <w:t xml:space="preserve"> </w:t>
      </w:r>
      <w:r w:rsidRPr="000F5A10">
        <w:t>to troubleshoot and resolve an exception that is fatal to the application.</w:t>
      </w:r>
    </w:p>
    <w:p w14:paraId="5ABC2349" w14:textId="77777777" w:rsidR="00023662" w:rsidRDefault="00023662" w:rsidP="00BA179F">
      <w:pPr>
        <w:pStyle w:val="Le"/>
      </w:pPr>
    </w:p>
    <w:p w14:paraId="1FFD6381" w14:textId="00C52348" w:rsidR="00291D56" w:rsidRDefault="00023662" w:rsidP="008A5413">
      <w:pPr>
        <w:pStyle w:val="Procedureheading"/>
      </w:pPr>
      <w:r w:rsidRPr="00E93D2F">
        <w:t>Task Description</w:t>
      </w:r>
    </w:p>
    <w:p w14:paraId="5ABC234D" w14:textId="25E73981" w:rsidR="00023662" w:rsidRPr="008124EB" w:rsidRDefault="00023662" w:rsidP="008A5413">
      <w:pPr>
        <w:pStyle w:val="Procedureheading"/>
        <w:rPr>
          <w:rStyle w:val="Hidden"/>
        </w:rPr>
      </w:pPr>
    </w:p>
    <w:p w14:paraId="5ABC234E" w14:textId="77777777" w:rsidR="00023662" w:rsidRPr="000F5A10" w:rsidRDefault="00023662" w:rsidP="00023662">
      <w:pPr>
        <w:pStyle w:val="Ln1"/>
        <w:numPr>
          <w:ilvl w:val="0"/>
          <w:numId w:val="13"/>
        </w:numPr>
      </w:pPr>
      <w:r w:rsidRPr="000F5A10">
        <w:t>Replace</w:t>
      </w:r>
      <w:r>
        <w:t xml:space="preserve"> the</w:t>
      </w:r>
      <w:r w:rsidRPr="000F5A10">
        <w:t xml:space="preserve"> FotoVision config file.</w:t>
      </w:r>
    </w:p>
    <w:p w14:paraId="5ABC234F" w14:textId="77777777" w:rsidR="00023662" w:rsidRPr="00FD13D9" w:rsidRDefault="00023662" w:rsidP="00FD13D9">
      <w:pPr>
        <w:pStyle w:val="Lp2"/>
        <w:rPr>
          <w:rStyle w:val="Strong"/>
        </w:rPr>
      </w:pPr>
      <w:r w:rsidRPr="00FD13D9">
        <w:rPr>
          <w:rStyle w:val="Strong"/>
        </w:rPr>
        <w:t xml:space="preserve">IMPORTANT - Make sure that FotoVision is </w:t>
      </w:r>
      <w:r w:rsidR="004F2268" w:rsidRPr="00FD13D9">
        <w:rPr>
          <w:rStyle w:val="Strong"/>
        </w:rPr>
        <w:t>shut down</w:t>
      </w:r>
      <w:r w:rsidRPr="00FD13D9">
        <w:rPr>
          <w:rStyle w:val="Strong"/>
        </w:rPr>
        <w:t xml:space="preserve"> before moving to the next step.</w:t>
      </w:r>
    </w:p>
    <w:p w14:paraId="5ABC2350" w14:textId="672F2BDD" w:rsidR="00023662" w:rsidRPr="000F5A10" w:rsidRDefault="00023662" w:rsidP="008A5413">
      <w:pPr>
        <w:pStyle w:val="Ln1"/>
        <w:numPr>
          <w:ilvl w:val="0"/>
          <w:numId w:val="50"/>
        </w:numPr>
      </w:pPr>
      <w:r>
        <w:t xml:space="preserve">Go to </w:t>
      </w:r>
      <w:r>
        <w:rPr>
          <w:rStyle w:val="Strong"/>
        </w:rPr>
        <w:t>&lt;FotoVisionDir&gt;\</w:t>
      </w:r>
      <w:r w:rsidR="004B1816">
        <w:rPr>
          <w:rStyle w:val="Strong"/>
        </w:rPr>
        <w:t>C#\</w:t>
      </w:r>
      <w:r>
        <w:rPr>
          <w:rStyle w:val="Strong"/>
        </w:rPr>
        <w:t>Application Data</w:t>
      </w:r>
      <w:r w:rsidRPr="00BA179F">
        <w:rPr>
          <w:rStyle w:val="Strong"/>
        </w:rPr>
        <w:t>\.</w:t>
      </w:r>
    </w:p>
    <w:p w14:paraId="5ABC2351" w14:textId="77777777" w:rsidR="00023662" w:rsidRPr="000F5A10" w:rsidRDefault="00023662" w:rsidP="008A5413">
      <w:pPr>
        <w:pStyle w:val="Ln1"/>
        <w:numPr>
          <w:ilvl w:val="0"/>
          <w:numId w:val="50"/>
        </w:numPr>
      </w:pPr>
      <w:r w:rsidRPr="000F5A10">
        <w:t xml:space="preserve">Rename the original </w:t>
      </w:r>
      <w:r w:rsidRPr="008124EB">
        <w:rPr>
          <w:rStyle w:val="Strong"/>
        </w:rPr>
        <w:t>config</w:t>
      </w:r>
      <w:r w:rsidRPr="000F5A10">
        <w:t xml:space="preserve"> file as .</w:t>
      </w:r>
      <w:r w:rsidRPr="008124EB">
        <w:rPr>
          <w:rStyle w:val="Strong"/>
        </w:rPr>
        <w:t>config.orig</w:t>
      </w:r>
      <w:r w:rsidRPr="000F5A10">
        <w:t>.</w:t>
      </w:r>
    </w:p>
    <w:p w14:paraId="5ABC2352" w14:textId="77777777" w:rsidR="00023662" w:rsidRPr="000F5A10" w:rsidRDefault="00023662" w:rsidP="008A5413">
      <w:pPr>
        <w:pStyle w:val="Ln1"/>
        <w:numPr>
          <w:ilvl w:val="0"/>
          <w:numId w:val="50"/>
        </w:numPr>
      </w:pPr>
      <w:r w:rsidRPr="000F5A10">
        <w:t>Remove the “</w:t>
      </w:r>
      <w:r w:rsidRPr="008124EB">
        <w:rPr>
          <w:rStyle w:val="Strong"/>
        </w:rPr>
        <w:t>.2</w:t>
      </w:r>
      <w:r w:rsidRPr="000F5A10">
        <w:t xml:space="preserve">” from the config file </w:t>
      </w:r>
      <w:r>
        <w:t>with the name that ends with .2</w:t>
      </w:r>
      <w:r w:rsidRPr="000F5A10">
        <w:t>.</w:t>
      </w:r>
    </w:p>
    <w:p w14:paraId="5ABC2353" w14:textId="3295D41F" w:rsidR="00023662" w:rsidRPr="000F5A10" w:rsidRDefault="00023662" w:rsidP="008A5413">
      <w:pPr>
        <w:pStyle w:val="Ln1"/>
        <w:numPr>
          <w:ilvl w:val="0"/>
          <w:numId w:val="13"/>
        </w:numPr>
      </w:pPr>
      <w:r w:rsidRPr="000F5A10">
        <w:t xml:space="preserve">View the </w:t>
      </w:r>
      <w:r>
        <w:t>W</w:t>
      </w:r>
      <w:r w:rsidRPr="000F5A10">
        <w:t>eb site</w:t>
      </w:r>
      <w:r w:rsidR="00954FE4">
        <w:t>:</w:t>
      </w:r>
    </w:p>
    <w:p w14:paraId="5ABC2354" w14:textId="77777777" w:rsidR="00023662" w:rsidRPr="000F5A10" w:rsidRDefault="00023662" w:rsidP="008A5413">
      <w:pPr>
        <w:pStyle w:val="Ln1"/>
        <w:numPr>
          <w:ilvl w:val="0"/>
          <w:numId w:val="51"/>
        </w:numPr>
      </w:pPr>
      <w:r w:rsidRPr="000F5A10">
        <w:t>Start FotoVision.exe.</w:t>
      </w:r>
    </w:p>
    <w:p w14:paraId="5ABC2355" w14:textId="77777777" w:rsidR="00023662" w:rsidRPr="000F5A10" w:rsidRDefault="00023662" w:rsidP="008A5413">
      <w:pPr>
        <w:pStyle w:val="Ln1"/>
        <w:numPr>
          <w:ilvl w:val="0"/>
          <w:numId w:val="51"/>
        </w:numPr>
      </w:pPr>
      <w:r>
        <w:t>On</w:t>
      </w:r>
      <w:r w:rsidRPr="000F5A10">
        <w:t xml:space="preserve"> the toolbar, </w:t>
      </w:r>
      <w:r>
        <w:t>click the</w:t>
      </w:r>
      <w:r w:rsidRPr="000F5A10">
        <w:t xml:space="preserve"> </w:t>
      </w:r>
      <w:r w:rsidRPr="00BA179F">
        <w:rPr>
          <w:rStyle w:val="Strong"/>
        </w:rPr>
        <w:t>My Site</w:t>
      </w:r>
      <w:r w:rsidRPr="000F5A10">
        <w:t xml:space="preserve"> </w:t>
      </w:r>
      <w:r>
        <w:t>button to load the Web site.</w:t>
      </w:r>
    </w:p>
    <w:p w14:paraId="5ABC2356" w14:textId="77777777" w:rsidR="00023662" w:rsidRDefault="00023662" w:rsidP="00FD13D9">
      <w:pPr>
        <w:pStyle w:val="Lp2"/>
        <w:rPr>
          <w:rStyle w:val="Emphasis"/>
        </w:rPr>
      </w:pPr>
      <w:r w:rsidRPr="00BA179F">
        <w:rPr>
          <w:rStyle w:val="Emphasis"/>
        </w:rPr>
        <w:t xml:space="preserve">What was the result? </w:t>
      </w:r>
      <w:r>
        <w:rPr>
          <w:rStyle w:val="Emphasis"/>
        </w:rPr>
        <w:br/>
      </w:r>
      <w:r w:rsidRPr="00BA179F">
        <w:rPr>
          <w:rStyle w:val="Emphasis"/>
        </w:rPr>
        <w:t>What kind of exception occurred?</w:t>
      </w:r>
    </w:p>
    <w:p w14:paraId="5ABC2357" w14:textId="77777777" w:rsidR="00023662" w:rsidRPr="000F5A10" w:rsidRDefault="00023662" w:rsidP="00FD13D9">
      <w:pPr>
        <w:pStyle w:val="Lp2"/>
      </w:pPr>
      <w:r w:rsidRPr="000F5A10">
        <w:t>Exception type:</w:t>
      </w:r>
      <w:r>
        <w:tab/>
      </w:r>
      <w:r w:rsidRPr="000F5A10">
        <w:t>_______________________</w:t>
      </w:r>
    </w:p>
    <w:p w14:paraId="5ABC2358" w14:textId="77777777" w:rsidR="00023662" w:rsidRPr="000F5A10" w:rsidRDefault="00023662" w:rsidP="008A5413">
      <w:pPr>
        <w:pStyle w:val="Ln1"/>
        <w:numPr>
          <w:ilvl w:val="0"/>
          <w:numId w:val="51"/>
        </w:numPr>
      </w:pPr>
      <w:r w:rsidRPr="000F5A10">
        <w:t xml:space="preserve">Click </w:t>
      </w:r>
      <w:r w:rsidRPr="00BA179F">
        <w:rPr>
          <w:rStyle w:val="Strong"/>
        </w:rPr>
        <w:t>Quit</w:t>
      </w:r>
      <w:r w:rsidRPr="000F5A10">
        <w:t>.</w:t>
      </w:r>
    </w:p>
    <w:p w14:paraId="5ABC2359" w14:textId="77777777" w:rsidR="00023662" w:rsidRPr="000F5A10" w:rsidRDefault="00023662" w:rsidP="008A5413">
      <w:pPr>
        <w:pStyle w:val="Ln1"/>
        <w:numPr>
          <w:ilvl w:val="0"/>
          <w:numId w:val="13"/>
        </w:numPr>
      </w:pPr>
      <w:r w:rsidRPr="000F5A10">
        <w:t>Repro</w:t>
      </w:r>
      <w:r>
        <w:t>duce</w:t>
      </w:r>
      <w:r w:rsidRPr="000F5A10">
        <w:t xml:space="preserve"> the problem, but </w:t>
      </w:r>
      <w:r>
        <w:t xml:space="preserve">first </w:t>
      </w:r>
      <w:r w:rsidRPr="000F5A10">
        <w:t xml:space="preserve">attach a debugger to </w:t>
      </w:r>
      <w:r>
        <w:t xml:space="preserve">generate a </w:t>
      </w:r>
      <w:r w:rsidRPr="000F5A10">
        <w:t xml:space="preserve">dump </w:t>
      </w:r>
      <w:r>
        <w:t xml:space="preserve">file when </w:t>
      </w:r>
      <w:r w:rsidRPr="000F5A10">
        <w:t>the exception</w:t>
      </w:r>
      <w:r>
        <w:t xml:space="preserve"> occurs</w:t>
      </w:r>
      <w:r w:rsidRPr="000F5A10">
        <w:t>.</w:t>
      </w:r>
    </w:p>
    <w:p w14:paraId="5ABC235A" w14:textId="77777777" w:rsidR="00023662" w:rsidRPr="000F5A10" w:rsidRDefault="00023662" w:rsidP="008A5413">
      <w:pPr>
        <w:pStyle w:val="Ln1"/>
        <w:numPr>
          <w:ilvl w:val="0"/>
          <w:numId w:val="52"/>
        </w:numPr>
      </w:pPr>
      <w:r w:rsidRPr="000F5A10">
        <w:t>Start FotoVision.exe.</w:t>
      </w:r>
    </w:p>
    <w:p w14:paraId="5ABC235B" w14:textId="77777777" w:rsidR="00023662" w:rsidRPr="000F5A10" w:rsidRDefault="00023662" w:rsidP="008A5413">
      <w:pPr>
        <w:pStyle w:val="Ln1"/>
        <w:numPr>
          <w:ilvl w:val="0"/>
          <w:numId w:val="52"/>
        </w:numPr>
      </w:pPr>
      <w:r>
        <w:t>On the</w:t>
      </w:r>
      <w:r w:rsidRPr="000F5A10">
        <w:t xml:space="preserve"> Start</w:t>
      </w:r>
      <w:r>
        <w:t xml:space="preserve"> menu</w:t>
      </w:r>
      <w:r w:rsidRPr="000F5A10">
        <w:t xml:space="preserve">, </w:t>
      </w:r>
      <w:r w:rsidR="00AF79E1">
        <w:t xml:space="preserve">type </w:t>
      </w:r>
      <w:r w:rsidR="00AF79E1" w:rsidRPr="00AF79E1">
        <w:rPr>
          <w:b/>
        </w:rPr>
        <w:t>cmd</w:t>
      </w:r>
      <w:r w:rsidR="00AF79E1" w:rsidRPr="00AF79E1">
        <w:t>, right</w:t>
      </w:r>
      <w:r w:rsidR="00AF79E1">
        <w:t xml:space="preserve">-click on it and choose </w:t>
      </w:r>
      <w:r w:rsidR="00AF79E1" w:rsidRPr="00AF79E1">
        <w:rPr>
          <w:b/>
        </w:rPr>
        <w:t>Run as Administrator</w:t>
      </w:r>
      <w:r w:rsidRPr="000F5A10">
        <w:t>.</w:t>
      </w:r>
    </w:p>
    <w:p w14:paraId="530E031A" w14:textId="3106A3AB" w:rsidR="0037501A" w:rsidRPr="008A5413" w:rsidRDefault="00023662" w:rsidP="008A5413">
      <w:pPr>
        <w:pStyle w:val="Ln1"/>
        <w:numPr>
          <w:ilvl w:val="0"/>
          <w:numId w:val="52"/>
        </w:numPr>
        <w:ind w:firstLine="0"/>
        <w:rPr>
          <w:rStyle w:val="Strong"/>
          <w:b w:val="0"/>
          <w:bCs w:val="0"/>
        </w:rPr>
      </w:pPr>
      <w:r w:rsidRPr="000F5A10">
        <w:t xml:space="preserve">In the </w:t>
      </w:r>
      <w:r>
        <w:t>C</w:t>
      </w:r>
      <w:r w:rsidRPr="000F5A10">
        <w:t>ommand</w:t>
      </w:r>
      <w:r>
        <w:t xml:space="preserve"> Prompt</w:t>
      </w:r>
      <w:r w:rsidRPr="000F5A10">
        <w:t xml:space="preserve"> window, </w:t>
      </w:r>
      <w:r>
        <w:t>enter the following command to</w:t>
      </w:r>
      <w:r w:rsidRPr="000F5A10">
        <w:t xml:space="preserve"> attach</w:t>
      </w:r>
      <w:r>
        <w:t xml:space="preserve"> </w:t>
      </w:r>
      <w:r w:rsidR="00656219">
        <w:t>p</w:t>
      </w:r>
      <w:r w:rsidR="0037501A">
        <w:t>rocdump</w:t>
      </w:r>
      <w:r w:rsidR="0037501A" w:rsidRPr="000F5A10">
        <w:t xml:space="preserve"> </w:t>
      </w:r>
      <w:r w:rsidRPr="000F5A10">
        <w:t>to FotoVision and get full dumps on first</w:t>
      </w:r>
      <w:r>
        <w:t>-</w:t>
      </w:r>
      <w:r w:rsidRPr="000F5A10">
        <w:t>chance exceptions</w:t>
      </w:r>
      <w:r w:rsidR="00551B10" w:rsidRPr="000F5A10">
        <w:t>:</w:t>
      </w:r>
      <w:r w:rsidR="0037501A">
        <w:br/>
      </w:r>
      <w:r w:rsidR="00551B10">
        <w:br/>
      </w:r>
      <w:r w:rsidR="00275E20">
        <w:rPr>
          <w:rStyle w:val="Strong"/>
        </w:rPr>
        <w:t>procdump</w:t>
      </w:r>
      <w:r w:rsidR="00DF2B38">
        <w:rPr>
          <w:rStyle w:val="Strong"/>
        </w:rPr>
        <w:t>.exe</w:t>
      </w:r>
      <w:r w:rsidR="00275E20">
        <w:rPr>
          <w:rStyle w:val="Strong"/>
        </w:rPr>
        <w:t xml:space="preserve"> -e 1 -n 10 </w:t>
      </w:r>
      <w:r w:rsidR="0037501A" w:rsidRPr="0037501A">
        <w:rPr>
          <w:rStyle w:val="Strong"/>
        </w:rPr>
        <w:t xml:space="preserve"> -ma </w:t>
      </w:r>
      <w:r w:rsidR="00275E20">
        <w:rPr>
          <w:rStyle w:val="Strong"/>
        </w:rPr>
        <w:t xml:space="preserve">–w </w:t>
      </w:r>
      <w:r w:rsidR="0037501A" w:rsidRPr="0037501A">
        <w:rPr>
          <w:rStyle w:val="Strong"/>
        </w:rPr>
        <w:t>FotoVision.exe c:\temp</w:t>
      </w:r>
    </w:p>
    <w:p w14:paraId="38F2125B" w14:textId="26718B0C" w:rsidR="0037501A" w:rsidRPr="008A5413" w:rsidRDefault="00275E20" w:rsidP="008A5413">
      <w:pPr>
        <w:pStyle w:val="Ln1"/>
        <w:tabs>
          <w:tab w:val="clear" w:pos="1080"/>
        </w:tabs>
        <w:ind w:left="1440" w:firstLine="0"/>
        <w:rPr>
          <w:rStyle w:val="Strong"/>
          <w:b w:val="0"/>
          <w:bCs w:val="0"/>
        </w:rPr>
      </w:pPr>
      <w:r>
        <w:rPr>
          <w:rStyle w:val="Strong"/>
          <w:b w:val="0"/>
          <w:bCs w:val="0"/>
        </w:rPr>
        <w:t xml:space="preserve">-e 1 </w:t>
      </w:r>
      <w:r>
        <w:rPr>
          <w:rStyle w:val="Strong"/>
          <w:b w:val="0"/>
          <w:bCs w:val="0"/>
        </w:rPr>
        <w:tab/>
        <w:t>dump first chance exceptions</w:t>
      </w:r>
      <w:r>
        <w:rPr>
          <w:rStyle w:val="Strong"/>
          <w:b w:val="0"/>
          <w:bCs w:val="0"/>
        </w:rPr>
        <w:br/>
      </w:r>
      <w:r w:rsidR="0037501A">
        <w:rPr>
          <w:rStyle w:val="Strong"/>
          <w:b w:val="0"/>
          <w:bCs w:val="0"/>
        </w:rPr>
        <w:t>-n</w:t>
      </w:r>
      <w:r w:rsidR="00676BF6">
        <w:rPr>
          <w:rStyle w:val="Strong"/>
          <w:b w:val="0"/>
          <w:bCs w:val="0"/>
        </w:rPr>
        <w:t xml:space="preserve"> </w:t>
      </w:r>
      <w:r w:rsidR="0037501A">
        <w:rPr>
          <w:rStyle w:val="Strong"/>
          <w:b w:val="0"/>
          <w:bCs w:val="0"/>
        </w:rPr>
        <w:t>10</w:t>
      </w:r>
      <w:r w:rsidR="0037501A">
        <w:rPr>
          <w:rStyle w:val="Strong"/>
          <w:b w:val="0"/>
          <w:bCs w:val="0"/>
        </w:rPr>
        <w:tab/>
      </w:r>
      <w:r>
        <w:rPr>
          <w:rStyle w:val="Strong"/>
          <w:b w:val="0"/>
          <w:bCs w:val="0"/>
        </w:rPr>
        <w:t>u</w:t>
      </w:r>
      <w:r w:rsidR="00676BF6">
        <w:rPr>
          <w:rStyle w:val="Strong"/>
          <w:b w:val="0"/>
          <w:bCs w:val="0"/>
        </w:rPr>
        <w:t>p to 10 d</w:t>
      </w:r>
      <w:r w:rsidR="0037501A">
        <w:rPr>
          <w:rStyle w:val="Strong"/>
          <w:b w:val="0"/>
          <w:bCs w:val="0"/>
        </w:rPr>
        <w:t>umps</w:t>
      </w:r>
      <w:r w:rsidR="0037501A">
        <w:rPr>
          <w:rStyle w:val="Strong"/>
          <w:b w:val="0"/>
          <w:bCs w:val="0"/>
        </w:rPr>
        <w:br/>
        <w:t>-m</w:t>
      </w:r>
      <w:r>
        <w:rPr>
          <w:rStyle w:val="Strong"/>
          <w:b w:val="0"/>
          <w:bCs w:val="0"/>
        </w:rPr>
        <w:t>a</w:t>
      </w:r>
      <w:r w:rsidR="0037501A">
        <w:rPr>
          <w:rStyle w:val="Strong"/>
          <w:b w:val="0"/>
          <w:bCs w:val="0"/>
        </w:rPr>
        <w:tab/>
      </w:r>
      <w:r w:rsidR="00676BF6">
        <w:rPr>
          <w:rStyle w:val="Strong"/>
          <w:b w:val="0"/>
          <w:bCs w:val="0"/>
        </w:rPr>
        <w:t>full d</w:t>
      </w:r>
      <w:r w:rsidR="0037501A">
        <w:rPr>
          <w:rStyle w:val="Strong"/>
          <w:b w:val="0"/>
          <w:bCs w:val="0"/>
        </w:rPr>
        <w:t>ump</w:t>
      </w:r>
      <w:r w:rsidR="00676BF6">
        <w:rPr>
          <w:rStyle w:val="Strong"/>
          <w:b w:val="0"/>
          <w:bCs w:val="0"/>
        </w:rPr>
        <w:t>s</w:t>
      </w:r>
      <w:r w:rsidR="0037501A">
        <w:rPr>
          <w:rStyle w:val="Strong"/>
          <w:b w:val="0"/>
          <w:bCs w:val="0"/>
        </w:rPr>
        <w:br/>
        <w:t>-w</w:t>
      </w:r>
      <w:r w:rsidR="0037501A">
        <w:rPr>
          <w:rStyle w:val="Strong"/>
          <w:b w:val="0"/>
          <w:bCs w:val="0"/>
        </w:rPr>
        <w:tab/>
        <w:t xml:space="preserve">wait for the process to start if </w:t>
      </w:r>
      <w:r w:rsidR="00676BF6">
        <w:rPr>
          <w:rStyle w:val="Strong"/>
          <w:b w:val="0"/>
          <w:bCs w:val="0"/>
        </w:rPr>
        <w:t>it’s</w:t>
      </w:r>
      <w:r w:rsidR="0037501A">
        <w:rPr>
          <w:rStyle w:val="Strong"/>
          <w:b w:val="0"/>
          <w:bCs w:val="0"/>
        </w:rPr>
        <w:t xml:space="preserve"> not already started</w:t>
      </w:r>
      <w:r>
        <w:rPr>
          <w:rStyle w:val="Strong"/>
          <w:b w:val="0"/>
          <w:bCs w:val="0"/>
        </w:rPr>
        <w:t xml:space="preserve"> (optional for our scenario)</w:t>
      </w:r>
    </w:p>
    <w:p w14:paraId="4BEFCF40" w14:textId="77777777" w:rsidR="00CA5CDF" w:rsidRDefault="00656219" w:rsidP="008A5413">
      <w:pPr>
        <w:pStyle w:val="Ln1"/>
        <w:tabs>
          <w:tab w:val="clear" w:pos="1080"/>
        </w:tabs>
        <w:ind w:left="1440" w:firstLine="0"/>
        <w:rPr>
          <w:rStyle w:val="Strong"/>
          <w:b w:val="0"/>
          <w:lang w:eastAsia="en-US"/>
        </w:rPr>
      </w:pPr>
      <w:r w:rsidRPr="00BF5B81">
        <w:rPr>
          <w:rStyle w:val="Strong"/>
          <w:b w:val="0"/>
          <w:lang w:eastAsia="en-US"/>
        </w:rPr>
        <w:lastRenderedPageBreak/>
        <w:t xml:space="preserve">procdump can be found </w:t>
      </w:r>
      <w:r w:rsidR="00CA5CDF">
        <w:rPr>
          <w:rStyle w:val="Strong"/>
          <w:b w:val="0"/>
          <w:lang w:eastAsia="en-US"/>
        </w:rPr>
        <w:t xml:space="preserve">on </w:t>
      </w:r>
      <w:hyperlink r:id="rId13" w:history="1">
        <w:r w:rsidR="00CA5CDF" w:rsidRPr="00D5788F">
          <w:rPr>
            <w:rStyle w:val="Hyperlink"/>
            <w:lang w:eastAsia="en-US"/>
          </w:rPr>
          <w:t>https://technet.microsoft.com/de-de/sysinternals/dd996900</w:t>
        </w:r>
      </w:hyperlink>
      <w:r w:rsidR="00CA5CDF">
        <w:rPr>
          <w:rStyle w:val="Strong"/>
          <w:b w:val="0"/>
          <w:lang w:eastAsia="en-US"/>
        </w:rPr>
        <w:t xml:space="preserve"> </w:t>
      </w:r>
      <w:r>
        <w:rPr>
          <w:rStyle w:val="Strong"/>
          <w:b w:val="0"/>
          <w:lang w:eastAsia="en-US"/>
        </w:rPr>
        <w:t>and is part of t</w:t>
      </w:r>
      <w:r w:rsidR="00CA5CDF">
        <w:rPr>
          <w:rStyle w:val="Strong"/>
          <w:b w:val="0"/>
          <w:lang w:eastAsia="en-US"/>
        </w:rPr>
        <w:t xml:space="preserve">he Microsoft Sysinternals Suite </w:t>
      </w:r>
      <w:hyperlink r:id="rId14" w:history="1">
        <w:r w:rsidR="00CA5CDF" w:rsidRPr="00D5788F">
          <w:rPr>
            <w:rStyle w:val="Hyperlink"/>
            <w:lang w:eastAsia="en-US"/>
          </w:rPr>
          <w:t>https://technet.microsoft.com/de-de/sysinternals</w:t>
        </w:r>
      </w:hyperlink>
    </w:p>
    <w:p w14:paraId="5ABC235C" w14:textId="66C1A738" w:rsidR="00023662" w:rsidRPr="008124EB" w:rsidRDefault="00551B10" w:rsidP="008A5413">
      <w:pPr>
        <w:pStyle w:val="Ln1"/>
        <w:tabs>
          <w:tab w:val="clear" w:pos="1080"/>
        </w:tabs>
        <w:ind w:left="1440" w:firstLine="0"/>
      </w:pPr>
      <w:r>
        <w:rPr>
          <w:rStyle w:val="Strong"/>
        </w:rPr>
        <w:br/>
      </w:r>
      <w:r w:rsidRPr="00361C0C">
        <w:rPr>
          <w:rStyle w:val="NotePrefix"/>
        </w:rPr>
        <w:t>Note</w:t>
      </w:r>
      <w:r w:rsidRPr="0062526B">
        <w:t xml:space="preserve">: </w:t>
      </w:r>
      <w:r>
        <w:t xml:space="preserve">Create </w:t>
      </w:r>
      <w:r w:rsidRPr="008A5413">
        <w:rPr>
          <w:b/>
        </w:rPr>
        <w:t>C:\</w:t>
      </w:r>
      <w:r w:rsidR="0037501A" w:rsidRPr="008A5413">
        <w:rPr>
          <w:b/>
        </w:rPr>
        <w:t>Temp</w:t>
      </w:r>
      <w:r>
        <w:t xml:space="preserve"> folder if it doesn’t exist before running the command</w:t>
      </w:r>
      <w:r w:rsidR="00656219">
        <w:br/>
      </w:r>
    </w:p>
    <w:p w14:paraId="5ABC235D" w14:textId="77777777" w:rsidR="00023662" w:rsidRPr="000F5A10" w:rsidRDefault="00023662" w:rsidP="008A5413">
      <w:pPr>
        <w:pStyle w:val="Ln1"/>
        <w:numPr>
          <w:ilvl w:val="0"/>
          <w:numId w:val="52"/>
        </w:numPr>
      </w:pPr>
      <w:r w:rsidRPr="000F5A10">
        <w:t xml:space="preserve">In FotoVision, click </w:t>
      </w:r>
      <w:r>
        <w:t xml:space="preserve">the </w:t>
      </w:r>
      <w:r w:rsidRPr="008124EB">
        <w:rPr>
          <w:rStyle w:val="Strong"/>
        </w:rPr>
        <w:t>My Site</w:t>
      </w:r>
      <w:r>
        <w:t xml:space="preserve"> button</w:t>
      </w:r>
      <w:r w:rsidRPr="000F5A10">
        <w:t xml:space="preserve"> to repro</w:t>
      </w:r>
      <w:r>
        <w:t>duce</w:t>
      </w:r>
      <w:r w:rsidRPr="000F5A10">
        <w:t xml:space="preserve"> the problem. </w:t>
      </w:r>
    </w:p>
    <w:p w14:paraId="5ABC235E" w14:textId="77777777" w:rsidR="00023662" w:rsidRPr="000F5A10" w:rsidRDefault="00023662" w:rsidP="008A5413">
      <w:pPr>
        <w:pStyle w:val="Ln1"/>
        <w:numPr>
          <w:ilvl w:val="0"/>
          <w:numId w:val="13"/>
        </w:numPr>
      </w:pPr>
      <w:r w:rsidRPr="000F5A10">
        <w:t>What is happening to FotoVision</w:t>
      </w:r>
      <w:r>
        <w:t>—</w:t>
      </w:r>
      <w:r w:rsidRPr="000F5A10">
        <w:t xml:space="preserve">why does it take so long for the error message to </w:t>
      </w:r>
      <w:r>
        <w:t>appear the second time</w:t>
      </w:r>
      <w:r w:rsidRPr="000F5A10">
        <w:t>?</w:t>
      </w:r>
    </w:p>
    <w:p w14:paraId="5ABC235F" w14:textId="77777777" w:rsidR="00023662" w:rsidRPr="000F5A10" w:rsidRDefault="00023662" w:rsidP="008A5413">
      <w:pPr>
        <w:pStyle w:val="Ln1"/>
        <w:numPr>
          <w:ilvl w:val="0"/>
          <w:numId w:val="53"/>
        </w:numPr>
      </w:pPr>
      <w:r w:rsidRPr="000F5A10">
        <w:t xml:space="preserve">After </w:t>
      </w:r>
      <w:r>
        <w:t xml:space="preserve">you </w:t>
      </w:r>
      <w:r w:rsidRPr="000F5A10">
        <w:t xml:space="preserve">click </w:t>
      </w:r>
      <w:r>
        <w:t xml:space="preserve">the </w:t>
      </w:r>
      <w:r w:rsidRPr="000F5A10">
        <w:t>My Site</w:t>
      </w:r>
      <w:r>
        <w:t xml:space="preserve"> button</w:t>
      </w:r>
      <w:r w:rsidRPr="000F5A10">
        <w:t>, you may notice that the error message doesn’t immediately</w:t>
      </w:r>
      <w:r>
        <w:t xml:space="preserve"> appear</w:t>
      </w:r>
      <w:r w:rsidRPr="000F5A10">
        <w:t xml:space="preserve">. </w:t>
      </w:r>
      <w:r>
        <w:br/>
      </w:r>
      <w:r w:rsidRPr="008124EB">
        <w:rPr>
          <w:rStyle w:val="Emphasis"/>
        </w:rPr>
        <w:t>Any guesses as to why?</w:t>
      </w:r>
    </w:p>
    <w:p w14:paraId="5ABC2360" w14:textId="2E38EFDA" w:rsidR="00023662" w:rsidRPr="000F5A10" w:rsidRDefault="00023662" w:rsidP="008A5413">
      <w:pPr>
        <w:pStyle w:val="Ln1"/>
        <w:numPr>
          <w:ilvl w:val="0"/>
          <w:numId w:val="53"/>
        </w:numPr>
      </w:pPr>
      <w:r w:rsidRPr="000F5A10">
        <w:t>If you look in the output directory where the dump gets created, you’ll see some dump files. These are full dumps of first</w:t>
      </w:r>
      <w:r>
        <w:t>-</w:t>
      </w:r>
      <w:r w:rsidRPr="000F5A10">
        <w:t xml:space="preserve">chance exceptions, and it takes several seconds to produce a dump file that’s </w:t>
      </w:r>
      <w:r>
        <w:t xml:space="preserve">180 </w:t>
      </w:r>
      <w:r w:rsidRPr="000F5A10">
        <w:t>MB or so in size.</w:t>
      </w:r>
    </w:p>
    <w:p w14:paraId="5ABC2361" w14:textId="77777777" w:rsidR="00023662" w:rsidRPr="000F5A10" w:rsidRDefault="00023662" w:rsidP="008A5413">
      <w:pPr>
        <w:pStyle w:val="Ln1"/>
        <w:numPr>
          <w:ilvl w:val="0"/>
          <w:numId w:val="13"/>
        </w:numPr>
      </w:pPr>
      <w:r w:rsidRPr="000F5A10">
        <w:t>Does the error message appear in FotoVision?</w:t>
      </w:r>
    </w:p>
    <w:p w14:paraId="5ABC2362" w14:textId="77777777" w:rsidR="00023662" w:rsidRPr="000F5A10" w:rsidRDefault="00023662" w:rsidP="008A5413">
      <w:pPr>
        <w:pStyle w:val="Ln1"/>
        <w:numPr>
          <w:ilvl w:val="0"/>
          <w:numId w:val="54"/>
        </w:numPr>
      </w:pPr>
      <w:r>
        <w:t>When</w:t>
      </w:r>
      <w:r w:rsidRPr="000F5A10">
        <w:t xml:space="preserve"> the error message </w:t>
      </w:r>
      <w:r>
        <w:t>appears</w:t>
      </w:r>
      <w:r w:rsidRPr="000F5A10">
        <w:t xml:space="preserve"> from FotoVision, click </w:t>
      </w:r>
      <w:r w:rsidRPr="008124EB">
        <w:rPr>
          <w:rStyle w:val="Strong"/>
        </w:rPr>
        <w:t>Quit</w:t>
      </w:r>
      <w:r w:rsidRPr="000F5A10">
        <w:t>.</w:t>
      </w:r>
    </w:p>
    <w:p w14:paraId="5ABC2363" w14:textId="77777777" w:rsidR="00023662" w:rsidRPr="000F5A10" w:rsidRDefault="00023662" w:rsidP="008A5413">
      <w:pPr>
        <w:pStyle w:val="Ln1"/>
        <w:numPr>
          <w:ilvl w:val="0"/>
          <w:numId w:val="54"/>
        </w:numPr>
      </w:pPr>
      <w:r w:rsidRPr="000F5A10">
        <w:t>In the dump output location, note that another full dump was created.</w:t>
      </w:r>
    </w:p>
    <w:p w14:paraId="5ABC2364" w14:textId="5956563C" w:rsidR="00023662" w:rsidRPr="000F5A10" w:rsidRDefault="00023662" w:rsidP="008A5413">
      <w:pPr>
        <w:pStyle w:val="Ln1"/>
        <w:numPr>
          <w:ilvl w:val="0"/>
          <w:numId w:val="13"/>
        </w:numPr>
      </w:pPr>
      <w:r w:rsidRPr="000F5A10">
        <w:t>Open the first dump file</w:t>
      </w:r>
      <w:r w:rsidR="0098122B">
        <w:t>:</w:t>
      </w:r>
    </w:p>
    <w:p w14:paraId="2E238581" w14:textId="6037260B" w:rsidR="001C4034" w:rsidRDefault="00023662" w:rsidP="008A5413">
      <w:pPr>
        <w:pStyle w:val="Ln1"/>
        <w:numPr>
          <w:ilvl w:val="0"/>
          <w:numId w:val="55"/>
        </w:numPr>
      </w:pPr>
      <w:r w:rsidRPr="000F5A10">
        <w:t xml:space="preserve">In the folder </w:t>
      </w:r>
      <w:r>
        <w:t>that</w:t>
      </w:r>
      <w:r w:rsidRPr="000F5A10">
        <w:t xml:space="preserve"> contains the dump files, find the </w:t>
      </w:r>
      <w:r w:rsidR="00EF018D">
        <w:t>second</w:t>
      </w:r>
      <w:r w:rsidR="00EF018D" w:rsidRPr="000F5A10">
        <w:t xml:space="preserve"> </w:t>
      </w:r>
      <w:r w:rsidRPr="000F5A10">
        <w:t>dump file created from your latest repro</w:t>
      </w:r>
      <w:r>
        <w:t>duction of the problem</w:t>
      </w:r>
      <w:r w:rsidRPr="000F5A10">
        <w:t xml:space="preserve">. You can determine this </w:t>
      </w:r>
      <w:r>
        <w:t>by</w:t>
      </w:r>
      <w:r w:rsidRPr="000F5A10">
        <w:t xml:space="preserve"> looking at the time stamps </w:t>
      </w:r>
      <w:r>
        <w:t>in</w:t>
      </w:r>
      <w:r w:rsidRPr="000F5A10">
        <w:t xml:space="preserve"> the dumps</w:t>
      </w:r>
      <w:r>
        <w:t>’</w:t>
      </w:r>
      <w:r w:rsidRPr="000F5A10">
        <w:t xml:space="preserve"> file name</w:t>
      </w:r>
      <w:r>
        <w:t>s</w:t>
      </w:r>
      <w:r w:rsidRPr="000F5A10">
        <w:t>.</w:t>
      </w:r>
      <w:r w:rsidR="00EF018D">
        <w:br/>
      </w:r>
    </w:p>
    <w:p w14:paraId="5ABC2365" w14:textId="7C316190" w:rsidR="00023662" w:rsidRPr="000F5A10" w:rsidRDefault="00EF018D" w:rsidP="008A5413">
      <w:pPr>
        <w:pStyle w:val="Note"/>
      </w:pPr>
      <w:r>
        <w:t xml:space="preserve">Depending on the type of issue it makes sense to investigate </w:t>
      </w:r>
      <w:r w:rsidR="001C4034">
        <w:t>all dumps gathered</w:t>
      </w:r>
    </w:p>
    <w:p w14:paraId="5ABC2366" w14:textId="77777777" w:rsidR="00023662" w:rsidRPr="000F5A10" w:rsidRDefault="00023662" w:rsidP="008A5413">
      <w:pPr>
        <w:pStyle w:val="Ln1"/>
        <w:numPr>
          <w:ilvl w:val="0"/>
          <w:numId w:val="55"/>
        </w:numPr>
      </w:pPr>
      <w:r w:rsidRPr="000F5A10">
        <w:t>Open the dump</w:t>
      </w:r>
      <w:r>
        <w:t xml:space="preserve"> file</w:t>
      </w:r>
      <w:r w:rsidRPr="000F5A10">
        <w:t xml:space="preserve"> in WinDbg.</w:t>
      </w:r>
    </w:p>
    <w:p w14:paraId="5ABC2367" w14:textId="3EBB6391" w:rsidR="00023662" w:rsidRPr="000F5A10" w:rsidRDefault="00023662" w:rsidP="008A5413">
      <w:pPr>
        <w:pStyle w:val="Ln1"/>
        <w:numPr>
          <w:ilvl w:val="0"/>
          <w:numId w:val="55"/>
        </w:numPr>
      </w:pPr>
      <w:r w:rsidRPr="000F5A10">
        <w:t>Load SOS</w:t>
      </w:r>
      <w:r>
        <w:t>.</w:t>
      </w:r>
    </w:p>
    <w:p w14:paraId="5ABC2368" w14:textId="77777777" w:rsidR="00023662" w:rsidRDefault="00023662" w:rsidP="00FD13D9">
      <w:pPr>
        <w:pStyle w:val="Lp2"/>
        <w:rPr>
          <w:rStyle w:val="Emphasis"/>
        </w:rPr>
      </w:pPr>
      <w:r w:rsidRPr="008124EB">
        <w:rPr>
          <w:rStyle w:val="Emphasis"/>
        </w:rPr>
        <w:t xml:space="preserve">Which thread is the faulting one? </w:t>
      </w:r>
    </w:p>
    <w:p w14:paraId="5ABC2369" w14:textId="77777777" w:rsidR="00023662" w:rsidRPr="000F5A10" w:rsidRDefault="00023662" w:rsidP="008A5413">
      <w:pPr>
        <w:pStyle w:val="Ln1"/>
        <w:numPr>
          <w:ilvl w:val="0"/>
          <w:numId w:val="55"/>
        </w:numPr>
      </w:pPr>
      <w:r>
        <w:t>Dump</w:t>
      </w:r>
      <w:r w:rsidRPr="000F5A10">
        <w:t xml:space="preserve"> the managed call stack</w:t>
      </w:r>
      <w:r>
        <w:t xml:space="preserve"> using </w:t>
      </w:r>
      <w:r w:rsidRPr="00A53332">
        <w:rPr>
          <w:rStyle w:val="Strong"/>
        </w:rPr>
        <w:t>!clrstack</w:t>
      </w:r>
      <w:r w:rsidRPr="000F5A10">
        <w:t xml:space="preserve">. </w:t>
      </w:r>
      <w:r>
        <w:br/>
      </w:r>
      <w:r w:rsidRPr="008124EB">
        <w:rPr>
          <w:rStyle w:val="Emphasis"/>
        </w:rPr>
        <w:t>Do you see some frames at the top of the stack that look like they might be helpful in finding the root cause from within FotoVision?</w:t>
      </w:r>
    </w:p>
    <w:p w14:paraId="5ABC236A" w14:textId="35E776E9" w:rsidR="00023662" w:rsidRPr="000F5A10" w:rsidRDefault="00023662" w:rsidP="008A5413">
      <w:pPr>
        <w:pStyle w:val="Ln1"/>
        <w:numPr>
          <w:ilvl w:val="0"/>
          <w:numId w:val="13"/>
        </w:numPr>
      </w:pPr>
      <w:r w:rsidRPr="000F5A10">
        <w:t>View the callstack of the faulting thread. Also, view the disassembly to make sure you understand the problem</w:t>
      </w:r>
      <w:r w:rsidR="00D93E49">
        <w:t>:</w:t>
      </w:r>
    </w:p>
    <w:p w14:paraId="5ABC236B" w14:textId="6B83ED6A" w:rsidR="00023662" w:rsidRPr="000F5A10" w:rsidRDefault="00023662" w:rsidP="008A5413">
      <w:pPr>
        <w:pStyle w:val="Ln1"/>
        <w:numPr>
          <w:ilvl w:val="0"/>
          <w:numId w:val="56"/>
        </w:numPr>
      </w:pPr>
      <w:r w:rsidRPr="000F5A10">
        <w:t>As in the previous exercise, run some basic SOS commands to do some "information gathering"</w:t>
      </w:r>
      <w:r w:rsidRPr="008124EB">
        <w:rPr>
          <w:rStyle w:val="Strong"/>
        </w:rPr>
        <w:t>!DumpStackObjects</w:t>
      </w:r>
      <w:r w:rsidRPr="000F5A10">
        <w:t xml:space="preserve">, </w:t>
      </w:r>
      <w:r w:rsidRPr="008124EB">
        <w:rPr>
          <w:rStyle w:val="Strong"/>
        </w:rPr>
        <w:t>!</w:t>
      </w:r>
      <w:r>
        <w:rPr>
          <w:rStyle w:val="Strong"/>
        </w:rPr>
        <w:t xml:space="preserve">DumpHeap </w:t>
      </w:r>
      <w:r w:rsidR="006D1EBF">
        <w:rPr>
          <w:rStyle w:val="Strong"/>
        </w:rPr>
        <w:t>-</w:t>
      </w:r>
      <w:r>
        <w:rPr>
          <w:rStyle w:val="Strong"/>
        </w:rPr>
        <w:t>type Exception</w:t>
      </w:r>
      <w:r w:rsidRPr="000F5A10">
        <w:t xml:space="preserve">, </w:t>
      </w:r>
      <w:r>
        <w:lastRenderedPageBreak/>
        <w:t>and so forth</w:t>
      </w:r>
      <w:r w:rsidRPr="000F5A10">
        <w:t xml:space="preserve">. </w:t>
      </w:r>
      <w:r>
        <w:br/>
      </w:r>
      <w:r w:rsidRPr="008124EB">
        <w:rPr>
          <w:rStyle w:val="Emphasis"/>
        </w:rPr>
        <w:t>Does any of the output help you to know what the problem is? Does any of the output pinpoint exactly where the problem occurred in the code?</w:t>
      </w:r>
      <w:r w:rsidRPr="000F5A10">
        <w:t xml:space="preserve"> If not, proceed to the next step.  </w:t>
      </w:r>
    </w:p>
    <w:p w14:paraId="5ABC236C" w14:textId="77777777" w:rsidR="00023662" w:rsidRPr="000F5A10" w:rsidRDefault="00023662" w:rsidP="008A5413">
      <w:pPr>
        <w:pStyle w:val="Ln1"/>
        <w:numPr>
          <w:ilvl w:val="0"/>
          <w:numId w:val="56"/>
        </w:numPr>
      </w:pPr>
      <w:r>
        <w:t>Dump</w:t>
      </w:r>
      <w:r w:rsidRPr="000F5A10">
        <w:t xml:space="preserve"> the managed call stack. </w:t>
      </w:r>
      <w:r>
        <w:br/>
      </w:r>
      <w:r w:rsidRPr="008124EB">
        <w:rPr>
          <w:rStyle w:val="Emphasis"/>
        </w:rPr>
        <w:t>Do you see some frames at the top of the stack that look like they might be helpful in finding the root cause from within FotoVision?</w:t>
      </w:r>
    </w:p>
    <w:p w14:paraId="5ABC236D" w14:textId="77777777" w:rsidR="00023662" w:rsidRPr="000F5A10" w:rsidRDefault="00023662" w:rsidP="008A5413">
      <w:pPr>
        <w:pStyle w:val="Ln1"/>
        <w:numPr>
          <w:ilvl w:val="0"/>
          <w:numId w:val="56"/>
        </w:numPr>
      </w:pPr>
      <w:r>
        <w:t>Because</w:t>
      </w:r>
      <w:r w:rsidRPr="000F5A10">
        <w:t xml:space="preserve"> you have compiled FotoVision with symbols, you should have the source line at which the problem occurred. But you may not always have access to </w:t>
      </w:r>
      <w:r>
        <w:t xml:space="preserve">the </w:t>
      </w:r>
      <w:r w:rsidRPr="000F5A10">
        <w:t>source</w:t>
      </w:r>
      <w:r>
        <w:t xml:space="preserve"> or have the symbols needed to provide the exact line number</w:t>
      </w:r>
      <w:r w:rsidRPr="000F5A10">
        <w:t>. Before looking at the source, proceed to the next step.</w:t>
      </w:r>
    </w:p>
    <w:p w14:paraId="5ABC236E" w14:textId="037A080B" w:rsidR="00023662" w:rsidRDefault="00023662" w:rsidP="008A5413">
      <w:pPr>
        <w:pStyle w:val="Ln1"/>
        <w:numPr>
          <w:ilvl w:val="0"/>
          <w:numId w:val="56"/>
        </w:numPr>
      </w:pPr>
      <w:r w:rsidRPr="000F5A10">
        <w:t xml:space="preserve">Unassemble </w:t>
      </w:r>
      <w:r w:rsidR="008E318C">
        <w:t xml:space="preserve">(!u &lt;EIP&gt;) </w:t>
      </w:r>
      <w:r w:rsidRPr="000F5A10">
        <w:t xml:space="preserve">the faulting function </w:t>
      </w:r>
      <w:r>
        <w:t xml:space="preserve">by </w:t>
      </w:r>
      <w:r w:rsidRPr="000F5A10">
        <w:t>using the EIP address</w:t>
      </w:r>
      <w:r>
        <w:t xml:space="preserve"> </w:t>
      </w:r>
      <w:r w:rsidRPr="000F5A10">
        <w:t xml:space="preserve">of </w:t>
      </w:r>
      <w:r>
        <w:t>the</w:t>
      </w:r>
      <w:r w:rsidRPr="000F5A10">
        <w:t xml:space="preserve"> faulting call (according to </w:t>
      </w:r>
      <w:r>
        <w:t>the output of the “</w:t>
      </w:r>
      <w:r w:rsidRPr="008124EB">
        <w:rPr>
          <w:rStyle w:val="Strong"/>
        </w:rPr>
        <w:t>!clrstack</w:t>
      </w:r>
      <w:r>
        <w:t>” command</w:t>
      </w:r>
      <w:r w:rsidRPr="000F5A10">
        <w:t>)</w:t>
      </w:r>
      <w:r>
        <w:t>:</w:t>
      </w:r>
    </w:p>
    <w:p w14:paraId="6766C8E8" w14:textId="175F90CB" w:rsidR="001C1C04" w:rsidRPr="008F0C61" w:rsidRDefault="001C1C04" w:rsidP="008A5413">
      <w:pPr>
        <w:pStyle w:val="Default"/>
        <w:rPr>
          <w:b/>
          <w:i/>
          <w:sz w:val="19"/>
          <w:szCs w:val="19"/>
        </w:rPr>
      </w:pPr>
    </w:p>
    <w:p w14:paraId="59F87938" w14:textId="5D36A2DC" w:rsidR="001C1C04" w:rsidRPr="008F0C61" w:rsidRDefault="00E827F9" w:rsidP="008A5413">
      <w:pPr>
        <w:pStyle w:val="Note"/>
      </w:pPr>
      <w:r>
        <w:t xml:space="preserve">Child SP = </w:t>
      </w:r>
      <w:r w:rsidR="001C1C04">
        <w:t xml:space="preserve">ESP = Stack Pointer (pointer to the </w:t>
      </w:r>
      <w:r w:rsidR="001C1C04" w:rsidRPr="008F0C61">
        <w:t>data we currently use</w:t>
      </w:r>
      <w:r w:rsidR="001C1C04">
        <w:t xml:space="preserve"> on the stack</w:t>
      </w:r>
      <w:r w:rsidR="001C1C04" w:rsidRPr="008F0C61">
        <w:t>)</w:t>
      </w:r>
      <w:r w:rsidR="001C1C04">
        <w:br/>
      </w:r>
      <w:r>
        <w:t xml:space="preserve">IP = </w:t>
      </w:r>
      <w:r w:rsidR="001C1C04" w:rsidRPr="008F0C61">
        <w:t>EIP = Instruction Pointer (</w:t>
      </w:r>
      <w:r w:rsidR="001C1C04">
        <w:t>pointer to the</w:t>
      </w:r>
      <w:r w:rsidR="001C1C04" w:rsidRPr="008F0C61">
        <w:t xml:space="preserve"> code </w:t>
      </w:r>
      <w:r w:rsidR="001C1C04">
        <w:t xml:space="preserve">currently </w:t>
      </w:r>
      <w:r w:rsidR="001C1C04" w:rsidRPr="008F0C61">
        <w:t>gets executed)</w:t>
      </w:r>
    </w:p>
    <w:p w14:paraId="3CA0298D" w14:textId="77777777" w:rsidR="001C1C04" w:rsidRPr="000F5A10" w:rsidRDefault="001C1C04" w:rsidP="008A5413">
      <w:pPr>
        <w:pStyle w:val="Ln1"/>
        <w:tabs>
          <w:tab w:val="clear" w:pos="1080"/>
        </w:tabs>
      </w:pPr>
    </w:p>
    <w:p w14:paraId="3A1BE473" w14:textId="77777777" w:rsidR="00E827F9" w:rsidRPr="008A5413" w:rsidRDefault="00E25E1C" w:rsidP="00E827F9">
      <w:pPr>
        <w:pStyle w:val="Code"/>
        <w:rPr>
          <w:b/>
        </w:rPr>
      </w:pPr>
      <w:r w:rsidRPr="00E827F9">
        <w:t xml:space="preserve">0:000&gt; </w:t>
      </w:r>
      <w:r w:rsidR="00E827F9" w:rsidRPr="008A5413">
        <w:rPr>
          <w:b/>
        </w:rPr>
        <w:t>!clrstack</w:t>
      </w:r>
    </w:p>
    <w:p w14:paraId="5B17F2C2" w14:textId="77777777" w:rsidR="00E827F9" w:rsidRPr="008A5413" w:rsidRDefault="00E827F9" w:rsidP="00E827F9">
      <w:pPr>
        <w:pStyle w:val="Code"/>
      </w:pPr>
      <w:r w:rsidRPr="008A5413">
        <w:t>OS Thread Id: 0x351c (0)</w:t>
      </w:r>
    </w:p>
    <w:p w14:paraId="40C8D44B" w14:textId="77777777" w:rsidR="00E827F9" w:rsidRPr="008A5413" w:rsidRDefault="00E827F9" w:rsidP="00E827F9">
      <w:pPr>
        <w:pStyle w:val="Code"/>
      </w:pPr>
      <w:r w:rsidRPr="008A5413">
        <w:t>Child SP       IP Call Site</w:t>
      </w:r>
    </w:p>
    <w:p w14:paraId="73851696" w14:textId="77777777" w:rsidR="00E827F9" w:rsidRPr="008A5413" w:rsidRDefault="00E827F9" w:rsidP="00E827F9">
      <w:pPr>
        <w:pStyle w:val="Code"/>
      </w:pPr>
      <w:r w:rsidRPr="008A5413">
        <w:t xml:space="preserve">00d3e830 779ec97c [InlinedCallFrame: 00d3e830] </w:t>
      </w:r>
    </w:p>
    <w:p w14:paraId="53C0746C" w14:textId="77777777" w:rsidR="00E827F9" w:rsidRPr="008A5413" w:rsidRDefault="00E827F9" w:rsidP="00E827F9">
      <w:pPr>
        <w:pStyle w:val="Code"/>
        <w:rPr>
          <w:b/>
        </w:rPr>
      </w:pPr>
      <w:r w:rsidRPr="008A5413">
        <w:t xml:space="preserve">00d3e254 </w:t>
      </w:r>
      <w:r w:rsidRPr="008A5413">
        <w:rPr>
          <w:b/>
        </w:rPr>
        <w:t>0761c960</w:t>
      </w:r>
      <w:r w:rsidRPr="008A5413">
        <w:t xml:space="preserve"> </w:t>
      </w:r>
      <w:r w:rsidRPr="008A5413">
        <w:rPr>
          <w:b/>
        </w:rPr>
        <w:t>*** WARNING: Unable to verify checksum for FotoVision.exe</w:t>
      </w:r>
    </w:p>
    <w:p w14:paraId="193F3DDC" w14:textId="41F3E3F8" w:rsidR="00E827F9" w:rsidRPr="008A5413" w:rsidRDefault="00E827F9" w:rsidP="00E827F9">
      <w:pPr>
        <w:pStyle w:val="Code"/>
      </w:pPr>
      <w:r w:rsidRPr="008A5413">
        <w:rPr>
          <w:b/>
        </w:rPr>
        <w:t>FotoVisionDesktop.ErrorForm..ctor(System.String, System.Exception)</w:t>
      </w:r>
      <w:r w:rsidRPr="008A5413">
        <w:t xml:space="preserve"> [</w:t>
      </w:r>
      <w:r>
        <w:t>C:\</w:t>
      </w:r>
      <w:r w:rsidRPr="008A5413">
        <w:t>LabFiles\FotoVision\4.0\C#\Desktop\Source\ErrorForm.cs @ 210]</w:t>
      </w:r>
    </w:p>
    <w:p w14:paraId="2A34E69B" w14:textId="1F20DAA2" w:rsidR="00E827F9" w:rsidRPr="008A5413" w:rsidRDefault="00E827F9" w:rsidP="00E827F9">
      <w:pPr>
        <w:pStyle w:val="Code"/>
      </w:pPr>
      <w:r w:rsidRPr="008A5413">
        <w:t>00d3e2cc 0761c717 FotoVisionDesktop.Global.DisplayError(System.String, System.Exception) [</w:t>
      </w:r>
      <w:r>
        <w:t>C:\</w:t>
      </w:r>
      <w:r w:rsidRPr="008A5413">
        <w:t>LabFiles\FotoVision\4.0\C#\Desktop\Source\Global.cs @ 191]</w:t>
      </w:r>
    </w:p>
    <w:p w14:paraId="4A7F9F4D" w14:textId="4F4702D2" w:rsidR="00E827F9" w:rsidRPr="008A5413" w:rsidRDefault="00E827F9" w:rsidP="00E827F9">
      <w:pPr>
        <w:pStyle w:val="Code"/>
      </w:pPr>
      <w:r w:rsidRPr="008A5413">
        <w:t>00d3e2ec 0761c65b FotoVisionDesktop.MainForm.menuWebsite_Click(System.Object, System.EventArgs) [</w:t>
      </w:r>
      <w:r>
        <w:t>C:\</w:t>
      </w:r>
      <w:r w:rsidRPr="008A5413">
        <w:t>LabFiles\FotoVision\4.0\C#\Desktop\Source\MainForm.cs @ 2178]</w:t>
      </w:r>
    </w:p>
    <w:p w14:paraId="1D0F2265" w14:textId="39248D8E" w:rsidR="00E827F9" w:rsidRPr="008A5413" w:rsidRDefault="00E827F9" w:rsidP="00E827F9">
      <w:pPr>
        <w:pStyle w:val="Code"/>
      </w:pPr>
      <w:r w:rsidRPr="008A5413">
        <w:t>00d3e420 0761c4ae FotoVisionDesktop.MainForm.toolBar_ButtonClick(System.Object, System.Windows.Forms.ToolBarButtonClickEventArgs) [</w:t>
      </w:r>
      <w:r>
        <w:t>C:\</w:t>
      </w:r>
      <w:r w:rsidRPr="008A5413">
        <w:t>LabFiles\FotoVision\4.0\C#\Desktop\Source\MainForm.cs @ 1266]</w:t>
      </w:r>
    </w:p>
    <w:p w14:paraId="68A732DD" w14:textId="77777777" w:rsidR="00E827F9" w:rsidRPr="008A5413" w:rsidRDefault="00E827F9" w:rsidP="00E827F9">
      <w:pPr>
        <w:pStyle w:val="Code"/>
      </w:pPr>
      <w:r w:rsidRPr="008A5413">
        <w:t>00d3e468 528d0a5d *** WARNING: Unable to verify checksum for System.Windows.Forms.ni.dll</w:t>
      </w:r>
    </w:p>
    <w:p w14:paraId="71572EA2" w14:textId="77777777" w:rsidR="00E827F9" w:rsidRPr="008A5413" w:rsidRDefault="00E827F9" w:rsidP="00E827F9">
      <w:pPr>
        <w:pStyle w:val="Code"/>
      </w:pPr>
      <w:r w:rsidRPr="008A5413">
        <w:t>System.Windows.Forms.ToolBar.OnButtonClick(System.Windows.Forms.ToolBarButtonClickEventArgs)</w:t>
      </w:r>
    </w:p>
    <w:p w14:paraId="38A501B3" w14:textId="77777777" w:rsidR="00E827F9" w:rsidRPr="008A5413" w:rsidRDefault="00E827F9" w:rsidP="00E827F9">
      <w:pPr>
        <w:pStyle w:val="Code"/>
      </w:pPr>
      <w:r w:rsidRPr="008A5413">
        <w:t>00d3e470 528d21a1 System.Windows.Forms.ToolBar.WmReflectCommand(System.Windows.Forms.Message ByRef)</w:t>
      </w:r>
    </w:p>
    <w:p w14:paraId="2D3F0BD1" w14:textId="77777777" w:rsidR="00E827F9" w:rsidRPr="008A5413" w:rsidRDefault="00E827F9" w:rsidP="00E827F9">
      <w:pPr>
        <w:pStyle w:val="Code"/>
      </w:pPr>
      <w:r w:rsidRPr="008A5413">
        <w:t>00d3e488 528d0dec System.Windows.Forms.ToolBar.WndProc(System.Windows.Forms.Message ByRef)</w:t>
      </w:r>
    </w:p>
    <w:p w14:paraId="66B517F5" w14:textId="77777777" w:rsidR="00E827F9" w:rsidRPr="008A5413" w:rsidRDefault="00E827F9" w:rsidP="00E827F9">
      <w:pPr>
        <w:pStyle w:val="Code"/>
      </w:pPr>
      <w:r w:rsidRPr="008A5413">
        <w:t>00d3e554 52155fa1 System.Windows.Forms.Control+ControlNativeWindow.OnMessage(System.Windows.Forms.Message ByRef)</w:t>
      </w:r>
    </w:p>
    <w:p w14:paraId="4C64F356" w14:textId="77777777" w:rsidR="00E827F9" w:rsidRPr="008A5413" w:rsidRDefault="00E827F9" w:rsidP="00E827F9">
      <w:pPr>
        <w:pStyle w:val="Code"/>
      </w:pPr>
      <w:r w:rsidRPr="008A5413">
        <w:t>00d3e55c 52155f89 System.Windows.Forms.Control+ControlNativeWindow.WndProc(System.Windows.Forms.Message ByRef)</w:t>
      </w:r>
    </w:p>
    <w:p w14:paraId="57D80235" w14:textId="77777777" w:rsidR="00E827F9" w:rsidRPr="008A5413" w:rsidRDefault="00E827F9" w:rsidP="00E827F9">
      <w:pPr>
        <w:pStyle w:val="Code"/>
      </w:pPr>
      <w:r w:rsidRPr="008A5413">
        <w:lastRenderedPageBreak/>
        <w:t>00d3e570 526df8e6 System.Windows.Forms.NativeWindow.DebuggableCallback(IntPtr, Int32, IntPtr, IntPtr)</w:t>
      </w:r>
    </w:p>
    <w:p w14:paraId="14D98E89" w14:textId="77777777" w:rsidR="00E827F9" w:rsidRPr="008A5413" w:rsidRDefault="00E827F9" w:rsidP="00E827F9">
      <w:pPr>
        <w:pStyle w:val="Code"/>
      </w:pPr>
      <w:r w:rsidRPr="008A5413">
        <w:t xml:space="preserve">00d3e830 00e5a08e [InlinedCallFrame: 00d3e830] </w:t>
      </w:r>
    </w:p>
    <w:p w14:paraId="793DEB18" w14:textId="77777777" w:rsidR="00E827F9" w:rsidRPr="008A5413" w:rsidRDefault="00E827F9" w:rsidP="00E827F9">
      <w:pPr>
        <w:pStyle w:val="Code"/>
      </w:pPr>
      <w:r w:rsidRPr="008A5413">
        <w:t>00d3e82c 521a8aac DomainBoundILStubClass.IL_STUB_PInvoke(System.Runtime.InteropServices.HandleRef, Int32, IntPtr, IntPtr)</w:t>
      </w:r>
    </w:p>
    <w:p w14:paraId="5770E2F1" w14:textId="77777777" w:rsidR="00E827F9" w:rsidRPr="008A5413" w:rsidRDefault="00E827F9" w:rsidP="00E827F9">
      <w:pPr>
        <w:pStyle w:val="Code"/>
      </w:pPr>
      <w:r w:rsidRPr="008A5413">
        <w:t>00d3e830 5215ffd1 [InlinedCallFrame: 00d3e830] System.Windows.Forms.UnsafeNativeMethods.SendMessage(System.Runtime.InteropServices.HandleRef, Int32, IntPtr, IntPtr)</w:t>
      </w:r>
    </w:p>
    <w:p w14:paraId="20BF0EB2" w14:textId="77777777" w:rsidR="00E827F9" w:rsidRPr="008A5413" w:rsidRDefault="00E827F9" w:rsidP="00E827F9">
      <w:pPr>
        <w:pStyle w:val="Code"/>
      </w:pPr>
      <w:r w:rsidRPr="008A5413">
        <w:t>00d3e86c 5215ffd1 System.Windows.Forms.Control.SendMessage(Int32, IntPtr, IntPtr)</w:t>
      </w:r>
    </w:p>
    <w:p w14:paraId="5CA37FA7" w14:textId="77777777" w:rsidR="00E827F9" w:rsidRPr="008A5413" w:rsidRDefault="00E827F9" w:rsidP="00E827F9">
      <w:pPr>
        <w:pStyle w:val="Code"/>
      </w:pPr>
      <w:r w:rsidRPr="008A5413">
        <w:t>00d3e884 5215f98b System.Windows.Forms.Control.ReflectMessageInternal(IntPtr, System.Windows.Forms.Message ByRef)</w:t>
      </w:r>
    </w:p>
    <w:p w14:paraId="07652454" w14:textId="77777777" w:rsidR="00E827F9" w:rsidRPr="008A5413" w:rsidRDefault="00E827F9" w:rsidP="00E827F9">
      <w:pPr>
        <w:pStyle w:val="Code"/>
      </w:pPr>
      <w:r w:rsidRPr="008A5413">
        <w:t>00d3e894 5216787b System.Windows.Forms.Control.WmCommand(System.Windows.Forms.Message ByRef)</w:t>
      </w:r>
    </w:p>
    <w:p w14:paraId="4E2F6B41" w14:textId="77777777" w:rsidR="00E827F9" w:rsidRPr="008A5413" w:rsidRDefault="00E827F9" w:rsidP="00E827F9">
      <w:pPr>
        <w:pStyle w:val="Code"/>
      </w:pPr>
      <w:r w:rsidRPr="008A5413">
        <w:t>00d3e8a4 52156308 System.Windows.Forms.Control.WndProc(System.Windows.Forms.Message ByRef)</w:t>
      </w:r>
    </w:p>
    <w:p w14:paraId="0C32740F" w14:textId="77777777" w:rsidR="00E827F9" w:rsidRPr="008A5413" w:rsidRDefault="00E827F9" w:rsidP="00E827F9">
      <w:pPr>
        <w:pStyle w:val="Code"/>
      </w:pPr>
      <w:r w:rsidRPr="008A5413">
        <w:t xml:space="preserve">00d3e8a8 5215e71a [InlinedCallFrame: 00d3e8a8] </w:t>
      </w:r>
    </w:p>
    <w:p w14:paraId="069B15F4" w14:textId="77777777" w:rsidR="00E827F9" w:rsidRPr="008A5413" w:rsidRDefault="00E827F9" w:rsidP="00E827F9">
      <w:pPr>
        <w:pStyle w:val="Code"/>
      </w:pPr>
      <w:r w:rsidRPr="008A5413">
        <w:t>00d3e8f0 5215e71a System.Windows.Forms.ScrollableControl.WndProc(System.Windows.Forms.Message ByRef)</w:t>
      </w:r>
    </w:p>
    <w:p w14:paraId="06A5F574" w14:textId="77777777" w:rsidR="00E827F9" w:rsidRPr="008A5413" w:rsidRDefault="00E827F9" w:rsidP="00E827F9">
      <w:pPr>
        <w:pStyle w:val="Code"/>
      </w:pPr>
      <w:r w:rsidRPr="008A5413">
        <w:t>00d3e8fc 5215e3fe System.Windows.Forms.Form.WndProc(System.Windows.Forms.Message ByRef)</w:t>
      </w:r>
    </w:p>
    <w:p w14:paraId="27C62561" w14:textId="13EFDC60" w:rsidR="00E827F9" w:rsidRPr="008A5413" w:rsidRDefault="00E827F9" w:rsidP="00E827F9">
      <w:pPr>
        <w:pStyle w:val="Code"/>
      </w:pPr>
      <w:r w:rsidRPr="008A5413">
        <w:t>00d3e910 07614d0e FotoVisionDesktop.MainForm.WndProc(System.Windows.Forms.Message ByRef) [C:\LabFiles\FotoVision\4.0\C#\Desktop\Source\MainForm.cs @ 2116]</w:t>
      </w:r>
    </w:p>
    <w:p w14:paraId="7794C397" w14:textId="77777777" w:rsidR="00E827F9" w:rsidRPr="008A5413" w:rsidRDefault="00E827F9" w:rsidP="00E827F9">
      <w:pPr>
        <w:pStyle w:val="Code"/>
      </w:pPr>
      <w:r w:rsidRPr="008A5413">
        <w:t>00d3e954 52155fa1 System.Windows.Forms.Control+ControlNativeWindow.OnMessage(System.Windows.Forms.Message ByRef)</w:t>
      </w:r>
    </w:p>
    <w:p w14:paraId="3F2B22CE" w14:textId="77777777" w:rsidR="00E827F9" w:rsidRDefault="00E827F9">
      <w:pPr>
        <w:pStyle w:val="Code"/>
      </w:pPr>
    </w:p>
    <w:p w14:paraId="5ABC2374" w14:textId="0E9022A6" w:rsidR="001E1587" w:rsidRPr="00E827F9" w:rsidRDefault="00E827F9">
      <w:pPr>
        <w:pStyle w:val="Code"/>
      </w:pPr>
      <w:r>
        <w:t>….</w:t>
      </w:r>
    </w:p>
    <w:p w14:paraId="06D9BC49" w14:textId="77777777" w:rsidR="00E827F9" w:rsidRPr="008A5413" w:rsidRDefault="00E827F9" w:rsidP="00E25E1C">
      <w:pPr>
        <w:pStyle w:val="Code"/>
      </w:pPr>
    </w:p>
    <w:p w14:paraId="2A25AB26" w14:textId="259E31CB" w:rsidR="008E318C" w:rsidRPr="008A5413" w:rsidRDefault="00E25E1C" w:rsidP="008E318C">
      <w:pPr>
        <w:pStyle w:val="Code"/>
      </w:pPr>
      <w:r w:rsidRPr="008E318C">
        <w:t xml:space="preserve">0:000&gt; </w:t>
      </w:r>
      <w:r w:rsidR="008E318C" w:rsidRPr="008A5413">
        <w:rPr>
          <w:b/>
        </w:rPr>
        <w:t>!u</w:t>
      </w:r>
      <w:r w:rsidR="008E318C">
        <w:rPr>
          <w:b/>
        </w:rPr>
        <w:t xml:space="preserve"> </w:t>
      </w:r>
      <w:r w:rsidR="008E318C" w:rsidRPr="008E318C">
        <w:rPr>
          <w:b/>
        </w:rPr>
        <w:t xml:space="preserve">-n 0761c960 </w:t>
      </w:r>
    </w:p>
    <w:p w14:paraId="02238A47" w14:textId="77777777" w:rsidR="008E318C" w:rsidRPr="008A5413" w:rsidRDefault="008E318C" w:rsidP="008E318C">
      <w:pPr>
        <w:pStyle w:val="Code"/>
      </w:pPr>
      <w:r w:rsidRPr="008A5413">
        <w:t>Normal JIT generated code</w:t>
      </w:r>
    </w:p>
    <w:p w14:paraId="287C857C" w14:textId="77777777" w:rsidR="008E318C" w:rsidRPr="008A5413" w:rsidRDefault="008E318C" w:rsidP="008E318C">
      <w:pPr>
        <w:pStyle w:val="Code"/>
      </w:pPr>
      <w:r w:rsidRPr="008A5413">
        <w:t>FotoVisionDesktop.ErrorForm..ctor(System.String, System.Exception)</w:t>
      </w:r>
    </w:p>
    <w:p w14:paraId="4C19A8A9" w14:textId="77777777" w:rsidR="008E318C" w:rsidRPr="008A5413" w:rsidRDefault="008E318C" w:rsidP="008E318C">
      <w:pPr>
        <w:pStyle w:val="Code"/>
      </w:pPr>
      <w:r w:rsidRPr="008A5413">
        <w:t>Begin 0761c740, size 251</w:t>
      </w:r>
    </w:p>
    <w:p w14:paraId="0F68383C" w14:textId="77777777" w:rsidR="008E318C" w:rsidRPr="008A5413" w:rsidRDefault="008E318C" w:rsidP="008E318C">
      <w:pPr>
        <w:pStyle w:val="Code"/>
      </w:pPr>
      <w:r w:rsidRPr="008A5413">
        <w:t>0761c740 55              push    ebp</w:t>
      </w:r>
    </w:p>
    <w:p w14:paraId="2C420B4C" w14:textId="77777777" w:rsidR="008E318C" w:rsidRPr="008A5413" w:rsidRDefault="008E318C" w:rsidP="008E318C">
      <w:pPr>
        <w:pStyle w:val="Code"/>
      </w:pPr>
      <w:r w:rsidRPr="008A5413">
        <w:t>0761c741 8bec            mov     ebp,esp</w:t>
      </w:r>
    </w:p>
    <w:p w14:paraId="7CB8309B" w14:textId="77777777" w:rsidR="008E318C" w:rsidRPr="008A5413" w:rsidRDefault="008E318C" w:rsidP="008E318C">
      <w:pPr>
        <w:pStyle w:val="Code"/>
      </w:pPr>
      <w:r w:rsidRPr="008A5413">
        <w:t>0761c743 57              push    edi</w:t>
      </w:r>
    </w:p>
    <w:p w14:paraId="412DADE2" w14:textId="77777777" w:rsidR="008E318C" w:rsidRPr="008A5413" w:rsidRDefault="008E318C" w:rsidP="008E318C">
      <w:pPr>
        <w:pStyle w:val="Code"/>
      </w:pPr>
      <w:r w:rsidRPr="008A5413">
        <w:t>0761c744 56              push    esi</w:t>
      </w:r>
    </w:p>
    <w:p w14:paraId="10748F72" w14:textId="77777777" w:rsidR="008E318C" w:rsidRPr="008A5413" w:rsidRDefault="008E318C" w:rsidP="008E318C">
      <w:pPr>
        <w:pStyle w:val="Code"/>
      </w:pPr>
      <w:r w:rsidRPr="008A5413">
        <w:t>0761c745 83ec64          sub     esp,64h</w:t>
      </w:r>
    </w:p>
    <w:p w14:paraId="62AFC1CF" w14:textId="77777777" w:rsidR="008E318C" w:rsidRPr="008A5413" w:rsidRDefault="008E318C" w:rsidP="008E318C">
      <w:pPr>
        <w:pStyle w:val="Code"/>
      </w:pPr>
      <w:r w:rsidRPr="008A5413">
        <w:t>0761c748 8bf1            mov     esi,ecx</w:t>
      </w:r>
    </w:p>
    <w:p w14:paraId="0BAB0149" w14:textId="77777777" w:rsidR="008E318C" w:rsidRPr="008A5413" w:rsidRDefault="008E318C" w:rsidP="008E318C">
      <w:pPr>
        <w:pStyle w:val="Code"/>
      </w:pPr>
      <w:r w:rsidRPr="008A5413">
        <w:t>0761c74a 8d7d94          lea     edi,[ebp-6Ch]</w:t>
      </w:r>
    </w:p>
    <w:p w14:paraId="3A5D1441" w14:textId="77777777" w:rsidR="008E318C" w:rsidRPr="008A5413" w:rsidRDefault="008E318C" w:rsidP="008E318C">
      <w:pPr>
        <w:pStyle w:val="Code"/>
      </w:pPr>
      <w:r w:rsidRPr="008A5413">
        <w:t>0761c74d b916000000      mov     ecx,16h</w:t>
      </w:r>
    </w:p>
    <w:p w14:paraId="1FDEC713" w14:textId="77777777" w:rsidR="008E318C" w:rsidRPr="008A5413" w:rsidRDefault="008E318C" w:rsidP="008E318C">
      <w:pPr>
        <w:pStyle w:val="Code"/>
      </w:pPr>
      <w:r w:rsidRPr="008A5413">
        <w:t>0761c752 33c0            xor     eax,eax</w:t>
      </w:r>
    </w:p>
    <w:p w14:paraId="4087E5FD" w14:textId="77777777" w:rsidR="008E318C" w:rsidRPr="008A5413" w:rsidRDefault="008E318C" w:rsidP="008E318C">
      <w:pPr>
        <w:pStyle w:val="Code"/>
        <w:rPr>
          <w:lang w:val="de-DE"/>
        </w:rPr>
      </w:pPr>
      <w:r w:rsidRPr="008A5413">
        <w:rPr>
          <w:lang w:val="de-DE"/>
        </w:rPr>
        <w:t>0761c754 f3ab            rep stos dword ptr es:[edi]</w:t>
      </w:r>
    </w:p>
    <w:p w14:paraId="388EFCB1" w14:textId="77777777" w:rsidR="008E318C" w:rsidRPr="008A5413" w:rsidRDefault="008E318C" w:rsidP="008E318C">
      <w:pPr>
        <w:pStyle w:val="Code"/>
        <w:rPr>
          <w:lang w:val="de-DE"/>
        </w:rPr>
      </w:pPr>
      <w:r w:rsidRPr="008A5413">
        <w:rPr>
          <w:lang w:val="de-DE"/>
        </w:rPr>
        <w:t>0761c756 8bce            mov     ecx,esi</w:t>
      </w:r>
    </w:p>
    <w:p w14:paraId="6080EDB6" w14:textId="77777777" w:rsidR="008E318C" w:rsidRPr="008A5413" w:rsidRDefault="008E318C" w:rsidP="008E318C">
      <w:pPr>
        <w:pStyle w:val="Code"/>
        <w:rPr>
          <w:lang w:val="de-DE"/>
        </w:rPr>
      </w:pPr>
      <w:r w:rsidRPr="008A5413">
        <w:rPr>
          <w:lang w:val="de-DE"/>
        </w:rPr>
        <w:t>0761c758 894ddc          mov     dword ptr [ebp-24h],ecx</w:t>
      </w:r>
    </w:p>
    <w:p w14:paraId="4D2C5009" w14:textId="77777777" w:rsidR="008E318C" w:rsidRPr="008A5413" w:rsidRDefault="008E318C" w:rsidP="008E318C">
      <w:pPr>
        <w:pStyle w:val="Code"/>
      </w:pPr>
      <w:r w:rsidRPr="008A5413">
        <w:t>0761c75b 8955d8          mov     dword ptr [ebp-28h],edx</w:t>
      </w:r>
    </w:p>
    <w:p w14:paraId="380738D8" w14:textId="77777777" w:rsidR="008E318C" w:rsidRPr="008A5413" w:rsidRDefault="008E318C" w:rsidP="008E318C">
      <w:pPr>
        <w:pStyle w:val="Code"/>
        <w:rPr>
          <w:lang w:val="de-DE"/>
        </w:rPr>
      </w:pPr>
      <w:r w:rsidRPr="008A5413">
        <w:rPr>
          <w:lang w:val="de-DE"/>
        </w:rPr>
        <w:t>0761c75e 833d7831e50000  cmp     dword ptr ds:[0E53178h],0</w:t>
      </w:r>
    </w:p>
    <w:p w14:paraId="081C8C91" w14:textId="77777777" w:rsidR="008E318C" w:rsidRPr="008A5413" w:rsidRDefault="008E318C" w:rsidP="008E318C">
      <w:pPr>
        <w:pStyle w:val="Code"/>
      </w:pPr>
      <w:r w:rsidRPr="008A5413">
        <w:t>0761c765 7405            je      0761c76c</w:t>
      </w:r>
    </w:p>
    <w:p w14:paraId="4A493ED6" w14:textId="77777777" w:rsidR="008E318C" w:rsidRPr="008A5413" w:rsidRDefault="008E318C" w:rsidP="008E318C">
      <w:pPr>
        <w:pStyle w:val="Code"/>
      </w:pPr>
      <w:r w:rsidRPr="008A5413">
        <w:t>0761c767 e8a4fb466d      call    clr!JIT_DbgIsJustMyCode (74a8c310)</w:t>
      </w:r>
    </w:p>
    <w:p w14:paraId="76FC7F5D" w14:textId="77777777" w:rsidR="008E318C" w:rsidRPr="008A5413" w:rsidRDefault="008E318C" w:rsidP="008E318C">
      <w:pPr>
        <w:pStyle w:val="Code"/>
      </w:pPr>
      <w:r w:rsidRPr="008A5413">
        <w:t>0761c76c 33d2            xor     edx,edx</w:t>
      </w:r>
    </w:p>
    <w:p w14:paraId="4FAF1B01" w14:textId="77777777" w:rsidR="008E318C" w:rsidRPr="008A5413" w:rsidRDefault="008E318C" w:rsidP="008E318C">
      <w:pPr>
        <w:pStyle w:val="Code"/>
      </w:pPr>
      <w:r w:rsidRPr="008A5413">
        <w:t>0761c76e 8955d4          mov     dword ptr [ebp-2Ch],edx</w:t>
      </w:r>
    </w:p>
    <w:p w14:paraId="0BABD7E6" w14:textId="77777777" w:rsidR="008E318C" w:rsidRPr="008A5413" w:rsidRDefault="008E318C" w:rsidP="008E318C">
      <w:pPr>
        <w:pStyle w:val="Code"/>
      </w:pPr>
      <w:r w:rsidRPr="008A5413">
        <w:t>0761c771 c745ec00000000  mov     dword ptr [ebp-14h],0</w:t>
      </w:r>
    </w:p>
    <w:p w14:paraId="5A86408F" w14:textId="77777777" w:rsidR="008E318C" w:rsidRPr="008A5413" w:rsidRDefault="008E318C" w:rsidP="008E318C">
      <w:pPr>
        <w:pStyle w:val="Code"/>
      </w:pPr>
      <w:r w:rsidRPr="008A5413">
        <w:t>0761c778 33d2            xor     edx,edx</w:t>
      </w:r>
    </w:p>
    <w:p w14:paraId="6B679C04" w14:textId="77777777" w:rsidR="008E318C" w:rsidRPr="008A5413" w:rsidRDefault="008E318C" w:rsidP="008E318C">
      <w:pPr>
        <w:pStyle w:val="Code"/>
      </w:pPr>
      <w:r w:rsidRPr="008A5413">
        <w:t>0761c77a 8955f4          mov     dword ptr [ebp-0Ch],edx</w:t>
      </w:r>
    </w:p>
    <w:p w14:paraId="00D93F24" w14:textId="77777777" w:rsidR="008E318C" w:rsidRPr="008A5413" w:rsidRDefault="008E318C" w:rsidP="008E318C">
      <w:pPr>
        <w:pStyle w:val="Code"/>
      </w:pPr>
      <w:r w:rsidRPr="008A5413">
        <w:t>0761c77d 33d2            xor     edx,edx</w:t>
      </w:r>
    </w:p>
    <w:p w14:paraId="2957FAF5" w14:textId="77777777" w:rsidR="008E318C" w:rsidRPr="008A5413" w:rsidRDefault="008E318C" w:rsidP="008E318C">
      <w:pPr>
        <w:pStyle w:val="Code"/>
      </w:pPr>
      <w:r w:rsidRPr="008A5413">
        <w:t>0761c77f 8955f0          mov     dword ptr [ebp-10h],edx</w:t>
      </w:r>
    </w:p>
    <w:p w14:paraId="2F43494B" w14:textId="77777777" w:rsidR="008E318C" w:rsidRPr="008A5413" w:rsidRDefault="008E318C" w:rsidP="008E318C">
      <w:pPr>
        <w:pStyle w:val="Code"/>
      </w:pPr>
      <w:r w:rsidRPr="008A5413">
        <w:t>0761c782 8b4ddc          mov     ecx,dword ptr [ebp-24h]</w:t>
      </w:r>
    </w:p>
    <w:p w14:paraId="435FA1BE" w14:textId="77777777" w:rsidR="008E318C" w:rsidRPr="008A5413" w:rsidRDefault="008E318C" w:rsidP="008E318C">
      <w:pPr>
        <w:pStyle w:val="Code"/>
      </w:pPr>
      <w:r w:rsidRPr="008A5413">
        <w:lastRenderedPageBreak/>
        <w:t>0761c785 e8b236ae4a      call    System_Windows_Forms_ni+0x14fe3c (520ffe3c) (System.Windows.Forms.Form..ctor(), mdToken: 06002c8d)</w:t>
      </w:r>
    </w:p>
    <w:p w14:paraId="46CCCFE6" w14:textId="77777777" w:rsidR="008E318C" w:rsidRPr="008A5413" w:rsidRDefault="008E318C" w:rsidP="008E318C">
      <w:pPr>
        <w:pStyle w:val="Code"/>
      </w:pPr>
      <w:r w:rsidRPr="008A5413">
        <w:t>0761c78a 90              nop</w:t>
      </w:r>
    </w:p>
    <w:p w14:paraId="3A5092DB" w14:textId="77777777" w:rsidR="008E318C" w:rsidRPr="008A5413" w:rsidRDefault="008E318C" w:rsidP="008E318C">
      <w:pPr>
        <w:pStyle w:val="Code"/>
      </w:pPr>
      <w:r w:rsidRPr="008A5413">
        <w:t>0761c78b 90              nop</w:t>
      </w:r>
    </w:p>
    <w:p w14:paraId="401EAF67" w14:textId="77777777" w:rsidR="008E318C" w:rsidRPr="008A5413" w:rsidRDefault="008E318C" w:rsidP="008E318C">
      <w:pPr>
        <w:pStyle w:val="Code"/>
      </w:pPr>
      <w:r w:rsidRPr="008A5413">
        <w:t>0761c78c 8b4ddc          mov     ecx,dword ptr [ebp-24h]</w:t>
      </w:r>
    </w:p>
    <w:p w14:paraId="743BE612" w14:textId="77777777" w:rsidR="008E318C" w:rsidRPr="008A5413" w:rsidRDefault="008E318C" w:rsidP="008E318C">
      <w:pPr>
        <w:pStyle w:val="Code"/>
      </w:pPr>
      <w:r w:rsidRPr="008A5413">
        <w:t>0761c78f e8bc1d84f9      call    00e5e550 (FotoVisionDesktop.ErrorForm.InitializeComponent(), mdToken: 060000a5)</w:t>
      </w:r>
    </w:p>
    <w:p w14:paraId="38F630B5" w14:textId="77777777" w:rsidR="008E318C" w:rsidRPr="008A5413" w:rsidRDefault="008E318C" w:rsidP="008E318C">
      <w:pPr>
        <w:pStyle w:val="Code"/>
      </w:pPr>
      <w:r w:rsidRPr="008A5413">
        <w:t>0761c794 90              nop</w:t>
      </w:r>
    </w:p>
    <w:p w14:paraId="57B76672" w14:textId="77777777" w:rsidR="008E318C" w:rsidRPr="008A5413" w:rsidRDefault="008E318C" w:rsidP="008E318C">
      <w:pPr>
        <w:pStyle w:val="Code"/>
      </w:pPr>
      <w:r w:rsidRPr="008A5413">
        <w:t>0761c795 e84ea0ffff      call    076167e8 (FotoVisionDesktop.Global.get_Settings(), mdToken: 060000b2)</w:t>
      </w:r>
    </w:p>
    <w:p w14:paraId="31E20353" w14:textId="77777777" w:rsidR="008E318C" w:rsidRPr="008A5413" w:rsidRDefault="008E318C" w:rsidP="008E318C">
      <w:pPr>
        <w:pStyle w:val="Code"/>
      </w:pPr>
      <w:r w:rsidRPr="008A5413">
        <w:t>0761c79a 8945d0          mov     dword ptr [ebp-30h],eax</w:t>
      </w:r>
    </w:p>
    <w:p w14:paraId="46A64DCF" w14:textId="77777777" w:rsidR="008E318C" w:rsidRPr="008A5413" w:rsidRDefault="008E318C" w:rsidP="008E318C">
      <w:pPr>
        <w:pStyle w:val="Code"/>
      </w:pPr>
      <w:r w:rsidRPr="008A5413">
        <w:t>0761c79d 8b4dd0          mov     ecx,dword ptr [ebp-30h]</w:t>
      </w:r>
    </w:p>
    <w:p w14:paraId="7503E30D" w14:textId="77777777" w:rsidR="008E318C" w:rsidRPr="008A5413" w:rsidRDefault="008E318C" w:rsidP="008E318C">
      <w:pPr>
        <w:pStyle w:val="Code"/>
      </w:pPr>
      <w:r w:rsidRPr="008A5413">
        <w:t>0761c7a0 ba13000000      mov     edx,13h</w:t>
      </w:r>
    </w:p>
    <w:p w14:paraId="312A564C" w14:textId="77777777" w:rsidR="008E318C" w:rsidRPr="008A5413" w:rsidRDefault="008E318C" w:rsidP="008E318C">
      <w:pPr>
        <w:pStyle w:val="Code"/>
      </w:pPr>
      <w:r w:rsidRPr="008A5413">
        <w:t>0761c7a5 3909            cmp     dword ptr [ecx],ecx</w:t>
      </w:r>
    </w:p>
    <w:p w14:paraId="403D5CBA" w14:textId="77777777" w:rsidR="008E318C" w:rsidRPr="008A5413" w:rsidRDefault="008E318C" w:rsidP="008E318C">
      <w:pPr>
        <w:pStyle w:val="Code"/>
      </w:pPr>
      <w:r w:rsidRPr="008A5413">
        <w:t>0761c7a7 e84ca3ffff      call    07616af8 (FotoVisionDesktop.Settings.GetInt(FotoVisionDesktop.SettingKey), mdToken: 06000369)</w:t>
      </w:r>
    </w:p>
    <w:p w14:paraId="0D1B317A" w14:textId="77777777" w:rsidR="008E318C" w:rsidRPr="008A5413" w:rsidRDefault="008E318C" w:rsidP="008E318C">
      <w:pPr>
        <w:pStyle w:val="Code"/>
      </w:pPr>
      <w:r w:rsidRPr="008A5413">
        <w:t>0761c7ac 8945e8          mov     dword ptr [ebp-18h],eax</w:t>
      </w:r>
    </w:p>
    <w:p w14:paraId="6745C9FE" w14:textId="77777777" w:rsidR="008E318C" w:rsidRPr="008A5413" w:rsidRDefault="008E318C" w:rsidP="008E318C">
      <w:pPr>
        <w:pStyle w:val="Code"/>
      </w:pPr>
      <w:r w:rsidRPr="008A5413">
        <w:t>0761c7af 8b45e8          mov     eax,dword ptr [ebp-18h]</w:t>
      </w:r>
    </w:p>
    <w:p w14:paraId="7B6309B5" w14:textId="77777777" w:rsidR="008E318C" w:rsidRPr="008A5413" w:rsidRDefault="008E318C" w:rsidP="008E318C">
      <w:pPr>
        <w:pStyle w:val="Code"/>
      </w:pPr>
      <w:r w:rsidRPr="008A5413">
        <w:t>0761c7b2 8945f4          mov     dword ptr [ebp-0Ch],eax</w:t>
      </w:r>
    </w:p>
    <w:p w14:paraId="21786F4C" w14:textId="77777777" w:rsidR="008E318C" w:rsidRPr="008A5413" w:rsidRDefault="008E318C" w:rsidP="008E318C">
      <w:pPr>
        <w:pStyle w:val="Code"/>
      </w:pPr>
      <w:r w:rsidRPr="008A5413">
        <w:t>0761c7b5 e82ea0ffff      call    076167e8 (FotoVisionDesktop.Global.get_Settings(), mdToken: 060000b2)</w:t>
      </w:r>
    </w:p>
    <w:p w14:paraId="24528AE8" w14:textId="77777777" w:rsidR="008E318C" w:rsidRPr="008A5413" w:rsidRDefault="008E318C" w:rsidP="008E318C">
      <w:pPr>
        <w:pStyle w:val="Code"/>
      </w:pPr>
      <w:r w:rsidRPr="008A5413">
        <w:t>0761c7ba 8945cc          mov     dword ptr [ebp-34h],eax</w:t>
      </w:r>
    </w:p>
    <w:p w14:paraId="0DA7A706" w14:textId="77777777" w:rsidR="008E318C" w:rsidRPr="008A5413" w:rsidRDefault="008E318C" w:rsidP="008E318C">
      <w:pPr>
        <w:pStyle w:val="Code"/>
      </w:pPr>
      <w:r w:rsidRPr="008A5413">
        <w:t>0761c7bd 8b4dcc          mov     ecx,dword ptr [ebp-34h]</w:t>
      </w:r>
    </w:p>
    <w:p w14:paraId="73BF4241" w14:textId="77777777" w:rsidR="008E318C" w:rsidRPr="008A5413" w:rsidRDefault="008E318C" w:rsidP="008E318C">
      <w:pPr>
        <w:pStyle w:val="Code"/>
      </w:pPr>
      <w:r w:rsidRPr="008A5413">
        <w:t>0761c7c0 ba14000000      mov     edx,14h</w:t>
      </w:r>
    </w:p>
    <w:p w14:paraId="0B5DB6D8" w14:textId="77777777" w:rsidR="008E318C" w:rsidRPr="008A5413" w:rsidRDefault="008E318C" w:rsidP="008E318C">
      <w:pPr>
        <w:pStyle w:val="Code"/>
      </w:pPr>
      <w:r w:rsidRPr="008A5413">
        <w:t>0761c7c5 3909            cmp     dword ptr [ecx],ecx</w:t>
      </w:r>
    </w:p>
    <w:p w14:paraId="253C406E" w14:textId="77777777" w:rsidR="008E318C" w:rsidRPr="008A5413" w:rsidRDefault="008E318C" w:rsidP="008E318C">
      <w:pPr>
        <w:pStyle w:val="Code"/>
      </w:pPr>
      <w:r w:rsidRPr="008A5413">
        <w:t>0761c7c7 e82ca3ffff      call    07616af8 (FotoVisionDesktop.Settings.GetInt(FotoVisionDesktop.SettingKey), mdToken: 06000369)</w:t>
      </w:r>
    </w:p>
    <w:p w14:paraId="13808C23" w14:textId="77777777" w:rsidR="008E318C" w:rsidRPr="008A5413" w:rsidRDefault="008E318C" w:rsidP="008E318C">
      <w:pPr>
        <w:pStyle w:val="Code"/>
        <w:rPr>
          <w:lang w:val="de-DE"/>
        </w:rPr>
      </w:pPr>
      <w:r w:rsidRPr="008A5413">
        <w:rPr>
          <w:lang w:val="de-DE"/>
        </w:rPr>
        <w:t>0761c7cc 8945e4          mov     dword ptr [ebp-1Ch],eax</w:t>
      </w:r>
    </w:p>
    <w:p w14:paraId="458CDBD4" w14:textId="77777777" w:rsidR="008E318C" w:rsidRPr="008A5413" w:rsidRDefault="008E318C" w:rsidP="008E318C">
      <w:pPr>
        <w:pStyle w:val="Code"/>
        <w:rPr>
          <w:lang w:val="de-DE"/>
        </w:rPr>
      </w:pPr>
      <w:r w:rsidRPr="008A5413">
        <w:rPr>
          <w:lang w:val="de-DE"/>
        </w:rPr>
        <w:t>0761c7cf 8b45e4          mov     eax,dword ptr [ebp-1Ch]</w:t>
      </w:r>
    </w:p>
    <w:p w14:paraId="47DA27EF" w14:textId="77777777" w:rsidR="008E318C" w:rsidRPr="008A5413" w:rsidRDefault="008E318C" w:rsidP="008E318C">
      <w:pPr>
        <w:pStyle w:val="Code"/>
      </w:pPr>
      <w:r w:rsidRPr="008A5413">
        <w:t>0761c7d2 8945f0          mov     dword ptr [ebp-10h],eax</w:t>
      </w:r>
    </w:p>
    <w:p w14:paraId="173AE673" w14:textId="77777777" w:rsidR="008E318C" w:rsidRPr="008A5413" w:rsidRDefault="008E318C" w:rsidP="008E318C">
      <w:pPr>
        <w:pStyle w:val="Code"/>
      </w:pPr>
      <w:r w:rsidRPr="008A5413">
        <w:t>0761c7d5 837df400        cmp     dword ptr [ebp-0Ch],0</w:t>
      </w:r>
    </w:p>
    <w:p w14:paraId="49A78F76" w14:textId="77777777" w:rsidR="008E318C" w:rsidRPr="008A5413" w:rsidRDefault="008E318C" w:rsidP="008E318C">
      <w:pPr>
        <w:pStyle w:val="Code"/>
      </w:pPr>
      <w:r w:rsidRPr="008A5413">
        <w:t>0761c7d9 7410            je      0761c7eb</w:t>
      </w:r>
    </w:p>
    <w:p w14:paraId="3C3778DC" w14:textId="77777777" w:rsidR="008E318C" w:rsidRPr="008A5413" w:rsidRDefault="008E318C" w:rsidP="008E318C">
      <w:pPr>
        <w:pStyle w:val="Code"/>
      </w:pPr>
      <w:r w:rsidRPr="008A5413">
        <w:t>0761c7db 90              nop</w:t>
      </w:r>
    </w:p>
    <w:p w14:paraId="37246557" w14:textId="77777777" w:rsidR="008E318C" w:rsidRPr="008A5413" w:rsidRDefault="008E318C" w:rsidP="008E318C">
      <w:pPr>
        <w:pStyle w:val="Code"/>
      </w:pPr>
      <w:r w:rsidRPr="008A5413">
        <w:t>0761c7dc 837df000        cmp     dword ptr [ebp-10h],0</w:t>
      </w:r>
    </w:p>
    <w:p w14:paraId="0A509725" w14:textId="77777777" w:rsidR="008E318C" w:rsidRPr="008A5413" w:rsidRDefault="008E318C" w:rsidP="008E318C">
      <w:pPr>
        <w:pStyle w:val="Code"/>
        <w:rPr>
          <w:lang w:val="de-DE"/>
        </w:rPr>
      </w:pPr>
      <w:r w:rsidRPr="008A5413">
        <w:rPr>
          <w:lang w:val="de-DE"/>
        </w:rPr>
        <w:t>0761c7e0 0f94c0          sete    al</w:t>
      </w:r>
    </w:p>
    <w:p w14:paraId="50C3266E" w14:textId="77777777" w:rsidR="008E318C" w:rsidRPr="008A5413" w:rsidRDefault="008E318C" w:rsidP="008E318C">
      <w:pPr>
        <w:pStyle w:val="Code"/>
        <w:rPr>
          <w:lang w:val="de-DE"/>
        </w:rPr>
      </w:pPr>
      <w:r w:rsidRPr="008A5413">
        <w:rPr>
          <w:lang w:val="de-DE"/>
        </w:rPr>
        <w:t>0761c7e3 0fb6c0          movzx   eax,al</w:t>
      </w:r>
    </w:p>
    <w:p w14:paraId="69A62871" w14:textId="77777777" w:rsidR="008E318C" w:rsidRPr="008A5413" w:rsidRDefault="008E318C" w:rsidP="008E318C">
      <w:pPr>
        <w:pStyle w:val="Code"/>
        <w:rPr>
          <w:lang w:val="de-DE"/>
        </w:rPr>
      </w:pPr>
      <w:r w:rsidRPr="008A5413">
        <w:rPr>
          <w:lang w:val="de-DE"/>
        </w:rPr>
        <w:t>0761c7e6 8945e0          mov     dword ptr [ebp-20h],eax</w:t>
      </w:r>
    </w:p>
    <w:p w14:paraId="266A7921" w14:textId="77777777" w:rsidR="008E318C" w:rsidRPr="008A5413" w:rsidRDefault="008E318C" w:rsidP="008E318C">
      <w:pPr>
        <w:pStyle w:val="Code"/>
        <w:rPr>
          <w:lang w:val="de-DE"/>
        </w:rPr>
      </w:pPr>
      <w:r w:rsidRPr="008A5413">
        <w:rPr>
          <w:lang w:val="de-DE"/>
        </w:rPr>
        <w:t>0761c7e9 eb07            jmp     0761c7f2</w:t>
      </w:r>
    </w:p>
    <w:p w14:paraId="5DB5A70D" w14:textId="77777777" w:rsidR="008E318C" w:rsidRPr="008A5413" w:rsidRDefault="008E318C" w:rsidP="008E318C">
      <w:pPr>
        <w:pStyle w:val="Code"/>
        <w:rPr>
          <w:lang w:val="de-DE"/>
        </w:rPr>
      </w:pPr>
      <w:r w:rsidRPr="008A5413">
        <w:rPr>
          <w:lang w:val="de-DE"/>
        </w:rPr>
        <w:t>0761c7eb c745e001000000  mov     dword ptr [ebp-20h],1</w:t>
      </w:r>
    </w:p>
    <w:p w14:paraId="1CD6832E" w14:textId="77777777" w:rsidR="008E318C" w:rsidRPr="008A5413" w:rsidRDefault="008E318C" w:rsidP="008E318C">
      <w:pPr>
        <w:pStyle w:val="Code"/>
        <w:rPr>
          <w:lang w:val="de-DE"/>
        </w:rPr>
      </w:pPr>
      <w:r w:rsidRPr="008A5413">
        <w:rPr>
          <w:lang w:val="de-DE"/>
        </w:rPr>
        <w:t>0761c7f2 0fb645e0        movzx   eax,byte ptr [ebp-20h]</w:t>
      </w:r>
    </w:p>
    <w:p w14:paraId="6C732CF0" w14:textId="77777777" w:rsidR="008E318C" w:rsidRPr="008A5413" w:rsidRDefault="008E318C" w:rsidP="008E318C">
      <w:pPr>
        <w:pStyle w:val="Code"/>
      </w:pPr>
      <w:r w:rsidRPr="008A5413">
        <w:t>0761c7f6 8945ec          mov     dword ptr [ebp-14h],eax</w:t>
      </w:r>
    </w:p>
    <w:p w14:paraId="198FD9FE" w14:textId="77777777" w:rsidR="008E318C" w:rsidRPr="008A5413" w:rsidRDefault="008E318C" w:rsidP="008E318C">
      <w:pPr>
        <w:pStyle w:val="Code"/>
      </w:pPr>
      <w:r w:rsidRPr="008A5413">
        <w:t>0761c7f9 837dec00        cmp     dword ptr [ebp-14h],0</w:t>
      </w:r>
    </w:p>
    <w:p w14:paraId="3EAAA0D8" w14:textId="77777777" w:rsidR="008E318C" w:rsidRPr="008A5413" w:rsidRDefault="008E318C" w:rsidP="008E318C">
      <w:pPr>
        <w:pStyle w:val="Code"/>
      </w:pPr>
      <w:r w:rsidRPr="008A5413">
        <w:t>0761c7fd 751a            jne     0761c819</w:t>
      </w:r>
    </w:p>
    <w:p w14:paraId="32E94175" w14:textId="77777777" w:rsidR="008E318C" w:rsidRPr="008A5413" w:rsidRDefault="008E318C" w:rsidP="008E318C">
      <w:pPr>
        <w:pStyle w:val="Code"/>
      </w:pPr>
      <w:r w:rsidRPr="008A5413">
        <w:t>0761c7ff 90              nop</w:t>
      </w:r>
    </w:p>
    <w:p w14:paraId="3980E7D1" w14:textId="77777777" w:rsidR="008E318C" w:rsidRPr="008A5413" w:rsidRDefault="008E318C" w:rsidP="008E318C">
      <w:pPr>
        <w:pStyle w:val="Code"/>
      </w:pPr>
      <w:r w:rsidRPr="008A5413">
        <w:t>0761c800 8b4ddc          mov     ecx,dword ptr [ebp-24h]</w:t>
      </w:r>
    </w:p>
    <w:p w14:paraId="214A0D40" w14:textId="77777777" w:rsidR="008E318C" w:rsidRPr="008A5413" w:rsidRDefault="008E318C" w:rsidP="008E318C">
      <w:pPr>
        <w:pStyle w:val="Code"/>
      </w:pPr>
      <w:r w:rsidRPr="008A5413">
        <w:t>0761c803 8b55f4          mov     edx,dword ptr [ebp-0Ch]</w:t>
      </w:r>
    </w:p>
    <w:p w14:paraId="30EB1F4D" w14:textId="77777777" w:rsidR="008E318C" w:rsidRPr="008A5413" w:rsidRDefault="008E318C" w:rsidP="008E318C">
      <w:pPr>
        <w:pStyle w:val="Code"/>
      </w:pPr>
      <w:r w:rsidRPr="008A5413">
        <w:t>0761c806 e8d977ae4a      call    System_Windows_Forms_ni+0x153fe4 (52103fe4) (System.Windows.Forms.Control.set_Width(Int32), mdToken: 0600072f)</w:t>
      </w:r>
    </w:p>
    <w:p w14:paraId="471C98A6" w14:textId="77777777" w:rsidR="008E318C" w:rsidRPr="008A5413" w:rsidRDefault="008E318C" w:rsidP="008E318C">
      <w:pPr>
        <w:pStyle w:val="Code"/>
      </w:pPr>
      <w:r w:rsidRPr="008A5413">
        <w:t>0761c80b 90              nop</w:t>
      </w:r>
    </w:p>
    <w:p w14:paraId="2F1903AE" w14:textId="77777777" w:rsidR="008E318C" w:rsidRPr="008A5413" w:rsidRDefault="008E318C" w:rsidP="008E318C">
      <w:pPr>
        <w:pStyle w:val="Code"/>
      </w:pPr>
      <w:r w:rsidRPr="008A5413">
        <w:t>0761c80c 8b4ddc          mov     ecx,dword ptr [ebp-24h]</w:t>
      </w:r>
    </w:p>
    <w:p w14:paraId="6DAEE8D9" w14:textId="77777777" w:rsidR="008E318C" w:rsidRPr="008A5413" w:rsidRDefault="008E318C" w:rsidP="008E318C">
      <w:pPr>
        <w:pStyle w:val="Code"/>
      </w:pPr>
      <w:r w:rsidRPr="008A5413">
        <w:t>0761c80f 8b55f0          mov     edx,dword ptr [ebp-10h]</w:t>
      </w:r>
    </w:p>
    <w:p w14:paraId="6A27C756" w14:textId="77777777" w:rsidR="008E318C" w:rsidRPr="008A5413" w:rsidRDefault="008E318C" w:rsidP="008E318C">
      <w:pPr>
        <w:pStyle w:val="Code"/>
      </w:pPr>
      <w:r w:rsidRPr="008A5413">
        <w:t>0761c812 e8ed78ae4a      call    System_Windows_Forms_ni+0x154104 (52104104) (System.Windows.Forms.Control.set_Height(Int32), mdToken: 060006d8)</w:t>
      </w:r>
    </w:p>
    <w:p w14:paraId="13172DD9" w14:textId="77777777" w:rsidR="008E318C" w:rsidRPr="008A5413" w:rsidRDefault="008E318C" w:rsidP="008E318C">
      <w:pPr>
        <w:pStyle w:val="Code"/>
      </w:pPr>
      <w:r w:rsidRPr="008A5413">
        <w:t>0761c817 90              nop</w:t>
      </w:r>
    </w:p>
    <w:p w14:paraId="7B469E1E" w14:textId="77777777" w:rsidR="008E318C" w:rsidRPr="008A5413" w:rsidRDefault="008E318C" w:rsidP="008E318C">
      <w:pPr>
        <w:pStyle w:val="Code"/>
      </w:pPr>
      <w:r w:rsidRPr="008A5413">
        <w:t>0761c818 90              nop</w:t>
      </w:r>
    </w:p>
    <w:p w14:paraId="5F2CDF41" w14:textId="77777777" w:rsidR="008E318C" w:rsidRPr="008A5413" w:rsidRDefault="008E318C" w:rsidP="008E318C">
      <w:pPr>
        <w:pStyle w:val="Code"/>
      </w:pPr>
      <w:r w:rsidRPr="008A5413">
        <w:lastRenderedPageBreak/>
        <w:t>0761c819 b924679054      mov     ecx,offset System_Drawing_ni+0x56724 (54906724) (MT: System.Drawing.StringFormat)</w:t>
      </w:r>
    </w:p>
    <w:p w14:paraId="577DB247" w14:textId="77777777" w:rsidR="008E318C" w:rsidRPr="008A5413" w:rsidRDefault="008E318C" w:rsidP="008E318C">
      <w:pPr>
        <w:pStyle w:val="Code"/>
      </w:pPr>
      <w:r w:rsidRPr="008A5413">
        <w:t>0761c81e e814dc146d      call    clr!JIT_NewCrossContext (7476a437)</w:t>
      </w:r>
    </w:p>
    <w:p w14:paraId="0C2D3CB1" w14:textId="77777777" w:rsidR="008E318C" w:rsidRPr="008A5413" w:rsidRDefault="008E318C" w:rsidP="008E318C">
      <w:pPr>
        <w:pStyle w:val="Code"/>
      </w:pPr>
      <w:r w:rsidRPr="008A5413">
        <w:t>0761c823 8945c8          mov     dword ptr [ebp-38h],eax</w:t>
      </w:r>
    </w:p>
    <w:p w14:paraId="3E7DFF2F" w14:textId="77777777" w:rsidR="008E318C" w:rsidRPr="008A5413" w:rsidRDefault="008E318C" w:rsidP="008E318C">
      <w:pPr>
        <w:pStyle w:val="Code"/>
      </w:pPr>
      <w:r w:rsidRPr="008A5413">
        <w:t>0761c826 8b4dc8          mov     ecx,dword ptr [ebp-38h]</w:t>
      </w:r>
    </w:p>
    <w:p w14:paraId="02B38059" w14:textId="77777777" w:rsidR="008E318C" w:rsidRPr="008A5413" w:rsidRDefault="008E318C" w:rsidP="008E318C">
      <w:pPr>
        <w:pStyle w:val="Code"/>
      </w:pPr>
      <w:r w:rsidRPr="008A5413">
        <w:t>0761c829 e86e7f2c4d      call    System_Drawing_ni+0x3479c (548e479c) (System.Drawing.StringFormat..ctor(), mdToken: 06000b84)</w:t>
      </w:r>
    </w:p>
    <w:p w14:paraId="3B4F9ABE" w14:textId="77777777" w:rsidR="008E318C" w:rsidRPr="008A5413" w:rsidRDefault="008E318C" w:rsidP="008E318C">
      <w:pPr>
        <w:pStyle w:val="Code"/>
      </w:pPr>
      <w:r w:rsidRPr="008A5413">
        <w:t>0761c82e 8b55dc          mov     edx,dword ptr [ebp-24h]</w:t>
      </w:r>
    </w:p>
    <w:p w14:paraId="77F03EA5" w14:textId="77777777" w:rsidR="008E318C" w:rsidRPr="008A5413" w:rsidRDefault="008E318C" w:rsidP="008E318C">
      <w:pPr>
        <w:pStyle w:val="Code"/>
      </w:pPr>
      <w:r w:rsidRPr="008A5413">
        <w:t>0761c831 8b45c8          mov     eax,dword ptr [ebp-38h]</w:t>
      </w:r>
    </w:p>
    <w:p w14:paraId="56A025B1" w14:textId="77777777" w:rsidR="008E318C" w:rsidRPr="008A5413" w:rsidRDefault="008E318C" w:rsidP="008E318C">
      <w:pPr>
        <w:pStyle w:val="Code"/>
      </w:pPr>
      <w:r w:rsidRPr="008A5413">
        <w:t>0761c834 8d9240010000    lea     edx,[edx+140h]</w:t>
      </w:r>
    </w:p>
    <w:p w14:paraId="58D2EAEA" w14:textId="77777777" w:rsidR="008E318C" w:rsidRPr="008A5413" w:rsidRDefault="008E318C" w:rsidP="008E318C">
      <w:pPr>
        <w:pStyle w:val="Code"/>
      </w:pPr>
      <w:r w:rsidRPr="008A5413">
        <w:t>0761c83a e83153136d      call    clr!JIT_WriteBarrierEAX (74751b70)</w:t>
      </w:r>
    </w:p>
    <w:p w14:paraId="2E8AF743" w14:textId="77777777" w:rsidR="008E318C" w:rsidRPr="008A5413" w:rsidRDefault="008E318C" w:rsidP="008E318C">
      <w:pPr>
        <w:pStyle w:val="Code"/>
      </w:pPr>
      <w:r w:rsidRPr="008A5413">
        <w:t>0761c83f 8b45dc          mov     eax,dword ptr [ebp-24h]</w:t>
      </w:r>
    </w:p>
    <w:p w14:paraId="243CA088" w14:textId="77777777" w:rsidR="008E318C" w:rsidRPr="008A5413" w:rsidRDefault="008E318C" w:rsidP="008E318C">
      <w:pPr>
        <w:pStyle w:val="Code"/>
      </w:pPr>
      <w:r w:rsidRPr="008A5413">
        <w:t>0761c842 8b8840010000    mov     ecx,dword ptr [eax+140h]</w:t>
      </w:r>
    </w:p>
    <w:p w14:paraId="44E7370E" w14:textId="77777777" w:rsidR="008E318C" w:rsidRPr="008A5413" w:rsidRDefault="008E318C" w:rsidP="008E318C">
      <w:pPr>
        <w:pStyle w:val="Code"/>
      </w:pPr>
      <w:r w:rsidRPr="008A5413">
        <w:t>0761c848 ba00100000      mov     edx,1000h</w:t>
      </w:r>
    </w:p>
    <w:p w14:paraId="7537F005" w14:textId="77777777" w:rsidR="008E318C" w:rsidRPr="008A5413" w:rsidRDefault="008E318C" w:rsidP="008E318C">
      <w:pPr>
        <w:pStyle w:val="Code"/>
      </w:pPr>
      <w:r w:rsidRPr="008A5413">
        <w:t>0761c84d 3909            cmp     dword ptr [ecx],ecx</w:t>
      </w:r>
    </w:p>
    <w:p w14:paraId="7DFFEB25" w14:textId="77777777" w:rsidR="008E318C" w:rsidRPr="008A5413" w:rsidRDefault="008E318C" w:rsidP="008E318C">
      <w:pPr>
        <w:pStyle w:val="Code"/>
      </w:pPr>
      <w:r w:rsidRPr="008A5413">
        <w:t>0761c84f e8d87f2c4d      call    System_Drawing_ni+0x3482c (548e482c) (System.Drawing.StringFormat.set_FormatFlags(System.Drawing.StringFormatFlags), mdToken: 06000b8b)</w:t>
      </w:r>
    </w:p>
    <w:p w14:paraId="5DECEA0B" w14:textId="77777777" w:rsidR="008E318C" w:rsidRPr="008A5413" w:rsidRDefault="008E318C" w:rsidP="008E318C">
      <w:pPr>
        <w:pStyle w:val="Code"/>
      </w:pPr>
      <w:r w:rsidRPr="008A5413">
        <w:t>0761c854 90              nop</w:t>
      </w:r>
    </w:p>
    <w:p w14:paraId="64DB8EB9" w14:textId="77777777" w:rsidR="008E318C" w:rsidRPr="008A5413" w:rsidRDefault="008E318C" w:rsidP="008E318C">
      <w:pPr>
        <w:pStyle w:val="Code"/>
      </w:pPr>
      <w:r w:rsidRPr="008A5413">
        <w:t>0761c855 8b45dc          mov     eax,dword ptr [ebp-24h]</w:t>
      </w:r>
    </w:p>
    <w:p w14:paraId="55FF2A2B" w14:textId="77777777" w:rsidR="008E318C" w:rsidRPr="008A5413" w:rsidRDefault="008E318C" w:rsidP="008E318C">
      <w:pPr>
        <w:pStyle w:val="Code"/>
      </w:pPr>
      <w:r w:rsidRPr="008A5413">
        <w:t>0761c858 8b8840010000    mov     ecx,dword ptr [eax+140h]</w:t>
      </w:r>
    </w:p>
    <w:p w14:paraId="3901A118" w14:textId="77777777" w:rsidR="008E318C" w:rsidRPr="008A5413" w:rsidRDefault="008E318C" w:rsidP="008E318C">
      <w:pPr>
        <w:pStyle w:val="Code"/>
      </w:pPr>
      <w:r w:rsidRPr="008A5413">
        <w:t>0761c85e ba03000000      mov     edx,3</w:t>
      </w:r>
    </w:p>
    <w:p w14:paraId="0E8DD7A9" w14:textId="77777777" w:rsidR="008E318C" w:rsidRPr="008A5413" w:rsidRDefault="008E318C" w:rsidP="008E318C">
      <w:pPr>
        <w:pStyle w:val="Code"/>
      </w:pPr>
      <w:r w:rsidRPr="008A5413">
        <w:t>0761c863 3909            cmp     dword ptr [ecx],ecx</w:t>
      </w:r>
    </w:p>
    <w:p w14:paraId="72971BE0" w14:textId="77777777" w:rsidR="008E318C" w:rsidRPr="008A5413" w:rsidRDefault="008E318C" w:rsidP="008E318C">
      <w:pPr>
        <w:pStyle w:val="Code"/>
      </w:pPr>
      <w:r w:rsidRPr="008A5413">
        <w:t>0761c865 e8d27f2c4d      call    System_Drawing_ni+0x3483c (548e483c) (System.Drawing.StringFormat.set_Trimming(System.Drawing.StringTrimming), mdToken: 06000b96)</w:t>
      </w:r>
    </w:p>
    <w:p w14:paraId="2A154408" w14:textId="77777777" w:rsidR="008E318C" w:rsidRPr="008A5413" w:rsidRDefault="008E318C" w:rsidP="008E318C">
      <w:pPr>
        <w:pStyle w:val="Code"/>
      </w:pPr>
      <w:r w:rsidRPr="008A5413">
        <w:t>0761c86a 90              nop</w:t>
      </w:r>
    </w:p>
    <w:p w14:paraId="0CDFB0DD" w14:textId="77777777" w:rsidR="008E318C" w:rsidRPr="008A5413" w:rsidRDefault="008E318C" w:rsidP="008E318C">
      <w:pPr>
        <w:pStyle w:val="Code"/>
      </w:pPr>
      <w:r w:rsidRPr="008A5413">
        <w:t>0761c86b 8b55dc          mov     edx,dword ptr [ebp-24h]</w:t>
      </w:r>
    </w:p>
    <w:p w14:paraId="7C90CC79" w14:textId="77777777" w:rsidR="008E318C" w:rsidRPr="008A5413" w:rsidRDefault="008E318C" w:rsidP="008E318C">
      <w:pPr>
        <w:pStyle w:val="Code"/>
        <w:rPr>
          <w:lang w:val="de-DE"/>
        </w:rPr>
      </w:pPr>
      <w:r w:rsidRPr="008A5413">
        <w:rPr>
          <w:lang w:val="de-DE"/>
        </w:rPr>
        <w:t>0761c86e 8b45d8          mov     eax,dword ptr [ebp-28h]</w:t>
      </w:r>
    </w:p>
    <w:p w14:paraId="5A013504" w14:textId="77777777" w:rsidR="008E318C" w:rsidRPr="008A5413" w:rsidRDefault="008E318C" w:rsidP="008E318C">
      <w:pPr>
        <w:pStyle w:val="Code"/>
      </w:pPr>
      <w:r w:rsidRPr="008A5413">
        <w:t>0761c871 8d923c010000    lea     edx,[edx+13Ch]</w:t>
      </w:r>
    </w:p>
    <w:p w14:paraId="7B5BCC6A" w14:textId="77777777" w:rsidR="008E318C" w:rsidRPr="008A5413" w:rsidRDefault="008E318C" w:rsidP="008E318C">
      <w:pPr>
        <w:pStyle w:val="Code"/>
      </w:pPr>
      <w:r w:rsidRPr="008A5413">
        <w:t>0761c877 e8f452136d      call    clr!JIT_WriteBarrierEAX (74751b70)</w:t>
      </w:r>
    </w:p>
    <w:p w14:paraId="0BBE0947" w14:textId="77777777" w:rsidR="008E318C" w:rsidRPr="008A5413" w:rsidRDefault="008E318C" w:rsidP="008E318C">
      <w:pPr>
        <w:pStyle w:val="Code"/>
      </w:pPr>
      <w:r w:rsidRPr="008A5413">
        <w:t>0761c87c 837d0800        cmp     dword ptr [ebp+8],0</w:t>
      </w:r>
    </w:p>
    <w:p w14:paraId="1476AB8F" w14:textId="77777777" w:rsidR="008E318C" w:rsidRPr="008A5413" w:rsidRDefault="008E318C" w:rsidP="008E318C">
      <w:pPr>
        <w:pStyle w:val="Code"/>
      </w:pPr>
      <w:r w:rsidRPr="008A5413">
        <w:t>0761c880 0f94c0          sete    al</w:t>
      </w:r>
    </w:p>
    <w:p w14:paraId="27A03A5C" w14:textId="77777777" w:rsidR="008E318C" w:rsidRPr="008A5413" w:rsidRDefault="008E318C" w:rsidP="008E318C">
      <w:pPr>
        <w:pStyle w:val="Code"/>
      </w:pPr>
      <w:r w:rsidRPr="008A5413">
        <w:t>0761c883 0fb6c0          movzx   eax,al</w:t>
      </w:r>
    </w:p>
    <w:p w14:paraId="48EB91BF" w14:textId="77777777" w:rsidR="008E318C" w:rsidRPr="008A5413" w:rsidRDefault="008E318C" w:rsidP="008E318C">
      <w:pPr>
        <w:pStyle w:val="Code"/>
      </w:pPr>
      <w:r w:rsidRPr="008A5413">
        <w:t>0761c886 8945ec          mov     dword ptr [ebp-14h],eax</w:t>
      </w:r>
    </w:p>
    <w:p w14:paraId="10431A51" w14:textId="77777777" w:rsidR="008E318C" w:rsidRPr="008A5413" w:rsidRDefault="008E318C" w:rsidP="008E318C">
      <w:pPr>
        <w:pStyle w:val="Code"/>
      </w:pPr>
      <w:r w:rsidRPr="008A5413">
        <w:t>0761c889 837dec00        cmp     dword ptr [ebp-14h],0</w:t>
      </w:r>
    </w:p>
    <w:p w14:paraId="7955454D" w14:textId="77777777" w:rsidR="008E318C" w:rsidRPr="008A5413" w:rsidRDefault="008E318C" w:rsidP="008E318C">
      <w:pPr>
        <w:pStyle w:val="Code"/>
      </w:pPr>
      <w:r w:rsidRPr="008A5413">
        <w:t>0761c88d 0f85f4000000    jne     0761c987</w:t>
      </w:r>
    </w:p>
    <w:p w14:paraId="57509DCC" w14:textId="77777777" w:rsidR="008E318C" w:rsidRPr="008A5413" w:rsidRDefault="008E318C" w:rsidP="008E318C">
      <w:pPr>
        <w:pStyle w:val="Code"/>
      </w:pPr>
      <w:r w:rsidRPr="008A5413">
        <w:t>0761c893 90              nop</w:t>
      </w:r>
    </w:p>
    <w:p w14:paraId="4AC27AA5" w14:textId="77777777" w:rsidR="008E318C" w:rsidRPr="008A5413" w:rsidRDefault="008E318C" w:rsidP="008E318C">
      <w:pPr>
        <w:pStyle w:val="Code"/>
      </w:pPr>
      <w:r w:rsidRPr="008A5413">
        <w:t>0761c894 8b45dc          mov     eax,dword ptr [ebp-24h]</w:t>
      </w:r>
    </w:p>
    <w:p w14:paraId="21E7D61F" w14:textId="77777777" w:rsidR="008E318C" w:rsidRPr="008A5413" w:rsidRDefault="008E318C" w:rsidP="008E318C">
      <w:pPr>
        <w:pStyle w:val="Code"/>
      </w:pPr>
      <w:r w:rsidRPr="008A5413">
        <w:t>0761c897 8b804c010000    mov     eax,dword ptr [eax+14Ch]</w:t>
      </w:r>
    </w:p>
    <w:p w14:paraId="560E365B" w14:textId="77777777" w:rsidR="008E318C" w:rsidRPr="008A5413" w:rsidRDefault="008E318C" w:rsidP="008E318C">
      <w:pPr>
        <w:pStyle w:val="Code"/>
      </w:pPr>
      <w:r w:rsidRPr="008A5413">
        <w:t>0761c89d 8945c4          mov     dword ptr [ebp-3Ch],eax</w:t>
      </w:r>
    </w:p>
    <w:p w14:paraId="7A482BC1" w14:textId="77777777" w:rsidR="008E318C" w:rsidRPr="008A5413" w:rsidRDefault="008E318C" w:rsidP="008E318C">
      <w:pPr>
        <w:pStyle w:val="Code"/>
      </w:pPr>
      <w:r w:rsidRPr="008A5413">
        <w:t>0761c8a0 8b4d08          mov     ecx,dword ptr [ebp+8]</w:t>
      </w:r>
    </w:p>
    <w:p w14:paraId="3DC37E21" w14:textId="77777777" w:rsidR="008E318C" w:rsidRPr="008A5413" w:rsidRDefault="008E318C" w:rsidP="008E318C">
      <w:pPr>
        <w:pStyle w:val="Code"/>
      </w:pPr>
      <w:r w:rsidRPr="008A5413">
        <w:t>0761c8a3 3909            cmp     dword ptr [ecx],ecx</w:t>
      </w:r>
    </w:p>
    <w:p w14:paraId="0FCA8AF0" w14:textId="77777777" w:rsidR="008E318C" w:rsidRPr="008A5413" w:rsidRDefault="008E318C" w:rsidP="008E318C">
      <w:pPr>
        <w:pStyle w:val="Code"/>
      </w:pPr>
      <w:r w:rsidRPr="008A5413">
        <w:t>0761c8a5 e876ac2e6c      call    mscorlib_ni+0x337520 (73907520) (System.Exception.GetType(), mdToken: 06000042)</w:t>
      </w:r>
    </w:p>
    <w:p w14:paraId="6840CF95" w14:textId="77777777" w:rsidR="008E318C" w:rsidRPr="008A5413" w:rsidRDefault="008E318C" w:rsidP="008E318C">
      <w:pPr>
        <w:pStyle w:val="Code"/>
      </w:pPr>
      <w:r w:rsidRPr="008A5413">
        <w:t>0761c8aa 8945c0          mov     dword ptr [ebp-40h],eax</w:t>
      </w:r>
    </w:p>
    <w:p w14:paraId="19688263" w14:textId="77777777" w:rsidR="008E318C" w:rsidRPr="008A5413" w:rsidRDefault="008E318C" w:rsidP="008E318C">
      <w:pPr>
        <w:pStyle w:val="Code"/>
      </w:pPr>
      <w:r w:rsidRPr="008A5413">
        <w:t>0761c8ad 8b4dc0          mov     ecx,dword ptr [ebp-40h]</w:t>
      </w:r>
    </w:p>
    <w:p w14:paraId="595EE216" w14:textId="77777777" w:rsidR="008E318C" w:rsidRPr="008A5413" w:rsidRDefault="008E318C" w:rsidP="008E318C">
      <w:pPr>
        <w:pStyle w:val="Code"/>
      </w:pPr>
      <w:r w:rsidRPr="008A5413">
        <w:t>0761c8b0 8b01            mov     eax,dword ptr [ecx]</w:t>
      </w:r>
    </w:p>
    <w:p w14:paraId="281442D5" w14:textId="77777777" w:rsidR="008E318C" w:rsidRPr="008A5413" w:rsidRDefault="008E318C" w:rsidP="008E318C">
      <w:pPr>
        <w:pStyle w:val="Code"/>
      </w:pPr>
      <w:r w:rsidRPr="008A5413">
        <w:t>0761c8b2 8b4038          mov     eax,dword ptr [eax+38h]</w:t>
      </w:r>
    </w:p>
    <w:p w14:paraId="2C549AE1" w14:textId="77777777" w:rsidR="008E318C" w:rsidRPr="008A5413" w:rsidRDefault="008E318C" w:rsidP="008E318C">
      <w:pPr>
        <w:pStyle w:val="Code"/>
      </w:pPr>
      <w:r w:rsidRPr="008A5413">
        <w:t>0761c8b5 ff5018          call    dword ptr [eax+18h]</w:t>
      </w:r>
    </w:p>
    <w:p w14:paraId="44C677BD" w14:textId="77777777" w:rsidR="008E318C" w:rsidRPr="008A5413" w:rsidRDefault="008E318C" w:rsidP="008E318C">
      <w:pPr>
        <w:pStyle w:val="Code"/>
      </w:pPr>
      <w:r w:rsidRPr="008A5413">
        <w:t>0761c8b8 8945bc          mov     dword ptr [ebp-44h],eax</w:t>
      </w:r>
    </w:p>
    <w:p w14:paraId="0CEC6AE0" w14:textId="77777777" w:rsidR="008E318C" w:rsidRPr="008A5413" w:rsidRDefault="008E318C" w:rsidP="008E318C">
      <w:pPr>
        <w:pStyle w:val="Code"/>
      </w:pPr>
      <w:r w:rsidRPr="008A5413">
        <w:t>0761c8bb 8b4dc4          mov     ecx,dword ptr [ebp-3Ch]</w:t>
      </w:r>
    </w:p>
    <w:p w14:paraId="64CCC55A" w14:textId="77777777" w:rsidR="008E318C" w:rsidRPr="008A5413" w:rsidRDefault="008E318C" w:rsidP="008E318C">
      <w:pPr>
        <w:pStyle w:val="Code"/>
      </w:pPr>
      <w:r w:rsidRPr="008A5413">
        <w:t>0761c8be 8b55bc          mov     edx,dword ptr [ebp-44h]</w:t>
      </w:r>
    </w:p>
    <w:p w14:paraId="1EBBED75" w14:textId="77777777" w:rsidR="008E318C" w:rsidRPr="008A5413" w:rsidRDefault="008E318C" w:rsidP="008E318C">
      <w:pPr>
        <w:pStyle w:val="Code"/>
      </w:pPr>
      <w:r w:rsidRPr="008A5413">
        <w:t>0761c8c1 8b01            mov     eax,dword ptr [ecx]</w:t>
      </w:r>
    </w:p>
    <w:p w14:paraId="2A915A3A" w14:textId="77777777" w:rsidR="008E318C" w:rsidRPr="008A5413" w:rsidRDefault="008E318C" w:rsidP="008E318C">
      <w:pPr>
        <w:pStyle w:val="Code"/>
      </w:pPr>
      <w:r w:rsidRPr="008A5413">
        <w:t>0761c8c3 8b4050          mov     eax,dword ptr [eax+50h]</w:t>
      </w:r>
    </w:p>
    <w:p w14:paraId="253F29CE" w14:textId="77777777" w:rsidR="008E318C" w:rsidRPr="008A5413" w:rsidRDefault="008E318C" w:rsidP="008E318C">
      <w:pPr>
        <w:pStyle w:val="Code"/>
      </w:pPr>
      <w:r w:rsidRPr="008A5413">
        <w:t>0761c8c6 ff10            call    dword ptr [eax]</w:t>
      </w:r>
    </w:p>
    <w:p w14:paraId="0333894C" w14:textId="77777777" w:rsidR="008E318C" w:rsidRPr="008A5413" w:rsidRDefault="008E318C" w:rsidP="008E318C">
      <w:pPr>
        <w:pStyle w:val="Code"/>
      </w:pPr>
      <w:r w:rsidRPr="008A5413">
        <w:t>0761c8c8 90              nop</w:t>
      </w:r>
    </w:p>
    <w:p w14:paraId="6B26EAB2" w14:textId="77777777" w:rsidR="008E318C" w:rsidRPr="008A5413" w:rsidRDefault="008E318C" w:rsidP="008E318C">
      <w:pPr>
        <w:pStyle w:val="Code"/>
      </w:pPr>
      <w:r w:rsidRPr="008A5413">
        <w:t>0761c8c9 8b45dc          mov     eax,dword ptr [ebp-24h]</w:t>
      </w:r>
    </w:p>
    <w:p w14:paraId="4F069072" w14:textId="77777777" w:rsidR="008E318C" w:rsidRPr="008A5413" w:rsidRDefault="008E318C" w:rsidP="008E318C">
      <w:pPr>
        <w:pStyle w:val="Code"/>
      </w:pPr>
      <w:r w:rsidRPr="008A5413">
        <w:lastRenderedPageBreak/>
        <w:t>0761c8cc 8b8048010000    mov     eax,dword ptr [eax+148h]</w:t>
      </w:r>
    </w:p>
    <w:p w14:paraId="49E057D4" w14:textId="77777777" w:rsidR="008E318C" w:rsidRPr="008A5413" w:rsidRDefault="008E318C" w:rsidP="008E318C">
      <w:pPr>
        <w:pStyle w:val="Code"/>
      </w:pPr>
      <w:r w:rsidRPr="008A5413">
        <w:t>0761c8d2 8945b8          mov     dword ptr [ebp-48h],eax</w:t>
      </w:r>
    </w:p>
    <w:p w14:paraId="3E9647DE" w14:textId="77777777" w:rsidR="008E318C" w:rsidRPr="008A5413" w:rsidRDefault="008E318C" w:rsidP="008E318C">
      <w:pPr>
        <w:pStyle w:val="Code"/>
      </w:pPr>
      <w:r w:rsidRPr="008A5413">
        <w:t>0761c8d5 8b4d08          mov     ecx,dword ptr [ebp+8]</w:t>
      </w:r>
    </w:p>
    <w:p w14:paraId="264FE00C" w14:textId="77777777" w:rsidR="008E318C" w:rsidRPr="008A5413" w:rsidRDefault="008E318C" w:rsidP="008E318C">
      <w:pPr>
        <w:pStyle w:val="Code"/>
      </w:pPr>
      <w:r w:rsidRPr="008A5413">
        <w:t>0761c8d8 8b01            mov     eax,dword ptr [ecx]</w:t>
      </w:r>
    </w:p>
    <w:p w14:paraId="61530260" w14:textId="77777777" w:rsidR="008E318C" w:rsidRPr="008A5413" w:rsidRDefault="008E318C" w:rsidP="008E318C">
      <w:pPr>
        <w:pStyle w:val="Code"/>
        <w:rPr>
          <w:lang w:val="de-DE"/>
        </w:rPr>
      </w:pPr>
      <w:r w:rsidRPr="008A5413">
        <w:rPr>
          <w:lang w:val="de-DE"/>
        </w:rPr>
        <w:t>0761c8da 8b4028          mov     eax,dword ptr [eax+28h]</w:t>
      </w:r>
    </w:p>
    <w:p w14:paraId="488F0ACB" w14:textId="77777777" w:rsidR="008E318C" w:rsidRPr="008A5413" w:rsidRDefault="008E318C" w:rsidP="008E318C">
      <w:pPr>
        <w:pStyle w:val="Code"/>
      </w:pPr>
      <w:r w:rsidRPr="008A5413">
        <w:t>0761c8dd ff5010          call    dword ptr [eax+10h]</w:t>
      </w:r>
    </w:p>
    <w:p w14:paraId="329DF97E" w14:textId="77777777" w:rsidR="008E318C" w:rsidRPr="008A5413" w:rsidRDefault="008E318C" w:rsidP="008E318C">
      <w:pPr>
        <w:pStyle w:val="Code"/>
        <w:rPr>
          <w:lang w:val="de-DE"/>
        </w:rPr>
      </w:pPr>
      <w:r w:rsidRPr="008A5413">
        <w:rPr>
          <w:lang w:val="de-DE"/>
        </w:rPr>
        <w:t>0761c8e0 8945b4          mov     dword ptr [ebp-4Ch],eax</w:t>
      </w:r>
    </w:p>
    <w:p w14:paraId="71793841" w14:textId="77777777" w:rsidR="008E318C" w:rsidRPr="008A5413" w:rsidRDefault="008E318C" w:rsidP="008E318C">
      <w:pPr>
        <w:pStyle w:val="Code"/>
        <w:rPr>
          <w:lang w:val="de-DE"/>
        </w:rPr>
      </w:pPr>
      <w:r w:rsidRPr="008A5413">
        <w:rPr>
          <w:lang w:val="de-DE"/>
        </w:rPr>
        <w:t>0761c8e3 8b4db8          mov     ecx,dword ptr [ebp-48h]</w:t>
      </w:r>
    </w:p>
    <w:p w14:paraId="526FFB84" w14:textId="77777777" w:rsidR="008E318C" w:rsidRPr="008A5413" w:rsidRDefault="008E318C" w:rsidP="008E318C">
      <w:pPr>
        <w:pStyle w:val="Code"/>
        <w:rPr>
          <w:lang w:val="de-DE"/>
        </w:rPr>
      </w:pPr>
      <w:r w:rsidRPr="008A5413">
        <w:rPr>
          <w:lang w:val="de-DE"/>
        </w:rPr>
        <w:t>0761c8e6 8b55b4          mov     edx,dword ptr [ebp-4Ch]</w:t>
      </w:r>
    </w:p>
    <w:p w14:paraId="2D10D1FE" w14:textId="77777777" w:rsidR="008E318C" w:rsidRPr="008A5413" w:rsidRDefault="008E318C" w:rsidP="008E318C">
      <w:pPr>
        <w:pStyle w:val="Code"/>
        <w:rPr>
          <w:lang w:val="de-DE"/>
        </w:rPr>
      </w:pPr>
      <w:r w:rsidRPr="008A5413">
        <w:rPr>
          <w:lang w:val="de-DE"/>
        </w:rPr>
        <w:t>0761c8e9 8b01            mov     eax,dword ptr [ecx]</w:t>
      </w:r>
    </w:p>
    <w:p w14:paraId="7954CB58" w14:textId="77777777" w:rsidR="008E318C" w:rsidRPr="008A5413" w:rsidRDefault="008E318C" w:rsidP="008E318C">
      <w:pPr>
        <w:pStyle w:val="Code"/>
        <w:rPr>
          <w:lang w:val="de-DE"/>
        </w:rPr>
      </w:pPr>
      <w:r w:rsidRPr="008A5413">
        <w:rPr>
          <w:lang w:val="de-DE"/>
        </w:rPr>
        <w:t>0761c8eb 8b4050          mov     eax,dword ptr [eax+50h]</w:t>
      </w:r>
    </w:p>
    <w:p w14:paraId="4509F983" w14:textId="77777777" w:rsidR="008E318C" w:rsidRPr="008A5413" w:rsidRDefault="008E318C" w:rsidP="008E318C">
      <w:pPr>
        <w:pStyle w:val="Code"/>
      </w:pPr>
      <w:r w:rsidRPr="008A5413">
        <w:t>0761c8ee ff10            call    dword ptr [eax]</w:t>
      </w:r>
    </w:p>
    <w:p w14:paraId="2AB5EAE3" w14:textId="77777777" w:rsidR="008E318C" w:rsidRPr="008A5413" w:rsidRDefault="008E318C" w:rsidP="008E318C">
      <w:pPr>
        <w:pStyle w:val="Code"/>
      </w:pPr>
      <w:r w:rsidRPr="008A5413">
        <w:t>0761c8f0 90              nop</w:t>
      </w:r>
    </w:p>
    <w:p w14:paraId="2000C735" w14:textId="77777777" w:rsidR="008E318C" w:rsidRPr="008A5413" w:rsidRDefault="008E318C" w:rsidP="008E318C">
      <w:pPr>
        <w:pStyle w:val="Code"/>
      </w:pPr>
      <w:r w:rsidRPr="008A5413">
        <w:t>0761c8f1 8b45dc          mov     eax,dword ptr [ebp-24h]</w:t>
      </w:r>
    </w:p>
    <w:p w14:paraId="58E6ED55" w14:textId="77777777" w:rsidR="008E318C" w:rsidRPr="008A5413" w:rsidRDefault="008E318C" w:rsidP="008E318C">
      <w:pPr>
        <w:pStyle w:val="Code"/>
      </w:pPr>
      <w:r w:rsidRPr="008A5413">
        <w:t>0761c8f4 8b8048010000    mov     eax,dword ptr [eax+148h]</w:t>
      </w:r>
    </w:p>
    <w:p w14:paraId="2E2BAEBF" w14:textId="77777777" w:rsidR="008E318C" w:rsidRPr="008A5413" w:rsidRDefault="008E318C" w:rsidP="008E318C">
      <w:pPr>
        <w:pStyle w:val="Code"/>
      </w:pPr>
      <w:r w:rsidRPr="008A5413">
        <w:t>0761c8fa 8945d4          mov     dword ptr [ebp-2Ch],eax</w:t>
      </w:r>
    </w:p>
    <w:p w14:paraId="5CDB9932" w14:textId="77777777" w:rsidR="008E318C" w:rsidRPr="008A5413" w:rsidRDefault="008E318C" w:rsidP="008E318C">
      <w:pPr>
        <w:pStyle w:val="Code"/>
      </w:pPr>
      <w:r w:rsidRPr="008A5413">
        <w:t>0761c8fd 8b45d4          mov     eax,dword ptr [ebp-2Ch]</w:t>
      </w:r>
    </w:p>
    <w:p w14:paraId="6F90FBC3" w14:textId="77777777" w:rsidR="008E318C" w:rsidRPr="008A5413" w:rsidRDefault="008E318C" w:rsidP="008E318C">
      <w:pPr>
        <w:pStyle w:val="Code"/>
      </w:pPr>
      <w:r w:rsidRPr="008A5413">
        <w:t>0761c900 8945b0          mov     dword ptr [ebp-50h],eax</w:t>
      </w:r>
    </w:p>
    <w:p w14:paraId="2817578F" w14:textId="77777777" w:rsidR="008E318C" w:rsidRPr="008A5413" w:rsidRDefault="008E318C" w:rsidP="008E318C">
      <w:pPr>
        <w:pStyle w:val="Code"/>
      </w:pPr>
      <w:r w:rsidRPr="008A5413">
        <w:t>0761c903 8b4dd4          mov     ecx,dword ptr [ebp-2Ch]</w:t>
      </w:r>
    </w:p>
    <w:p w14:paraId="2286DC32" w14:textId="77777777" w:rsidR="008E318C" w:rsidRPr="008A5413" w:rsidRDefault="008E318C" w:rsidP="008E318C">
      <w:pPr>
        <w:pStyle w:val="Code"/>
      </w:pPr>
      <w:r w:rsidRPr="008A5413">
        <w:t>0761c906 8b01            mov     eax,dword ptr [ecx]</w:t>
      </w:r>
    </w:p>
    <w:p w14:paraId="2ABA3C70" w14:textId="77777777" w:rsidR="008E318C" w:rsidRPr="008A5413" w:rsidRDefault="008E318C" w:rsidP="008E318C">
      <w:pPr>
        <w:pStyle w:val="Code"/>
      </w:pPr>
      <w:r w:rsidRPr="008A5413">
        <w:t>0761c908 8b404c          mov     eax,dword ptr [eax+4Ch]</w:t>
      </w:r>
    </w:p>
    <w:p w14:paraId="45AD5919" w14:textId="77777777" w:rsidR="008E318C" w:rsidRPr="008A5413" w:rsidRDefault="008E318C" w:rsidP="008E318C">
      <w:pPr>
        <w:pStyle w:val="Code"/>
      </w:pPr>
      <w:r w:rsidRPr="008A5413">
        <w:t>0761c90b ff501c          call    dword ptr [eax+1Ch]</w:t>
      </w:r>
    </w:p>
    <w:p w14:paraId="263FE7B4" w14:textId="77777777" w:rsidR="008E318C" w:rsidRPr="008A5413" w:rsidRDefault="008E318C" w:rsidP="008E318C">
      <w:pPr>
        <w:pStyle w:val="Code"/>
      </w:pPr>
      <w:r w:rsidRPr="008A5413">
        <w:t>0761c90e 8945ac          mov     dword ptr [ebp-54h],eax</w:t>
      </w:r>
    </w:p>
    <w:p w14:paraId="7CA8B323" w14:textId="77777777" w:rsidR="008E318C" w:rsidRPr="008A5413" w:rsidRDefault="008E318C" w:rsidP="008E318C">
      <w:pPr>
        <w:pStyle w:val="Code"/>
      </w:pPr>
      <w:r w:rsidRPr="008A5413">
        <w:t>0761c911 8b1584959403    mov     edx,dword ptr ds:[3949584h] ("\r\nInner Exception Details = ")</w:t>
      </w:r>
    </w:p>
    <w:p w14:paraId="6EED423E" w14:textId="77777777" w:rsidR="008E318C" w:rsidRPr="008A5413" w:rsidRDefault="008E318C" w:rsidP="008E318C">
      <w:pPr>
        <w:pStyle w:val="Code"/>
      </w:pPr>
      <w:r w:rsidRPr="008A5413">
        <w:t>0761c917 8b4dac          mov     ecx,dword ptr [ebp-54h]</w:t>
      </w:r>
    </w:p>
    <w:p w14:paraId="1F134088" w14:textId="77777777" w:rsidR="008E318C" w:rsidRPr="008A5413" w:rsidRDefault="008E318C" w:rsidP="008E318C">
      <w:pPr>
        <w:pStyle w:val="Code"/>
      </w:pPr>
      <w:r w:rsidRPr="008A5413">
        <w:t>0761c91a e8515b306c      call    mscorlib_ni+0x352470 (73922470) (System.String.Concat(System.String, System.String), mdToken: 0600037f)</w:t>
      </w:r>
    </w:p>
    <w:p w14:paraId="409F6C8F" w14:textId="77777777" w:rsidR="008E318C" w:rsidRPr="008A5413" w:rsidRDefault="008E318C" w:rsidP="008E318C">
      <w:pPr>
        <w:pStyle w:val="Code"/>
      </w:pPr>
      <w:r w:rsidRPr="008A5413">
        <w:t>0761c91f 8945a8          mov     dword ptr [ebp-58h],eax</w:t>
      </w:r>
    </w:p>
    <w:p w14:paraId="3F148AE8" w14:textId="77777777" w:rsidR="008E318C" w:rsidRPr="008A5413" w:rsidRDefault="008E318C" w:rsidP="008E318C">
      <w:pPr>
        <w:pStyle w:val="Code"/>
      </w:pPr>
      <w:r w:rsidRPr="008A5413">
        <w:t>0761c922 8b4db0          mov     ecx,dword ptr [ebp-50h]</w:t>
      </w:r>
    </w:p>
    <w:p w14:paraId="1221C1C6" w14:textId="77777777" w:rsidR="008E318C" w:rsidRPr="008A5413" w:rsidRDefault="008E318C" w:rsidP="008E318C">
      <w:pPr>
        <w:pStyle w:val="Code"/>
      </w:pPr>
      <w:r w:rsidRPr="008A5413">
        <w:t>0761c925 8b55a8          mov     edx,dword ptr [ebp-58h]</w:t>
      </w:r>
    </w:p>
    <w:p w14:paraId="34137417" w14:textId="77777777" w:rsidR="008E318C" w:rsidRPr="008A5413" w:rsidRDefault="008E318C" w:rsidP="008E318C">
      <w:pPr>
        <w:pStyle w:val="Code"/>
      </w:pPr>
      <w:r w:rsidRPr="008A5413">
        <w:t>0761c928 8b01            mov     eax,dword ptr [ecx]</w:t>
      </w:r>
    </w:p>
    <w:p w14:paraId="695961CE" w14:textId="77777777" w:rsidR="008E318C" w:rsidRPr="008A5413" w:rsidRDefault="008E318C" w:rsidP="008E318C">
      <w:pPr>
        <w:pStyle w:val="Code"/>
      </w:pPr>
      <w:r w:rsidRPr="008A5413">
        <w:t>0761c92a 8b4050          mov     eax,dword ptr [eax+50h]</w:t>
      </w:r>
    </w:p>
    <w:p w14:paraId="250A18AB" w14:textId="77777777" w:rsidR="008E318C" w:rsidRPr="008A5413" w:rsidRDefault="008E318C" w:rsidP="008E318C">
      <w:pPr>
        <w:pStyle w:val="Code"/>
      </w:pPr>
      <w:r w:rsidRPr="008A5413">
        <w:t>0761c92d ff10            call    dword ptr [eax]</w:t>
      </w:r>
    </w:p>
    <w:p w14:paraId="0F612321" w14:textId="77777777" w:rsidR="008E318C" w:rsidRPr="008A5413" w:rsidRDefault="008E318C" w:rsidP="008E318C">
      <w:pPr>
        <w:pStyle w:val="Code"/>
      </w:pPr>
      <w:r w:rsidRPr="008A5413">
        <w:t>0761c92f 90              nop</w:t>
      </w:r>
    </w:p>
    <w:p w14:paraId="1C8D55A6" w14:textId="77777777" w:rsidR="008E318C" w:rsidRPr="008A5413" w:rsidRDefault="008E318C" w:rsidP="008E318C">
      <w:pPr>
        <w:pStyle w:val="Code"/>
      </w:pPr>
      <w:r w:rsidRPr="008A5413">
        <w:t>0761c930 8b45dc          mov     eax,dword ptr [ebp-24h]</w:t>
      </w:r>
    </w:p>
    <w:p w14:paraId="751B7EAB" w14:textId="77777777" w:rsidR="008E318C" w:rsidRPr="008A5413" w:rsidRDefault="008E318C" w:rsidP="008E318C">
      <w:pPr>
        <w:pStyle w:val="Code"/>
      </w:pPr>
      <w:r w:rsidRPr="008A5413">
        <w:t>0761c933 8b8048010000    mov     eax,dword ptr [eax+148h]</w:t>
      </w:r>
    </w:p>
    <w:p w14:paraId="3AD75D42" w14:textId="77777777" w:rsidR="008E318C" w:rsidRPr="008A5413" w:rsidRDefault="008E318C" w:rsidP="008E318C">
      <w:pPr>
        <w:pStyle w:val="Code"/>
      </w:pPr>
      <w:r w:rsidRPr="008A5413">
        <w:t>0761c939 8945d4          mov     dword ptr [ebp-2Ch],eax</w:t>
      </w:r>
    </w:p>
    <w:p w14:paraId="73217F9F" w14:textId="77777777" w:rsidR="008E318C" w:rsidRPr="008A5413" w:rsidRDefault="008E318C" w:rsidP="008E318C">
      <w:pPr>
        <w:pStyle w:val="Code"/>
      </w:pPr>
      <w:r w:rsidRPr="008A5413">
        <w:t>0761c93c 8b45d4          mov     eax,dword ptr [ebp-2Ch]</w:t>
      </w:r>
    </w:p>
    <w:p w14:paraId="6729DE03" w14:textId="77777777" w:rsidR="008E318C" w:rsidRPr="008A5413" w:rsidRDefault="008E318C" w:rsidP="008E318C">
      <w:pPr>
        <w:pStyle w:val="Code"/>
      </w:pPr>
      <w:r w:rsidRPr="008A5413">
        <w:t>0761c93f 8945a4          mov     dword ptr [ebp-5Ch],eax</w:t>
      </w:r>
    </w:p>
    <w:p w14:paraId="4C36FE9E" w14:textId="77777777" w:rsidR="008E318C" w:rsidRPr="008A5413" w:rsidRDefault="008E318C" w:rsidP="008E318C">
      <w:pPr>
        <w:pStyle w:val="Code"/>
      </w:pPr>
      <w:r w:rsidRPr="008A5413">
        <w:t>0761c942 8b4dd4          mov     ecx,dword ptr [ebp-2Ch]</w:t>
      </w:r>
    </w:p>
    <w:p w14:paraId="74D2D1F4" w14:textId="77777777" w:rsidR="008E318C" w:rsidRPr="008A5413" w:rsidRDefault="008E318C" w:rsidP="008E318C">
      <w:pPr>
        <w:pStyle w:val="Code"/>
      </w:pPr>
      <w:r w:rsidRPr="008A5413">
        <w:t>0761c945 8b01            mov     eax,dword ptr [ecx]</w:t>
      </w:r>
    </w:p>
    <w:p w14:paraId="56CD86AF" w14:textId="77777777" w:rsidR="008E318C" w:rsidRPr="008A5413" w:rsidRDefault="008E318C" w:rsidP="008E318C">
      <w:pPr>
        <w:pStyle w:val="Code"/>
      </w:pPr>
      <w:r w:rsidRPr="008A5413">
        <w:t>0761c947 8b404c          mov     eax,dword ptr [eax+4Ch]</w:t>
      </w:r>
    </w:p>
    <w:p w14:paraId="25B4C9F5" w14:textId="77777777" w:rsidR="008E318C" w:rsidRPr="008A5413" w:rsidRDefault="008E318C" w:rsidP="008E318C">
      <w:pPr>
        <w:pStyle w:val="Code"/>
      </w:pPr>
      <w:r w:rsidRPr="008A5413">
        <w:t>0761c94a ff501c          call    dword ptr [eax+1Ch]</w:t>
      </w:r>
    </w:p>
    <w:p w14:paraId="23B48270" w14:textId="77777777" w:rsidR="008E318C" w:rsidRPr="008A5413" w:rsidRDefault="008E318C" w:rsidP="008E318C">
      <w:pPr>
        <w:pStyle w:val="Code"/>
      </w:pPr>
      <w:r w:rsidRPr="008A5413">
        <w:t>0761c94d 8945a0          mov     dword ptr [ebp-60h],eax</w:t>
      </w:r>
    </w:p>
    <w:p w14:paraId="5EFCD2A2" w14:textId="77777777" w:rsidR="008E318C" w:rsidRPr="008A5413" w:rsidRDefault="008E318C" w:rsidP="008E318C">
      <w:pPr>
        <w:pStyle w:val="Code"/>
      </w:pPr>
      <w:r w:rsidRPr="008A5413">
        <w:t>0761c950 8b4d08          mov     ecx,dword ptr [ebp+8]</w:t>
      </w:r>
    </w:p>
    <w:p w14:paraId="242989CA" w14:textId="77777777" w:rsidR="008E318C" w:rsidRPr="008A5413" w:rsidRDefault="008E318C" w:rsidP="008E318C">
      <w:pPr>
        <w:pStyle w:val="Code"/>
      </w:pPr>
      <w:r w:rsidRPr="008A5413">
        <w:t>0761c953 3909            cmp     dword ptr [ecx],ecx</w:t>
      </w:r>
    </w:p>
    <w:p w14:paraId="6897C44D" w14:textId="77777777" w:rsidR="008E318C" w:rsidRPr="008A5413" w:rsidRDefault="008E318C" w:rsidP="008E318C">
      <w:pPr>
        <w:pStyle w:val="Code"/>
      </w:pPr>
      <w:r w:rsidRPr="008A5413">
        <w:t xml:space="preserve">0761c955 e846ab2e6c      call    mscorlib_ni+0x3374a0 (739074a0) </w:t>
      </w:r>
      <w:r w:rsidRPr="00A01015">
        <w:rPr>
          <w:b/>
        </w:rPr>
        <w:t>(System.Exception.get_InnerException(),</w:t>
      </w:r>
      <w:r w:rsidRPr="008A5413">
        <w:t xml:space="preserve"> mdToken: 06000025)</w:t>
      </w:r>
    </w:p>
    <w:p w14:paraId="2152A779" w14:textId="77777777" w:rsidR="008E318C" w:rsidRPr="008A5413" w:rsidRDefault="008E318C" w:rsidP="008E318C">
      <w:pPr>
        <w:pStyle w:val="Code"/>
      </w:pPr>
      <w:r w:rsidRPr="008A5413">
        <w:t>0761c95a 89459c          mov     dword ptr [ebp-64h],eax</w:t>
      </w:r>
    </w:p>
    <w:p w14:paraId="7AEF9D34" w14:textId="77777777" w:rsidR="008E318C" w:rsidRPr="008A5413" w:rsidRDefault="008E318C" w:rsidP="008E318C">
      <w:pPr>
        <w:pStyle w:val="Code"/>
      </w:pPr>
      <w:r w:rsidRPr="008A5413">
        <w:t>0761c95d 8b4d9c          mov     ecx,dword ptr [ebp-64h]</w:t>
      </w:r>
    </w:p>
    <w:p w14:paraId="556EC255" w14:textId="77777777" w:rsidR="008E318C" w:rsidRPr="008E318C" w:rsidRDefault="008E318C" w:rsidP="008E318C">
      <w:pPr>
        <w:pStyle w:val="Code"/>
        <w:rPr>
          <w:b/>
        </w:rPr>
      </w:pPr>
      <w:r w:rsidRPr="008E318C">
        <w:rPr>
          <w:b/>
        </w:rPr>
        <w:t>&gt;&gt;&gt; 0761c960 8b01            mov     eax,dword ptr [ecx]</w:t>
      </w:r>
    </w:p>
    <w:p w14:paraId="15222D32" w14:textId="77777777" w:rsidR="008E318C" w:rsidRPr="008A5413" w:rsidRDefault="008E318C" w:rsidP="008E318C">
      <w:pPr>
        <w:pStyle w:val="Code"/>
      </w:pPr>
      <w:r w:rsidRPr="008A5413">
        <w:t>0761c962 8b4028          mov     eax,dword ptr [eax+28h]</w:t>
      </w:r>
    </w:p>
    <w:p w14:paraId="5B2C835F" w14:textId="77777777" w:rsidR="008E318C" w:rsidRPr="008A5413" w:rsidRDefault="008E318C" w:rsidP="008E318C">
      <w:pPr>
        <w:pStyle w:val="Code"/>
      </w:pPr>
      <w:r w:rsidRPr="008A5413">
        <w:t>0761c965 ff10            call    dword ptr [eax]</w:t>
      </w:r>
    </w:p>
    <w:p w14:paraId="55B8B3CB" w14:textId="77777777" w:rsidR="008E318C" w:rsidRPr="008A5413" w:rsidRDefault="008E318C" w:rsidP="008E318C">
      <w:pPr>
        <w:pStyle w:val="Code"/>
      </w:pPr>
      <w:r w:rsidRPr="008A5413">
        <w:t>0761c967 894598          mov     dword ptr [ebp-68h],eax</w:t>
      </w:r>
    </w:p>
    <w:p w14:paraId="29D65C3F" w14:textId="77777777" w:rsidR="008E318C" w:rsidRPr="008A5413" w:rsidRDefault="008E318C" w:rsidP="008E318C">
      <w:pPr>
        <w:pStyle w:val="Code"/>
      </w:pPr>
      <w:r w:rsidRPr="008A5413">
        <w:t>0761c96a 8b4da0          mov     ecx,dword ptr [ebp-60h]</w:t>
      </w:r>
    </w:p>
    <w:p w14:paraId="1F9DAD23" w14:textId="77777777" w:rsidR="008E318C" w:rsidRPr="008A5413" w:rsidRDefault="008E318C" w:rsidP="008E318C">
      <w:pPr>
        <w:pStyle w:val="Code"/>
      </w:pPr>
      <w:r w:rsidRPr="008A5413">
        <w:t>0761c96d 8b5598          mov     edx,dword ptr [ebp-68h]</w:t>
      </w:r>
    </w:p>
    <w:p w14:paraId="7F07DFCB" w14:textId="77777777" w:rsidR="008E318C" w:rsidRPr="008A5413" w:rsidRDefault="008E318C" w:rsidP="008E318C">
      <w:pPr>
        <w:pStyle w:val="Code"/>
      </w:pPr>
      <w:r w:rsidRPr="008A5413">
        <w:lastRenderedPageBreak/>
        <w:t xml:space="preserve">0761c970 e8fb5a306c      call    mscorlib_ni+0x352470 (73922470) </w:t>
      </w:r>
      <w:r w:rsidRPr="00A01015">
        <w:rPr>
          <w:b/>
        </w:rPr>
        <w:t>(System.String.Concat(System.String, System.String),</w:t>
      </w:r>
      <w:r w:rsidRPr="008A5413">
        <w:t xml:space="preserve"> mdToken: 0600037f)</w:t>
      </w:r>
    </w:p>
    <w:p w14:paraId="6C2164E8" w14:textId="77777777" w:rsidR="008E318C" w:rsidRPr="008A5413" w:rsidRDefault="008E318C" w:rsidP="008E318C">
      <w:pPr>
        <w:pStyle w:val="Code"/>
      </w:pPr>
      <w:r w:rsidRPr="008A5413">
        <w:t>0761c975 894594          mov     dword ptr [ebp-6Ch],eax</w:t>
      </w:r>
    </w:p>
    <w:p w14:paraId="5829035A" w14:textId="77777777" w:rsidR="008E318C" w:rsidRPr="008A5413" w:rsidRDefault="008E318C" w:rsidP="008E318C">
      <w:pPr>
        <w:pStyle w:val="Code"/>
        <w:rPr>
          <w:lang w:val="de-DE"/>
        </w:rPr>
      </w:pPr>
      <w:r w:rsidRPr="008A5413">
        <w:rPr>
          <w:lang w:val="de-DE"/>
        </w:rPr>
        <w:t>0761c978 8b4da4          mov     ecx,dword ptr [ebp-5Ch]</w:t>
      </w:r>
    </w:p>
    <w:p w14:paraId="38728344" w14:textId="77777777" w:rsidR="008E318C" w:rsidRPr="008A5413" w:rsidRDefault="008E318C" w:rsidP="008E318C">
      <w:pPr>
        <w:pStyle w:val="Code"/>
      </w:pPr>
      <w:r w:rsidRPr="008A5413">
        <w:t>0761c97b 8b5594          mov     edx,dword ptr [ebp-6Ch]</w:t>
      </w:r>
    </w:p>
    <w:p w14:paraId="1C228CF0" w14:textId="77777777" w:rsidR="008E318C" w:rsidRPr="008A5413" w:rsidRDefault="008E318C" w:rsidP="008E318C">
      <w:pPr>
        <w:pStyle w:val="Code"/>
      </w:pPr>
      <w:r w:rsidRPr="008A5413">
        <w:t>0761c97e 8b01            mov     eax,dword ptr [ecx]</w:t>
      </w:r>
    </w:p>
    <w:p w14:paraId="7485A6BB" w14:textId="77777777" w:rsidR="008E318C" w:rsidRPr="008A5413" w:rsidRDefault="008E318C" w:rsidP="008E318C">
      <w:pPr>
        <w:pStyle w:val="Code"/>
      </w:pPr>
      <w:r w:rsidRPr="008A5413">
        <w:t>0761c980 8b4050          mov     eax,dword ptr [eax+50h]</w:t>
      </w:r>
    </w:p>
    <w:p w14:paraId="465A4214" w14:textId="77777777" w:rsidR="008E318C" w:rsidRPr="008A5413" w:rsidRDefault="008E318C" w:rsidP="008E318C">
      <w:pPr>
        <w:pStyle w:val="Code"/>
      </w:pPr>
      <w:r w:rsidRPr="008A5413">
        <w:t>0761c983 ff10            call    dword ptr [eax]</w:t>
      </w:r>
    </w:p>
    <w:p w14:paraId="0FA5D3B5" w14:textId="77777777" w:rsidR="008E318C" w:rsidRPr="008A5413" w:rsidRDefault="008E318C" w:rsidP="008E318C">
      <w:pPr>
        <w:pStyle w:val="Code"/>
      </w:pPr>
      <w:r w:rsidRPr="008A5413">
        <w:t>0761c985 90              nop</w:t>
      </w:r>
    </w:p>
    <w:p w14:paraId="67B78372" w14:textId="77777777" w:rsidR="008E318C" w:rsidRPr="008A5413" w:rsidRDefault="008E318C" w:rsidP="008E318C">
      <w:pPr>
        <w:pStyle w:val="Code"/>
      </w:pPr>
      <w:r w:rsidRPr="008A5413">
        <w:t>0761c986 90              nop</w:t>
      </w:r>
    </w:p>
    <w:p w14:paraId="063A8B34" w14:textId="77777777" w:rsidR="008E318C" w:rsidRPr="008A5413" w:rsidRDefault="008E318C" w:rsidP="008E318C">
      <w:pPr>
        <w:pStyle w:val="Code"/>
      </w:pPr>
      <w:r w:rsidRPr="008A5413">
        <w:t>0761c987 90              nop</w:t>
      </w:r>
    </w:p>
    <w:p w14:paraId="0EFAF4C1" w14:textId="77777777" w:rsidR="008E318C" w:rsidRPr="008A5413" w:rsidRDefault="008E318C" w:rsidP="008E318C">
      <w:pPr>
        <w:pStyle w:val="Code"/>
      </w:pPr>
      <w:r w:rsidRPr="008A5413">
        <w:t>0761c988 8d65f8          lea     esp,[ebp-8]</w:t>
      </w:r>
    </w:p>
    <w:p w14:paraId="4C8C3FB1" w14:textId="77777777" w:rsidR="008E318C" w:rsidRPr="008A5413" w:rsidRDefault="008E318C" w:rsidP="008E318C">
      <w:pPr>
        <w:pStyle w:val="Code"/>
      </w:pPr>
      <w:r w:rsidRPr="008A5413">
        <w:t>0761c98b 5e              pop     esi</w:t>
      </w:r>
    </w:p>
    <w:p w14:paraId="3B745041" w14:textId="77777777" w:rsidR="008E318C" w:rsidRPr="008A5413" w:rsidRDefault="008E318C" w:rsidP="008E318C">
      <w:pPr>
        <w:pStyle w:val="Code"/>
      </w:pPr>
      <w:r w:rsidRPr="008A5413">
        <w:t>0761c98c 5f              pop     edi</w:t>
      </w:r>
    </w:p>
    <w:p w14:paraId="7837971D" w14:textId="77777777" w:rsidR="008E318C" w:rsidRPr="008A5413" w:rsidRDefault="008E318C" w:rsidP="008E318C">
      <w:pPr>
        <w:pStyle w:val="Code"/>
      </w:pPr>
      <w:r w:rsidRPr="008A5413">
        <w:t>0761c98d 5d              pop     ebp</w:t>
      </w:r>
    </w:p>
    <w:p w14:paraId="5ABC243E" w14:textId="4D2D60F2" w:rsidR="00023662" w:rsidRPr="000F5A10" w:rsidRDefault="008E318C" w:rsidP="008E318C">
      <w:pPr>
        <w:pStyle w:val="Code"/>
      </w:pPr>
      <w:r w:rsidRPr="008A5413">
        <w:t>0761c98e c20400          ret     4</w:t>
      </w:r>
    </w:p>
    <w:p w14:paraId="5ABC243F" w14:textId="77777777" w:rsidR="00023662" w:rsidRDefault="00023662" w:rsidP="00896C62">
      <w:pPr>
        <w:pStyle w:val="Le"/>
      </w:pPr>
    </w:p>
    <w:p w14:paraId="5ABC2440" w14:textId="77777777" w:rsidR="004F2268" w:rsidRDefault="00023662" w:rsidP="008A0EB9">
      <w:pPr>
        <w:pStyle w:val="Lp2"/>
        <w:rPr>
          <w:rStyle w:val="Emphasis"/>
        </w:rPr>
      </w:pPr>
      <w:r w:rsidRPr="008124EB">
        <w:rPr>
          <w:rStyle w:val="Emphasis"/>
        </w:rPr>
        <w:t>Can you determine, from the disassembly, what caused the problem?</w:t>
      </w:r>
    </w:p>
    <w:p w14:paraId="5ABC2441" w14:textId="77777777" w:rsidR="00023662" w:rsidRDefault="004F2268" w:rsidP="004F2268">
      <w:pPr>
        <w:spacing w:after="0" w:line="240" w:lineRule="auto"/>
        <w:ind w:left="0"/>
        <w:rPr>
          <w:rStyle w:val="Emphasis"/>
        </w:rPr>
      </w:pPr>
      <w:r>
        <w:rPr>
          <w:rStyle w:val="Emphasis"/>
        </w:rPr>
        <w:br w:type="page"/>
      </w:r>
    </w:p>
    <w:p w14:paraId="5ABC2442" w14:textId="020E616A" w:rsidR="00E25E1C" w:rsidRDefault="00E25E1C" w:rsidP="00E25E1C">
      <w:pPr>
        <w:pStyle w:val="Note"/>
      </w:pPr>
      <w:r>
        <w:rPr>
          <w:rStyle w:val="NotePrefix"/>
        </w:rPr>
        <w:lastRenderedPageBreak/>
        <w:t>Note</w:t>
      </w:r>
      <w:r w:rsidRPr="00505172">
        <w:rPr>
          <w:rStyle w:val="NotePrefix"/>
        </w:rPr>
        <w:t>:</w:t>
      </w:r>
      <w:r w:rsidRPr="00505172">
        <w:t xml:space="preserve"> </w:t>
      </w:r>
      <w:r>
        <w:t xml:space="preserve"> If you want to see how the lines from the disassembly map to the lines in the source code remove the –n switch and use:</w:t>
      </w:r>
      <w:r w:rsidR="008E318C" w:rsidRPr="008A5413">
        <w:rPr>
          <w:b/>
        </w:rPr>
        <w:t>!u 0761c960</w:t>
      </w:r>
      <w:r>
        <w:t xml:space="preserve">. </w:t>
      </w:r>
    </w:p>
    <w:p w14:paraId="5ABC2443" w14:textId="77777777" w:rsidR="00E25E1C" w:rsidRPr="00E25E1C" w:rsidRDefault="00E25E1C" w:rsidP="00E25E1C">
      <w:pPr>
        <w:pStyle w:val="Note"/>
        <w:rPr>
          <w:b/>
        </w:rPr>
      </w:pPr>
      <w:r w:rsidRPr="00E25E1C">
        <w:rPr>
          <w:rStyle w:val="NotePrefix"/>
          <w:b w:val="0"/>
        </w:rPr>
        <w:t>The</w:t>
      </w:r>
      <w:r>
        <w:rPr>
          <w:rStyle w:val="NotePrefix"/>
          <w:b w:val="0"/>
        </w:rPr>
        <w:t xml:space="preserve"> output above is shown using to –n switch to make the disassembly more readable.</w:t>
      </w:r>
    </w:p>
    <w:p w14:paraId="5ABC2444" w14:textId="77777777" w:rsidR="00023662" w:rsidRPr="000F5A10" w:rsidRDefault="00023662" w:rsidP="00E25E1C">
      <w:pPr>
        <w:pStyle w:val="Ln1"/>
        <w:tabs>
          <w:tab w:val="clear" w:pos="1080"/>
        </w:tabs>
        <w:ind w:left="1440" w:firstLine="0"/>
      </w:pPr>
      <w:r w:rsidRPr="008124EB">
        <w:rPr>
          <w:rStyle w:val="Emphasis"/>
        </w:rPr>
        <w:t>Now can you see what’s causing the problem</w:t>
      </w:r>
      <w:r w:rsidRPr="008124EB">
        <w:rPr>
          <w:rStyle w:val="Emphasis"/>
        </w:rPr>
        <w:softHyphen/>
        <w:t>—that is, why our concatenation step would fail?</w:t>
      </w:r>
    </w:p>
    <w:p w14:paraId="5ABC2445" w14:textId="7CBBD0CF" w:rsidR="00023662" w:rsidRPr="000F5A10" w:rsidRDefault="00023662" w:rsidP="008A5413">
      <w:pPr>
        <w:pStyle w:val="Ln1"/>
        <w:numPr>
          <w:ilvl w:val="0"/>
          <w:numId w:val="56"/>
        </w:numPr>
      </w:pPr>
      <w:r w:rsidRPr="000F5A10">
        <w:t xml:space="preserve">Back in WinDbg, dump out the </w:t>
      </w:r>
      <w:r w:rsidR="001F4472">
        <w:t>I</w:t>
      </w:r>
      <w:r w:rsidRPr="000F5A10">
        <w:t>nnerException to get more insight as to what may be causing the problem.</w:t>
      </w:r>
    </w:p>
    <w:p w14:paraId="5ABC2446" w14:textId="77777777" w:rsidR="00023662" w:rsidRPr="000F5A10" w:rsidRDefault="00023662" w:rsidP="008A5413">
      <w:pPr>
        <w:pStyle w:val="Ln1"/>
        <w:numPr>
          <w:ilvl w:val="0"/>
          <w:numId w:val="13"/>
        </w:numPr>
      </w:pPr>
      <w:r w:rsidRPr="000F5A10">
        <w:t>Code a resolution.</w:t>
      </w:r>
    </w:p>
    <w:p w14:paraId="5ABC2447" w14:textId="77777777" w:rsidR="00023662" w:rsidRDefault="00023662" w:rsidP="008A0EB9">
      <w:pPr>
        <w:pStyle w:val="Lp2"/>
        <w:rPr>
          <w:rStyle w:val="Emphasis"/>
        </w:rPr>
      </w:pPr>
      <w:r w:rsidRPr="008124EB">
        <w:rPr>
          <w:rStyle w:val="Emphasis"/>
        </w:rPr>
        <w:t>What would be an easy coding solution for this problem?</w:t>
      </w:r>
    </w:p>
    <w:p w14:paraId="5ABC2448" w14:textId="77777777" w:rsidR="00023662" w:rsidRPr="000F5A10" w:rsidRDefault="00023662" w:rsidP="008A5413">
      <w:pPr>
        <w:pStyle w:val="Ln1"/>
        <w:numPr>
          <w:ilvl w:val="0"/>
          <w:numId w:val="57"/>
        </w:numPr>
      </w:pPr>
      <w:r w:rsidRPr="000F5A10">
        <w:t>Implement your code resolution.</w:t>
      </w:r>
    </w:p>
    <w:p w14:paraId="5ABC2449" w14:textId="77777777" w:rsidR="00023662" w:rsidRPr="000F5A10" w:rsidRDefault="00023662" w:rsidP="008A5413">
      <w:pPr>
        <w:pStyle w:val="Ln1"/>
        <w:numPr>
          <w:ilvl w:val="0"/>
          <w:numId w:val="57"/>
        </w:numPr>
      </w:pPr>
      <w:r w:rsidRPr="000F5A10">
        <w:t>Save and rebuild the project.</w:t>
      </w:r>
    </w:p>
    <w:p w14:paraId="5ABC244A" w14:textId="4C4682F9" w:rsidR="00023662" w:rsidRDefault="00023662" w:rsidP="008A5413">
      <w:pPr>
        <w:pStyle w:val="Ln1"/>
        <w:numPr>
          <w:ilvl w:val="0"/>
          <w:numId w:val="57"/>
        </w:numPr>
      </w:pPr>
      <w:r w:rsidRPr="000F5A10">
        <w:t xml:space="preserve">Now start FotoVision and see if your coding fixed the </w:t>
      </w:r>
      <w:r w:rsidR="008E318C">
        <w:t>Exception</w:t>
      </w:r>
      <w:r w:rsidRPr="000F5A10">
        <w:t>.</w:t>
      </w:r>
    </w:p>
    <w:p w14:paraId="5ABC244B" w14:textId="77777777" w:rsidR="00023662" w:rsidRPr="000F5A10" w:rsidRDefault="00023662" w:rsidP="008A5413">
      <w:pPr>
        <w:pStyle w:val="Ln1"/>
        <w:numPr>
          <w:ilvl w:val="0"/>
          <w:numId w:val="57"/>
        </w:numPr>
      </w:pPr>
      <w:r>
        <w:t>If you are unable to resolve the problem please ask the instructor to help brainstorm some addition ideas for resolution.</w:t>
      </w:r>
    </w:p>
    <w:p w14:paraId="5ABC244C" w14:textId="77777777" w:rsidR="00023662" w:rsidRPr="000F5A10" w:rsidRDefault="00023662" w:rsidP="000F5A10">
      <w:pPr>
        <w:pStyle w:val="Le"/>
      </w:pPr>
    </w:p>
    <w:p w14:paraId="5ABC244D" w14:textId="77777777" w:rsidR="00023662" w:rsidRPr="00E93D2F" w:rsidRDefault="00023662" w:rsidP="000F5A10">
      <w:pPr>
        <w:pStyle w:val="Pb"/>
        <w:framePr w:wrap="around"/>
      </w:pPr>
    </w:p>
    <w:p w14:paraId="5ABC244E" w14:textId="77777777" w:rsidR="00023662" w:rsidRPr="00E93D2F" w:rsidRDefault="00023662" w:rsidP="008124EB">
      <w:pPr>
        <w:pStyle w:val="Heading3"/>
      </w:pPr>
      <w:bookmarkStart w:id="5" w:name="_Toc176425250"/>
      <w:r w:rsidRPr="00E93D2F">
        <w:t xml:space="preserve">Exercise </w:t>
      </w:r>
      <w:r>
        <w:t>3</w:t>
      </w:r>
      <w:r w:rsidRPr="00E93D2F">
        <w:t xml:space="preserve">: </w:t>
      </w:r>
      <w:r>
        <w:t>One More Exception (non-Fatal)</w:t>
      </w:r>
      <w:bookmarkEnd w:id="5"/>
    </w:p>
    <w:p w14:paraId="5ABC244F" w14:textId="77777777" w:rsidR="00023662" w:rsidRPr="00E93D2F" w:rsidRDefault="00023662" w:rsidP="008124EB">
      <w:pPr>
        <w:pStyle w:val="Art"/>
      </w:pPr>
    </w:p>
    <w:p w14:paraId="5ABC2450" w14:textId="77777777" w:rsidR="00023662" w:rsidRPr="00D44A3B" w:rsidRDefault="00023662" w:rsidP="00D44A3B">
      <w:r w:rsidRPr="00D44A3B">
        <w:t xml:space="preserve">In the previous exercise, you resolved an application crash by inserting just a few lines of code. However, when you click </w:t>
      </w:r>
      <w:r>
        <w:t>the</w:t>
      </w:r>
      <w:r w:rsidRPr="00D44A3B">
        <w:t xml:space="preserve"> My Site</w:t>
      </w:r>
      <w:r>
        <w:t xml:space="preserve"> button</w:t>
      </w:r>
      <w:r w:rsidRPr="00D44A3B">
        <w:t>, you’re still getting an exception that prevents you from opening the site. In this exercise, you’ll debug and resolve the problem.</w:t>
      </w:r>
    </w:p>
    <w:p w14:paraId="5ABC2451" w14:textId="77777777" w:rsidR="00023662" w:rsidRPr="00E93D2F" w:rsidRDefault="00023662" w:rsidP="00D44A3B">
      <w:pPr>
        <w:pStyle w:val="Le"/>
      </w:pPr>
    </w:p>
    <w:p w14:paraId="5ABC2452" w14:textId="77777777" w:rsidR="00023662" w:rsidRPr="00E93D2F" w:rsidRDefault="00023662" w:rsidP="00E93D2F">
      <w:pPr>
        <w:pStyle w:val="Heading4"/>
      </w:pPr>
      <w:r w:rsidRPr="00E93D2F">
        <w:t>Scenario</w:t>
      </w:r>
    </w:p>
    <w:p w14:paraId="5ABC2453" w14:textId="77777777" w:rsidR="00023662" w:rsidRDefault="00023662" w:rsidP="00E93D2F">
      <w:r w:rsidRPr="00D44A3B">
        <w:t>Now that you have added more robust error logging it should be easier to troubleshoot any other problems. However</w:t>
      </w:r>
      <w:r>
        <w:t>, you are</w:t>
      </w:r>
      <w:r w:rsidRPr="00D44A3B">
        <w:t xml:space="preserve"> now hearing reports of unhandled exceptions. So let’s collect dump files from our “production” environment and analyze them</w:t>
      </w:r>
      <w:r>
        <w:t>.</w:t>
      </w:r>
    </w:p>
    <w:p w14:paraId="5ABC2454" w14:textId="77777777" w:rsidR="00023662" w:rsidRPr="00E93D2F" w:rsidRDefault="00023662" w:rsidP="00D44A3B">
      <w:pPr>
        <w:pStyle w:val="Le"/>
      </w:pPr>
    </w:p>
    <w:p w14:paraId="06A2AD1B" w14:textId="481B58E8" w:rsidR="00870D1E" w:rsidRPr="007146B6" w:rsidRDefault="00023662" w:rsidP="008A5413">
      <w:pPr>
        <w:pStyle w:val="Ln1"/>
      </w:pPr>
      <w:r w:rsidRPr="007146B6">
        <w:t>Task Description</w:t>
      </w:r>
      <w:r w:rsidR="00870D1E">
        <w:t xml:space="preserve"> </w:t>
      </w:r>
    </w:p>
    <w:p w14:paraId="5ABC2456" w14:textId="5C2E9CF0" w:rsidR="00023662" w:rsidRPr="00791C6E" w:rsidRDefault="00023662" w:rsidP="008A5413">
      <w:pPr>
        <w:pStyle w:val="Procedureheading"/>
        <w:rPr>
          <w:rStyle w:val="Hidden"/>
          <w:b w:val="0"/>
          <w:bCs w:val="0"/>
        </w:rPr>
      </w:pPr>
    </w:p>
    <w:p w14:paraId="5ABC2457" w14:textId="77777777" w:rsidR="00023662" w:rsidRPr="00D44A3B" w:rsidRDefault="00023662" w:rsidP="008A5413">
      <w:pPr>
        <w:pStyle w:val="Ln1"/>
        <w:numPr>
          <w:ilvl w:val="0"/>
          <w:numId w:val="47"/>
        </w:numPr>
      </w:pPr>
      <w:r>
        <w:t>Load</w:t>
      </w:r>
      <w:r w:rsidRPr="00D44A3B">
        <w:t xml:space="preserve"> the </w:t>
      </w:r>
      <w:r>
        <w:t>W</w:t>
      </w:r>
      <w:r w:rsidRPr="00D44A3B">
        <w:t>eb site from FotoVision.exe.</w:t>
      </w:r>
    </w:p>
    <w:p w14:paraId="5ABC2458" w14:textId="77777777" w:rsidR="00023662" w:rsidRPr="00D44A3B" w:rsidRDefault="00023662" w:rsidP="008A5413">
      <w:pPr>
        <w:pStyle w:val="Ln1"/>
        <w:numPr>
          <w:ilvl w:val="0"/>
          <w:numId w:val="58"/>
        </w:numPr>
      </w:pPr>
      <w:r w:rsidRPr="00D44A3B">
        <w:t xml:space="preserve">If </w:t>
      </w:r>
      <w:r>
        <w:t xml:space="preserve">you closed Fotovision in the previous exercise, open it now. </w:t>
      </w:r>
    </w:p>
    <w:p w14:paraId="5ABC2459" w14:textId="77777777" w:rsidR="00023662" w:rsidRPr="00D44A3B" w:rsidRDefault="00023662" w:rsidP="008A5413">
      <w:pPr>
        <w:pStyle w:val="Ln1"/>
        <w:numPr>
          <w:ilvl w:val="0"/>
          <w:numId w:val="58"/>
        </w:numPr>
      </w:pPr>
      <w:r w:rsidRPr="00D44A3B">
        <w:t xml:space="preserve">On </w:t>
      </w:r>
      <w:r>
        <w:t xml:space="preserve">the toolbar in </w:t>
      </w:r>
      <w:r w:rsidRPr="00D44A3B">
        <w:t xml:space="preserve">FotoVision', click </w:t>
      </w:r>
      <w:r>
        <w:t xml:space="preserve">the </w:t>
      </w:r>
      <w:r w:rsidRPr="008124EB">
        <w:rPr>
          <w:rStyle w:val="Strong"/>
        </w:rPr>
        <w:t>My Site</w:t>
      </w:r>
      <w:r>
        <w:t xml:space="preserve"> button</w:t>
      </w:r>
      <w:r w:rsidRPr="00D44A3B">
        <w:t xml:space="preserve"> to </w:t>
      </w:r>
      <w:r>
        <w:t>load</w:t>
      </w:r>
      <w:r w:rsidRPr="00D44A3B">
        <w:t xml:space="preserve"> the </w:t>
      </w:r>
      <w:r>
        <w:t>W</w:t>
      </w:r>
      <w:r w:rsidRPr="00D44A3B">
        <w:t xml:space="preserve">eb site. </w:t>
      </w:r>
      <w:r>
        <w:br/>
      </w:r>
      <w:r w:rsidRPr="008124EB">
        <w:rPr>
          <w:rStyle w:val="Emphasis"/>
        </w:rPr>
        <w:t>What exception occurs?</w:t>
      </w:r>
      <w:r>
        <w:t xml:space="preserve"> </w:t>
      </w:r>
      <w:r>
        <w:br/>
      </w:r>
      <w:r w:rsidRPr="00D44A3B">
        <w:t>Exception type:</w:t>
      </w:r>
      <w:r>
        <w:t>____________________________</w:t>
      </w:r>
      <w:r w:rsidRPr="00D44A3B">
        <w:t>.</w:t>
      </w:r>
    </w:p>
    <w:p w14:paraId="5ABC245A" w14:textId="77777777" w:rsidR="00023662" w:rsidRPr="00D44A3B" w:rsidRDefault="00023662" w:rsidP="008A5413">
      <w:pPr>
        <w:pStyle w:val="Ln1"/>
        <w:numPr>
          <w:ilvl w:val="0"/>
          <w:numId w:val="58"/>
        </w:numPr>
      </w:pPr>
      <w:r w:rsidRPr="00D44A3B">
        <w:t xml:space="preserve">Click </w:t>
      </w:r>
      <w:r w:rsidRPr="008124EB">
        <w:rPr>
          <w:rStyle w:val="Strong"/>
        </w:rPr>
        <w:t>OK</w:t>
      </w:r>
      <w:r w:rsidRPr="00D44A3B">
        <w:t xml:space="preserve"> </w:t>
      </w:r>
      <w:r>
        <w:t>in</w:t>
      </w:r>
      <w:r w:rsidRPr="00D44A3B">
        <w:t xml:space="preserve"> the error dialog</w:t>
      </w:r>
      <w:r>
        <w:t xml:space="preserve"> box</w:t>
      </w:r>
      <w:r w:rsidRPr="00D44A3B">
        <w:t>.</w:t>
      </w:r>
    </w:p>
    <w:p w14:paraId="5ABC245B" w14:textId="0347892B" w:rsidR="00023662" w:rsidRPr="00D44A3B" w:rsidRDefault="00023662" w:rsidP="008A5413">
      <w:pPr>
        <w:pStyle w:val="Ln1"/>
        <w:numPr>
          <w:ilvl w:val="0"/>
          <w:numId w:val="47"/>
        </w:numPr>
      </w:pPr>
      <w:r w:rsidRPr="00D44A3B">
        <w:t>Attach WinDbg and set up your debug session</w:t>
      </w:r>
      <w:r w:rsidR="0021453B">
        <w:t>:</w:t>
      </w:r>
    </w:p>
    <w:p w14:paraId="5ABC245C" w14:textId="6A65F243" w:rsidR="00023662" w:rsidRPr="00D44A3B" w:rsidRDefault="00023662" w:rsidP="008A5413">
      <w:pPr>
        <w:pStyle w:val="Ln1"/>
        <w:numPr>
          <w:ilvl w:val="1"/>
          <w:numId w:val="48"/>
        </w:numPr>
      </w:pPr>
      <w:r>
        <w:t>On the</w:t>
      </w:r>
      <w:r w:rsidRPr="00D44A3B">
        <w:t xml:space="preserve"> Start</w:t>
      </w:r>
      <w:r>
        <w:t xml:space="preserve"> menu</w:t>
      </w:r>
      <w:r w:rsidRPr="00D44A3B">
        <w:t xml:space="preserve">, </w:t>
      </w:r>
      <w:r>
        <w:t xml:space="preserve">click </w:t>
      </w:r>
      <w:r w:rsidRPr="008124EB">
        <w:rPr>
          <w:rStyle w:val="Strong"/>
        </w:rPr>
        <w:t>Run</w:t>
      </w:r>
      <w:r w:rsidRPr="00D44A3B">
        <w:t xml:space="preserve">, and </w:t>
      </w:r>
      <w:r>
        <w:t xml:space="preserve">type </w:t>
      </w:r>
      <w:r w:rsidR="00D01E68" w:rsidRPr="008A5413">
        <w:rPr>
          <w:b/>
          <w:bCs/>
        </w:rPr>
        <w:t>c:\Debuggers\</w:t>
      </w:r>
      <w:r w:rsidRPr="008124EB">
        <w:rPr>
          <w:rStyle w:val="Strong"/>
        </w:rPr>
        <w:t xml:space="preserve">Windbg </w:t>
      </w:r>
      <w:r w:rsidR="001F4472">
        <w:rPr>
          <w:rStyle w:val="Strong"/>
        </w:rPr>
        <w:t>-</w:t>
      </w:r>
      <w:r w:rsidRPr="008124EB">
        <w:rPr>
          <w:rStyle w:val="Strong"/>
        </w:rPr>
        <w:t>pn FotoVision.exe</w:t>
      </w:r>
      <w:r>
        <w:t>.</w:t>
      </w:r>
    </w:p>
    <w:p w14:paraId="5ABC245D" w14:textId="374FFC97" w:rsidR="00023662" w:rsidRPr="00D44A3B" w:rsidRDefault="00023662" w:rsidP="008A5413">
      <w:pPr>
        <w:pStyle w:val="Ln1"/>
        <w:numPr>
          <w:ilvl w:val="1"/>
          <w:numId w:val="48"/>
        </w:numPr>
      </w:pPr>
      <w:r w:rsidRPr="00D44A3B">
        <w:t>Load SOS.</w:t>
      </w:r>
    </w:p>
    <w:p w14:paraId="5ABC245E" w14:textId="77777777" w:rsidR="00023662" w:rsidRPr="00D44A3B" w:rsidRDefault="00023662" w:rsidP="008A5413">
      <w:pPr>
        <w:pStyle w:val="Ln1"/>
        <w:numPr>
          <w:ilvl w:val="1"/>
          <w:numId w:val="48"/>
        </w:numPr>
      </w:pPr>
      <w:r>
        <w:t xml:space="preserve">Use the </w:t>
      </w:r>
      <w:r w:rsidRPr="008124EB">
        <w:rPr>
          <w:rStyle w:val="Strong"/>
        </w:rPr>
        <w:t>sxe</w:t>
      </w:r>
      <w:r>
        <w:t xml:space="preserve"> command to instruct</w:t>
      </w:r>
      <w:r w:rsidRPr="00D44A3B">
        <w:t xml:space="preserve"> WinDbg to break on any managed exception:</w:t>
      </w:r>
    </w:p>
    <w:p w14:paraId="5ABC245F" w14:textId="77777777" w:rsidR="00023662" w:rsidRDefault="00023662" w:rsidP="008A0EB9">
      <w:pPr>
        <w:pStyle w:val="Code"/>
        <w:rPr>
          <w:rStyle w:val="CodeCharacter"/>
        </w:rPr>
      </w:pPr>
      <w:r w:rsidRPr="00E5233B">
        <w:rPr>
          <w:rStyle w:val="CodeCharacter"/>
        </w:rPr>
        <w:tab/>
        <w:t>0:008&gt; sxe clr</w:t>
      </w:r>
    </w:p>
    <w:p w14:paraId="5ABC2460" w14:textId="77777777" w:rsidR="00023662" w:rsidRPr="00D44A3B" w:rsidRDefault="00023662" w:rsidP="008A5413">
      <w:pPr>
        <w:pStyle w:val="Ln1"/>
        <w:numPr>
          <w:ilvl w:val="1"/>
          <w:numId w:val="48"/>
        </w:numPr>
      </w:pPr>
      <w:r>
        <w:t xml:space="preserve">In the debugger, type </w:t>
      </w:r>
      <w:r w:rsidRPr="008124EB">
        <w:rPr>
          <w:rStyle w:val="Strong"/>
        </w:rPr>
        <w:t>g</w:t>
      </w:r>
      <w:r>
        <w:t>.</w:t>
      </w:r>
    </w:p>
    <w:p w14:paraId="5ABC2461" w14:textId="77777777" w:rsidR="00023662" w:rsidRPr="00D44A3B" w:rsidRDefault="00023662" w:rsidP="008A5413">
      <w:pPr>
        <w:pStyle w:val="Ln1"/>
        <w:numPr>
          <w:ilvl w:val="0"/>
          <w:numId w:val="47"/>
        </w:numPr>
      </w:pPr>
      <w:r w:rsidRPr="00D44A3B">
        <w:t>Repro</w:t>
      </w:r>
      <w:r>
        <w:t>duce</w:t>
      </w:r>
      <w:r w:rsidRPr="00D44A3B">
        <w:t xml:space="preserve"> the problem</w:t>
      </w:r>
      <w:r>
        <w:t>.</w:t>
      </w:r>
    </w:p>
    <w:p w14:paraId="5ABC2462" w14:textId="77777777" w:rsidR="00023662" w:rsidRPr="00D44A3B" w:rsidRDefault="00023662" w:rsidP="008A5413">
      <w:pPr>
        <w:pStyle w:val="Ln1"/>
        <w:numPr>
          <w:ilvl w:val="0"/>
          <w:numId w:val="59"/>
        </w:numPr>
      </w:pPr>
      <w:r w:rsidRPr="00D44A3B">
        <w:t xml:space="preserve">In FotoVision, click </w:t>
      </w:r>
      <w:r>
        <w:t xml:space="preserve">the </w:t>
      </w:r>
      <w:r w:rsidRPr="008124EB">
        <w:rPr>
          <w:rStyle w:val="Strong"/>
        </w:rPr>
        <w:t>My Site</w:t>
      </w:r>
      <w:r>
        <w:t xml:space="preserve"> button</w:t>
      </w:r>
      <w:r w:rsidRPr="00D44A3B">
        <w:t xml:space="preserve"> to repro</w:t>
      </w:r>
      <w:r>
        <w:t>duce</w:t>
      </w:r>
      <w:r w:rsidRPr="00D44A3B">
        <w:t xml:space="preserve"> the exception.</w:t>
      </w:r>
    </w:p>
    <w:p w14:paraId="5ABC2463" w14:textId="77777777" w:rsidR="00023662" w:rsidRDefault="00023662" w:rsidP="008A5413">
      <w:pPr>
        <w:pStyle w:val="Ln1"/>
        <w:numPr>
          <w:ilvl w:val="0"/>
          <w:numId w:val="59"/>
        </w:numPr>
      </w:pPr>
      <w:r w:rsidRPr="00D44A3B">
        <w:t xml:space="preserve">Note that WinDbg breaks. </w:t>
      </w:r>
    </w:p>
    <w:p w14:paraId="5ABC2464" w14:textId="77777777" w:rsidR="00023662" w:rsidRPr="00D44A3B" w:rsidRDefault="00023662" w:rsidP="008A5413">
      <w:pPr>
        <w:pStyle w:val="Ln1"/>
        <w:numPr>
          <w:ilvl w:val="0"/>
          <w:numId w:val="59"/>
        </w:numPr>
      </w:pPr>
      <w:r>
        <w:t>Switch</w:t>
      </w:r>
      <w:r w:rsidRPr="00D44A3B">
        <w:t xml:space="preserve"> to WinDbg.</w:t>
      </w:r>
    </w:p>
    <w:p w14:paraId="5ABC2465" w14:textId="37452BC3" w:rsidR="00023662" w:rsidRPr="00D44A3B" w:rsidRDefault="00D01E68" w:rsidP="008A5413">
      <w:pPr>
        <w:pStyle w:val="Ln1"/>
        <w:numPr>
          <w:ilvl w:val="0"/>
          <w:numId w:val="47"/>
        </w:numPr>
      </w:pPr>
      <w:r>
        <w:t xml:space="preserve">Let’s </w:t>
      </w:r>
      <w:r w:rsidR="00023662" w:rsidRPr="00D44A3B">
        <w:t>Review</w:t>
      </w:r>
      <w:r w:rsidR="00023662">
        <w:t xml:space="preserve"> </w:t>
      </w:r>
      <w:r w:rsidR="00D0111D">
        <w:t>2</w:t>
      </w:r>
      <w:r w:rsidR="00023662" w:rsidRPr="00D44A3B">
        <w:t xml:space="preserve"> different ways to </w:t>
      </w:r>
      <w:r w:rsidR="00023662">
        <w:t xml:space="preserve">locate </w:t>
      </w:r>
      <w:r w:rsidR="00023662" w:rsidRPr="00D44A3B">
        <w:t>the exception</w:t>
      </w:r>
      <w:r>
        <w:t>:</w:t>
      </w:r>
    </w:p>
    <w:p w14:paraId="5ABC2483" w14:textId="32E8252A" w:rsidR="00023662" w:rsidRDefault="00605C39" w:rsidP="008A5413">
      <w:pPr>
        <w:pStyle w:val="Ln1"/>
        <w:numPr>
          <w:ilvl w:val="0"/>
          <w:numId w:val="60"/>
        </w:numPr>
      </w:pPr>
      <w:r w:rsidRPr="00D44A3B">
        <w:t xml:space="preserve">Let’s get some information about the exception. </w:t>
      </w:r>
      <w:r w:rsidR="00023662" w:rsidRPr="00D44A3B">
        <w:t xml:space="preserve">We know about </w:t>
      </w:r>
      <w:r w:rsidR="00023662">
        <w:t>the “</w:t>
      </w:r>
      <w:r w:rsidR="00023662" w:rsidRPr="00A53332">
        <w:rPr>
          <w:rStyle w:val="Strong"/>
        </w:rPr>
        <w:t>!DumpStackObjects</w:t>
      </w:r>
      <w:r w:rsidR="00023662">
        <w:t>” command</w:t>
      </w:r>
      <w:r w:rsidR="00023662" w:rsidRPr="00D44A3B">
        <w:t>. If there is only one exception type on the stack, then because this is a live attach we can be sure that exception is the one that was just thrown.</w:t>
      </w:r>
    </w:p>
    <w:p w14:paraId="5ABC2484" w14:textId="77777777" w:rsidR="00023662" w:rsidRPr="00D44A3B" w:rsidRDefault="00023662" w:rsidP="008124EB">
      <w:pPr>
        <w:pStyle w:val="Le"/>
      </w:pPr>
    </w:p>
    <w:p w14:paraId="25B638B4" w14:textId="77777777" w:rsidR="00D0111D" w:rsidRDefault="00076040" w:rsidP="00D0111D">
      <w:pPr>
        <w:pStyle w:val="Code"/>
      </w:pPr>
      <w:r>
        <w:t xml:space="preserve">0:000&gt; </w:t>
      </w:r>
      <w:r w:rsidR="00D0111D" w:rsidRPr="008A5413">
        <w:rPr>
          <w:b/>
        </w:rPr>
        <w:t>!dso</w:t>
      </w:r>
    </w:p>
    <w:p w14:paraId="5AAA19D8" w14:textId="77777777" w:rsidR="00D0111D" w:rsidRDefault="00D0111D" w:rsidP="00D0111D">
      <w:pPr>
        <w:pStyle w:val="Code"/>
      </w:pPr>
      <w:r>
        <w:t>OS Thread Id: 0x4bb0 (0)</w:t>
      </w:r>
    </w:p>
    <w:p w14:paraId="4AAE661C" w14:textId="77777777" w:rsidR="00D0111D" w:rsidRDefault="00D0111D" w:rsidP="00D0111D">
      <w:pPr>
        <w:pStyle w:val="Code"/>
      </w:pPr>
      <w:r>
        <w:t>ESP/REG  Object   Name</w:t>
      </w:r>
    </w:p>
    <w:p w14:paraId="1F901691" w14:textId="77777777" w:rsidR="00D0111D" w:rsidRDefault="00D0111D" w:rsidP="00D0111D">
      <w:pPr>
        <w:pStyle w:val="Code"/>
      </w:pPr>
      <w:r>
        <w:t>0052DD34 0224a72c FotoVisionDesktop.InternalFotoException</w:t>
      </w:r>
    </w:p>
    <w:p w14:paraId="75BE7CB5" w14:textId="77777777" w:rsidR="00D0111D" w:rsidRDefault="00D0111D" w:rsidP="00D0111D">
      <w:pPr>
        <w:pStyle w:val="Code"/>
      </w:pPr>
      <w:r>
        <w:t>0052DD78 0224a72c FotoVisionDesktop.InternalFotoException</w:t>
      </w:r>
    </w:p>
    <w:p w14:paraId="27C32943" w14:textId="77777777" w:rsidR="00D0111D" w:rsidRDefault="00D0111D" w:rsidP="00D0111D">
      <w:pPr>
        <w:pStyle w:val="Code"/>
      </w:pPr>
      <w:r>
        <w:t>0052DDC8 020f63d8 FotoVisionDesktop.MainForm</w:t>
      </w:r>
    </w:p>
    <w:p w14:paraId="0512AC69" w14:textId="77777777" w:rsidR="00D0111D" w:rsidRDefault="00D0111D" w:rsidP="00D0111D">
      <w:pPr>
        <w:pStyle w:val="Code"/>
      </w:pPr>
      <w:r>
        <w:t>0052DDCC 0224a5f8 System.Windows.Forms.ToolBarButtonClickEventArgs</w:t>
      </w:r>
    </w:p>
    <w:p w14:paraId="386CED0B" w14:textId="77777777" w:rsidR="00D0111D" w:rsidRDefault="00D0111D" w:rsidP="00D0111D">
      <w:pPr>
        <w:pStyle w:val="Code"/>
      </w:pPr>
      <w:r>
        <w:t>0052DDF8 0224a72c FotoVisionDesktop.InternalFotoException</w:t>
      </w:r>
    </w:p>
    <w:p w14:paraId="45CEA1FA" w14:textId="77777777" w:rsidR="00D0111D" w:rsidRDefault="00D0111D" w:rsidP="00D0111D">
      <w:pPr>
        <w:pStyle w:val="Code"/>
      </w:pPr>
      <w:r>
        <w:t>0052DDFC 020f63d8 FotoVisionDesktop.MainForm</w:t>
      </w:r>
    </w:p>
    <w:p w14:paraId="2328CBA3" w14:textId="77777777" w:rsidR="00D0111D" w:rsidRDefault="00D0111D" w:rsidP="00D0111D">
      <w:pPr>
        <w:pStyle w:val="Code"/>
      </w:pPr>
      <w:r>
        <w:t>0052DE34 0224a6bc System.Object[]    (System.String[])</w:t>
      </w:r>
    </w:p>
    <w:p w14:paraId="6F19018E" w14:textId="77777777" w:rsidR="00D0111D" w:rsidRDefault="00D0111D" w:rsidP="00D0111D">
      <w:pPr>
        <w:pStyle w:val="Code"/>
      </w:pPr>
      <w:r>
        <w:t>0052DE3C 0212399c System.String    https://localhost/FotoVision20</w:t>
      </w:r>
    </w:p>
    <w:p w14:paraId="2D5DA085" w14:textId="77777777" w:rsidR="00D0111D" w:rsidRDefault="00D0111D" w:rsidP="00D0111D">
      <w:pPr>
        <w:pStyle w:val="Code"/>
      </w:pPr>
      <w:r>
        <w:t>0052DE40 020f63d8 FotoVisionDesktop.MainForm</w:t>
      </w:r>
    </w:p>
    <w:p w14:paraId="7BE3D293" w14:textId="77777777" w:rsidR="00D0111D" w:rsidRDefault="00D0111D" w:rsidP="00D0111D">
      <w:pPr>
        <w:pStyle w:val="Code"/>
      </w:pPr>
      <w:r>
        <w:t>0052DE4C 0212399c System.String    https://localhost/FotoVision20</w:t>
      </w:r>
    </w:p>
    <w:p w14:paraId="6E123D72" w14:textId="77777777" w:rsidR="00D0111D" w:rsidRDefault="00D0111D" w:rsidP="00D0111D">
      <w:pPr>
        <w:pStyle w:val="Code"/>
      </w:pPr>
      <w:r>
        <w:t>0052DE50 0224a628 System.Char[]</w:t>
      </w:r>
    </w:p>
    <w:p w14:paraId="4CCC3BEB" w14:textId="77777777" w:rsidR="00D0111D" w:rsidRDefault="00D0111D" w:rsidP="00D0111D">
      <w:pPr>
        <w:pStyle w:val="Code"/>
      </w:pPr>
      <w:r>
        <w:t>0052DE70 0224a72c FotoVisionDesktop.InternalFotoException</w:t>
      </w:r>
    </w:p>
    <w:p w14:paraId="522389CD" w14:textId="77777777" w:rsidR="00D0111D" w:rsidRDefault="00D0111D" w:rsidP="00D0111D">
      <w:pPr>
        <w:pStyle w:val="Code"/>
      </w:pPr>
      <w:r>
        <w:t>0052DE74 0224a72c FotoVisionDesktop.InternalFotoException</w:t>
      </w:r>
    </w:p>
    <w:p w14:paraId="386A58BC" w14:textId="77777777" w:rsidR="00D0111D" w:rsidRDefault="00D0111D" w:rsidP="00D0111D">
      <w:pPr>
        <w:pStyle w:val="Code"/>
      </w:pPr>
      <w:r>
        <w:t>0052DE90 021ffc74 System.String    Foto currently does not support the use of https!</w:t>
      </w:r>
    </w:p>
    <w:p w14:paraId="62DB0746" w14:textId="77777777" w:rsidR="00D0111D" w:rsidRDefault="00D0111D" w:rsidP="00D0111D">
      <w:pPr>
        <w:pStyle w:val="Code"/>
      </w:pPr>
      <w:r>
        <w:t>0052DE98 0224a72c FotoVisionDesktop.InternalFotoException</w:t>
      </w:r>
    </w:p>
    <w:p w14:paraId="07B3069D" w14:textId="77777777" w:rsidR="00D0111D" w:rsidRDefault="00D0111D" w:rsidP="00D0111D">
      <w:pPr>
        <w:pStyle w:val="Code"/>
      </w:pPr>
      <w:r>
        <w:t>0052DEA8 0224a6bc System.Object[]    (System.String[])</w:t>
      </w:r>
    </w:p>
    <w:p w14:paraId="7A116403" w14:textId="77777777" w:rsidR="00D0111D" w:rsidRDefault="00D0111D" w:rsidP="00D0111D">
      <w:pPr>
        <w:pStyle w:val="Code"/>
      </w:pPr>
      <w:r>
        <w:t>0052DEAC 0224a628 System.Char[]</w:t>
      </w:r>
    </w:p>
    <w:p w14:paraId="0836C306" w14:textId="77777777" w:rsidR="00D0111D" w:rsidRDefault="00D0111D" w:rsidP="00D0111D">
      <w:pPr>
        <w:pStyle w:val="Code"/>
      </w:pPr>
      <w:r>
        <w:t>0052DEB0 0212399c System.String    https://localhost/FotoVision20</w:t>
      </w:r>
    </w:p>
    <w:p w14:paraId="37E48171" w14:textId="77777777" w:rsidR="00D0111D" w:rsidRDefault="00D0111D" w:rsidP="00D0111D">
      <w:pPr>
        <w:pStyle w:val="Code"/>
      </w:pPr>
      <w:r>
        <w:t>0052DEB4 0211e0dc FotoVisionDesktop.Settings</w:t>
      </w:r>
    </w:p>
    <w:p w14:paraId="544691BC" w14:textId="77777777" w:rsidR="00D0111D" w:rsidRDefault="00D0111D" w:rsidP="00D0111D">
      <w:pPr>
        <w:pStyle w:val="Code"/>
      </w:pPr>
      <w:r>
        <w:t>0052DEBC 0224a6bc System.Object[]    (System.String[])</w:t>
      </w:r>
    </w:p>
    <w:p w14:paraId="3251B04A" w14:textId="77777777" w:rsidR="00D0111D" w:rsidRDefault="00D0111D" w:rsidP="00D0111D">
      <w:pPr>
        <w:pStyle w:val="Code"/>
      </w:pPr>
      <w:r>
        <w:t>0052DEC0 021ffa80 System.String    :</w:t>
      </w:r>
    </w:p>
    <w:p w14:paraId="02E4DC4E" w14:textId="77777777" w:rsidR="00D0111D" w:rsidRDefault="00D0111D" w:rsidP="00D0111D">
      <w:pPr>
        <w:pStyle w:val="Code"/>
      </w:pPr>
      <w:r>
        <w:t>0052DECC 020f63d8 FotoVisionDesktop.MainForm</w:t>
      </w:r>
    </w:p>
    <w:p w14:paraId="20E45283" w14:textId="77777777" w:rsidR="00D0111D" w:rsidRDefault="00D0111D" w:rsidP="00D0111D">
      <w:pPr>
        <w:pStyle w:val="Code"/>
      </w:pPr>
      <w:r>
        <w:t>0052DED0 020f63d8 FotoVisionDesktop.MainForm</w:t>
      </w:r>
    </w:p>
    <w:p w14:paraId="723E2B94" w14:textId="77777777" w:rsidR="00D0111D" w:rsidRDefault="00D0111D" w:rsidP="00D0111D">
      <w:pPr>
        <w:pStyle w:val="Code"/>
      </w:pPr>
      <w:r>
        <w:t>0052DEE8 020f63d8 FotoVisionDesktop.MainForm</w:t>
      </w:r>
    </w:p>
    <w:p w14:paraId="561AC241" w14:textId="77777777" w:rsidR="00D0111D" w:rsidRDefault="00D0111D" w:rsidP="00D0111D">
      <w:pPr>
        <w:pStyle w:val="Code"/>
      </w:pPr>
      <w:r>
        <w:t>0052DEF8 020f86c0 System.EventArgs</w:t>
      </w:r>
    </w:p>
    <w:p w14:paraId="5B9B0A42" w14:textId="77777777" w:rsidR="00D0111D" w:rsidRDefault="00D0111D" w:rsidP="00D0111D">
      <w:pPr>
        <w:pStyle w:val="Code"/>
      </w:pPr>
      <w:r>
        <w:t>0052DF04 02174154 System.Int32</w:t>
      </w:r>
    </w:p>
    <w:p w14:paraId="65E56D3A" w14:textId="77777777" w:rsidR="00D0111D" w:rsidRDefault="00D0111D" w:rsidP="00D0111D">
      <w:pPr>
        <w:pStyle w:val="Code"/>
      </w:pPr>
      <w:r>
        <w:t>0052DF08 0214c71c System.Windows.Forms.ToolBarButton</w:t>
      </w:r>
    </w:p>
    <w:p w14:paraId="2D9C2F73" w14:textId="77777777" w:rsidR="00D0111D" w:rsidRDefault="00D0111D" w:rsidP="00D0111D">
      <w:pPr>
        <w:pStyle w:val="Code"/>
      </w:pPr>
      <w:r>
        <w:t>0052DF0C 020f63d8 FotoVisionDesktop.MainForm</w:t>
      </w:r>
    </w:p>
    <w:p w14:paraId="5BD51F66" w14:textId="77777777" w:rsidR="00D0111D" w:rsidRDefault="00D0111D" w:rsidP="00D0111D">
      <w:pPr>
        <w:pStyle w:val="Code"/>
      </w:pPr>
      <w:r>
        <w:t>0052DF2C 0214c410 System.Windows.Forms.ToolBar</w:t>
      </w:r>
    </w:p>
    <w:p w14:paraId="1A2276FB" w14:textId="77777777" w:rsidR="00D0111D" w:rsidRDefault="00D0111D" w:rsidP="00D0111D">
      <w:pPr>
        <w:pStyle w:val="Code"/>
      </w:pPr>
      <w:r>
        <w:t>0052DF30 0224a5f8 System.Windows.Forms.ToolBarButtonClickEventArgs</w:t>
      </w:r>
    </w:p>
    <w:p w14:paraId="373B3661" w14:textId="77777777" w:rsidR="00D0111D" w:rsidRDefault="00D0111D" w:rsidP="00D0111D">
      <w:pPr>
        <w:pStyle w:val="Code"/>
      </w:pPr>
      <w:r>
        <w:t>0052DF40 0224a5f8 System.Windows.Forms.ToolBarButtonClickEventArgs</w:t>
      </w:r>
    </w:p>
    <w:p w14:paraId="75A1EDBE" w14:textId="77777777" w:rsidR="00D0111D" w:rsidRDefault="00D0111D" w:rsidP="00D0111D">
      <w:pPr>
        <w:pStyle w:val="Code"/>
      </w:pPr>
      <w:r>
        <w:t>0052DF44 0214c410 System.Windows.Forms.ToolBar</w:t>
      </w:r>
    </w:p>
    <w:p w14:paraId="602A8F4D" w14:textId="77777777" w:rsidR="00D0111D" w:rsidRDefault="00D0111D" w:rsidP="00D0111D">
      <w:pPr>
        <w:pStyle w:val="Code"/>
      </w:pPr>
      <w:r>
        <w:t>0052DF4C 0214c71c System.Windows.Forms.ToolBarButton</w:t>
      </w:r>
    </w:p>
    <w:p w14:paraId="5ABC24A3" w14:textId="329AA2FF" w:rsidR="00076040" w:rsidRDefault="00D0111D" w:rsidP="00D0111D">
      <w:pPr>
        <w:pStyle w:val="Code"/>
      </w:pPr>
      <w:r>
        <w:t>0052DF54 0214c410 System.Windows.Forms.ToolBar</w:t>
      </w:r>
    </w:p>
    <w:p w14:paraId="5ABC24A4" w14:textId="77777777" w:rsidR="00076040" w:rsidRDefault="00076040" w:rsidP="00076040">
      <w:pPr>
        <w:pStyle w:val="Code"/>
      </w:pPr>
      <w:r>
        <w:t>…</w:t>
      </w:r>
    </w:p>
    <w:p w14:paraId="5ABC24A5" w14:textId="77777777" w:rsidR="00076040" w:rsidRDefault="00076040" w:rsidP="00076040">
      <w:pPr>
        <w:pStyle w:val="Code"/>
      </w:pPr>
      <w:r>
        <w:t>…</w:t>
      </w:r>
    </w:p>
    <w:p w14:paraId="5ABC24A6" w14:textId="77777777" w:rsidR="00023662" w:rsidRDefault="00023662" w:rsidP="00D44A3B">
      <w:pPr>
        <w:pStyle w:val="Le"/>
      </w:pPr>
    </w:p>
    <w:p w14:paraId="5ABC24A7" w14:textId="77777777" w:rsidR="00023662" w:rsidRDefault="00023662">
      <w:pPr>
        <w:ind w:left="1440"/>
        <w:rPr>
          <w:rStyle w:val="Emphasis"/>
        </w:rPr>
      </w:pPr>
      <w:r w:rsidRPr="008124EB">
        <w:rPr>
          <w:rStyle w:val="Emphasis"/>
        </w:rPr>
        <w:t>How many exception types are on the stack?          .</w:t>
      </w:r>
    </w:p>
    <w:p w14:paraId="5ABC24A8" w14:textId="77777777" w:rsidR="00023662" w:rsidRDefault="00023662">
      <w:pPr>
        <w:ind w:left="1440"/>
        <w:rPr>
          <w:rStyle w:val="Emphasis"/>
        </w:rPr>
      </w:pPr>
      <w:r w:rsidRPr="008124EB">
        <w:rPr>
          <w:rStyle w:val="Emphasis"/>
        </w:rPr>
        <w:t>What is the address of the exception?                                       .</w:t>
      </w:r>
    </w:p>
    <w:p w14:paraId="5ABC24A9" w14:textId="77777777" w:rsidR="00023662" w:rsidRDefault="00023662">
      <w:pPr>
        <w:ind w:left="1440"/>
        <w:rPr>
          <w:rStyle w:val="Emphasis"/>
        </w:rPr>
      </w:pPr>
      <w:r w:rsidRPr="008124EB">
        <w:rPr>
          <w:rStyle w:val="Emphasis"/>
        </w:rPr>
        <w:t>Does this address agree with the address in the native stack?</w:t>
      </w:r>
    </w:p>
    <w:p w14:paraId="5ABC24AA" w14:textId="716BD797" w:rsidR="00023662" w:rsidRDefault="00023662" w:rsidP="008A5413">
      <w:pPr>
        <w:pStyle w:val="Ln1"/>
        <w:numPr>
          <w:ilvl w:val="0"/>
          <w:numId w:val="60"/>
        </w:numPr>
      </w:pPr>
      <w:r w:rsidRPr="00D44A3B">
        <w:t xml:space="preserve">One other way to get information on the current exception is with an SOS command. Run </w:t>
      </w:r>
      <w:r>
        <w:t>“</w:t>
      </w:r>
      <w:r w:rsidRPr="00A53332">
        <w:rPr>
          <w:rStyle w:val="Strong"/>
        </w:rPr>
        <w:t>!PrintException</w:t>
      </w:r>
      <w:r>
        <w:t xml:space="preserve">” </w:t>
      </w:r>
      <w:r w:rsidR="00076040">
        <w:t xml:space="preserve">command </w:t>
      </w:r>
      <w:r>
        <w:t>with no parameters</w:t>
      </w:r>
      <w:r w:rsidR="00076040">
        <w:t>.</w:t>
      </w:r>
      <w:r>
        <w:t xml:space="preserve"> </w:t>
      </w:r>
    </w:p>
    <w:p w14:paraId="46D2076A" w14:textId="77777777" w:rsidR="00D0111D" w:rsidRPr="008A5413" w:rsidRDefault="00076040" w:rsidP="00D0111D">
      <w:pPr>
        <w:pStyle w:val="Code"/>
        <w:ind w:left="1080"/>
        <w:rPr>
          <w:b/>
        </w:rPr>
      </w:pPr>
      <w:r>
        <w:t xml:space="preserve">0:000&gt; </w:t>
      </w:r>
      <w:r w:rsidR="00D0111D" w:rsidRPr="008A5413">
        <w:rPr>
          <w:b/>
        </w:rPr>
        <w:t>!pe</w:t>
      </w:r>
    </w:p>
    <w:p w14:paraId="02735510" w14:textId="77777777" w:rsidR="00D0111D" w:rsidRDefault="00D0111D" w:rsidP="00D0111D">
      <w:pPr>
        <w:pStyle w:val="Code"/>
        <w:ind w:left="1080"/>
      </w:pPr>
      <w:r>
        <w:t>Exception object: 0224a72c</w:t>
      </w:r>
    </w:p>
    <w:p w14:paraId="1D92FB57" w14:textId="77777777" w:rsidR="00D0111D" w:rsidRDefault="00D0111D" w:rsidP="00D0111D">
      <w:pPr>
        <w:pStyle w:val="Code"/>
        <w:ind w:left="1080"/>
      </w:pPr>
      <w:r>
        <w:t>Exception type:   FotoVisionDesktop.InternalFotoException</w:t>
      </w:r>
    </w:p>
    <w:p w14:paraId="2AC0F8C0" w14:textId="77777777" w:rsidR="00D0111D" w:rsidRDefault="00D0111D" w:rsidP="00D0111D">
      <w:pPr>
        <w:pStyle w:val="Code"/>
        <w:ind w:left="1080"/>
      </w:pPr>
      <w:r>
        <w:t>Message:          Foto currently does not support the use of https!</w:t>
      </w:r>
    </w:p>
    <w:p w14:paraId="48139473" w14:textId="77777777" w:rsidR="00D0111D" w:rsidRDefault="00D0111D" w:rsidP="00D0111D">
      <w:pPr>
        <w:pStyle w:val="Code"/>
        <w:ind w:left="1080"/>
      </w:pPr>
      <w:r>
        <w:t>InnerException:   &lt;none&gt;</w:t>
      </w:r>
    </w:p>
    <w:p w14:paraId="3232CA2F" w14:textId="77777777" w:rsidR="00D0111D" w:rsidRDefault="00D0111D" w:rsidP="00D0111D">
      <w:pPr>
        <w:pStyle w:val="Code"/>
        <w:ind w:left="1080"/>
      </w:pPr>
      <w:r>
        <w:t>StackTrace (generated):</w:t>
      </w:r>
    </w:p>
    <w:p w14:paraId="61832EB6" w14:textId="77777777" w:rsidR="00D0111D" w:rsidRDefault="00D0111D" w:rsidP="00D0111D">
      <w:pPr>
        <w:pStyle w:val="Code"/>
        <w:ind w:left="1080"/>
      </w:pPr>
      <w:r>
        <w:lastRenderedPageBreak/>
        <w:t>&lt;none&gt;</w:t>
      </w:r>
    </w:p>
    <w:p w14:paraId="00A3DA75" w14:textId="77777777" w:rsidR="00D0111D" w:rsidRDefault="00D0111D" w:rsidP="00D0111D">
      <w:pPr>
        <w:pStyle w:val="Code"/>
        <w:ind w:left="1080"/>
      </w:pPr>
      <w:r>
        <w:t>StackTraceString: &lt;none&gt;</w:t>
      </w:r>
    </w:p>
    <w:p w14:paraId="5ABC24B3" w14:textId="2FC5E7E0" w:rsidR="00023662" w:rsidRDefault="00D0111D" w:rsidP="00D0111D">
      <w:pPr>
        <w:pStyle w:val="Code"/>
        <w:ind w:left="1080"/>
      </w:pPr>
      <w:r>
        <w:t>HResult: 80131600</w:t>
      </w:r>
    </w:p>
    <w:p w14:paraId="63BC0B55" w14:textId="77777777" w:rsidR="00605C39" w:rsidRDefault="00605C39" w:rsidP="008A5413">
      <w:pPr>
        <w:pStyle w:val="Ln1"/>
        <w:tabs>
          <w:tab w:val="clear" w:pos="1080"/>
        </w:tabs>
        <w:ind w:left="1440" w:firstLine="0"/>
      </w:pPr>
    </w:p>
    <w:p w14:paraId="5ABC24B4" w14:textId="565D45E1" w:rsidR="00023662" w:rsidRPr="00D44A3B" w:rsidRDefault="00023662" w:rsidP="008A5413">
      <w:pPr>
        <w:pStyle w:val="Ln1"/>
        <w:numPr>
          <w:ilvl w:val="0"/>
          <w:numId w:val="60"/>
        </w:numPr>
      </w:pPr>
      <w:r w:rsidRPr="00D44A3B">
        <w:t xml:space="preserve">Compare this exception's name and address with the names and addresses from the previous methods. </w:t>
      </w:r>
      <w:r>
        <w:br/>
      </w:r>
      <w:r w:rsidRPr="008124EB">
        <w:rPr>
          <w:rStyle w:val="Emphasis"/>
        </w:rPr>
        <w:t>Are they the same?</w:t>
      </w:r>
    </w:p>
    <w:p w14:paraId="5ABC24B5" w14:textId="534EA9D8" w:rsidR="00023662" w:rsidRPr="00D44A3B" w:rsidRDefault="00023662" w:rsidP="008A5413">
      <w:pPr>
        <w:pStyle w:val="Ln1"/>
        <w:numPr>
          <w:ilvl w:val="0"/>
          <w:numId w:val="47"/>
        </w:numPr>
      </w:pPr>
      <w:r>
        <w:t>Set</w:t>
      </w:r>
      <w:r w:rsidRPr="00D44A3B">
        <w:t xml:space="preserve"> WinDbg to break only on this type of exception</w:t>
      </w:r>
      <w:r w:rsidR="00B47090">
        <w:t>:</w:t>
      </w:r>
    </w:p>
    <w:p w14:paraId="5ABC24B6" w14:textId="0BD6ACE5" w:rsidR="00023662" w:rsidRPr="00D44A3B" w:rsidRDefault="00023662" w:rsidP="008A5413">
      <w:pPr>
        <w:pStyle w:val="Ln1"/>
        <w:numPr>
          <w:ilvl w:val="0"/>
          <w:numId w:val="61"/>
        </w:numPr>
      </w:pPr>
      <w:r w:rsidRPr="00D44A3B">
        <w:t xml:space="preserve">To make your debugging session easier, you sometimes may </w:t>
      </w:r>
      <w:r>
        <w:t>want WinDbg to</w:t>
      </w:r>
      <w:r w:rsidRPr="00D44A3B">
        <w:t xml:space="preserve"> break only on a particular type of managed exception. SOS has a command for that. But before we execute it, let's overwrite our existing command that tells WinDbg to break on all managed exceptions</w:t>
      </w:r>
      <w:r>
        <w:t>:</w:t>
      </w:r>
    </w:p>
    <w:p w14:paraId="5ABC24B7" w14:textId="77777777" w:rsidR="00023662" w:rsidRPr="00D44A3B" w:rsidRDefault="00023662" w:rsidP="008A0EB9">
      <w:pPr>
        <w:pStyle w:val="Code"/>
        <w:rPr>
          <w:rStyle w:val="CodeCharacter"/>
        </w:rPr>
      </w:pPr>
      <w:r>
        <w:rPr>
          <w:rStyle w:val="CodeCharacter"/>
        </w:rPr>
        <w:tab/>
      </w:r>
      <w:r w:rsidRPr="00D44A3B">
        <w:rPr>
          <w:rStyle w:val="CodeCharacter"/>
        </w:rPr>
        <w:t xml:space="preserve">0:000&gt; </w:t>
      </w:r>
      <w:r w:rsidRPr="008A5413">
        <w:rPr>
          <w:rStyle w:val="CodeCharacter"/>
          <w:b/>
        </w:rPr>
        <w:t>sxn clr</w:t>
      </w:r>
    </w:p>
    <w:p w14:paraId="5ABC24B8" w14:textId="77777777" w:rsidR="00023662" w:rsidRDefault="00023662" w:rsidP="008A5413">
      <w:pPr>
        <w:pStyle w:val="Ln1"/>
        <w:numPr>
          <w:ilvl w:val="0"/>
          <w:numId w:val="47"/>
        </w:numPr>
      </w:pPr>
      <w:r w:rsidRPr="00D44A3B">
        <w:t xml:space="preserve">For help on the </w:t>
      </w:r>
      <w:r>
        <w:t>“</w:t>
      </w:r>
      <w:r w:rsidRPr="00D44A3B">
        <w:t>sxn</w:t>
      </w:r>
      <w:r>
        <w:t>”</w:t>
      </w:r>
      <w:r w:rsidRPr="00D44A3B">
        <w:t xml:space="preserve"> command, type the following in WinDbg's command line:</w:t>
      </w:r>
    </w:p>
    <w:p w14:paraId="5ABC24B9" w14:textId="77777777" w:rsidR="00023662" w:rsidRPr="008A5413" w:rsidRDefault="00023662" w:rsidP="008A0EB9">
      <w:pPr>
        <w:pStyle w:val="Code"/>
        <w:rPr>
          <w:rStyle w:val="CodeCharacter"/>
          <w:b/>
        </w:rPr>
      </w:pPr>
      <w:r>
        <w:rPr>
          <w:rStyle w:val="CodeCharacter"/>
        </w:rPr>
        <w:tab/>
      </w:r>
      <w:r w:rsidRPr="008A5413">
        <w:rPr>
          <w:rStyle w:val="CodeCharacter"/>
          <w:b/>
        </w:rPr>
        <w:t>.hh sxn</w:t>
      </w:r>
    </w:p>
    <w:p w14:paraId="5ABC24BA" w14:textId="3FE481F2" w:rsidR="00023662" w:rsidRPr="00D44A3B" w:rsidRDefault="00023662" w:rsidP="008A5413">
      <w:pPr>
        <w:pStyle w:val="Ln1"/>
        <w:numPr>
          <w:ilvl w:val="0"/>
          <w:numId w:val="62"/>
        </w:numPr>
      </w:pPr>
      <w:r w:rsidRPr="00D44A3B">
        <w:t>Us</w:t>
      </w:r>
      <w:r>
        <w:t>e</w:t>
      </w:r>
      <w:r w:rsidRPr="00D44A3B">
        <w:t xml:space="preserve"> </w:t>
      </w:r>
      <w:r>
        <w:t xml:space="preserve">the </w:t>
      </w:r>
      <w:r w:rsidRPr="00D44A3B">
        <w:t xml:space="preserve">SOS </w:t>
      </w:r>
      <w:r>
        <w:t>“</w:t>
      </w:r>
      <w:r w:rsidRPr="00D44A3B">
        <w:t>!StopOnException</w:t>
      </w:r>
      <w:r>
        <w:t>”</w:t>
      </w:r>
      <w:r w:rsidRPr="00D44A3B">
        <w:t xml:space="preserve"> command</w:t>
      </w:r>
      <w:r>
        <w:t xml:space="preserve"> to instruct</w:t>
      </w:r>
      <w:r w:rsidRPr="00D44A3B">
        <w:t xml:space="preserve"> WinDbg to break only on </w:t>
      </w:r>
      <w:r w:rsidR="008A6733">
        <w:t>FotoVisionDesktop.InternalFotoException</w:t>
      </w:r>
      <w:r w:rsidRPr="00D44A3B">
        <w:t xml:space="preserve"> exceptions</w:t>
      </w:r>
      <w:r w:rsidR="001F6896">
        <w:t>:</w:t>
      </w:r>
    </w:p>
    <w:p w14:paraId="5ABC24BB" w14:textId="3C59F7AE" w:rsidR="00023662" w:rsidRPr="008A5413" w:rsidRDefault="00023662" w:rsidP="00D44A3B">
      <w:pPr>
        <w:pStyle w:val="Code"/>
        <w:rPr>
          <w:b/>
        </w:rPr>
      </w:pPr>
      <w:r w:rsidRPr="00D44A3B">
        <w:t xml:space="preserve">0:000&gt; </w:t>
      </w:r>
      <w:r w:rsidRPr="008A5413">
        <w:rPr>
          <w:b/>
        </w:rPr>
        <w:t xml:space="preserve">!soe -create </w:t>
      </w:r>
      <w:r w:rsidR="008A6733">
        <w:rPr>
          <w:b/>
        </w:rPr>
        <w:t>FotoVisionDesktop.InternalFotoException</w:t>
      </w:r>
      <w:r w:rsidRPr="008A5413">
        <w:rPr>
          <w:b/>
        </w:rPr>
        <w:t xml:space="preserve"> 1</w:t>
      </w:r>
    </w:p>
    <w:p w14:paraId="5ABC24BC" w14:textId="77777777" w:rsidR="00023662" w:rsidRDefault="00023662" w:rsidP="00D44A3B">
      <w:pPr>
        <w:pStyle w:val="Code"/>
      </w:pPr>
      <w:r w:rsidRPr="00D44A3B">
        <w:t>Breakpoint set</w:t>
      </w:r>
    </w:p>
    <w:p w14:paraId="5ABC24BD" w14:textId="627FB516" w:rsidR="00023662" w:rsidRDefault="00023662" w:rsidP="00D44A3B">
      <w:pPr>
        <w:pStyle w:val="Note"/>
      </w:pPr>
      <w:r w:rsidRPr="008124EB">
        <w:rPr>
          <w:rStyle w:val="NotePrefix"/>
        </w:rPr>
        <w:t xml:space="preserve">Note: </w:t>
      </w:r>
      <w:r w:rsidRPr="00D44A3B">
        <w:t xml:space="preserve">For more information on </w:t>
      </w:r>
      <w:r>
        <w:t>the “</w:t>
      </w:r>
      <w:r w:rsidRPr="00D44A3B">
        <w:t>!SOE</w:t>
      </w:r>
      <w:r>
        <w:t>” command</w:t>
      </w:r>
      <w:r w:rsidRPr="00D44A3B">
        <w:t xml:space="preserve">, use </w:t>
      </w:r>
      <w:r>
        <w:t xml:space="preserve">the </w:t>
      </w:r>
      <w:r w:rsidRPr="00D44A3B">
        <w:t>SOS command-specific help command.</w:t>
      </w:r>
    </w:p>
    <w:p w14:paraId="5ABC24BE" w14:textId="77777777" w:rsidR="00023662" w:rsidRPr="008A0EB9" w:rsidRDefault="00023662" w:rsidP="008A0EB9">
      <w:pPr>
        <w:pStyle w:val="Note"/>
        <w:rPr>
          <w:rFonts w:ascii="Lucida Sans Typewriter" w:hAnsi="Lucida Sans Typewriter"/>
          <w:sz w:val="16"/>
          <w:szCs w:val="16"/>
        </w:rPr>
      </w:pPr>
      <w:r w:rsidRPr="00D44A3B">
        <w:rPr>
          <w:rStyle w:val="CodeCharacter"/>
        </w:rPr>
        <w:t>!help StopOnException</w:t>
      </w:r>
    </w:p>
    <w:p w14:paraId="5ABC24BF" w14:textId="77777777" w:rsidR="00023662" w:rsidRPr="00D44A3B" w:rsidRDefault="00023662" w:rsidP="008A5413">
      <w:pPr>
        <w:pStyle w:val="Ln1"/>
        <w:numPr>
          <w:ilvl w:val="0"/>
          <w:numId w:val="47"/>
        </w:numPr>
      </w:pPr>
      <w:r w:rsidRPr="00D44A3B">
        <w:t xml:space="preserve">Resume application execution and test your breakpoint. </w:t>
      </w:r>
    </w:p>
    <w:p w14:paraId="5ABC24C0" w14:textId="77777777" w:rsidR="00023662" w:rsidRPr="00D44A3B" w:rsidRDefault="00023662" w:rsidP="008A5413">
      <w:pPr>
        <w:pStyle w:val="Ln1"/>
        <w:numPr>
          <w:ilvl w:val="0"/>
          <w:numId w:val="63"/>
        </w:numPr>
      </w:pPr>
      <w:r>
        <w:t xml:space="preserve">In </w:t>
      </w:r>
      <w:r w:rsidRPr="00D44A3B">
        <w:t>the debugger</w:t>
      </w:r>
      <w:r>
        <w:t xml:space="preserve">, type </w:t>
      </w:r>
      <w:r w:rsidRPr="008124EB">
        <w:rPr>
          <w:rStyle w:val="Strong"/>
        </w:rPr>
        <w:t>g</w:t>
      </w:r>
      <w:r>
        <w:t>.</w:t>
      </w:r>
    </w:p>
    <w:p w14:paraId="5ABC24C1" w14:textId="77777777" w:rsidR="00023662" w:rsidRPr="00D44A3B" w:rsidRDefault="00023662" w:rsidP="008A5413">
      <w:pPr>
        <w:pStyle w:val="Ln1"/>
        <w:numPr>
          <w:ilvl w:val="0"/>
          <w:numId w:val="63"/>
        </w:numPr>
      </w:pPr>
      <w:r w:rsidRPr="00D44A3B">
        <w:t xml:space="preserve">In FotoVision, click </w:t>
      </w:r>
      <w:r w:rsidRPr="008124EB">
        <w:rPr>
          <w:rStyle w:val="Strong"/>
        </w:rPr>
        <w:t>OK</w:t>
      </w:r>
      <w:r w:rsidRPr="00D44A3B">
        <w:t xml:space="preserve"> on the error dialog.</w:t>
      </w:r>
    </w:p>
    <w:p w14:paraId="5ABC24C2" w14:textId="77777777" w:rsidR="00023662" w:rsidRPr="00D44A3B" w:rsidRDefault="00023662" w:rsidP="008A5413">
      <w:pPr>
        <w:pStyle w:val="Ln1"/>
        <w:numPr>
          <w:ilvl w:val="0"/>
          <w:numId w:val="63"/>
        </w:numPr>
      </w:pPr>
      <w:r w:rsidRPr="00D44A3B">
        <w:t xml:space="preserve">Click </w:t>
      </w:r>
      <w:r>
        <w:t xml:space="preserve">the </w:t>
      </w:r>
      <w:r w:rsidRPr="008124EB">
        <w:rPr>
          <w:rStyle w:val="Strong"/>
        </w:rPr>
        <w:t>My Site</w:t>
      </w:r>
      <w:r>
        <w:t xml:space="preserve"> button</w:t>
      </w:r>
      <w:r w:rsidRPr="00D44A3B">
        <w:t xml:space="preserve"> to confirm that the breakpoint works. Note that with the current settings, we will not break on any managed exception </w:t>
      </w:r>
      <w:r>
        <w:t>other than</w:t>
      </w:r>
      <w:r w:rsidRPr="00D44A3B">
        <w:t xml:space="preserve"> this one.</w:t>
      </w:r>
    </w:p>
    <w:p w14:paraId="5ABC24C3" w14:textId="77777777" w:rsidR="00023662" w:rsidRPr="00D44A3B" w:rsidRDefault="00023662" w:rsidP="008A5413">
      <w:pPr>
        <w:pStyle w:val="Ln1"/>
        <w:numPr>
          <w:ilvl w:val="0"/>
          <w:numId w:val="47"/>
        </w:numPr>
      </w:pPr>
      <w:r w:rsidRPr="00D44A3B">
        <w:t xml:space="preserve">Investigate to find </w:t>
      </w:r>
      <w:r>
        <w:t xml:space="preserve">the </w:t>
      </w:r>
      <w:r w:rsidRPr="00D44A3B">
        <w:t>root cause of the exception.</w:t>
      </w:r>
    </w:p>
    <w:p w14:paraId="5ABC24C4" w14:textId="77777777" w:rsidR="00023662" w:rsidRPr="00D44A3B" w:rsidRDefault="00023662" w:rsidP="008A5413">
      <w:pPr>
        <w:pStyle w:val="Ln1"/>
        <w:numPr>
          <w:ilvl w:val="0"/>
          <w:numId w:val="64"/>
        </w:numPr>
      </w:pPr>
      <w:r w:rsidRPr="00D44A3B">
        <w:t>Once WinDbg breaks, look at the managed stack.</w:t>
      </w:r>
    </w:p>
    <w:p w14:paraId="5ABC24C7" w14:textId="54B6F7F3" w:rsidR="001A75F6" w:rsidRPr="00F96FF1" w:rsidRDefault="00023662" w:rsidP="008A5413">
      <w:pPr>
        <w:pStyle w:val="Ln1"/>
        <w:numPr>
          <w:ilvl w:val="0"/>
          <w:numId w:val="64"/>
        </w:numPr>
      </w:pPr>
      <w:r w:rsidRPr="00D44A3B">
        <w:t xml:space="preserve">From the source file </w:t>
      </w:r>
      <w:r>
        <w:t>and</w:t>
      </w:r>
      <w:r w:rsidRPr="00D44A3B">
        <w:t xml:space="preserve"> line number that</w:t>
      </w:r>
      <w:r>
        <w:t xml:space="preserve"> are</w:t>
      </w:r>
      <w:r w:rsidRPr="00D44A3B">
        <w:t xml:space="preserve"> given at the top of the stack, investigate the source to find the reason for the exception. Do not implement any fixes.</w:t>
      </w:r>
      <w:r>
        <w:t xml:space="preserve">  </w:t>
      </w:r>
      <w:r>
        <w:br/>
      </w:r>
      <w:r w:rsidRPr="00821A70">
        <w:rPr>
          <w:rStyle w:val="Strong"/>
        </w:rPr>
        <w:t xml:space="preserve">Note for .NET Framework 2.0: </w:t>
      </w:r>
      <w:r>
        <w:t xml:space="preserve">The </w:t>
      </w:r>
      <w:r w:rsidRPr="00821A70">
        <w:rPr>
          <w:rStyle w:val="Strong"/>
        </w:rPr>
        <w:t xml:space="preserve">!clrstack </w:t>
      </w:r>
      <w:r>
        <w:t xml:space="preserve">command will not provide line and source file information even with symbols so you will need to look at where in the disassembly we are to map what instruction in the function was executing </w:t>
      </w:r>
      <w:r>
        <w:lastRenderedPageBreak/>
        <w:t>when the failure occurred.</w:t>
      </w:r>
      <w:r>
        <w:br/>
      </w:r>
      <w:r>
        <w:br/>
      </w:r>
      <w:r w:rsidRPr="008124EB">
        <w:rPr>
          <w:rStyle w:val="Emphasis"/>
        </w:rPr>
        <w:t>What is the cause of this exception?</w:t>
      </w:r>
      <w:r w:rsidR="00F74D1F" w:rsidRPr="00F96FF1">
        <w:t xml:space="preserve"> </w:t>
      </w:r>
    </w:p>
    <w:sectPr w:rsidR="001A75F6" w:rsidRPr="00F96FF1" w:rsidSect="00CB6FD2">
      <w:headerReference w:type="even" r:id="rId15"/>
      <w:headerReference w:type="default" r:id="rId16"/>
      <w:type w:val="oddPag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105ACB" w14:textId="77777777" w:rsidR="00D179C3" w:rsidRDefault="00D179C3">
      <w:r>
        <w:separator/>
      </w:r>
    </w:p>
    <w:p w14:paraId="6F780658" w14:textId="77777777" w:rsidR="00D179C3" w:rsidRDefault="00D179C3"/>
  </w:endnote>
  <w:endnote w:type="continuationSeparator" w:id="0">
    <w:p w14:paraId="6FE92C2E" w14:textId="77777777" w:rsidR="00D179C3" w:rsidRDefault="00D179C3">
      <w:r>
        <w:continuationSeparator/>
      </w:r>
    </w:p>
    <w:p w14:paraId="5F50D958" w14:textId="77777777" w:rsidR="00D179C3" w:rsidRDefault="00D179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B78D9" w14:textId="77777777" w:rsidR="00D179C3" w:rsidRDefault="00D179C3">
      <w:r>
        <w:separator/>
      </w:r>
    </w:p>
    <w:p w14:paraId="08082761" w14:textId="77777777" w:rsidR="00D179C3" w:rsidRDefault="00D179C3"/>
  </w:footnote>
  <w:footnote w:type="continuationSeparator" w:id="0">
    <w:p w14:paraId="6A51F2B8" w14:textId="77777777" w:rsidR="00D179C3" w:rsidRDefault="00D179C3">
      <w:r>
        <w:continuationSeparator/>
      </w:r>
    </w:p>
    <w:p w14:paraId="64D97AA5" w14:textId="77777777" w:rsidR="00D179C3" w:rsidRDefault="00D179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C24D4" w14:textId="77777777" w:rsidR="0036571B" w:rsidRPr="001160AD" w:rsidRDefault="0036571B" w:rsidP="001160AD">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684280289"/>
      <w:docPartObj>
        <w:docPartGallery w:val="Page Numbers (Top of Page)"/>
        <w:docPartUnique/>
      </w:docPartObj>
    </w:sdtPr>
    <w:sdtEndPr>
      <w:rPr>
        <w:noProof/>
      </w:rPr>
    </w:sdtEndPr>
    <w:sdtContent>
      <w:p w14:paraId="1CEFB028" w14:textId="34EEF231" w:rsidR="0036571B" w:rsidRDefault="0036571B">
        <w:pPr>
          <w:pStyle w:val="Header"/>
        </w:pPr>
        <w:r>
          <w:rPr>
            <w:noProof w:val="0"/>
          </w:rPr>
          <w:fldChar w:fldCharType="begin"/>
        </w:r>
        <w:r>
          <w:instrText xml:space="preserve"> PAGE   \* MERGEFORMAT </w:instrText>
        </w:r>
        <w:r>
          <w:rPr>
            <w:noProof w:val="0"/>
          </w:rPr>
          <w:fldChar w:fldCharType="separate"/>
        </w:r>
        <w:r w:rsidR="008A5413">
          <w:t>9</w:t>
        </w:r>
        <w:r>
          <w:fldChar w:fldCharType="end"/>
        </w:r>
      </w:p>
    </w:sdtContent>
  </w:sdt>
  <w:p w14:paraId="5ABC24D5" w14:textId="77777777" w:rsidR="0036571B" w:rsidRPr="001160AD" w:rsidRDefault="0036571B" w:rsidP="001160AD">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22E81A0"/>
    <w:lvl w:ilvl="0">
      <w:start w:val="1"/>
      <w:numFmt w:val="decimal"/>
      <w:lvlText w:val="%1."/>
      <w:lvlJc w:val="left"/>
      <w:pPr>
        <w:tabs>
          <w:tab w:val="num" w:pos="1800"/>
        </w:tabs>
        <w:ind w:left="1800" w:hanging="360"/>
      </w:pPr>
    </w:lvl>
  </w:abstractNum>
  <w:abstractNum w:abstractNumId="1">
    <w:nsid w:val="FFFFFF7D"/>
    <w:multiLevelType w:val="singleLevel"/>
    <w:tmpl w:val="332A1D58"/>
    <w:lvl w:ilvl="0">
      <w:start w:val="1"/>
      <w:numFmt w:val="decimal"/>
      <w:lvlText w:val="%1."/>
      <w:lvlJc w:val="left"/>
      <w:pPr>
        <w:tabs>
          <w:tab w:val="num" w:pos="1440"/>
        </w:tabs>
        <w:ind w:left="1440" w:hanging="360"/>
      </w:pPr>
    </w:lvl>
  </w:abstractNum>
  <w:abstractNum w:abstractNumId="2">
    <w:nsid w:val="FFFFFF7E"/>
    <w:multiLevelType w:val="singleLevel"/>
    <w:tmpl w:val="A3EE5550"/>
    <w:lvl w:ilvl="0">
      <w:start w:val="1"/>
      <w:numFmt w:val="decimal"/>
      <w:lvlText w:val="%1."/>
      <w:lvlJc w:val="left"/>
      <w:pPr>
        <w:tabs>
          <w:tab w:val="num" w:pos="1080"/>
        </w:tabs>
        <w:ind w:left="1080" w:hanging="360"/>
      </w:pPr>
    </w:lvl>
  </w:abstractNum>
  <w:abstractNum w:abstractNumId="3">
    <w:nsid w:val="FFFFFF7F"/>
    <w:multiLevelType w:val="singleLevel"/>
    <w:tmpl w:val="BF884378"/>
    <w:lvl w:ilvl="0">
      <w:start w:val="1"/>
      <w:numFmt w:val="decimal"/>
      <w:lvlText w:val="%1."/>
      <w:lvlJc w:val="left"/>
      <w:pPr>
        <w:tabs>
          <w:tab w:val="num" w:pos="720"/>
        </w:tabs>
        <w:ind w:left="720" w:hanging="360"/>
      </w:pPr>
    </w:lvl>
  </w:abstractNum>
  <w:abstractNum w:abstractNumId="4">
    <w:nsid w:val="FFFFFF80"/>
    <w:multiLevelType w:val="singleLevel"/>
    <w:tmpl w:val="408457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40A93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8346BF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B2070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8E430FC"/>
    <w:lvl w:ilvl="0">
      <w:start w:val="1"/>
      <w:numFmt w:val="decimal"/>
      <w:lvlText w:val="%1."/>
      <w:lvlJc w:val="left"/>
      <w:pPr>
        <w:tabs>
          <w:tab w:val="num" w:pos="360"/>
        </w:tabs>
        <w:ind w:left="360" w:hanging="360"/>
      </w:pPr>
    </w:lvl>
  </w:abstractNum>
  <w:abstractNum w:abstractNumId="9">
    <w:nsid w:val="FFFFFF89"/>
    <w:multiLevelType w:val="singleLevel"/>
    <w:tmpl w:val="88549D3A"/>
    <w:lvl w:ilvl="0">
      <w:start w:val="1"/>
      <w:numFmt w:val="bullet"/>
      <w:lvlText w:val=""/>
      <w:lvlJc w:val="left"/>
      <w:pPr>
        <w:tabs>
          <w:tab w:val="num" w:pos="360"/>
        </w:tabs>
        <w:ind w:left="360" w:hanging="360"/>
      </w:pPr>
      <w:rPr>
        <w:rFonts w:ascii="Symbol" w:hAnsi="Symbol" w:hint="default"/>
      </w:rPr>
    </w:lvl>
  </w:abstractNum>
  <w:abstractNum w:abstractNumId="10">
    <w:nsid w:val="057D4746"/>
    <w:multiLevelType w:val="hybridMultilevel"/>
    <w:tmpl w:val="E302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3052E2"/>
    <w:multiLevelType w:val="hybridMultilevel"/>
    <w:tmpl w:val="5CB2B4A8"/>
    <w:lvl w:ilvl="0" w:tplc="C4324B6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09FF3303"/>
    <w:multiLevelType w:val="hybridMultilevel"/>
    <w:tmpl w:val="5F444E28"/>
    <w:lvl w:ilvl="0" w:tplc="0409000F">
      <w:start w:val="1"/>
      <w:numFmt w:val="decimal"/>
      <w:lvlText w:val="%1."/>
      <w:lvlJc w:val="left"/>
      <w:pPr>
        <w:tabs>
          <w:tab w:val="num" w:pos="1080"/>
        </w:tabs>
        <w:ind w:left="1080" w:hanging="360"/>
      </w:pPr>
      <w:rPr>
        <w:rFonts w:hint="default"/>
      </w:rPr>
    </w:lvl>
    <w:lvl w:ilvl="1" w:tplc="71A0A0BC">
      <w:start w:val="1"/>
      <w:numFmt w:val="upperLetter"/>
      <w:lvlText w:val="%2."/>
      <w:lvlJc w:val="left"/>
      <w:pPr>
        <w:tabs>
          <w:tab w:val="num" w:pos="1440"/>
        </w:tabs>
        <w:ind w:left="1440" w:hanging="360"/>
      </w:pPr>
      <w:rPr>
        <w:rFonts w:hint="default"/>
        <w:b w:val="0"/>
        <w:i w:val="0"/>
      </w:rPr>
    </w:lvl>
    <w:lvl w:ilvl="2" w:tplc="1A905D84">
      <w:start w:val="1"/>
      <w:numFmt w:val="upperLetter"/>
      <w:lvlText w:val="Question %3:"/>
      <w:lvlJc w:val="left"/>
      <w:pPr>
        <w:tabs>
          <w:tab w:val="num" w:pos="198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A3D0108"/>
    <w:multiLevelType w:val="hybridMultilevel"/>
    <w:tmpl w:val="B5ECC3B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86585"/>
    <w:multiLevelType w:val="hybridMultilevel"/>
    <w:tmpl w:val="B5ECC3B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nsid w:val="156E4A44"/>
    <w:multiLevelType w:val="hybridMultilevel"/>
    <w:tmpl w:val="CC067D74"/>
    <w:lvl w:ilvl="0" w:tplc="0409000F">
      <w:start w:val="1"/>
      <w:numFmt w:val="decimal"/>
      <w:lvlText w:val="%1."/>
      <w:lvlJc w:val="left"/>
      <w:pPr>
        <w:tabs>
          <w:tab w:val="num" w:pos="1080"/>
        </w:tabs>
        <w:ind w:left="1080" w:hanging="360"/>
      </w:pPr>
      <w:rPr>
        <w:rFonts w:hint="default"/>
      </w:rPr>
    </w:lvl>
    <w:lvl w:ilvl="1" w:tplc="71A0A0BC">
      <w:start w:val="1"/>
      <w:numFmt w:val="upperLetter"/>
      <w:lvlText w:val="%2."/>
      <w:lvlJc w:val="left"/>
      <w:pPr>
        <w:tabs>
          <w:tab w:val="num" w:pos="1440"/>
        </w:tabs>
        <w:ind w:left="1440" w:hanging="360"/>
      </w:pPr>
      <w:rPr>
        <w:rFonts w:hint="default"/>
        <w:b w:val="0"/>
        <w:i w:val="0"/>
      </w:rPr>
    </w:lvl>
    <w:lvl w:ilvl="2" w:tplc="1A905D84">
      <w:start w:val="1"/>
      <w:numFmt w:val="upperLetter"/>
      <w:lvlText w:val="Question %3:"/>
      <w:lvlJc w:val="left"/>
      <w:pPr>
        <w:tabs>
          <w:tab w:val="num" w:pos="198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57F54CE"/>
    <w:multiLevelType w:val="hybridMultilevel"/>
    <w:tmpl w:val="32EAC684"/>
    <w:lvl w:ilvl="0" w:tplc="59DE126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C151200"/>
    <w:multiLevelType w:val="hybridMultilevel"/>
    <w:tmpl w:val="9558E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233D1718"/>
    <w:multiLevelType w:val="hybridMultilevel"/>
    <w:tmpl w:val="DB7001DA"/>
    <w:lvl w:ilvl="0" w:tplc="386038A0">
      <w:start w:val="1"/>
      <w:numFmt w:val="bullet"/>
      <w:pStyle w:val="TableListBullet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F7857BF"/>
    <w:multiLevelType w:val="hybridMultilevel"/>
    <w:tmpl w:val="B5ECC3B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34EE55FC"/>
    <w:multiLevelType w:val="hybridMultilevel"/>
    <w:tmpl w:val="D09C7938"/>
    <w:lvl w:ilvl="0" w:tplc="386038A0">
      <w:start w:val="1"/>
      <w:numFmt w:val="bullet"/>
      <w:lvlText w:val="□"/>
      <w:lvlJc w:val="left"/>
      <w:pPr>
        <w:tabs>
          <w:tab w:val="num" w:pos="720"/>
        </w:tabs>
        <w:ind w:left="72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34C752F"/>
    <w:multiLevelType w:val="hybridMultilevel"/>
    <w:tmpl w:val="D46A9E10"/>
    <w:lvl w:ilvl="0" w:tplc="B610022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D34D2A"/>
    <w:multiLevelType w:val="hybridMultilevel"/>
    <w:tmpl w:val="B5D651CE"/>
    <w:lvl w:ilvl="0" w:tplc="0409000F">
      <w:start w:val="1"/>
      <w:numFmt w:val="decimal"/>
      <w:lvlText w:val="%1."/>
      <w:lvlJc w:val="left"/>
      <w:pPr>
        <w:tabs>
          <w:tab w:val="num" w:pos="1080"/>
        </w:tabs>
        <w:ind w:left="1080" w:hanging="360"/>
      </w:pPr>
      <w:rPr>
        <w:rFonts w:hint="default"/>
      </w:rPr>
    </w:lvl>
    <w:lvl w:ilvl="1" w:tplc="71A0A0BC">
      <w:start w:val="1"/>
      <w:numFmt w:val="upperLetter"/>
      <w:lvlText w:val="%2."/>
      <w:lvlJc w:val="left"/>
      <w:pPr>
        <w:tabs>
          <w:tab w:val="num" w:pos="1440"/>
        </w:tabs>
        <w:ind w:left="1440" w:hanging="360"/>
      </w:pPr>
      <w:rPr>
        <w:rFonts w:hint="default"/>
        <w:b w:val="0"/>
        <w:i w:val="0"/>
      </w:rPr>
    </w:lvl>
    <w:lvl w:ilvl="2" w:tplc="1A905D84">
      <w:start w:val="1"/>
      <w:numFmt w:val="upperLetter"/>
      <w:lvlText w:val="Question %3:"/>
      <w:lvlJc w:val="left"/>
      <w:pPr>
        <w:tabs>
          <w:tab w:val="num" w:pos="198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92427C4"/>
    <w:multiLevelType w:val="hybridMultilevel"/>
    <w:tmpl w:val="55F4CC96"/>
    <w:lvl w:ilvl="0" w:tplc="D5E43B88">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9">
    <w:nsid w:val="4C261A30"/>
    <w:multiLevelType w:val="hybridMultilevel"/>
    <w:tmpl w:val="CCA44D50"/>
    <w:lvl w:ilvl="0" w:tplc="F5126E6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4E555298"/>
    <w:multiLevelType w:val="hybridMultilevel"/>
    <w:tmpl w:val="B5ECC3B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7E77E9"/>
    <w:multiLevelType w:val="hybridMultilevel"/>
    <w:tmpl w:val="B5ECC3B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9E3BA7"/>
    <w:multiLevelType w:val="hybridMultilevel"/>
    <w:tmpl w:val="5CE0746E"/>
    <w:lvl w:ilvl="0" w:tplc="FA6A7A10">
      <w:start w:val="1"/>
      <w:numFmt w:val="upperLetter"/>
      <w:pStyle w:val="Questionwithletternumbering"/>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BC73B76"/>
    <w:multiLevelType w:val="hybridMultilevel"/>
    <w:tmpl w:val="4A48214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486E54"/>
    <w:multiLevelType w:val="hybridMultilevel"/>
    <w:tmpl w:val="C34CB9F0"/>
    <w:lvl w:ilvl="0" w:tplc="7068E030">
      <w:start w:val="1"/>
      <w:numFmt w:val="bullet"/>
      <w:lvlText w:val="□"/>
      <w:lvlJc w:val="left"/>
      <w:pPr>
        <w:tabs>
          <w:tab w:val="num" w:pos="720"/>
        </w:tabs>
        <w:ind w:left="720" w:hanging="360"/>
      </w:pPr>
      <w:rPr>
        <w:rFonts w:ascii="Times New Roman" w:hAnsi="Times New Roman" w:cs="Times New Roman"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6">
    <w:nsid w:val="5D250D04"/>
    <w:multiLevelType w:val="hybridMultilevel"/>
    <w:tmpl w:val="E6BA20A2"/>
    <w:lvl w:ilvl="0" w:tplc="4A109E32">
      <w:start w:val="1"/>
      <w:numFmt w:val="lowerRoman"/>
      <w:lvlText w:val="%1."/>
      <w:lvlJc w:val="left"/>
      <w:pPr>
        <w:tabs>
          <w:tab w:val="num" w:pos="1800"/>
        </w:tabs>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7">
    <w:nsid w:val="5DDE69A4"/>
    <w:multiLevelType w:val="hybridMultilevel"/>
    <w:tmpl w:val="4A48214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39">
    <w:nsid w:val="601D046E"/>
    <w:multiLevelType w:val="hybridMultilevel"/>
    <w:tmpl w:val="4D7622A6"/>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DC6C83"/>
    <w:multiLevelType w:val="hybridMultilevel"/>
    <w:tmpl w:val="9A02D938"/>
    <w:lvl w:ilvl="0" w:tplc="D5E43B88">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1">
    <w:nsid w:val="67DE0691"/>
    <w:multiLevelType w:val="hybridMultilevel"/>
    <w:tmpl w:val="DDC0C9DE"/>
    <w:lvl w:ilvl="0" w:tplc="97202D86">
      <w:start w:val="1"/>
      <w:numFmt w:val="bullet"/>
      <w:lvlText w:val=""/>
      <w:lvlJc w:val="left"/>
      <w:pPr>
        <w:tabs>
          <w:tab w:val="num" w:pos="1080"/>
        </w:tabs>
        <w:ind w:left="1080" w:hanging="360"/>
      </w:pPr>
      <w:rPr>
        <w:rFonts w:ascii="Symbol" w:hAnsi="Symbol" w:hint="default"/>
      </w:rPr>
    </w:lvl>
    <w:lvl w:ilvl="1" w:tplc="A96CFF9A">
      <w:start w:val="1"/>
      <w:numFmt w:val="bullet"/>
      <w:lvlText w:val=""/>
      <w:lvlJc w:val="left"/>
      <w:pPr>
        <w:tabs>
          <w:tab w:val="num" w:pos="2160"/>
        </w:tabs>
        <w:ind w:left="2160" w:hanging="360"/>
      </w:pPr>
      <w:rPr>
        <w:rFonts w:ascii="Wingdings 3" w:hAnsi="Wingdings 3" w:hint="default"/>
        <w:sz w:val="32"/>
        <w:szCs w:val="32"/>
      </w:rPr>
    </w:lvl>
    <w:lvl w:ilvl="2" w:tplc="0409000F">
      <w:start w:val="1"/>
      <w:numFmt w:val="decimal"/>
      <w:lvlText w:val="%3."/>
      <w:lvlJc w:val="left"/>
      <w:pPr>
        <w:tabs>
          <w:tab w:val="num" w:pos="2880"/>
        </w:tabs>
        <w:ind w:left="2880" w:hanging="360"/>
      </w:pPr>
      <w:rPr>
        <w:rFont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6AC847FE"/>
    <w:multiLevelType w:val="hybridMultilevel"/>
    <w:tmpl w:val="B6DCA0EC"/>
    <w:lvl w:ilvl="0" w:tplc="0409000F">
      <w:start w:val="1"/>
      <w:numFmt w:val="decimal"/>
      <w:lvlText w:val="%1."/>
      <w:lvlJc w:val="left"/>
      <w:pPr>
        <w:tabs>
          <w:tab w:val="num" w:pos="1080"/>
        </w:tabs>
        <w:ind w:left="1080" w:hanging="360"/>
      </w:pPr>
      <w:rPr>
        <w:rFonts w:hint="default"/>
      </w:rPr>
    </w:lvl>
    <w:lvl w:ilvl="1" w:tplc="71A0A0BC">
      <w:start w:val="1"/>
      <w:numFmt w:val="upperLetter"/>
      <w:lvlText w:val="%2."/>
      <w:lvlJc w:val="left"/>
      <w:pPr>
        <w:tabs>
          <w:tab w:val="num" w:pos="1440"/>
        </w:tabs>
        <w:ind w:left="1440" w:hanging="360"/>
      </w:pPr>
      <w:rPr>
        <w:rFonts w:hint="default"/>
        <w:b w:val="0"/>
        <w:i w:val="0"/>
      </w:rPr>
    </w:lvl>
    <w:lvl w:ilvl="2" w:tplc="1A905D84">
      <w:start w:val="1"/>
      <w:numFmt w:val="upperLetter"/>
      <w:lvlText w:val="Question %3:"/>
      <w:lvlJc w:val="left"/>
      <w:pPr>
        <w:tabs>
          <w:tab w:val="num" w:pos="1980"/>
        </w:tabs>
        <w:ind w:left="2340" w:hanging="360"/>
      </w:pPr>
      <w:rPr>
        <w:rFont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AF620A4"/>
    <w:multiLevelType w:val="hybridMultilevel"/>
    <w:tmpl w:val="2AA689D0"/>
    <w:lvl w:ilvl="0" w:tplc="0409000F">
      <w:start w:val="1"/>
      <w:numFmt w:val="decimal"/>
      <w:lvlText w:val="%1."/>
      <w:lvlJc w:val="left"/>
      <w:pPr>
        <w:tabs>
          <w:tab w:val="num" w:pos="1440"/>
        </w:tabs>
        <w:ind w:left="144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6B085CDB"/>
    <w:multiLevelType w:val="hybridMultilevel"/>
    <w:tmpl w:val="2686278C"/>
    <w:lvl w:ilvl="0" w:tplc="97202D86">
      <w:start w:val="1"/>
      <w:numFmt w:val="decimal"/>
      <w:lvlText w:val="%1."/>
      <w:lvlJc w:val="left"/>
      <w:pPr>
        <w:ind w:left="1080" w:hanging="360"/>
      </w:pPr>
      <w:rPr>
        <w:rFonts w:hint="default"/>
      </w:rPr>
    </w:lvl>
    <w:lvl w:ilvl="1" w:tplc="A96CFF9A" w:tentative="1">
      <w:start w:val="1"/>
      <w:numFmt w:val="lowerLetter"/>
      <w:lvlText w:val="%2."/>
      <w:lvlJc w:val="left"/>
      <w:pPr>
        <w:ind w:left="1800" w:hanging="360"/>
      </w:pPr>
    </w:lvl>
    <w:lvl w:ilvl="2" w:tplc="0409000F"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5">
    <w:nsid w:val="6B4209B7"/>
    <w:multiLevelType w:val="hybridMultilevel"/>
    <w:tmpl w:val="4A48214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B24A04"/>
    <w:multiLevelType w:val="hybridMultilevel"/>
    <w:tmpl w:val="4A48214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DC600C"/>
    <w:multiLevelType w:val="hybridMultilevel"/>
    <w:tmpl w:val="B5ECC3B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2364E57"/>
    <w:multiLevelType w:val="hybridMultilevel"/>
    <w:tmpl w:val="2E8AB9C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9">
    <w:nsid w:val="72F3338A"/>
    <w:multiLevelType w:val="hybridMultilevel"/>
    <w:tmpl w:val="B5ECC3B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3F14429"/>
    <w:multiLevelType w:val="hybridMultilevel"/>
    <w:tmpl w:val="B5ECC3B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987402"/>
    <w:multiLevelType w:val="hybridMultilevel"/>
    <w:tmpl w:val="16645F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7E9739A"/>
    <w:multiLevelType w:val="hybridMultilevel"/>
    <w:tmpl w:val="4A48214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A0979A1"/>
    <w:multiLevelType w:val="hybridMultilevel"/>
    <w:tmpl w:val="4A48214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613033"/>
    <w:multiLevelType w:val="hybridMultilevel"/>
    <w:tmpl w:val="B5ECC3B0"/>
    <w:lvl w:ilvl="0" w:tplc="71A0A0BC">
      <w:start w:val="1"/>
      <w:numFmt w:val="upperLetter"/>
      <w:lvlText w:val="%1."/>
      <w:lvlJc w:val="left"/>
      <w:pPr>
        <w:tabs>
          <w:tab w:val="num" w:pos="1440"/>
        </w:tabs>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8"/>
  </w:num>
  <w:num w:numId="3">
    <w:abstractNumId w:val="41"/>
  </w:num>
  <w:num w:numId="4">
    <w:abstractNumId w:val="20"/>
  </w:num>
  <w:num w:numId="5">
    <w:abstractNumId w:val="30"/>
  </w:num>
  <w:num w:numId="6">
    <w:abstractNumId w:val="23"/>
  </w:num>
  <w:num w:numId="7">
    <w:abstractNumId w:val="12"/>
  </w:num>
  <w:num w:numId="8">
    <w:abstractNumId w:val="43"/>
  </w:num>
  <w:num w:numId="9">
    <w:abstractNumId w:val="36"/>
  </w:num>
  <w:num w:numId="10">
    <w:abstractNumId w:val="21"/>
  </w:num>
  <w:num w:numId="11">
    <w:abstractNumId w:val="19"/>
  </w:num>
  <w:num w:numId="12">
    <w:abstractNumId w:val="33"/>
  </w:num>
  <w:num w:numId="13">
    <w:abstractNumId w:val="12"/>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num>
  <w:num w:numId="19">
    <w:abstractNumId w:val="12"/>
    <w:lvlOverride w:ilvl="0">
      <w:startOverride w:val="1"/>
    </w:lvlOverride>
  </w:num>
  <w:num w:numId="20">
    <w:abstractNumId w:val="36"/>
    <w:lvlOverride w:ilvl="0">
      <w:startOverride w:val="1"/>
    </w:lvlOverride>
  </w:num>
  <w:num w:numId="21">
    <w:abstractNumId w:val="36"/>
    <w:lvlOverride w:ilvl="0">
      <w:startOverride w:val="1"/>
    </w:lvlOverride>
  </w:num>
  <w:num w:numId="22">
    <w:abstractNumId w:val="12"/>
    <w:lvlOverride w:ilvl="0">
      <w:startOverride w:val="3"/>
    </w:lvlOverride>
  </w:num>
  <w:num w:numId="23">
    <w:abstractNumId w:val="44"/>
  </w:num>
  <w:num w:numId="24">
    <w:abstractNumId w:val="51"/>
  </w:num>
  <w:num w:numId="25">
    <w:abstractNumId w:val="28"/>
  </w:num>
  <w:num w:numId="26">
    <w:abstractNumId w:val="11"/>
  </w:num>
  <w:num w:numId="27">
    <w:abstractNumId w:val="26"/>
  </w:num>
  <w:num w:numId="28">
    <w:abstractNumId w:val="40"/>
  </w:num>
  <w:num w:numId="29">
    <w:abstractNumId w:val="10"/>
  </w:num>
  <w:num w:numId="30">
    <w:abstractNumId w:val="48"/>
  </w:num>
  <w:num w:numId="31">
    <w:abstractNumId w:val="17"/>
  </w:num>
  <w:num w:numId="32">
    <w:abstractNumId w:val="24"/>
  </w:num>
  <w:num w:numId="33">
    <w:abstractNumId w:val="35"/>
  </w:num>
  <w:num w:numId="34">
    <w:abstractNumId w:val="9"/>
  </w:num>
  <w:num w:numId="35">
    <w:abstractNumId w:val="7"/>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9"/>
  </w:num>
  <w:num w:numId="44">
    <w:abstractNumId w:val="15"/>
  </w:num>
  <w:num w:numId="45">
    <w:abstractNumId w:val="6"/>
  </w:num>
  <w:num w:numId="46">
    <w:abstractNumId w:val="18"/>
  </w:num>
  <w:num w:numId="47">
    <w:abstractNumId w:val="42"/>
  </w:num>
  <w:num w:numId="48">
    <w:abstractNumId w:val="16"/>
  </w:num>
  <w:num w:numId="49">
    <w:abstractNumId w:val="27"/>
  </w:num>
  <w:num w:numId="50">
    <w:abstractNumId w:val="31"/>
  </w:num>
  <w:num w:numId="51">
    <w:abstractNumId w:val="47"/>
  </w:num>
  <w:num w:numId="52">
    <w:abstractNumId w:val="49"/>
  </w:num>
  <w:num w:numId="53">
    <w:abstractNumId w:val="54"/>
  </w:num>
  <w:num w:numId="54">
    <w:abstractNumId w:val="32"/>
  </w:num>
  <w:num w:numId="55">
    <w:abstractNumId w:val="13"/>
  </w:num>
  <w:num w:numId="56">
    <w:abstractNumId w:val="22"/>
  </w:num>
  <w:num w:numId="57">
    <w:abstractNumId w:val="14"/>
  </w:num>
  <w:num w:numId="58">
    <w:abstractNumId w:val="50"/>
  </w:num>
  <w:num w:numId="59">
    <w:abstractNumId w:val="52"/>
  </w:num>
  <w:num w:numId="60">
    <w:abstractNumId w:val="45"/>
  </w:num>
  <w:num w:numId="61">
    <w:abstractNumId w:val="34"/>
  </w:num>
  <w:num w:numId="62">
    <w:abstractNumId w:val="37"/>
  </w:num>
  <w:num w:numId="63">
    <w:abstractNumId w:val="53"/>
  </w:num>
  <w:num w:numId="64">
    <w:abstractNumId w:val="46"/>
  </w:num>
  <w:num w:numId="65">
    <w:abstractNumId w:val="3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cumentProtection w:formatting="1" w:enforcement="0"/>
  <w:defaultTabStop w:val="720"/>
  <w:evenAndOddHeaders/>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2F"/>
    <w:rsid w:val="000003C6"/>
    <w:rsid w:val="00005501"/>
    <w:rsid w:val="00006983"/>
    <w:rsid w:val="00011772"/>
    <w:rsid w:val="0001234F"/>
    <w:rsid w:val="00020718"/>
    <w:rsid w:val="00023662"/>
    <w:rsid w:val="0003154D"/>
    <w:rsid w:val="00032AC3"/>
    <w:rsid w:val="00033793"/>
    <w:rsid w:val="00037108"/>
    <w:rsid w:val="00046C38"/>
    <w:rsid w:val="0005651D"/>
    <w:rsid w:val="00056844"/>
    <w:rsid w:val="00065C28"/>
    <w:rsid w:val="00072E76"/>
    <w:rsid w:val="00074F82"/>
    <w:rsid w:val="00076040"/>
    <w:rsid w:val="00092EA8"/>
    <w:rsid w:val="00096C48"/>
    <w:rsid w:val="00096CB3"/>
    <w:rsid w:val="000A233E"/>
    <w:rsid w:val="000A2BA9"/>
    <w:rsid w:val="000B089E"/>
    <w:rsid w:val="000B3979"/>
    <w:rsid w:val="000B4A57"/>
    <w:rsid w:val="000B5084"/>
    <w:rsid w:val="000B6754"/>
    <w:rsid w:val="000C0638"/>
    <w:rsid w:val="000C5B50"/>
    <w:rsid w:val="000C6DC9"/>
    <w:rsid w:val="000D3836"/>
    <w:rsid w:val="000D42FD"/>
    <w:rsid w:val="000E15BA"/>
    <w:rsid w:val="000E6701"/>
    <w:rsid w:val="000E730E"/>
    <w:rsid w:val="000F3543"/>
    <w:rsid w:val="000F4A4C"/>
    <w:rsid w:val="000F5A10"/>
    <w:rsid w:val="00104ED3"/>
    <w:rsid w:val="0011172D"/>
    <w:rsid w:val="0011388A"/>
    <w:rsid w:val="00113F71"/>
    <w:rsid w:val="0011523B"/>
    <w:rsid w:val="00115FF7"/>
    <w:rsid w:val="001160AD"/>
    <w:rsid w:val="00117894"/>
    <w:rsid w:val="00123D9E"/>
    <w:rsid w:val="00125ADF"/>
    <w:rsid w:val="00130966"/>
    <w:rsid w:val="00132059"/>
    <w:rsid w:val="00136AEE"/>
    <w:rsid w:val="00161D88"/>
    <w:rsid w:val="00172263"/>
    <w:rsid w:val="001730E5"/>
    <w:rsid w:val="00181787"/>
    <w:rsid w:val="001863A5"/>
    <w:rsid w:val="00186628"/>
    <w:rsid w:val="001869B9"/>
    <w:rsid w:val="00187F58"/>
    <w:rsid w:val="00192863"/>
    <w:rsid w:val="001A11C8"/>
    <w:rsid w:val="001A75F6"/>
    <w:rsid w:val="001B5756"/>
    <w:rsid w:val="001C0A2B"/>
    <w:rsid w:val="001C1C04"/>
    <w:rsid w:val="001C4034"/>
    <w:rsid w:val="001D0D8D"/>
    <w:rsid w:val="001D2F06"/>
    <w:rsid w:val="001D66DE"/>
    <w:rsid w:val="001E1587"/>
    <w:rsid w:val="001E35E4"/>
    <w:rsid w:val="001F07B7"/>
    <w:rsid w:val="001F2473"/>
    <w:rsid w:val="001F34B1"/>
    <w:rsid w:val="001F41AB"/>
    <w:rsid w:val="001F4472"/>
    <w:rsid w:val="001F47DF"/>
    <w:rsid w:val="001F6896"/>
    <w:rsid w:val="00213932"/>
    <w:rsid w:val="0021453B"/>
    <w:rsid w:val="0021554D"/>
    <w:rsid w:val="0023036F"/>
    <w:rsid w:val="00231F7B"/>
    <w:rsid w:val="00234955"/>
    <w:rsid w:val="00235871"/>
    <w:rsid w:val="002456DD"/>
    <w:rsid w:val="0025383E"/>
    <w:rsid w:val="00266091"/>
    <w:rsid w:val="002742FB"/>
    <w:rsid w:val="002749DC"/>
    <w:rsid w:val="00275E20"/>
    <w:rsid w:val="00276429"/>
    <w:rsid w:val="00276821"/>
    <w:rsid w:val="00285BFA"/>
    <w:rsid w:val="00286772"/>
    <w:rsid w:val="0028701C"/>
    <w:rsid w:val="00290D6E"/>
    <w:rsid w:val="00291D56"/>
    <w:rsid w:val="00294698"/>
    <w:rsid w:val="002959DF"/>
    <w:rsid w:val="002A25EF"/>
    <w:rsid w:val="002A45BE"/>
    <w:rsid w:val="002A49B2"/>
    <w:rsid w:val="002A6147"/>
    <w:rsid w:val="002A73DD"/>
    <w:rsid w:val="002A78F1"/>
    <w:rsid w:val="002A7F57"/>
    <w:rsid w:val="002B34C7"/>
    <w:rsid w:val="002B4D09"/>
    <w:rsid w:val="002B66C0"/>
    <w:rsid w:val="002C2C0C"/>
    <w:rsid w:val="002D1577"/>
    <w:rsid w:val="002D22AC"/>
    <w:rsid w:val="002D25CF"/>
    <w:rsid w:val="002E3C9D"/>
    <w:rsid w:val="002F0495"/>
    <w:rsid w:val="002F0C47"/>
    <w:rsid w:val="002F2498"/>
    <w:rsid w:val="002F5608"/>
    <w:rsid w:val="002F593E"/>
    <w:rsid w:val="002F712B"/>
    <w:rsid w:val="00306227"/>
    <w:rsid w:val="003063AA"/>
    <w:rsid w:val="0030671F"/>
    <w:rsid w:val="00306CAE"/>
    <w:rsid w:val="00314A71"/>
    <w:rsid w:val="00337BD1"/>
    <w:rsid w:val="00345276"/>
    <w:rsid w:val="00351E76"/>
    <w:rsid w:val="0035573D"/>
    <w:rsid w:val="00364024"/>
    <w:rsid w:val="0036571B"/>
    <w:rsid w:val="003718FF"/>
    <w:rsid w:val="00371F7D"/>
    <w:rsid w:val="00372F05"/>
    <w:rsid w:val="00373021"/>
    <w:rsid w:val="0037501A"/>
    <w:rsid w:val="003769DE"/>
    <w:rsid w:val="00376C0A"/>
    <w:rsid w:val="00380AC3"/>
    <w:rsid w:val="00383FD5"/>
    <w:rsid w:val="00385A81"/>
    <w:rsid w:val="00394188"/>
    <w:rsid w:val="0039759C"/>
    <w:rsid w:val="003978E8"/>
    <w:rsid w:val="003A0CBA"/>
    <w:rsid w:val="003A77D9"/>
    <w:rsid w:val="003A7D51"/>
    <w:rsid w:val="003A7EA1"/>
    <w:rsid w:val="003B117C"/>
    <w:rsid w:val="003B48CF"/>
    <w:rsid w:val="003C6FDB"/>
    <w:rsid w:val="003D0A0D"/>
    <w:rsid w:val="003D4353"/>
    <w:rsid w:val="003E134E"/>
    <w:rsid w:val="003E2B10"/>
    <w:rsid w:val="003E2FD3"/>
    <w:rsid w:val="003E5DD1"/>
    <w:rsid w:val="003E72EE"/>
    <w:rsid w:val="003F0690"/>
    <w:rsid w:val="003F2ED4"/>
    <w:rsid w:val="004075E7"/>
    <w:rsid w:val="00415D94"/>
    <w:rsid w:val="00422B6E"/>
    <w:rsid w:val="00424026"/>
    <w:rsid w:val="00425724"/>
    <w:rsid w:val="00436133"/>
    <w:rsid w:val="004375BB"/>
    <w:rsid w:val="00441A75"/>
    <w:rsid w:val="004423E1"/>
    <w:rsid w:val="0044437B"/>
    <w:rsid w:val="004446F3"/>
    <w:rsid w:val="00446425"/>
    <w:rsid w:val="00451572"/>
    <w:rsid w:val="00460085"/>
    <w:rsid w:val="004618FF"/>
    <w:rsid w:val="004619F9"/>
    <w:rsid w:val="004656F9"/>
    <w:rsid w:val="00466BB1"/>
    <w:rsid w:val="004728A6"/>
    <w:rsid w:val="0048720A"/>
    <w:rsid w:val="004949FB"/>
    <w:rsid w:val="00495168"/>
    <w:rsid w:val="00495648"/>
    <w:rsid w:val="004A0D76"/>
    <w:rsid w:val="004A153E"/>
    <w:rsid w:val="004A2054"/>
    <w:rsid w:val="004A3C2F"/>
    <w:rsid w:val="004A73F9"/>
    <w:rsid w:val="004A77E6"/>
    <w:rsid w:val="004B1816"/>
    <w:rsid w:val="004B40CA"/>
    <w:rsid w:val="004B46AE"/>
    <w:rsid w:val="004B6A2E"/>
    <w:rsid w:val="004C013A"/>
    <w:rsid w:val="004C290F"/>
    <w:rsid w:val="004C569C"/>
    <w:rsid w:val="004C7D6A"/>
    <w:rsid w:val="004D31E5"/>
    <w:rsid w:val="004D6ADC"/>
    <w:rsid w:val="004D6C67"/>
    <w:rsid w:val="004E2B92"/>
    <w:rsid w:val="004E4BB2"/>
    <w:rsid w:val="004E635C"/>
    <w:rsid w:val="004F00E9"/>
    <w:rsid w:val="004F2268"/>
    <w:rsid w:val="004F5C91"/>
    <w:rsid w:val="004F7E9A"/>
    <w:rsid w:val="00505172"/>
    <w:rsid w:val="00505CBB"/>
    <w:rsid w:val="005137A9"/>
    <w:rsid w:val="00513DF9"/>
    <w:rsid w:val="005160BA"/>
    <w:rsid w:val="0052398E"/>
    <w:rsid w:val="0052415B"/>
    <w:rsid w:val="00524262"/>
    <w:rsid w:val="00541021"/>
    <w:rsid w:val="00545193"/>
    <w:rsid w:val="00551B10"/>
    <w:rsid w:val="00553C8F"/>
    <w:rsid w:val="00557F3A"/>
    <w:rsid w:val="005649AA"/>
    <w:rsid w:val="005733BF"/>
    <w:rsid w:val="0058456E"/>
    <w:rsid w:val="005937B2"/>
    <w:rsid w:val="00593C1D"/>
    <w:rsid w:val="00597834"/>
    <w:rsid w:val="005A129D"/>
    <w:rsid w:val="005B1189"/>
    <w:rsid w:val="005B3606"/>
    <w:rsid w:val="005B5577"/>
    <w:rsid w:val="005C556D"/>
    <w:rsid w:val="005C5EB4"/>
    <w:rsid w:val="005C6CA9"/>
    <w:rsid w:val="005C7D0A"/>
    <w:rsid w:val="005D0578"/>
    <w:rsid w:val="005D7BD9"/>
    <w:rsid w:val="005E0827"/>
    <w:rsid w:val="005E3D84"/>
    <w:rsid w:val="005E47BD"/>
    <w:rsid w:val="005E4EB5"/>
    <w:rsid w:val="005E6072"/>
    <w:rsid w:val="005F1312"/>
    <w:rsid w:val="005F7545"/>
    <w:rsid w:val="00600169"/>
    <w:rsid w:val="00605C39"/>
    <w:rsid w:val="00605D50"/>
    <w:rsid w:val="00622B3D"/>
    <w:rsid w:val="00626AD5"/>
    <w:rsid w:val="00627DB7"/>
    <w:rsid w:val="00630064"/>
    <w:rsid w:val="00631060"/>
    <w:rsid w:val="006371CF"/>
    <w:rsid w:val="006459EE"/>
    <w:rsid w:val="00645BA3"/>
    <w:rsid w:val="00647F80"/>
    <w:rsid w:val="00656219"/>
    <w:rsid w:val="006601AA"/>
    <w:rsid w:val="00663E5A"/>
    <w:rsid w:val="006647C3"/>
    <w:rsid w:val="00672E35"/>
    <w:rsid w:val="00674F11"/>
    <w:rsid w:val="00676BF6"/>
    <w:rsid w:val="0067733E"/>
    <w:rsid w:val="00680871"/>
    <w:rsid w:val="00682216"/>
    <w:rsid w:val="006840DD"/>
    <w:rsid w:val="00685142"/>
    <w:rsid w:val="00690170"/>
    <w:rsid w:val="00691464"/>
    <w:rsid w:val="00696200"/>
    <w:rsid w:val="00697567"/>
    <w:rsid w:val="006A088C"/>
    <w:rsid w:val="006A3C28"/>
    <w:rsid w:val="006A7653"/>
    <w:rsid w:val="006B2256"/>
    <w:rsid w:val="006B7C84"/>
    <w:rsid w:val="006C3406"/>
    <w:rsid w:val="006C4B35"/>
    <w:rsid w:val="006D1EBF"/>
    <w:rsid w:val="006D453C"/>
    <w:rsid w:val="006E0801"/>
    <w:rsid w:val="006E7205"/>
    <w:rsid w:val="006F06AD"/>
    <w:rsid w:val="006F1298"/>
    <w:rsid w:val="006F5117"/>
    <w:rsid w:val="00700EA6"/>
    <w:rsid w:val="00700F74"/>
    <w:rsid w:val="00701028"/>
    <w:rsid w:val="00703B0B"/>
    <w:rsid w:val="00707B2E"/>
    <w:rsid w:val="00711C14"/>
    <w:rsid w:val="0071367F"/>
    <w:rsid w:val="007146B6"/>
    <w:rsid w:val="00730578"/>
    <w:rsid w:val="00730854"/>
    <w:rsid w:val="0073509B"/>
    <w:rsid w:val="00737375"/>
    <w:rsid w:val="00740DFC"/>
    <w:rsid w:val="00741661"/>
    <w:rsid w:val="00747855"/>
    <w:rsid w:val="00760610"/>
    <w:rsid w:val="00762536"/>
    <w:rsid w:val="00763F52"/>
    <w:rsid w:val="0077010D"/>
    <w:rsid w:val="007735AF"/>
    <w:rsid w:val="0077476C"/>
    <w:rsid w:val="0077561F"/>
    <w:rsid w:val="00781814"/>
    <w:rsid w:val="0078222B"/>
    <w:rsid w:val="007870A1"/>
    <w:rsid w:val="00791C6E"/>
    <w:rsid w:val="00792285"/>
    <w:rsid w:val="00794836"/>
    <w:rsid w:val="00794D1B"/>
    <w:rsid w:val="00794D60"/>
    <w:rsid w:val="007969F8"/>
    <w:rsid w:val="007A0955"/>
    <w:rsid w:val="007A6997"/>
    <w:rsid w:val="007B333A"/>
    <w:rsid w:val="007B4796"/>
    <w:rsid w:val="007C26EA"/>
    <w:rsid w:val="007C2873"/>
    <w:rsid w:val="007C55B9"/>
    <w:rsid w:val="007D645D"/>
    <w:rsid w:val="007E5440"/>
    <w:rsid w:val="007E7E9C"/>
    <w:rsid w:val="007F2472"/>
    <w:rsid w:val="007F5248"/>
    <w:rsid w:val="007F61F9"/>
    <w:rsid w:val="007F724E"/>
    <w:rsid w:val="00801F0E"/>
    <w:rsid w:val="008074EE"/>
    <w:rsid w:val="008075AC"/>
    <w:rsid w:val="008124EB"/>
    <w:rsid w:val="0081533C"/>
    <w:rsid w:val="00815BAE"/>
    <w:rsid w:val="00817C76"/>
    <w:rsid w:val="00817F53"/>
    <w:rsid w:val="00821A70"/>
    <w:rsid w:val="00821F7E"/>
    <w:rsid w:val="00824FD0"/>
    <w:rsid w:val="00825531"/>
    <w:rsid w:val="00831B63"/>
    <w:rsid w:val="0083250E"/>
    <w:rsid w:val="00834CD9"/>
    <w:rsid w:val="00835906"/>
    <w:rsid w:val="00844428"/>
    <w:rsid w:val="008445AB"/>
    <w:rsid w:val="0084663B"/>
    <w:rsid w:val="00864BC0"/>
    <w:rsid w:val="00866656"/>
    <w:rsid w:val="00866657"/>
    <w:rsid w:val="00870D1E"/>
    <w:rsid w:val="00874318"/>
    <w:rsid w:val="00877058"/>
    <w:rsid w:val="008820B1"/>
    <w:rsid w:val="00892B6F"/>
    <w:rsid w:val="008930B4"/>
    <w:rsid w:val="00895662"/>
    <w:rsid w:val="00895DB6"/>
    <w:rsid w:val="00896C62"/>
    <w:rsid w:val="00896D03"/>
    <w:rsid w:val="008A0EB9"/>
    <w:rsid w:val="008A167B"/>
    <w:rsid w:val="008A1DB7"/>
    <w:rsid w:val="008A23A9"/>
    <w:rsid w:val="008A5413"/>
    <w:rsid w:val="008A6733"/>
    <w:rsid w:val="008A6DC4"/>
    <w:rsid w:val="008A74F4"/>
    <w:rsid w:val="008B3047"/>
    <w:rsid w:val="008B6996"/>
    <w:rsid w:val="008C35B1"/>
    <w:rsid w:val="008D203E"/>
    <w:rsid w:val="008D76BC"/>
    <w:rsid w:val="008D7947"/>
    <w:rsid w:val="008E318C"/>
    <w:rsid w:val="008E5706"/>
    <w:rsid w:val="008F0D0A"/>
    <w:rsid w:val="008F5DC4"/>
    <w:rsid w:val="008F7C43"/>
    <w:rsid w:val="0090131D"/>
    <w:rsid w:val="0090609C"/>
    <w:rsid w:val="00906102"/>
    <w:rsid w:val="00906F53"/>
    <w:rsid w:val="009106A2"/>
    <w:rsid w:val="00912C40"/>
    <w:rsid w:val="009138B2"/>
    <w:rsid w:val="00913D24"/>
    <w:rsid w:val="00917A31"/>
    <w:rsid w:val="0092013B"/>
    <w:rsid w:val="00922691"/>
    <w:rsid w:val="00924C4D"/>
    <w:rsid w:val="0092710E"/>
    <w:rsid w:val="0092716C"/>
    <w:rsid w:val="00927B0B"/>
    <w:rsid w:val="009337F4"/>
    <w:rsid w:val="00933CF5"/>
    <w:rsid w:val="00954FE4"/>
    <w:rsid w:val="00962E1B"/>
    <w:rsid w:val="00963703"/>
    <w:rsid w:val="00964B41"/>
    <w:rsid w:val="0097772C"/>
    <w:rsid w:val="0098122B"/>
    <w:rsid w:val="0098320C"/>
    <w:rsid w:val="00990C10"/>
    <w:rsid w:val="009921E1"/>
    <w:rsid w:val="00992C1E"/>
    <w:rsid w:val="00993A6B"/>
    <w:rsid w:val="00994002"/>
    <w:rsid w:val="009A2B18"/>
    <w:rsid w:val="009A2D2B"/>
    <w:rsid w:val="009A5380"/>
    <w:rsid w:val="009B3F2E"/>
    <w:rsid w:val="009B51D1"/>
    <w:rsid w:val="009C15C5"/>
    <w:rsid w:val="009D085C"/>
    <w:rsid w:val="009D1DA1"/>
    <w:rsid w:val="009D5CD4"/>
    <w:rsid w:val="009E54A3"/>
    <w:rsid w:val="009F0BB3"/>
    <w:rsid w:val="009F3CAC"/>
    <w:rsid w:val="009F4266"/>
    <w:rsid w:val="009F74D8"/>
    <w:rsid w:val="00A001A6"/>
    <w:rsid w:val="00A01015"/>
    <w:rsid w:val="00A0662D"/>
    <w:rsid w:val="00A11AFD"/>
    <w:rsid w:val="00A144C1"/>
    <w:rsid w:val="00A16438"/>
    <w:rsid w:val="00A2187B"/>
    <w:rsid w:val="00A271E2"/>
    <w:rsid w:val="00A303B1"/>
    <w:rsid w:val="00A3488E"/>
    <w:rsid w:val="00A349CF"/>
    <w:rsid w:val="00A402F1"/>
    <w:rsid w:val="00A40B56"/>
    <w:rsid w:val="00A47FAE"/>
    <w:rsid w:val="00A53332"/>
    <w:rsid w:val="00A63D86"/>
    <w:rsid w:val="00A7537F"/>
    <w:rsid w:val="00A83230"/>
    <w:rsid w:val="00A85816"/>
    <w:rsid w:val="00A87FEC"/>
    <w:rsid w:val="00A924B3"/>
    <w:rsid w:val="00A9305E"/>
    <w:rsid w:val="00A97E9F"/>
    <w:rsid w:val="00AA3C54"/>
    <w:rsid w:val="00AA741F"/>
    <w:rsid w:val="00AB3474"/>
    <w:rsid w:val="00AB4A14"/>
    <w:rsid w:val="00AC1E04"/>
    <w:rsid w:val="00AC3AA5"/>
    <w:rsid w:val="00AC58FB"/>
    <w:rsid w:val="00AC7303"/>
    <w:rsid w:val="00AD1611"/>
    <w:rsid w:val="00AD1F0D"/>
    <w:rsid w:val="00AD5B0D"/>
    <w:rsid w:val="00AD6968"/>
    <w:rsid w:val="00AE21D4"/>
    <w:rsid w:val="00AE5C23"/>
    <w:rsid w:val="00AF1103"/>
    <w:rsid w:val="00AF79E1"/>
    <w:rsid w:val="00B04AFA"/>
    <w:rsid w:val="00B052FC"/>
    <w:rsid w:val="00B0699A"/>
    <w:rsid w:val="00B101AF"/>
    <w:rsid w:val="00B106DA"/>
    <w:rsid w:val="00B22C2A"/>
    <w:rsid w:val="00B247BA"/>
    <w:rsid w:val="00B36D92"/>
    <w:rsid w:val="00B47090"/>
    <w:rsid w:val="00B54933"/>
    <w:rsid w:val="00B57D7C"/>
    <w:rsid w:val="00B76D93"/>
    <w:rsid w:val="00B86554"/>
    <w:rsid w:val="00B9676D"/>
    <w:rsid w:val="00B97A8D"/>
    <w:rsid w:val="00BA179F"/>
    <w:rsid w:val="00BA3E41"/>
    <w:rsid w:val="00BA4EFC"/>
    <w:rsid w:val="00BA5CE8"/>
    <w:rsid w:val="00BA72CE"/>
    <w:rsid w:val="00BB3679"/>
    <w:rsid w:val="00BC1E7B"/>
    <w:rsid w:val="00BC4735"/>
    <w:rsid w:val="00BD5B85"/>
    <w:rsid w:val="00BD60FD"/>
    <w:rsid w:val="00BE6991"/>
    <w:rsid w:val="00BF20EA"/>
    <w:rsid w:val="00BF3666"/>
    <w:rsid w:val="00BF4F4B"/>
    <w:rsid w:val="00BF67D4"/>
    <w:rsid w:val="00C13EAE"/>
    <w:rsid w:val="00C14818"/>
    <w:rsid w:val="00C151B4"/>
    <w:rsid w:val="00C22B34"/>
    <w:rsid w:val="00C22F35"/>
    <w:rsid w:val="00C2465E"/>
    <w:rsid w:val="00C25B37"/>
    <w:rsid w:val="00C33D39"/>
    <w:rsid w:val="00C347F5"/>
    <w:rsid w:val="00C36F9B"/>
    <w:rsid w:val="00C62657"/>
    <w:rsid w:val="00C67FAE"/>
    <w:rsid w:val="00C70678"/>
    <w:rsid w:val="00C736EF"/>
    <w:rsid w:val="00C74195"/>
    <w:rsid w:val="00C82855"/>
    <w:rsid w:val="00C85FFA"/>
    <w:rsid w:val="00C902C0"/>
    <w:rsid w:val="00C9555A"/>
    <w:rsid w:val="00C963F0"/>
    <w:rsid w:val="00CA0AB7"/>
    <w:rsid w:val="00CA4C6B"/>
    <w:rsid w:val="00CA5C58"/>
    <w:rsid w:val="00CA5CDF"/>
    <w:rsid w:val="00CA7EB1"/>
    <w:rsid w:val="00CB4C17"/>
    <w:rsid w:val="00CB5198"/>
    <w:rsid w:val="00CB6032"/>
    <w:rsid w:val="00CB6FD2"/>
    <w:rsid w:val="00CC0E07"/>
    <w:rsid w:val="00CC200D"/>
    <w:rsid w:val="00CC4227"/>
    <w:rsid w:val="00CC4687"/>
    <w:rsid w:val="00CC4B50"/>
    <w:rsid w:val="00CC6CAF"/>
    <w:rsid w:val="00CC7E62"/>
    <w:rsid w:val="00CE4105"/>
    <w:rsid w:val="00CE6A96"/>
    <w:rsid w:val="00CF0FC7"/>
    <w:rsid w:val="00CF4C62"/>
    <w:rsid w:val="00D0111D"/>
    <w:rsid w:val="00D01E68"/>
    <w:rsid w:val="00D02614"/>
    <w:rsid w:val="00D139D4"/>
    <w:rsid w:val="00D13F0B"/>
    <w:rsid w:val="00D179C3"/>
    <w:rsid w:val="00D20185"/>
    <w:rsid w:val="00D21CAD"/>
    <w:rsid w:val="00D27B73"/>
    <w:rsid w:val="00D30092"/>
    <w:rsid w:val="00D313E2"/>
    <w:rsid w:val="00D3630A"/>
    <w:rsid w:val="00D43665"/>
    <w:rsid w:val="00D44A3B"/>
    <w:rsid w:val="00D47724"/>
    <w:rsid w:val="00D501ED"/>
    <w:rsid w:val="00D52FE9"/>
    <w:rsid w:val="00D61C4B"/>
    <w:rsid w:val="00D65FCF"/>
    <w:rsid w:val="00D70098"/>
    <w:rsid w:val="00D710CE"/>
    <w:rsid w:val="00D725DD"/>
    <w:rsid w:val="00D732A7"/>
    <w:rsid w:val="00D75845"/>
    <w:rsid w:val="00D77F6D"/>
    <w:rsid w:val="00D80626"/>
    <w:rsid w:val="00D90D06"/>
    <w:rsid w:val="00D93E49"/>
    <w:rsid w:val="00D97938"/>
    <w:rsid w:val="00DA435F"/>
    <w:rsid w:val="00DA547F"/>
    <w:rsid w:val="00DA5C32"/>
    <w:rsid w:val="00DB024E"/>
    <w:rsid w:val="00DB4F30"/>
    <w:rsid w:val="00DB6CF9"/>
    <w:rsid w:val="00DC6E9E"/>
    <w:rsid w:val="00DE2DB8"/>
    <w:rsid w:val="00DF2B38"/>
    <w:rsid w:val="00E02EFC"/>
    <w:rsid w:val="00E12189"/>
    <w:rsid w:val="00E13E1D"/>
    <w:rsid w:val="00E13F78"/>
    <w:rsid w:val="00E14A35"/>
    <w:rsid w:val="00E165AE"/>
    <w:rsid w:val="00E2274B"/>
    <w:rsid w:val="00E25E1C"/>
    <w:rsid w:val="00E2634A"/>
    <w:rsid w:val="00E27D97"/>
    <w:rsid w:val="00E3073F"/>
    <w:rsid w:val="00E33ED2"/>
    <w:rsid w:val="00E4551E"/>
    <w:rsid w:val="00E5233B"/>
    <w:rsid w:val="00E53504"/>
    <w:rsid w:val="00E559A5"/>
    <w:rsid w:val="00E5659D"/>
    <w:rsid w:val="00E65718"/>
    <w:rsid w:val="00E7704C"/>
    <w:rsid w:val="00E827F9"/>
    <w:rsid w:val="00E83113"/>
    <w:rsid w:val="00E83DD2"/>
    <w:rsid w:val="00E85471"/>
    <w:rsid w:val="00E90A01"/>
    <w:rsid w:val="00E9231F"/>
    <w:rsid w:val="00E93B35"/>
    <w:rsid w:val="00E93D2F"/>
    <w:rsid w:val="00E95970"/>
    <w:rsid w:val="00EA1DBE"/>
    <w:rsid w:val="00EA3F43"/>
    <w:rsid w:val="00EA41AF"/>
    <w:rsid w:val="00EB2DD3"/>
    <w:rsid w:val="00EB4582"/>
    <w:rsid w:val="00EB7618"/>
    <w:rsid w:val="00EC01E6"/>
    <w:rsid w:val="00EC1A2D"/>
    <w:rsid w:val="00ED32F1"/>
    <w:rsid w:val="00ED6349"/>
    <w:rsid w:val="00EE137B"/>
    <w:rsid w:val="00EE4D0A"/>
    <w:rsid w:val="00EE71F2"/>
    <w:rsid w:val="00EE77B2"/>
    <w:rsid w:val="00EF018D"/>
    <w:rsid w:val="00EF3BBF"/>
    <w:rsid w:val="00EF4524"/>
    <w:rsid w:val="00EF70B7"/>
    <w:rsid w:val="00F022D4"/>
    <w:rsid w:val="00F02C45"/>
    <w:rsid w:val="00F10660"/>
    <w:rsid w:val="00F10F3C"/>
    <w:rsid w:val="00F11B55"/>
    <w:rsid w:val="00F20617"/>
    <w:rsid w:val="00F227CD"/>
    <w:rsid w:val="00F24F2F"/>
    <w:rsid w:val="00F30A81"/>
    <w:rsid w:val="00F316AC"/>
    <w:rsid w:val="00F37551"/>
    <w:rsid w:val="00F4392B"/>
    <w:rsid w:val="00F44902"/>
    <w:rsid w:val="00F464A4"/>
    <w:rsid w:val="00F52EFB"/>
    <w:rsid w:val="00F542CD"/>
    <w:rsid w:val="00F61A74"/>
    <w:rsid w:val="00F66090"/>
    <w:rsid w:val="00F66D21"/>
    <w:rsid w:val="00F71623"/>
    <w:rsid w:val="00F74D1F"/>
    <w:rsid w:val="00F756DF"/>
    <w:rsid w:val="00F76F9E"/>
    <w:rsid w:val="00F82333"/>
    <w:rsid w:val="00F84CB6"/>
    <w:rsid w:val="00F96FF1"/>
    <w:rsid w:val="00FA03FA"/>
    <w:rsid w:val="00FA109C"/>
    <w:rsid w:val="00FA79CF"/>
    <w:rsid w:val="00FB3055"/>
    <w:rsid w:val="00FB434B"/>
    <w:rsid w:val="00FB60BF"/>
    <w:rsid w:val="00FB6D7A"/>
    <w:rsid w:val="00FC2E68"/>
    <w:rsid w:val="00FD13D9"/>
    <w:rsid w:val="00FD378E"/>
    <w:rsid w:val="00FD738E"/>
    <w:rsid w:val="00FD7D41"/>
    <w:rsid w:val="00FE2104"/>
    <w:rsid w:val="00FE2E74"/>
    <w:rsid w:val="00FE315A"/>
    <w:rsid w:val="00FE7A58"/>
    <w:rsid w:val="00FF0F38"/>
    <w:rsid w:val="00FF1651"/>
    <w:rsid w:val="00FF284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colormru v:ext="edit" colors="#d1f0c2"/>
    </o:shapedefaults>
    <o:shapelayout v:ext="edit">
      <o:idmap v:ext="edit" data="1"/>
    </o:shapelayout>
  </w:shapeDefaults>
  <w:decimalSymbol w:val="."/>
  <w:listSeparator w:val=","/>
  <w14:docId w14:val="5ABC21E1"/>
  <w15:docId w15:val="{57BE2B81-7972-4074-BFD9-C753E7DD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qFormat="1"/>
    <w:lsdException w:name="heading 7" w:locked="1" w:semiHidden="1" w:unhideWhenUsed="1" w:qFormat="1"/>
    <w:lsdException w:name="heading 8" w:locked="1"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locked="1" w:semiHidden="1" w:unhideWhenUsed="1" w:qFormat="1"/>
    <w:lsdException w:name="toc 5" w:locked="1" w:semiHidden="1" w:unhideWhenUsed="1" w:qFormat="1"/>
    <w:lsdException w:name="toc 6" w:locked="1" w:semiHidden="1" w:unhideWhenUsed="1" w:qFormat="1"/>
    <w:lsdException w:name="toc 7" w:locked="1" w:semiHidden="1" w:unhideWhenUsed="1" w:qFormat="1"/>
    <w:lsdException w:name="toc 8" w:locked="1" w:semiHidden="1" w:unhideWhenUsed="1" w:qFormat="1"/>
    <w:lsdException w:name="toc 9" w:locked="1" w:semiHidden="1" w:unhideWhenUsed="1" w:qFormat="1"/>
    <w:lsdException w:name="Normal Indent" w:locked="1" w:semiHidden="1" w:unhideWhenUsed="1"/>
    <w:lsdException w:name="footnote text" w:semiHidden="1" w:unhideWhenUsed="1"/>
    <w:lsdException w:name="annotation text" w:locked="1" w:semiHidden="1" w:unhideWhenUsed="1"/>
    <w:lsdException w:name="header" w:semiHidden="1" w:uiPriority="99"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nhideWhenUsed="1"/>
    <w:lsdException w:name="Strong"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semiHidden="1" w:unhideWhenUsed="1"/>
    <w:lsdException w:name="HTML Sample"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312"/>
    <w:pPr>
      <w:spacing w:after="120" w:line="300" w:lineRule="exact"/>
      <w:ind w:left="720"/>
    </w:pPr>
    <w:rPr>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1A11C8"/>
    <w:pPr>
      <w:spacing w:before="240" w:after="0" w:line="300" w:lineRule="exact"/>
      <w:outlineLvl w:val="1"/>
    </w:pPr>
    <w:rPr>
      <w:bCs w:val="0"/>
      <w:iCs/>
      <w:sz w:val="34"/>
      <w:szCs w:val="20"/>
    </w:rPr>
  </w:style>
  <w:style w:type="paragraph" w:styleId="Heading3">
    <w:name w:val="heading 3"/>
    <w:basedOn w:val="Heading2"/>
    <w:next w:val="Normal"/>
    <w:qFormat/>
    <w:rsid w:val="001A11C8"/>
    <w:pPr>
      <w:outlineLvl w:val="2"/>
    </w:pPr>
    <w:rPr>
      <w:rFonts w:cs="Arial"/>
      <w:bCs/>
      <w:sz w:val="28"/>
      <w:szCs w:val="22"/>
    </w:rPr>
  </w:style>
  <w:style w:type="paragraph" w:styleId="Heading4">
    <w:name w:val="heading 4"/>
    <w:basedOn w:val="Normal"/>
    <w:next w:val="Normal"/>
    <w:qFormat/>
    <w:rsid w:val="001A11C8"/>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semiHidden/>
    <w:unhideWhenUsed/>
    <w:qFormat/>
    <w:locked/>
    <w:rsid w:val="005F131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locked/>
    <w:rsid w:val="006F1298"/>
    <w:pPr>
      <w:spacing w:before="240" w:after="60"/>
      <w:outlineLvl w:val="5"/>
    </w:pPr>
    <w:rPr>
      <w:b/>
      <w:bCs/>
    </w:rPr>
  </w:style>
  <w:style w:type="paragraph" w:styleId="Heading9">
    <w:name w:val="heading 9"/>
    <w:basedOn w:val="Normal"/>
    <w:next w:val="Normal"/>
    <w:qFormat/>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qFormat/>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pPr>
    <w:rPr>
      <w:rFonts w:ascii="Arial" w:hAnsi="Arial" w:cs="Tahoma"/>
      <w:bCs/>
      <w:kern w:val="32"/>
      <w:lang w:eastAsia="ja-JP"/>
    </w:rPr>
  </w:style>
  <w:style w:type="paragraph" w:styleId="TOC3">
    <w:name w:val="toc 3"/>
    <w:next w:val="Normal"/>
    <w:autoRedefine/>
    <w:uiPriority w:val="39"/>
    <w:qFormat/>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720"/>
    </w:pPr>
    <w:rPr>
      <w:rFonts w:ascii="Arial" w:hAnsi="Arial" w:cs="Tahoma"/>
      <w:bCs/>
      <w:kern w:val="32"/>
      <w:lang w:eastAsia="ja-JP"/>
    </w:rPr>
  </w:style>
  <w:style w:type="paragraph" w:styleId="TOC2">
    <w:name w:val="toc 2"/>
    <w:next w:val="Normal"/>
    <w:autoRedefine/>
    <w:uiPriority w:val="39"/>
    <w:qFormat/>
    <w:rsid w:val="006F1298"/>
    <w:pPr>
      <w:pBdr>
        <w:top w:val="single" w:sz="12" w:space="4" w:color="auto"/>
        <w:left w:val="single" w:sz="12" w:space="6" w:color="auto"/>
        <w:bottom w:val="single" w:sz="12" w:space="4" w:color="auto"/>
        <w:right w:val="single" w:sz="12" w:space="6" w:color="auto"/>
      </w:pBdr>
      <w:shd w:val="clear" w:color="auto" w:fill="FFF2BD"/>
      <w:tabs>
        <w:tab w:val="right" w:pos="6120"/>
      </w:tabs>
      <w:ind w:left="900" w:right="2340" w:firstLine="360"/>
    </w:pPr>
    <w:rPr>
      <w:rFonts w:ascii="Arial" w:hAnsi="Arial" w:cs="Tahoma"/>
      <w:bCs/>
      <w:kern w:val="32"/>
      <w:lang w:eastAsia="ja-JP"/>
    </w:rPr>
  </w:style>
  <w:style w:type="character" w:styleId="Hyperlink">
    <w:name w:val="Hyperlink"/>
    <w:basedOn w:val="DefaultParagraphFont"/>
    <w:uiPriority w:val="99"/>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uiPriority w:val="99"/>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6F1298"/>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rsid w:val="00E12189"/>
    <w:pPr>
      <w:numPr>
        <w:numId w:val="6"/>
      </w:numPr>
      <w:tabs>
        <w:tab w:val="left" w:pos="720"/>
      </w:tabs>
      <w:spacing w:after="60"/>
    </w:pPr>
  </w:style>
  <w:style w:type="paragraph" w:customStyle="1" w:styleId="Lb2">
    <w:name w:val="Lb2"/>
    <w:basedOn w:val="Normal"/>
    <w:uiPriority w:val="99"/>
    <w:rsid w:val="00CE4105"/>
    <w:pPr>
      <w:numPr>
        <w:numId w:val="5"/>
      </w:numPr>
    </w:pPr>
  </w:style>
  <w:style w:type="paragraph" w:customStyle="1" w:styleId="CodeNumbered">
    <w:name w:val="Code Numbered"/>
    <w:basedOn w:val="Code"/>
    <w:rsid w:val="004E4BB2"/>
    <w:pPr>
      <w:numPr>
        <w:numId w:val="10"/>
      </w:numPr>
      <w:ind w:left="1080" w:hanging="360"/>
    </w:pPr>
  </w:style>
  <w:style w:type="paragraph" w:customStyle="1" w:styleId="Code">
    <w:name w:val="Code"/>
    <w:basedOn w:val="Normal"/>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1A11C8"/>
    <w:pPr>
      <w:spacing w:before="40" w:after="60" w:line="220" w:lineRule="exact"/>
      <w:ind w:left="72"/>
    </w:pPr>
    <w:rPr>
      <w:rFonts w:ascii="Arial" w:hAnsi="Arial"/>
      <w:sz w:val="18"/>
      <w:szCs w:val="18"/>
    </w:rPr>
  </w:style>
  <w:style w:type="paragraph" w:customStyle="1" w:styleId="TableTitle">
    <w:name w:val="Table Title"/>
    <w:basedOn w:val="Heading6"/>
    <w:rsid w:val="001869B9"/>
    <w:pPr>
      <w:ind w:left="0"/>
    </w:pPr>
  </w:style>
  <w:style w:type="paragraph" w:customStyle="1" w:styleId="TableHead">
    <w:name w:val="Table Head"/>
    <w:basedOn w:val="Normal"/>
    <w:rsid w:val="001A11C8"/>
    <w:pPr>
      <w:suppressAutoHyphens/>
      <w:spacing w:before="40" w:after="40" w:line="220" w:lineRule="exact"/>
      <w:ind w:left="72"/>
    </w:pPr>
    <w:rPr>
      <w:rFonts w:ascii="Arial" w:hAnsi="Arial"/>
      <w:b/>
      <w:sz w:val="18"/>
      <w:szCs w:val="18"/>
    </w:rPr>
  </w:style>
  <w:style w:type="paragraph" w:customStyle="1" w:styleId="Lp1">
    <w:name w:val="Lp1"/>
    <w:basedOn w:val="Normal"/>
    <w:rsid w:val="006F1298"/>
    <w:pPr>
      <w:ind w:left="1080"/>
    </w:pPr>
  </w:style>
  <w:style w:type="paragraph" w:customStyle="1" w:styleId="Lp2">
    <w:name w:val="Lp2"/>
    <w:basedOn w:val="Normal"/>
    <w:rsid w:val="009A2B18"/>
    <w:pPr>
      <w:ind w:left="1440"/>
    </w:pPr>
  </w:style>
  <w:style w:type="paragraph" w:customStyle="1" w:styleId="Ln1">
    <w:name w:val="Ln1"/>
    <w:basedOn w:val="Normal"/>
    <w:rsid w:val="00CA0AB7"/>
    <w:pPr>
      <w:tabs>
        <w:tab w:val="num" w:pos="1080"/>
      </w:tabs>
      <w:ind w:left="1080" w:hanging="360"/>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rsid w:val="00963703"/>
    <w:pPr>
      <w:spacing w:before="0" w:after="0"/>
      <w:ind w:left="240"/>
    </w:pPr>
    <w:rPr>
      <w:sz w:val="18"/>
    </w:rPr>
  </w:style>
  <w:style w:type="paragraph" w:customStyle="1" w:styleId="TableImage">
    <w:name w:val="Table Image"/>
    <w:basedOn w:val="TableBody"/>
    <w:rsid w:val="00963703"/>
    <w:pPr>
      <w:spacing w:line="240" w:lineRule="auto"/>
      <w:ind w:left="67"/>
    </w:pPr>
  </w:style>
  <w:style w:type="paragraph" w:customStyle="1" w:styleId="TableListNumber1">
    <w:name w:val="Table List Number 1"/>
    <w:basedOn w:val="TableBody"/>
    <w:rsid w:val="00F464A4"/>
    <w:pPr>
      <w:ind w:left="432" w:hanging="360"/>
    </w:pPr>
  </w:style>
  <w:style w:type="paragraph" w:customStyle="1" w:styleId="Lb3">
    <w:name w:val="Lb3"/>
    <w:basedOn w:val="Normal"/>
    <w:rsid w:val="001A11C8"/>
    <w:pPr>
      <w:numPr>
        <w:ilvl w:val="1"/>
        <w:numId w:val="11"/>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680871"/>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rsid w:val="00E12189"/>
    <w:rPr>
      <w:vanish/>
      <w:color w:val="FF0000"/>
    </w:rPr>
  </w:style>
  <w:style w:type="paragraph" w:customStyle="1" w:styleId="Procedureheading">
    <w:name w:val="Procedure heading"/>
    <w:basedOn w:val="Heading4"/>
    <w:next w:val="Ln1"/>
    <w:rsid w:val="004F5C91"/>
    <w:pPr>
      <w:tabs>
        <w:tab w:val="num" w:pos="720"/>
      </w:tabs>
      <w:ind w:hanging="540"/>
    </w:p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rsid w:val="006F1298"/>
    <w:rPr>
      <w:b/>
    </w:rPr>
  </w:style>
  <w:style w:type="paragraph" w:customStyle="1" w:styleId="Checklist">
    <w:name w:val="Checklist"/>
    <w:basedOn w:val="Normal"/>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qFormat/>
    <w:rsid w:val="00EE4D0A"/>
    <w:rPr>
      <w:b/>
      <w:bCs/>
    </w:rPr>
  </w:style>
  <w:style w:type="character" w:styleId="Emphasis">
    <w:name w:val="Emphasis"/>
    <w:basedOn w:val="DefaultParagraphFont"/>
    <w:qFormat/>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semiHidden/>
    <w:locked/>
    <w:rsid w:val="001F34B1"/>
    <w:rPr>
      <w:sz w:val="16"/>
      <w:szCs w:val="16"/>
    </w:rPr>
  </w:style>
  <w:style w:type="paragraph" w:customStyle="1" w:styleId="TableListBullet1">
    <w:name w:val="Table List Bullet 1"/>
    <w:basedOn w:val="TableListNumber1"/>
    <w:autoRedefine/>
    <w:rsid w:val="001869B9"/>
    <w:pPr>
      <w:numPr>
        <w:numId w:val="4"/>
      </w:numPr>
      <w:tabs>
        <w:tab w:val="clear" w:pos="360"/>
        <w:tab w:val="num" w:pos="335"/>
      </w:tabs>
      <w:ind w:left="335" w:hanging="335"/>
    </w:pPr>
  </w:style>
  <w:style w:type="paragraph" w:customStyle="1" w:styleId="TableListBullet2">
    <w:name w:val="Table List Bullet 2"/>
    <w:basedOn w:val="TableListBullet1"/>
    <w:rsid w:val="00E12189"/>
    <w:pPr>
      <w:numPr>
        <w:numId w:val="2"/>
      </w:numPr>
    </w:pPr>
  </w:style>
  <w:style w:type="paragraph" w:styleId="CommentText">
    <w:name w:val="annotation text"/>
    <w:basedOn w:val="Normal"/>
    <w:semiHidden/>
    <w:locked/>
    <w:rsid w:val="001F34B1"/>
    <w:rPr>
      <w:sz w:val="20"/>
      <w:szCs w:val="20"/>
    </w:rPr>
  </w:style>
  <w:style w:type="paragraph" w:customStyle="1" w:styleId="TableListNumber2">
    <w:name w:val="Table List Number 2"/>
    <w:basedOn w:val="TableBody"/>
    <w:rsid w:val="005B5577"/>
    <w:pPr>
      <w:ind w:left="1080" w:hanging="360"/>
    </w:pPr>
  </w:style>
  <w:style w:type="paragraph" w:customStyle="1" w:styleId="Ln2">
    <w:name w:val="Ln2"/>
    <w:basedOn w:val="Normal"/>
    <w:rsid w:val="00B9676D"/>
    <w:pPr>
      <w:tabs>
        <w:tab w:val="num" w:pos="1440"/>
      </w:tabs>
      <w:ind w:left="1440" w:hanging="360"/>
    </w:pPr>
  </w:style>
  <w:style w:type="paragraph" w:customStyle="1" w:styleId="Ln3">
    <w:name w:val="Ln3"/>
    <w:basedOn w:val="Normal"/>
    <w:rsid w:val="005D7BD9"/>
    <w:pPr>
      <w:tabs>
        <w:tab w:val="num" w:pos="1800"/>
      </w:tabs>
      <w:ind w:left="1800" w:hanging="360"/>
    </w:pPr>
  </w:style>
  <w:style w:type="paragraph" w:customStyle="1" w:styleId="Lp3">
    <w:name w:val="Lp3"/>
    <w:basedOn w:val="Normal"/>
    <w:rsid w:val="00BC4735"/>
    <w:pPr>
      <w:ind w:left="1800"/>
    </w:pPr>
  </w:style>
  <w:style w:type="paragraph" w:customStyle="1" w:styleId="Pb">
    <w:name w:val="Pb"/>
    <w:next w:val="Normal"/>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rsid w:val="005B3606"/>
    <w:rPr>
      <w:rFonts w:ascii="Lucida Sans Typewriter" w:hAnsi="Lucida Sans Typewriter"/>
      <w:dstrike w:val="0"/>
      <w:sz w:val="16"/>
      <w:szCs w:val="16"/>
      <w:vertAlign w:val="baseline"/>
    </w:rPr>
  </w:style>
  <w:style w:type="character" w:customStyle="1" w:styleId="StrongEmphasis">
    <w:name w:val="Strong Emphasis"/>
    <w:basedOn w:val="DefaultParagraphFont"/>
    <w:rsid w:val="005B3606"/>
    <w:rPr>
      <w:b/>
      <w:i/>
    </w:rPr>
  </w:style>
  <w:style w:type="character" w:customStyle="1" w:styleId="Underline">
    <w:name w:val="Underline"/>
    <w:rsid w:val="005B3606"/>
    <w:rPr>
      <w:dstrike w:val="0"/>
      <w:u w:val="single"/>
      <w:vertAlign w:val="baseline"/>
    </w:rPr>
  </w:style>
  <w:style w:type="character" w:customStyle="1" w:styleId="HiddenStrong">
    <w:name w:val="Hidden Strong"/>
    <w:basedOn w:val="Strong"/>
    <w:rsid w:val="005B3606"/>
    <w:rPr>
      <w:b/>
      <w:bCs/>
      <w:vanish/>
      <w:color w:val="FF0000"/>
    </w:rPr>
  </w:style>
  <w:style w:type="paragraph" w:customStyle="1" w:styleId="Version">
    <w:name w:val="Version"/>
    <w:basedOn w:val="Normal"/>
    <w:rsid w:val="005B3606"/>
    <w:rPr>
      <w:color w:val="FFFFFF"/>
    </w:rPr>
  </w:style>
  <w:style w:type="character" w:customStyle="1" w:styleId="Placeholder">
    <w:name w:val="Placeholder"/>
    <w:basedOn w:val="DefaultParagraphFont"/>
    <w:rsid w:val="005B3606"/>
    <w:rPr>
      <w:color w:val="0000FF"/>
    </w:rPr>
  </w:style>
  <w:style w:type="paragraph" w:customStyle="1" w:styleId="DocumentTitleSecond">
    <w:name w:val="Document Title Second"/>
    <w:basedOn w:val="Normal"/>
    <w:next w:val="Normal"/>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rsid w:val="004A3C2F"/>
    <w:pPr>
      <w:pBdr>
        <w:bottom w:val="none" w:sz="0" w:space="0" w:color="auto"/>
      </w:pBdr>
    </w:pPr>
  </w:style>
  <w:style w:type="paragraph" w:customStyle="1" w:styleId="AnswerLine">
    <w:name w:val="Answer Line"/>
    <w:basedOn w:val="Normal"/>
    <w:rsid w:val="00EA3F43"/>
    <w:pPr>
      <w:pBdr>
        <w:between w:val="single" w:sz="4" w:space="1" w:color="auto"/>
      </w:pBdr>
      <w:spacing w:after="40"/>
      <w:ind w:left="1440"/>
    </w:pPr>
  </w:style>
  <w:style w:type="paragraph" w:styleId="Revision">
    <w:name w:val="Revision"/>
    <w:hidden/>
    <w:uiPriority w:val="99"/>
    <w:semiHidden/>
    <w:rsid w:val="00451572"/>
    <w:rPr>
      <w:sz w:val="22"/>
      <w:szCs w:val="22"/>
      <w:lang w:eastAsia="ja-JP"/>
    </w:rPr>
  </w:style>
  <w:style w:type="paragraph" w:customStyle="1" w:styleId="Questionwithletternumbering">
    <w:name w:val="Question with letter numbering"/>
    <w:basedOn w:val="Normal"/>
    <w:rsid w:val="00895662"/>
    <w:pPr>
      <w:numPr>
        <w:numId w:val="12"/>
      </w:numPr>
    </w:pPr>
  </w:style>
  <w:style w:type="paragraph" w:styleId="FootnoteText">
    <w:name w:val="footnote text"/>
    <w:basedOn w:val="Normal"/>
    <w:link w:val="FootnoteTextChar"/>
    <w:rsid w:val="001F07B7"/>
    <w:pPr>
      <w:spacing w:after="160" w:line="240" w:lineRule="exact"/>
      <w:ind w:left="0"/>
    </w:pPr>
    <w:rPr>
      <w:rFonts w:eastAsia="Times New Roman"/>
      <w:sz w:val="21"/>
      <w:szCs w:val="20"/>
      <w:lang w:eastAsia="en-US"/>
    </w:rPr>
  </w:style>
  <w:style w:type="character" w:customStyle="1" w:styleId="Heading5Char">
    <w:name w:val="Heading 5 Char"/>
    <w:basedOn w:val="DefaultParagraphFont"/>
    <w:link w:val="Heading5"/>
    <w:semiHidden/>
    <w:rsid w:val="005F1312"/>
    <w:rPr>
      <w:rFonts w:asciiTheme="majorHAnsi" w:eastAsiaTheme="majorEastAsia" w:hAnsiTheme="majorHAnsi" w:cstheme="majorBidi"/>
      <w:color w:val="243F60" w:themeColor="accent1" w:themeShade="7F"/>
      <w:sz w:val="22"/>
      <w:szCs w:val="22"/>
      <w:lang w:eastAsia="ja-JP"/>
    </w:rPr>
  </w:style>
  <w:style w:type="paragraph" w:styleId="ListParagraph">
    <w:name w:val="List Paragraph"/>
    <w:basedOn w:val="Normal"/>
    <w:uiPriority w:val="34"/>
    <w:qFormat/>
    <w:rsid w:val="005F1312"/>
  </w:style>
  <w:style w:type="character" w:styleId="FollowedHyperlink">
    <w:name w:val="FollowedHyperlink"/>
    <w:basedOn w:val="DefaultParagraphFont"/>
    <w:locked/>
    <w:rsid w:val="005F1312"/>
    <w:rPr>
      <w:color w:val="800080" w:themeColor="followedHyperlink"/>
      <w:u w:val="single"/>
    </w:rPr>
  </w:style>
  <w:style w:type="paragraph" w:styleId="NormalWeb">
    <w:name w:val="Normal (Web)"/>
    <w:basedOn w:val="Normal"/>
    <w:locked/>
    <w:rsid w:val="005F1312"/>
    <w:rPr>
      <w:sz w:val="24"/>
      <w:szCs w:val="24"/>
    </w:rPr>
  </w:style>
  <w:style w:type="paragraph" w:styleId="TOC4">
    <w:name w:val="toc 4"/>
    <w:basedOn w:val="Normal"/>
    <w:next w:val="Normal"/>
    <w:autoRedefine/>
    <w:qFormat/>
    <w:locked/>
    <w:rsid w:val="005F1312"/>
    <w:pPr>
      <w:spacing w:after="100"/>
      <w:ind w:left="660"/>
    </w:pPr>
  </w:style>
  <w:style w:type="paragraph" w:styleId="TOC5">
    <w:name w:val="toc 5"/>
    <w:basedOn w:val="Normal"/>
    <w:next w:val="Normal"/>
    <w:autoRedefine/>
    <w:qFormat/>
    <w:locked/>
    <w:rsid w:val="005F1312"/>
    <w:pPr>
      <w:spacing w:after="100"/>
      <w:ind w:left="880"/>
    </w:pPr>
  </w:style>
  <w:style w:type="paragraph" w:styleId="TOC6">
    <w:name w:val="toc 6"/>
    <w:basedOn w:val="Normal"/>
    <w:next w:val="Normal"/>
    <w:autoRedefine/>
    <w:qFormat/>
    <w:locked/>
    <w:rsid w:val="005F1312"/>
    <w:pPr>
      <w:spacing w:after="100"/>
      <w:ind w:left="1100"/>
    </w:pPr>
  </w:style>
  <w:style w:type="paragraph" w:styleId="TOC7">
    <w:name w:val="toc 7"/>
    <w:basedOn w:val="Normal"/>
    <w:next w:val="Normal"/>
    <w:autoRedefine/>
    <w:qFormat/>
    <w:locked/>
    <w:rsid w:val="005F1312"/>
    <w:pPr>
      <w:spacing w:after="100"/>
      <w:ind w:left="1320"/>
    </w:pPr>
  </w:style>
  <w:style w:type="paragraph" w:styleId="TOC8">
    <w:name w:val="toc 8"/>
    <w:basedOn w:val="Normal"/>
    <w:next w:val="Normal"/>
    <w:autoRedefine/>
    <w:qFormat/>
    <w:locked/>
    <w:rsid w:val="005F1312"/>
    <w:pPr>
      <w:spacing w:after="100"/>
      <w:ind w:left="1540"/>
    </w:pPr>
  </w:style>
  <w:style w:type="paragraph" w:styleId="TOC9">
    <w:name w:val="toc 9"/>
    <w:basedOn w:val="Normal"/>
    <w:next w:val="Normal"/>
    <w:autoRedefine/>
    <w:qFormat/>
    <w:locked/>
    <w:rsid w:val="005F1312"/>
    <w:pPr>
      <w:spacing w:after="100"/>
      <w:ind w:left="1760"/>
    </w:pPr>
  </w:style>
  <w:style w:type="paragraph" w:styleId="Quote">
    <w:name w:val="Quote"/>
    <w:basedOn w:val="Normal"/>
    <w:next w:val="Normal"/>
    <w:link w:val="QuoteChar"/>
    <w:uiPriority w:val="29"/>
    <w:qFormat/>
    <w:rsid w:val="005F1312"/>
    <w:rPr>
      <w:i/>
      <w:iCs/>
      <w:color w:val="000000"/>
    </w:rPr>
  </w:style>
  <w:style w:type="character" w:customStyle="1" w:styleId="QuoteChar">
    <w:name w:val="Quote Char"/>
    <w:basedOn w:val="DefaultParagraphFont"/>
    <w:link w:val="Quote"/>
    <w:uiPriority w:val="29"/>
    <w:rsid w:val="005F1312"/>
    <w:rPr>
      <w:i/>
      <w:iCs/>
      <w:color w:val="000000"/>
      <w:sz w:val="22"/>
      <w:szCs w:val="22"/>
      <w:lang w:eastAsia="ja-JP"/>
    </w:rPr>
  </w:style>
  <w:style w:type="paragraph" w:styleId="TOCHeading">
    <w:name w:val="TOC Heading"/>
    <w:basedOn w:val="Heading1"/>
    <w:next w:val="Normal"/>
    <w:uiPriority w:val="39"/>
    <w:unhideWhenUsed/>
    <w:qFormat/>
    <w:rsid w:val="005F1312"/>
    <w:pPr>
      <w:suppressAutoHyphens w:val="0"/>
      <w:snapToGrid/>
      <w:spacing w:after="0" w:line="276" w:lineRule="auto"/>
      <w:outlineLvl w:val="9"/>
    </w:pPr>
    <w:rPr>
      <w:rFonts w:ascii="Cambria" w:eastAsia="Times New Roman" w:hAnsi="Cambria" w:cs="Times New Roman"/>
      <w:color w:val="365F91"/>
      <w:kern w:val="0"/>
      <w:sz w:val="28"/>
      <w:szCs w:val="28"/>
      <w:lang w:eastAsia="en-US"/>
    </w:rPr>
  </w:style>
  <w:style w:type="paragraph" w:customStyle="1" w:styleId="CopyrightText">
    <w:name w:val="CopyrightText"/>
    <w:basedOn w:val="Normal"/>
    <w:rsid w:val="00730578"/>
    <w:pPr>
      <w:spacing w:after="0" w:line="200" w:lineRule="exact"/>
      <w:ind w:left="0"/>
    </w:pPr>
    <w:rPr>
      <w:rFonts w:eastAsia="Times New Roman"/>
      <w:sz w:val="17"/>
      <w:szCs w:val="20"/>
      <w:lang w:eastAsia="en-US"/>
    </w:rPr>
  </w:style>
  <w:style w:type="character" w:customStyle="1" w:styleId="HeaderChar">
    <w:name w:val="Header Char"/>
    <w:basedOn w:val="DefaultParagraphFont"/>
    <w:link w:val="Header"/>
    <w:uiPriority w:val="99"/>
    <w:rsid w:val="00730578"/>
    <w:rPr>
      <w:rFonts w:ascii="Arial" w:hAnsi="Arial"/>
      <w:b/>
      <w:noProof/>
      <w:sz w:val="16"/>
      <w:szCs w:val="22"/>
      <w:lang w:eastAsia="ja-JP"/>
    </w:rPr>
  </w:style>
  <w:style w:type="character" w:customStyle="1" w:styleId="FooterChar">
    <w:name w:val="Footer Char"/>
    <w:basedOn w:val="DefaultParagraphFont"/>
    <w:link w:val="Footer"/>
    <w:rsid w:val="00730578"/>
    <w:rPr>
      <w:sz w:val="22"/>
      <w:szCs w:val="22"/>
      <w:lang w:eastAsia="ja-JP"/>
    </w:rPr>
  </w:style>
  <w:style w:type="paragraph" w:customStyle="1" w:styleId="AbstractTitle1">
    <w:name w:val="Abstract Title1"/>
    <w:basedOn w:val="Heading3"/>
    <w:semiHidden/>
    <w:locked/>
    <w:rsid w:val="00730578"/>
    <w:pPr>
      <w:pBdr>
        <w:top w:val="single" w:sz="4" w:space="4" w:color="auto"/>
      </w:pBdr>
      <w:spacing w:before="480"/>
    </w:pPr>
  </w:style>
  <w:style w:type="paragraph" w:customStyle="1" w:styleId="Abstract1">
    <w:name w:val="Abstract1"/>
    <w:basedOn w:val="Normal"/>
    <w:semiHidden/>
    <w:locked/>
    <w:rsid w:val="00730578"/>
    <w:pPr>
      <w:pBdr>
        <w:bottom w:val="single" w:sz="4" w:space="6" w:color="auto"/>
      </w:pBdr>
    </w:pPr>
    <w:rPr>
      <w:rFonts w:ascii="Arial" w:hAnsi="Arial"/>
      <w:sz w:val="20"/>
    </w:rPr>
  </w:style>
  <w:style w:type="paragraph" w:customStyle="1" w:styleId="LogoMod1">
    <w:name w:val="Logo_Mod1"/>
    <w:basedOn w:val="Normal"/>
    <w:semiHidden/>
    <w:locked/>
    <w:rsid w:val="0073057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ArtInFrame1">
    <w:name w:val="ArtInFrame1"/>
    <w:basedOn w:val="Art"/>
    <w:semiHidden/>
    <w:locked/>
    <w:rsid w:val="00730578"/>
    <w:pPr>
      <w:framePr w:hSpace="180" w:vSpace="180" w:wrap="around" w:vAnchor="page" w:hAnchor="page" w:x="577" w:y="9073"/>
      <w:pBdr>
        <w:bottom w:val="none" w:sz="0" w:space="0" w:color="auto"/>
      </w:pBdr>
      <w:tabs>
        <w:tab w:val="left" w:pos="0"/>
        <w:tab w:val="left" w:pos="300"/>
      </w:tabs>
      <w:spacing w:after="0"/>
      <w:ind w:left="0" w:firstLine="0"/>
      <w:jc w:val="left"/>
    </w:pPr>
    <w:rPr>
      <w:rFonts w:eastAsia="Times New Roman"/>
      <w:b/>
      <w:vanish/>
      <w:sz w:val="21"/>
      <w:szCs w:val="20"/>
      <w:lang w:eastAsia="en-US"/>
    </w:rPr>
  </w:style>
  <w:style w:type="table" w:customStyle="1" w:styleId="TableILT2-ColLab1">
    <w:name w:val="Table ILT 2-Col Lab1"/>
    <w:basedOn w:val="TableNormal"/>
    <w:rsid w:val="00730578"/>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1">
    <w:name w:val="Table ILT 2-Col Lab Wide1"/>
    <w:basedOn w:val="TableNormal"/>
    <w:rsid w:val="00730578"/>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1">
    <w:name w:val="Table ILT Wide1"/>
    <w:basedOn w:val="TableNormal"/>
    <w:rsid w:val="00730578"/>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paragraph" w:customStyle="1" w:styleId="DocumentTitleSecond1">
    <w:name w:val="Document Title Second1"/>
    <w:basedOn w:val="Normal"/>
    <w:next w:val="Normal"/>
    <w:rsid w:val="00730578"/>
    <w:pPr>
      <w:spacing w:before="360" w:after="360" w:line="240" w:lineRule="auto"/>
      <w:ind w:left="0" w:right="2160"/>
    </w:pPr>
    <w:rPr>
      <w:rFonts w:ascii="Arial" w:hAnsi="Arial" w:cs="Tahoma"/>
      <w:bCs/>
      <w:kern w:val="32"/>
      <w:sz w:val="36"/>
      <w:szCs w:val="36"/>
    </w:rPr>
  </w:style>
  <w:style w:type="character" w:customStyle="1" w:styleId="FootnoteTextChar">
    <w:name w:val="Footnote Text Char"/>
    <w:basedOn w:val="DefaultParagraphFont"/>
    <w:link w:val="FootnoteText"/>
    <w:rsid w:val="00730578"/>
    <w:rPr>
      <w:rFonts w:eastAsia="Times New Roman"/>
      <w:sz w:val="21"/>
    </w:rPr>
  </w:style>
  <w:style w:type="paragraph" w:customStyle="1" w:styleId="Default">
    <w:name w:val="Default"/>
    <w:link w:val="DefaultChar"/>
    <w:rsid w:val="001C1C04"/>
    <w:pPr>
      <w:widowControl w:val="0"/>
      <w:autoSpaceDE w:val="0"/>
      <w:autoSpaceDN w:val="0"/>
      <w:adjustRightInd w:val="0"/>
    </w:pPr>
    <w:rPr>
      <w:rFonts w:eastAsia="Times New Roman"/>
      <w:color w:val="000000"/>
      <w:sz w:val="24"/>
      <w:szCs w:val="24"/>
    </w:rPr>
  </w:style>
  <w:style w:type="character" w:customStyle="1" w:styleId="DefaultChar">
    <w:name w:val="Default Char"/>
    <w:link w:val="Default"/>
    <w:rsid w:val="001C1C04"/>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83114">
      <w:bodyDiv w:val="1"/>
      <w:marLeft w:val="0"/>
      <w:marRight w:val="0"/>
      <w:marTop w:val="0"/>
      <w:marBottom w:val="0"/>
      <w:divBdr>
        <w:top w:val="none" w:sz="0" w:space="0" w:color="auto"/>
        <w:left w:val="none" w:sz="0" w:space="0" w:color="auto"/>
        <w:bottom w:val="none" w:sz="0" w:space="0" w:color="auto"/>
        <w:right w:val="none" w:sz="0" w:space="0" w:color="auto"/>
      </w:divBdr>
    </w:div>
    <w:div w:id="983583783">
      <w:bodyDiv w:val="1"/>
      <w:marLeft w:val="0"/>
      <w:marRight w:val="0"/>
      <w:marTop w:val="0"/>
      <w:marBottom w:val="0"/>
      <w:divBdr>
        <w:top w:val="none" w:sz="0" w:space="0" w:color="auto"/>
        <w:left w:val="none" w:sz="0" w:space="0" w:color="auto"/>
        <w:bottom w:val="none" w:sz="0" w:space="0" w:color="auto"/>
        <w:right w:val="none" w:sz="0" w:space="0" w:color="auto"/>
      </w:divBdr>
    </w:div>
    <w:div w:id="1065448359">
      <w:marLeft w:val="0"/>
      <w:marRight w:val="0"/>
      <w:marTop w:val="0"/>
      <w:marBottom w:val="0"/>
      <w:divBdr>
        <w:top w:val="none" w:sz="0" w:space="0" w:color="auto"/>
        <w:left w:val="none" w:sz="0" w:space="0" w:color="auto"/>
        <w:bottom w:val="none" w:sz="0" w:space="0" w:color="auto"/>
        <w:right w:val="none" w:sz="0" w:space="0" w:color="auto"/>
      </w:divBdr>
    </w:div>
    <w:div w:id="1065448360">
      <w:marLeft w:val="0"/>
      <w:marRight w:val="0"/>
      <w:marTop w:val="0"/>
      <w:marBottom w:val="0"/>
      <w:divBdr>
        <w:top w:val="none" w:sz="0" w:space="0" w:color="auto"/>
        <w:left w:val="none" w:sz="0" w:space="0" w:color="auto"/>
        <w:bottom w:val="none" w:sz="0" w:space="0" w:color="auto"/>
        <w:right w:val="none" w:sz="0" w:space="0" w:color="auto"/>
      </w:divBdr>
    </w:div>
    <w:div w:id="1065448361">
      <w:marLeft w:val="0"/>
      <w:marRight w:val="0"/>
      <w:marTop w:val="0"/>
      <w:marBottom w:val="0"/>
      <w:divBdr>
        <w:top w:val="none" w:sz="0" w:space="0" w:color="auto"/>
        <w:left w:val="none" w:sz="0" w:space="0" w:color="auto"/>
        <w:bottom w:val="none" w:sz="0" w:space="0" w:color="auto"/>
        <w:right w:val="none" w:sz="0" w:space="0" w:color="auto"/>
      </w:divBdr>
    </w:div>
    <w:div w:id="1416779044">
      <w:bodyDiv w:val="1"/>
      <w:marLeft w:val="0"/>
      <w:marRight w:val="0"/>
      <w:marTop w:val="0"/>
      <w:marBottom w:val="0"/>
      <w:divBdr>
        <w:top w:val="none" w:sz="0" w:space="0" w:color="auto"/>
        <w:left w:val="none" w:sz="0" w:space="0" w:color="auto"/>
        <w:bottom w:val="none" w:sz="0" w:space="0" w:color="auto"/>
        <w:right w:val="none" w:sz="0" w:space="0" w:color="auto"/>
      </w:divBdr>
    </w:div>
    <w:div w:id="1873836292">
      <w:bodyDiv w:val="1"/>
      <w:marLeft w:val="0"/>
      <w:marRight w:val="0"/>
      <w:marTop w:val="0"/>
      <w:marBottom w:val="0"/>
      <w:divBdr>
        <w:top w:val="none" w:sz="0" w:space="0" w:color="auto"/>
        <w:left w:val="none" w:sz="0" w:space="0" w:color="auto"/>
        <w:bottom w:val="none" w:sz="0" w:space="0" w:color="auto"/>
        <w:right w:val="none" w:sz="0" w:space="0" w:color="auto"/>
      </w:divBdr>
    </w:div>
    <w:div w:id="196858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chnet.microsoft.com/de-de/sysinternals/dd99690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net.microsoft.com/de-de/sysinterna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LT%20Product%20Authoring\Boilerplates\WSKU%20Lab%20Book%20Authoring%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A057DE04E3604BAF0D9667EA580D21" ma:contentTypeVersion="0" ma:contentTypeDescription="Create a new document." ma:contentTypeScope="" ma:versionID="5217e2795dab1877b420097f7202e000">
  <xsd:schema xmlns:xsd="http://www.w3.org/2001/XMLSchema" xmlns:xs="http://www.w3.org/2001/XMLSchema" xmlns:p="http://schemas.microsoft.com/office/2006/metadata/properties" targetNamespace="http://schemas.microsoft.com/office/2006/metadata/properties" ma:root="true" ma:fieldsID="0eac461702f63b19ba461c3bc7433b7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A5F84-AC45-4E36-BD1D-E135915EF648}">
  <ds:schemaRefs>
    <ds:schemaRef ds:uri="http://schemas.microsoft.com/office/2006/metadata/properties"/>
  </ds:schemaRefs>
</ds:datastoreItem>
</file>

<file path=customXml/itemProps2.xml><?xml version="1.0" encoding="utf-8"?>
<ds:datastoreItem xmlns:ds="http://schemas.openxmlformats.org/officeDocument/2006/customXml" ds:itemID="{9AF690FD-CA3C-4587-8454-35593989E0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A5087E5-4107-4A82-B23F-8A1006F14B84}">
  <ds:schemaRefs>
    <ds:schemaRef ds:uri="http://schemas.microsoft.com/sharepoint/v3/contenttype/forms"/>
  </ds:schemaRefs>
</ds:datastoreItem>
</file>

<file path=customXml/itemProps4.xml><?xml version="1.0" encoding="utf-8"?>
<ds:datastoreItem xmlns:ds="http://schemas.openxmlformats.org/officeDocument/2006/customXml" ds:itemID="{FB94BEAE-4D5A-4CFA-BA4B-119C85C5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WSKU Lab Book Authoring Template.dot</Template>
  <TotalTime>595</TotalTime>
  <Pages>26</Pages>
  <Words>7208</Words>
  <Characters>41088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Typicus enim quidne metuo, opto, valetudo valetudo</vt:lpstr>
    </vt:vector>
  </TitlesOfParts>
  <Company>Microsoft Corporation</Company>
  <LinksUpToDate>false</LinksUpToDate>
  <CharactersWithSpaces>48200</CharactersWithSpaces>
  <SharedDoc>false</SharedDoc>
  <HLinks>
    <vt:vector size="12" baseType="variant">
      <vt:variant>
        <vt:i4>5767240</vt:i4>
      </vt:variant>
      <vt:variant>
        <vt:i4>3</vt:i4>
      </vt:variant>
      <vt:variant>
        <vt:i4>0</vt:i4>
      </vt:variant>
      <vt:variant>
        <vt:i4>5</vt:i4>
      </vt:variant>
      <vt:variant>
        <vt:lpwstr>http://localhost/premier/lab4/crash.aspx</vt:lpwstr>
      </vt:variant>
      <vt:variant>
        <vt:lpwstr/>
      </vt:variant>
      <vt:variant>
        <vt:i4>4128866</vt:i4>
      </vt:variant>
      <vt:variant>
        <vt:i4>0</vt:i4>
      </vt:variant>
      <vt:variant>
        <vt:i4>0</vt:i4>
      </vt:variant>
      <vt:variant>
        <vt:i4>5</vt:i4>
      </vt:variant>
      <vt:variant>
        <vt:lpwstr>http://www.microsoft.com/ddk/debugging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Typicus enim quidne metuo, opto, valetudo valetudo</dc:title>
  <dc:creator>Eric Sabetti</dc:creator>
  <cp:lastModifiedBy>Wolfgang Kroneder</cp:lastModifiedBy>
  <cp:revision>12</cp:revision>
  <cp:lastPrinted>2006-09-05T21:49:00Z</cp:lastPrinted>
  <dcterms:created xsi:type="dcterms:W3CDTF">2015-01-21T15:22:00Z</dcterms:created>
  <dcterms:modified xsi:type="dcterms:W3CDTF">2015-04-23T10:25:00Z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r8>1.042006</vt:r8>
  </property>
  <property fmtid="{D5CDD505-2E9C-101B-9397-08002B2CF9AE}" pid="3" name="Owner">
    <vt:lpwstr>Bradlin</vt:lpwstr>
  </property>
  <property fmtid="{D5CDD505-2E9C-101B-9397-08002B2CF9AE}" pid="4" name="SPSDescription">
    <vt:lpwstr/>
  </property>
  <property fmtid="{D5CDD505-2E9C-101B-9397-08002B2CF9AE}" pid="5" name="Status">
    <vt:lpwstr/>
  </property>
  <property fmtid="{D5CDD505-2E9C-101B-9397-08002B2CF9AE}" pid="6" name="ContentTypeId">
    <vt:lpwstr>0x0101008BA057DE04E3604BAF0D9667EA580D21</vt:lpwstr>
  </property>
  <property fmtid="{D5CDD505-2E9C-101B-9397-08002B2CF9AE}" pid="7" name="TemplateUrl">
    <vt:lpwstr/>
  </property>
  <property fmtid="{D5CDD505-2E9C-101B-9397-08002B2CF9AE}" pid="8" name="Order">
    <vt:r8>54400</vt:r8>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ies>
</file>